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55AE9C" w14:textId="77777777" w:rsidR="009E249B" w:rsidRPr="00415183" w:rsidRDefault="009E249B" w:rsidP="00E80AAB">
      <w:pPr>
        <w:pStyle w:val="Title-Line1"/>
        <w:spacing w:before="0" w:line="240" w:lineRule="auto"/>
        <w:jc w:val="left"/>
        <w:rPr>
          <w:rFonts w:asciiTheme="minorHAnsi" w:hAnsiTheme="minorHAnsi"/>
        </w:rPr>
      </w:pPr>
    </w:p>
    <w:p w14:paraId="7C18578E" w14:textId="77777777" w:rsidR="00E80AAB" w:rsidRPr="00AB74C6" w:rsidRDefault="009E249B" w:rsidP="00E80AAB">
      <w:pPr>
        <w:pStyle w:val="Title-Line-2"/>
        <w:spacing w:before="0" w:line="240" w:lineRule="auto"/>
        <w:rPr>
          <w:rFonts w:asciiTheme="minorHAnsi" w:hAnsiTheme="minorHAnsi"/>
          <w:i/>
          <w:color w:val="1F497D" w:themeColor="text2"/>
          <w:sz w:val="58"/>
          <w:szCs w:val="58"/>
        </w:rPr>
      </w:pPr>
      <w:r w:rsidRPr="00415183">
        <w:rPr>
          <w:rFonts w:asciiTheme="minorHAnsi" w:hAnsiTheme="minorHAnsi"/>
        </w:rPr>
        <w:t xml:space="preserve">     </w:t>
      </w:r>
      <w:r w:rsidRPr="00415183">
        <w:rPr>
          <w:rFonts w:asciiTheme="minorHAnsi" w:hAnsiTheme="minorHAnsi"/>
        </w:rPr>
        <w:br/>
      </w:r>
      <w:r w:rsidR="005027AB" w:rsidRPr="00AB74C6">
        <w:rPr>
          <w:rFonts w:asciiTheme="minorHAnsi" w:hAnsiTheme="minorHAnsi"/>
          <w:i/>
          <w:color w:val="1F497D" w:themeColor="text2"/>
          <w:sz w:val="58"/>
          <w:szCs w:val="58"/>
        </w:rPr>
        <w:fldChar w:fldCharType="begin"/>
      </w:r>
      <w:r w:rsidR="005027AB" w:rsidRPr="00AB74C6">
        <w:rPr>
          <w:rFonts w:asciiTheme="minorHAnsi" w:hAnsiTheme="minorHAnsi"/>
          <w:i/>
          <w:color w:val="1F497D" w:themeColor="text2"/>
          <w:sz w:val="58"/>
          <w:szCs w:val="58"/>
        </w:rPr>
        <w:instrText xml:space="preserve"> DOCPROPERTY  Project  \* MERGEFORMAT </w:instrText>
      </w:r>
      <w:r w:rsidR="005027AB" w:rsidRPr="00AB74C6">
        <w:rPr>
          <w:rFonts w:asciiTheme="minorHAnsi" w:hAnsiTheme="minorHAnsi"/>
          <w:i/>
          <w:color w:val="1F497D" w:themeColor="text2"/>
          <w:sz w:val="58"/>
          <w:szCs w:val="58"/>
        </w:rPr>
        <w:fldChar w:fldCharType="separate"/>
      </w:r>
      <w:r w:rsidR="00623C6B" w:rsidRPr="00AB74C6">
        <w:rPr>
          <w:rFonts w:asciiTheme="minorHAnsi" w:hAnsiTheme="minorHAnsi"/>
          <w:i/>
          <w:color w:val="1F497D" w:themeColor="text2"/>
          <w:sz w:val="58"/>
          <w:szCs w:val="58"/>
        </w:rPr>
        <w:t>National Geothermal Data System</w:t>
      </w:r>
      <w:r w:rsidR="005027AB" w:rsidRPr="00AB74C6">
        <w:rPr>
          <w:rFonts w:asciiTheme="minorHAnsi" w:hAnsiTheme="minorHAnsi"/>
          <w:i/>
          <w:color w:val="1F497D" w:themeColor="text2"/>
          <w:sz w:val="58"/>
          <w:szCs w:val="58"/>
        </w:rPr>
        <w:fldChar w:fldCharType="end"/>
      </w:r>
    </w:p>
    <w:p w14:paraId="4CE3EE54" w14:textId="77777777" w:rsidR="009E249B" w:rsidRPr="00E80AAB" w:rsidRDefault="00AB74C6" w:rsidP="00E80AAB">
      <w:pPr>
        <w:pStyle w:val="Title-Line-2"/>
        <w:spacing w:before="0" w:line="240" w:lineRule="auto"/>
        <w:rPr>
          <w:rFonts w:asciiTheme="minorHAnsi" w:hAnsiTheme="minorHAnsi"/>
          <w:color w:val="1F497D" w:themeColor="text2"/>
          <w:sz w:val="60"/>
          <w:szCs w:val="60"/>
        </w:rPr>
      </w:pPr>
      <w:r>
        <w:rPr>
          <w:rFonts w:asciiTheme="minorHAnsi" w:hAnsiTheme="minorHAnsi"/>
          <w:sz w:val="56"/>
          <w:szCs w:val="56"/>
        </w:rPr>
        <mc:AlternateContent>
          <mc:Choice Requires="wps">
            <w:drawing>
              <wp:anchor distT="0" distB="0" distL="114300" distR="114300" simplePos="0" relativeHeight="251798528" behindDoc="0" locked="0" layoutInCell="1" allowOverlap="1" wp14:anchorId="6C29E5B3" wp14:editId="1E5DFD0A">
                <wp:simplePos x="0" y="0"/>
                <wp:positionH relativeFrom="column">
                  <wp:posOffset>252729</wp:posOffset>
                </wp:positionH>
                <wp:positionV relativeFrom="paragraph">
                  <wp:posOffset>103505</wp:posOffset>
                </wp:positionV>
                <wp:extent cx="456247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4562475" cy="9525"/>
                        </a:xfrm>
                        <a:prstGeom prst="line">
                          <a:avLst/>
                        </a:prstGeom>
                        <a:ln w="1905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flip:y;z-index:251798528;visibility:visible;mso-wrap-style:square;mso-wrap-distance-left:9pt;mso-wrap-distance-top:0;mso-wrap-distance-right:9pt;mso-wrap-distance-bottom:0;mso-position-horizontal:absolute;mso-position-horizontal-relative:text;mso-position-vertical:absolute;mso-position-vertical-relative:text" from="19.9pt,8.15pt" to="379.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" strokecolor="#95b3d7 [1940]" strokeweight="1.5pt"/>
            </w:pict>
          </mc:Fallback>
        </mc:AlternateContent>
      </w:r>
      <w:r w:rsidR="009E249B" w:rsidRPr="00E80AAB">
        <w:rPr>
          <w:rFonts w:asciiTheme="minorHAnsi" w:hAnsiTheme="minorHAnsi"/>
          <w:sz w:val="56"/>
          <w:szCs w:val="56"/>
        </w:rPr>
        <w:br/>
      </w:r>
      <w:r w:rsidR="00E80AAB">
        <w:rPr>
          <w:rFonts w:asciiTheme="minorHAnsi" w:hAnsiTheme="minorHAnsi"/>
          <w:szCs w:val="40"/>
        </w:rPr>
        <w:t xml:space="preserve">Node-In-A-Box </w:t>
      </w:r>
      <w:r w:rsidR="009E249B" w:rsidRPr="00E80AAB">
        <w:rPr>
          <w:rFonts w:asciiTheme="minorHAnsi" w:hAnsiTheme="minorHAnsi"/>
          <w:szCs w:val="40"/>
        </w:rPr>
        <w:t xml:space="preserve">Software </w:t>
      </w:r>
      <w:r w:rsidR="000F1287" w:rsidRPr="00E80AAB">
        <w:rPr>
          <w:rFonts w:asciiTheme="minorHAnsi" w:hAnsiTheme="minorHAnsi"/>
          <w:szCs w:val="40"/>
        </w:rPr>
        <w:t xml:space="preserve">Installation </w:t>
      </w:r>
      <w:r w:rsidR="00E80AAB">
        <w:rPr>
          <w:rFonts w:asciiTheme="minorHAnsi" w:hAnsiTheme="minorHAnsi"/>
          <w:szCs w:val="40"/>
        </w:rPr>
        <w:t>Instructions</w:t>
      </w:r>
    </w:p>
    <w:p w14:paraId="5F3ADD36" w14:textId="77777777" w:rsidR="00986DCD" w:rsidRPr="00415183" w:rsidRDefault="00986DCD" w:rsidP="00415183">
      <w:pPr>
        <w:pStyle w:val="Title-Line-2"/>
        <w:spacing w:before="0" w:line="240" w:lineRule="auto"/>
        <w:rPr>
          <w:rFonts w:asciiTheme="minorHAnsi" w:hAnsiTheme="minorHAnsi"/>
        </w:rPr>
      </w:pPr>
    </w:p>
    <w:p w14:paraId="70455281" w14:textId="77777777" w:rsidR="00A10193" w:rsidRDefault="00A10193" w:rsidP="00E80AAB">
      <w:pPr>
        <w:pStyle w:val="Title-Line-3"/>
        <w:spacing w:before="0" w:after="100" w:line="240" w:lineRule="auto"/>
        <w:jc w:val="left"/>
        <w:rPr>
          <w:rFonts w:asciiTheme="minorHAnsi" w:hAnsiTheme="minorHAnsi"/>
        </w:rPr>
      </w:pPr>
    </w:p>
    <w:p w14:paraId="2E7B22AA" w14:textId="77777777" w:rsidR="00A10193" w:rsidRDefault="00A10193" w:rsidP="00415183">
      <w:pPr>
        <w:pStyle w:val="Title-Line-3"/>
        <w:spacing w:before="0" w:after="100" w:line="240" w:lineRule="auto"/>
        <w:rPr>
          <w:rFonts w:asciiTheme="minorHAnsi" w:hAnsiTheme="minorHAnsi"/>
        </w:rPr>
      </w:pPr>
    </w:p>
    <w:p w14:paraId="44ED9AB7" w14:textId="77777777" w:rsidR="00A10193" w:rsidRDefault="00A10193" w:rsidP="00415183">
      <w:pPr>
        <w:pStyle w:val="Title-Line-3"/>
        <w:spacing w:before="0" w:after="100" w:line="240" w:lineRule="auto"/>
        <w:rPr>
          <w:rFonts w:asciiTheme="minorHAnsi" w:hAnsiTheme="minorHAnsi"/>
        </w:rPr>
      </w:pPr>
    </w:p>
    <w:p w14:paraId="6A5538D7" w14:textId="77777777" w:rsidR="00A10193" w:rsidRDefault="00A10193" w:rsidP="00415183">
      <w:pPr>
        <w:pStyle w:val="Title-Line-3"/>
        <w:spacing w:before="0" w:after="100" w:line="240" w:lineRule="auto"/>
        <w:rPr>
          <w:rFonts w:asciiTheme="minorHAnsi" w:hAnsiTheme="minorHAnsi"/>
        </w:rPr>
      </w:pPr>
    </w:p>
    <w:p w14:paraId="6272928E" w14:textId="77777777" w:rsidR="00A10193" w:rsidRDefault="00A10193" w:rsidP="00415183">
      <w:pPr>
        <w:pStyle w:val="Title-Line-3"/>
        <w:spacing w:before="0" w:after="100" w:line="240" w:lineRule="auto"/>
        <w:rPr>
          <w:rFonts w:asciiTheme="minorHAnsi" w:hAnsiTheme="minorHAnsi"/>
        </w:rPr>
      </w:pPr>
    </w:p>
    <w:p w14:paraId="606D347D" w14:textId="77777777" w:rsidR="00A10193" w:rsidRDefault="00A10193" w:rsidP="00415183">
      <w:pPr>
        <w:pStyle w:val="Title-Line-3"/>
        <w:spacing w:before="0" w:after="100" w:line="240" w:lineRule="auto"/>
        <w:rPr>
          <w:rFonts w:asciiTheme="minorHAnsi" w:hAnsiTheme="minorHAnsi"/>
        </w:rPr>
      </w:pPr>
    </w:p>
    <w:p w14:paraId="5883969F" w14:textId="77777777" w:rsidR="00A10193" w:rsidRDefault="00A10193" w:rsidP="00415183">
      <w:pPr>
        <w:pStyle w:val="Title-Line-3"/>
        <w:spacing w:before="0" w:after="100" w:line="240" w:lineRule="auto"/>
        <w:rPr>
          <w:rFonts w:asciiTheme="minorHAnsi" w:hAnsiTheme="minorHAnsi"/>
        </w:rPr>
      </w:pPr>
    </w:p>
    <w:p w14:paraId="4B362B3A" w14:textId="77777777" w:rsidR="00A10193" w:rsidRDefault="00A10193" w:rsidP="00415183">
      <w:pPr>
        <w:pStyle w:val="Title-Line-3"/>
        <w:spacing w:before="0" w:after="100" w:line="240" w:lineRule="auto"/>
        <w:rPr>
          <w:rFonts w:asciiTheme="minorHAnsi" w:hAnsiTheme="minorHAnsi"/>
        </w:rPr>
      </w:pPr>
    </w:p>
    <w:p w14:paraId="78252543" w14:textId="77777777" w:rsidR="00A10193" w:rsidRDefault="00A10193" w:rsidP="00415183">
      <w:pPr>
        <w:pStyle w:val="Title-Line-3"/>
        <w:spacing w:before="0" w:after="100" w:line="240" w:lineRule="auto"/>
        <w:rPr>
          <w:rFonts w:asciiTheme="minorHAnsi" w:hAnsiTheme="minorHAnsi"/>
        </w:rPr>
      </w:pPr>
    </w:p>
    <w:p w14:paraId="44136956" w14:textId="77777777" w:rsidR="00A10193" w:rsidRDefault="00A10193" w:rsidP="00415183">
      <w:pPr>
        <w:pStyle w:val="Title-Line-3"/>
        <w:spacing w:before="0" w:after="100" w:line="240" w:lineRule="auto"/>
        <w:rPr>
          <w:rFonts w:asciiTheme="minorHAnsi" w:hAnsiTheme="minorHAnsi"/>
        </w:rPr>
      </w:pPr>
    </w:p>
    <w:p w14:paraId="37BCD498" w14:textId="77777777" w:rsidR="00A10193" w:rsidRDefault="00A10193" w:rsidP="00415183">
      <w:pPr>
        <w:pStyle w:val="Title-Line-3"/>
        <w:spacing w:before="0" w:after="100" w:line="240" w:lineRule="auto"/>
        <w:rPr>
          <w:rFonts w:asciiTheme="minorHAnsi" w:hAnsiTheme="minorHAnsi"/>
        </w:rPr>
      </w:pPr>
    </w:p>
    <w:p w14:paraId="6234A894" w14:textId="77777777" w:rsidR="00A10193" w:rsidRDefault="00A10193" w:rsidP="00415183">
      <w:pPr>
        <w:pStyle w:val="Title-Line-3"/>
        <w:spacing w:before="0" w:after="100" w:line="240" w:lineRule="auto"/>
        <w:rPr>
          <w:rFonts w:asciiTheme="minorHAnsi" w:hAnsiTheme="minorHAnsi"/>
        </w:rPr>
      </w:pPr>
    </w:p>
    <w:p w14:paraId="19341C0C" w14:textId="77777777" w:rsidR="00A10193" w:rsidRDefault="00A10193" w:rsidP="00415183">
      <w:pPr>
        <w:pStyle w:val="Title-Line-3"/>
        <w:spacing w:before="0" w:after="100" w:line="240" w:lineRule="auto"/>
        <w:rPr>
          <w:rFonts w:asciiTheme="minorHAnsi" w:hAnsiTheme="minorHAnsi"/>
        </w:rPr>
      </w:pPr>
    </w:p>
    <w:p w14:paraId="7F24A982" w14:textId="77777777" w:rsidR="00A10193" w:rsidRDefault="00A10193" w:rsidP="00415183">
      <w:pPr>
        <w:pStyle w:val="Title-Line-3"/>
        <w:spacing w:before="0" w:after="100" w:line="240" w:lineRule="auto"/>
        <w:rPr>
          <w:rFonts w:asciiTheme="minorHAnsi" w:hAnsiTheme="minorHAnsi"/>
        </w:rPr>
      </w:pPr>
    </w:p>
    <w:p w14:paraId="3C87E66C" w14:textId="77777777" w:rsid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Arizona Geo</w:t>
      </w:r>
      <w:r w:rsidR="00E80AAB">
        <w:rPr>
          <w:rFonts w:asciiTheme="minorHAnsi" w:hAnsiTheme="minorHAnsi"/>
          <w:b w:val="0"/>
          <w:i/>
          <w:color w:val="548DD4" w:themeColor="text2" w:themeTint="99"/>
          <w:sz w:val="24"/>
          <w:szCs w:val="24"/>
        </w:rPr>
        <w:t>logical Survey</w:t>
      </w:r>
      <w:r w:rsidR="001F7FC3">
        <w:rPr>
          <w:rFonts w:asciiTheme="minorHAnsi" w:hAnsiTheme="minorHAnsi"/>
          <w:b w:val="0"/>
          <w:i/>
          <w:color w:val="548DD4" w:themeColor="text2" w:themeTint="99"/>
          <w:sz w:val="24"/>
          <w:szCs w:val="24"/>
        </w:rPr>
        <w:t xml:space="preserve"> and </w:t>
      </w:r>
      <w:r w:rsidR="00E80AAB">
        <w:rPr>
          <w:rFonts w:asciiTheme="minorHAnsi" w:hAnsiTheme="minorHAnsi"/>
          <w:b w:val="0"/>
          <w:i/>
          <w:color w:val="548DD4" w:themeColor="text2" w:themeTint="99"/>
          <w:sz w:val="24"/>
          <w:szCs w:val="24"/>
        </w:rPr>
        <w:t>Siemens Corp.</w:t>
      </w:r>
    </w:p>
    <w:p w14:paraId="449FA35D" w14:textId="77777777" w:rsidR="00B362D7" w:rsidRDefault="00EF214F" w:rsidP="00B362D7">
      <w:pPr>
        <w:pStyle w:val="Title-Line-3"/>
        <w:spacing w:before="0" w:after="100" w:line="240" w:lineRule="auto"/>
        <w:jc w:val="left"/>
        <w:rPr>
          <w:rFonts w:asciiTheme="minorHAnsi" w:hAnsiTheme="minorHAnsi"/>
          <w:b w:val="0"/>
          <w:i/>
          <w:color w:val="548DD4" w:themeColor="text2" w:themeTint="99"/>
          <w:sz w:val="24"/>
          <w:szCs w:val="24"/>
        </w:rPr>
      </w:pPr>
      <w:r>
        <w:rPr>
          <w:rFonts w:asciiTheme="minorHAnsi" w:hAnsiTheme="minorHAnsi"/>
          <w:b w:val="0"/>
          <w:i/>
          <w:color w:val="548DD4" w:themeColor="text2" w:themeTint="99"/>
          <w:sz w:val="24"/>
          <w:szCs w:val="24"/>
        </w:rPr>
        <w:t>version 1.</w:t>
      </w:r>
      <w:r w:rsidR="002C4709">
        <w:rPr>
          <w:rFonts w:asciiTheme="minorHAnsi" w:hAnsiTheme="minorHAnsi"/>
          <w:b w:val="0"/>
          <w:i/>
          <w:color w:val="548DD4" w:themeColor="text2" w:themeTint="99"/>
          <w:sz w:val="24"/>
          <w:szCs w:val="24"/>
        </w:rPr>
        <w:t>0</w:t>
      </w:r>
      <w:r>
        <w:rPr>
          <w:rFonts w:asciiTheme="minorHAnsi" w:hAnsiTheme="minorHAnsi"/>
          <w:b w:val="0"/>
          <w:i/>
          <w:color w:val="548DD4" w:themeColor="text2" w:themeTint="99"/>
          <w:sz w:val="24"/>
          <w:szCs w:val="24"/>
        </w:rPr>
        <w:t>3</w:t>
      </w:r>
      <w:r w:rsidR="00D0184C">
        <w:rPr>
          <w:rFonts w:asciiTheme="minorHAnsi" w:hAnsiTheme="minorHAnsi"/>
          <w:b w:val="0"/>
          <w:i/>
          <w:color w:val="548DD4" w:themeColor="text2" w:themeTint="99"/>
          <w:sz w:val="24"/>
          <w:szCs w:val="24"/>
        </w:rPr>
        <w:t>; 3/26</w:t>
      </w:r>
      <w:r w:rsidR="00E80AAB">
        <w:rPr>
          <w:rFonts w:asciiTheme="minorHAnsi" w:hAnsiTheme="minorHAnsi"/>
          <w:b w:val="0"/>
          <w:i/>
          <w:color w:val="548DD4" w:themeColor="text2" w:themeTint="99"/>
          <w:sz w:val="24"/>
          <w:szCs w:val="24"/>
        </w:rPr>
        <w:t>/2014</w:t>
      </w:r>
    </w:p>
    <w:p w14:paraId="3B4AF05E" w14:textId="77777777" w:rsidR="00DB4A65" w:rsidRDefault="00DB4A65" w:rsidP="00B362D7">
      <w:pPr>
        <w:pStyle w:val="Title-Line-3"/>
        <w:spacing w:before="0" w:after="100" w:line="240" w:lineRule="auto"/>
        <w:jc w:val="left"/>
        <w:rPr>
          <w:rFonts w:asciiTheme="minorHAnsi" w:hAnsiTheme="minorHAnsi"/>
          <w:b w:val="0"/>
          <w:i/>
          <w:color w:val="548DD4" w:themeColor="text2" w:themeTint="99"/>
          <w:sz w:val="24"/>
          <w:szCs w:val="24"/>
        </w:rPr>
      </w:pPr>
    </w:p>
    <w:p w14:paraId="44F407DC" w14:textId="77777777" w:rsid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drawing>
          <wp:inline distT="0" distB="0" distL="0" distR="0" wp14:anchorId="16C12999" wp14:editId="0B659892">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DE6839" w14:textId="77777777" w:rsidR="00B362D7" w:rsidRP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rsidRPr="00DB4A65">
        <w:rPr>
          <w:rFonts w:asciiTheme="minorHAnsi" w:hAnsiTheme="minorHAnsi"/>
          <w:b w:val="0"/>
          <w:color w:val="548DD4" w:themeColor="text2" w:themeTint="99"/>
          <w:sz w:val="24"/>
          <w:szCs w:val="24"/>
        </w:rPr>
        <w:t>This work is licensed under a Creative Commons Attribution 3.0 Unported License.</w:t>
      </w:r>
      <w:r>
        <w:rPr>
          <w:rFonts w:asciiTheme="minorHAnsi" w:hAnsiTheme="minorHAnsi"/>
          <w:b w:val="0"/>
          <w:color w:val="548DD4" w:themeColor="text2" w:themeTint="99"/>
          <w:sz w:val="24"/>
          <w:szCs w:val="24"/>
        </w:rPr>
        <w:t xml:space="preserve"> </w:t>
      </w:r>
      <w:r w:rsidRPr="00DB4A65">
        <w:rPr>
          <w:rFonts w:asciiTheme="minorHAnsi" w:hAnsiTheme="minorHAnsi"/>
          <w:b w:val="0"/>
          <w:color w:val="548DD4" w:themeColor="text2" w:themeTint="99"/>
          <w:sz w:val="24"/>
          <w:szCs w:val="24"/>
        </w:rPr>
        <w:t>Copyright © Arizona Geological Survey,</w:t>
      </w:r>
      <w:r>
        <w:rPr>
          <w:rFonts w:asciiTheme="minorHAnsi" w:hAnsiTheme="minorHAnsi"/>
          <w:b w:val="0"/>
          <w:color w:val="548DD4" w:themeColor="text2" w:themeTint="99"/>
          <w:sz w:val="24"/>
          <w:szCs w:val="24"/>
        </w:rPr>
        <w:t xml:space="preserve"> 2014</w:t>
      </w:r>
    </w:p>
    <w:p w14:paraId="4F5142B9" w14:textId="77777777" w:rsidR="005D31C2" w:rsidRDefault="005D31C2" w:rsidP="00B362D7">
      <w:pPr>
        <w:pStyle w:val="Title-Line-3"/>
        <w:spacing w:before="0" w:after="200" w:line="240" w:lineRule="auto"/>
        <w:rPr>
          <w:b w:val="0"/>
        </w:rPr>
      </w:pPr>
    </w:p>
    <w:p w14:paraId="7B79A23F" w14:textId="77777777" w:rsidR="00A10193" w:rsidRPr="00B362D7" w:rsidRDefault="003D0B95" w:rsidP="00B362D7">
      <w:pPr>
        <w:pStyle w:val="Title-Line-3"/>
        <w:spacing w:before="0" w:after="200" w:line="240" w:lineRule="auto"/>
        <w:rPr>
          <w:b w:val="0"/>
        </w:rPr>
      </w:pPr>
      <w:r>
        <w:rPr>
          <w:b w:val="0"/>
        </w:rPr>
        <w:lastRenderedPageBreak/>
        <w:t>Edit History</w:t>
      </w:r>
    </w:p>
    <w:tbl>
      <w:tblPr>
        <w:tblStyle w:val="TableElegant"/>
        <w:tblW w:w="8302" w:type="dxa"/>
        <w:tblLayout w:type="fixed"/>
        <w:tblLook w:val="0080" w:firstRow="0" w:lastRow="0" w:firstColumn="1" w:lastColumn="0" w:noHBand="0" w:noVBand="0"/>
      </w:tblPr>
      <w:tblGrid>
        <w:gridCol w:w="918"/>
        <w:gridCol w:w="1800"/>
        <w:gridCol w:w="1260"/>
        <w:gridCol w:w="4324"/>
      </w:tblGrid>
      <w:tr w:rsidR="00F2482D" w:rsidRPr="005E68DF" w14:paraId="66F89FD6" w14:textId="77777777" w:rsidTr="002C4709">
        <w:trPr>
          <w:trHeight w:val="449"/>
        </w:trPr>
        <w:tc>
          <w:tcPr>
            <w:tcW w:w="918" w:type="dxa"/>
          </w:tcPr>
          <w:p w14:paraId="04525270" w14:textId="77777777"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Version:</w:t>
            </w:r>
          </w:p>
        </w:tc>
        <w:tc>
          <w:tcPr>
            <w:tcW w:w="1800" w:type="dxa"/>
          </w:tcPr>
          <w:p w14:paraId="6531366D" w14:textId="77777777" w:rsidR="00F2482D" w:rsidRPr="00415183" w:rsidRDefault="008D56AC" w:rsidP="00415183">
            <w:pPr>
              <w:pStyle w:val="TableHeading"/>
              <w:spacing w:before="0" w:after="100" w:line="240" w:lineRule="auto"/>
              <w:rPr>
                <w:rFonts w:asciiTheme="minorHAnsi" w:hAnsiTheme="minorHAnsi"/>
                <w:noProof/>
              </w:rPr>
            </w:pPr>
            <w:r>
              <w:rPr>
                <w:rFonts w:asciiTheme="minorHAnsi" w:hAnsiTheme="minorHAnsi"/>
                <w:noProof/>
              </w:rPr>
              <w:t>Author</w:t>
            </w:r>
            <w:r w:rsidR="00F2482D" w:rsidRPr="00415183">
              <w:rPr>
                <w:rFonts w:asciiTheme="minorHAnsi" w:hAnsiTheme="minorHAnsi"/>
                <w:noProof/>
              </w:rPr>
              <w:t>:</w:t>
            </w:r>
          </w:p>
        </w:tc>
        <w:tc>
          <w:tcPr>
            <w:tcW w:w="1260" w:type="dxa"/>
          </w:tcPr>
          <w:p w14:paraId="2C01E617" w14:textId="77777777" w:rsidR="00F2482D" w:rsidRPr="00415183" w:rsidRDefault="008D56AC" w:rsidP="00415183">
            <w:pPr>
              <w:pStyle w:val="TableHeading"/>
              <w:spacing w:before="0" w:after="100" w:line="240" w:lineRule="auto"/>
              <w:rPr>
                <w:rFonts w:asciiTheme="minorHAnsi" w:hAnsiTheme="minorHAnsi"/>
                <w:b w:val="0"/>
                <w:noProof/>
              </w:rPr>
            </w:pPr>
            <w:r w:rsidRPr="00415183">
              <w:rPr>
                <w:rFonts w:asciiTheme="minorHAnsi" w:hAnsiTheme="minorHAnsi"/>
                <w:noProof/>
              </w:rPr>
              <w:t>Date:</w:t>
            </w:r>
          </w:p>
        </w:tc>
        <w:tc>
          <w:tcPr>
            <w:tcW w:w="4324" w:type="dxa"/>
          </w:tcPr>
          <w:p w14:paraId="5FE4C8CF" w14:textId="77777777"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Details</w:t>
            </w:r>
          </w:p>
        </w:tc>
      </w:tr>
      <w:tr w:rsidR="000F1287" w:rsidRPr="005E68DF" w14:paraId="23A0D34C" w14:textId="77777777" w:rsidTr="002C4709">
        <w:trPr>
          <w:trHeight w:val="631"/>
        </w:trPr>
        <w:tc>
          <w:tcPr>
            <w:tcW w:w="918" w:type="dxa"/>
          </w:tcPr>
          <w:p w14:paraId="6B18D17F"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0.1</w:t>
            </w:r>
          </w:p>
        </w:tc>
        <w:tc>
          <w:tcPr>
            <w:tcW w:w="1800" w:type="dxa"/>
          </w:tcPr>
          <w:p w14:paraId="3229DF89"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Roberto Silva </w:t>
            </w:r>
            <w:proofErr w:type="spellStart"/>
            <w:r w:rsidRPr="00415183">
              <w:rPr>
                <w:rFonts w:asciiTheme="minorHAnsi" w:hAnsiTheme="minorHAnsi" w:cs="Arial"/>
              </w:rPr>
              <w:t>Filho</w:t>
            </w:r>
            <w:proofErr w:type="spellEnd"/>
          </w:p>
        </w:tc>
        <w:tc>
          <w:tcPr>
            <w:tcW w:w="1260" w:type="dxa"/>
          </w:tcPr>
          <w:p w14:paraId="0B7161EA"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05/28/2013</w:t>
            </w:r>
          </w:p>
        </w:tc>
        <w:tc>
          <w:tcPr>
            <w:tcW w:w="4324" w:type="dxa"/>
          </w:tcPr>
          <w:p w14:paraId="17C60B01"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Initial Draft Created</w:t>
            </w:r>
          </w:p>
        </w:tc>
      </w:tr>
      <w:tr w:rsidR="000F1287" w:rsidRPr="005E68DF" w14:paraId="725BAADC" w14:textId="77777777" w:rsidTr="002C4709">
        <w:tc>
          <w:tcPr>
            <w:tcW w:w="918" w:type="dxa"/>
          </w:tcPr>
          <w:p w14:paraId="6BD6CB58"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0.2 </w:t>
            </w:r>
          </w:p>
        </w:tc>
        <w:tc>
          <w:tcPr>
            <w:tcW w:w="1800" w:type="dxa"/>
          </w:tcPr>
          <w:p w14:paraId="2A43ECC6"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260" w:type="dxa"/>
          </w:tcPr>
          <w:p w14:paraId="0ADF40E0"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06/11/2013</w:t>
            </w:r>
            <w:r w:rsidR="001F7FC3">
              <w:rPr>
                <w:rFonts w:asciiTheme="minorHAnsi" w:hAnsiTheme="minorHAnsi" w:cs="Arial"/>
              </w:rPr>
              <w:t>-</w:t>
            </w:r>
            <w:r w:rsidR="001F7FC3" w:rsidRPr="00415183">
              <w:rPr>
                <w:rFonts w:asciiTheme="minorHAnsi" w:hAnsiTheme="minorHAnsi" w:cs="Arial"/>
              </w:rPr>
              <w:t>07/24/2013</w:t>
            </w:r>
          </w:p>
        </w:tc>
        <w:tc>
          <w:tcPr>
            <w:tcW w:w="4324" w:type="dxa"/>
          </w:tcPr>
          <w:p w14:paraId="31C875CB"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Minor updates</w:t>
            </w:r>
            <w:r w:rsidR="001F7FC3">
              <w:rPr>
                <w:rFonts w:asciiTheme="minorHAnsi" w:hAnsiTheme="minorHAnsi" w:cs="Arial"/>
              </w:rPr>
              <w:t>,</w:t>
            </w:r>
            <w:r w:rsidR="001F7FC3" w:rsidRPr="00415183">
              <w:rPr>
                <w:rFonts w:asciiTheme="minorHAnsi" w:hAnsiTheme="minorHAnsi" w:cs="Arial"/>
              </w:rPr>
              <w:t xml:space="preserve"> Combining comments from a few people</w:t>
            </w:r>
            <w:r w:rsidR="001F7FC3">
              <w:rPr>
                <w:rFonts w:asciiTheme="minorHAnsi" w:hAnsiTheme="minorHAnsi" w:cs="Arial"/>
              </w:rPr>
              <w:t>,</w:t>
            </w:r>
            <w:r w:rsidR="001F7FC3" w:rsidRPr="00415183">
              <w:rPr>
                <w:rFonts w:asciiTheme="minorHAnsi" w:hAnsiTheme="minorHAnsi" w:cs="Arial"/>
              </w:rPr>
              <w:t xml:space="preserve"> Added appendix with summary of deve</w:t>
            </w:r>
            <w:r w:rsidR="001F7FC3" w:rsidRPr="00415183">
              <w:rPr>
                <w:rFonts w:asciiTheme="minorHAnsi" w:hAnsiTheme="minorHAnsi" w:cs="Arial"/>
              </w:rPr>
              <w:t>l</w:t>
            </w:r>
            <w:r w:rsidR="001F7FC3" w:rsidRPr="00415183">
              <w:rPr>
                <w:rFonts w:asciiTheme="minorHAnsi" w:hAnsiTheme="minorHAnsi" w:cs="Arial"/>
              </w:rPr>
              <w:t>opment.ini changes</w:t>
            </w:r>
            <w:r w:rsidR="001F7FC3">
              <w:rPr>
                <w:rFonts w:asciiTheme="minorHAnsi" w:hAnsiTheme="minorHAnsi" w:cs="Arial"/>
              </w:rPr>
              <w:t xml:space="preserve">, </w:t>
            </w:r>
            <w:r w:rsidR="001F7FC3" w:rsidRPr="00415183">
              <w:rPr>
                <w:rFonts w:asciiTheme="minorHAnsi" w:hAnsiTheme="minorHAnsi" w:cs="Arial"/>
              </w:rPr>
              <w:t xml:space="preserve">A little re-organization, more hints, and added </w:t>
            </w:r>
            <w:proofErr w:type="spellStart"/>
            <w:r w:rsidR="001F7FC3" w:rsidRPr="00415183">
              <w:rPr>
                <w:rFonts w:asciiTheme="minorHAnsi" w:hAnsiTheme="minorHAnsi" w:cs="Arial"/>
              </w:rPr>
              <w:t>gdal</w:t>
            </w:r>
            <w:proofErr w:type="spellEnd"/>
            <w:r w:rsidR="001F7FC3">
              <w:rPr>
                <w:rFonts w:asciiTheme="minorHAnsi" w:hAnsiTheme="minorHAnsi" w:cs="Arial"/>
              </w:rPr>
              <w:t xml:space="preserve">, </w:t>
            </w:r>
            <w:r w:rsidR="001F7FC3" w:rsidRPr="00415183">
              <w:rPr>
                <w:rFonts w:asciiTheme="minorHAnsi" w:hAnsiTheme="minorHAnsi" w:cs="Arial"/>
              </w:rPr>
              <w:t>Updating with feedback</w:t>
            </w:r>
          </w:p>
        </w:tc>
      </w:tr>
      <w:tr w:rsidR="000F1287" w:rsidRPr="005E68DF" w14:paraId="0E50427E" w14:textId="77777777" w:rsidTr="002C4709">
        <w:trPr>
          <w:trHeight w:val="653"/>
        </w:trPr>
        <w:tc>
          <w:tcPr>
            <w:tcW w:w="918" w:type="dxa"/>
          </w:tcPr>
          <w:p w14:paraId="41B6AA04"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w:t>
            </w:r>
          </w:p>
        </w:tc>
        <w:tc>
          <w:tcPr>
            <w:tcW w:w="1800" w:type="dxa"/>
          </w:tcPr>
          <w:p w14:paraId="17A52B1B" w14:textId="77777777" w:rsidR="000F1287" w:rsidRPr="00415183" w:rsidRDefault="000F1287" w:rsidP="00415183">
            <w:pPr>
              <w:pStyle w:val="Tabletext0"/>
              <w:spacing w:after="100" w:line="240" w:lineRule="auto"/>
              <w:jc w:val="both"/>
              <w:rPr>
                <w:rFonts w:asciiTheme="minorHAnsi" w:hAnsiTheme="minorHAnsi" w:cs="Arial"/>
              </w:rPr>
            </w:pPr>
            <w:proofErr w:type="spellStart"/>
            <w:r w:rsidRPr="00415183">
              <w:rPr>
                <w:rFonts w:asciiTheme="minorHAnsi" w:hAnsiTheme="minorHAnsi" w:cs="Arial"/>
              </w:rPr>
              <w:t>Christoph</w:t>
            </w:r>
            <w:proofErr w:type="spellEnd"/>
            <w:r w:rsidRPr="00415183">
              <w:rPr>
                <w:rFonts w:asciiTheme="minorHAnsi" w:hAnsiTheme="minorHAnsi" w:cs="Arial"/>
              </w:rPr>
              <w:t xml:space="preserve"> </w:t>
            </w:r>
            <w:proofErr w:type="spellStart"/>
            <w:r w:rsidRPr="00415183">
              <w:rPr>
                <w:rFonts w:asciiTheme="minorHAnsi" w:hAnsiTheme="minorHAnsi" w:cs="Arial"/>
              </w:rPr>
              <w:t>Kuhmuench</w:t>
            </w:r>
            <w:proofErr w:type="spellEnd"/>
          </w:p>
        </w:tc>
        <w:tc>
          <w:tcPr>
            <w:tcW w:w="1260" w:type="dxa"/>
          </w:tcPr>
          <w:p w14:paraId="36736182"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12/26/2013</w:t>
            </w:r>
          </w:p>
        </w:tc>
        <w:tc>
          <w:tcPr>
            <w:tcW w:w="4324" w:type="dxa"/>
          </w:tcPr>
          <w:p w14:paraId="037082A2"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to latest installer.</w:t>
            </w:r>
          </w:p>
        </w:tc>
      </w:tr>
      <w:tr w:rsidR="006E1B07" w:rsidRPr="005E68DF" w14:paraId="5CA17C16" w14:textId="77777777" w:rsidTr="002C4709">
        <w:trPr>
          <w:trHeight w:val="145"/>
        </w:trPr>
        <w:tc>
          <w:tcPr>
            <w:tcW w:w="918" w:type="dxa"/>
          </w:tcPr>
          <w:p w14:paraId="381393BF" w14:textId="77777777"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0.8</w:t>
            </w:r>
          </w:p>
        </w:tc>
        <w:tc>
          <w:tcPr>
            <w:tcW w:w="1800" w:type="dxa"/>
          </w:tcPr>
          <w:p w14:paraId="6217D429" w14:textId="77777777"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Jordan </w:t>
            </w:r>
            <w:proofErr w:type="spellStart"/>
            <w:r w:rsidRPr="00415183">
              <w:rPr>
                <w:rFonts w:asciiTheme="minorHAnsi" w:hAnsiTheme="minorHAnsi" w:cs="Arial"/>
              </w:rPr>
              <w:t>Matti</w:t>
            </w:r>
            <w:proofErr w:type="spellEnd"/>
          </w:p>
        </w:tc>
        <w:tc>
          <w:tcPr>
            <w:tcW w:w="1260" w:type="dxa"/>
          </w:tcPr>
          <w:p w14:paraId="47331790" w14:textId="77777777" w:rsidR="006E1B07"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2/7/2014</w:t>
            </w:r>
          </w:p>
        </w:tc>
        <w:tc>
          <w:tcPr>
            <w:tcW w:w="4324" w:type="dxa"/>
          </w:tcPr>
          <w:p w14:paraId="0E1BD405" w14:textId="77777777" w:rsidR="006E1B07" w:rsidRPr="00415183" w:rsidRDefault="00570A3F" w:rsidP="00F84C5A">
            <w:pPr>
              <w:pStyle w:val="Tabletext0"/>
              <w:spacing w:after="100" w:line="240" w:lineRule="auto"/>
              <w:jc w:val="both"/>
              <w:rPr>
                <w:rFonts w:asciiTheme="minorHAnsi" w:hAnsiTheme="minorHAnsi" w:cs="Arial"/>
              </w:rPr>
            </w:pPr>
            <w:r>
              <w:rPr>
                <w:rFonts w:asciiTheme="minorHAnsi" w:hAnsiTheme="minorHAnsi" w:cs="Arial"/>
              </w:rPr>
              <w:t>Many changes</w:t>
            </w:r>
          </w:p>
        </w:tc>
      </w:tr>
      <w:tr w:rsidR="00B96670" w:rsidRPr="005E68DF" w14:paraId="6BFD3386" w14:textId="77777777" w:rsidTr="002C4709">
        <w:trPr>
          <w:trHeight w:val="581"/>
        </w:trPr>
        <w:tc>
          <w:tcPr>
            <w:tcW w:w="918" w:type="dxa"/>
          </w:tcPr>
          <w:p w14:paraId="3A2241A4" w14:textId="77777777"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0.9</w:t>
            </w:r>
          </w:p>
        </w:tc>
        <w:tc>
          <w:tcPr>
            <w:tcW w:w="1800" w:type="dxa"/>
          </w:tcPr>
          <w:p w14:paraId="4F3D0EC3" w14:textId="77777777"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260" w:type="dxa"/>
          </w:tcPr>
          <w:p w14:paraId="746C350A" w14:textId="77777777" w:rsidR="00B96670" w:rsidRDefault="00B96670" w:rsidP="00415183">
            <w:pPr>
              <w:pStyle w:val="Tabletext0"/>
              <w:spacing w:after="100" w:line="240" w:lineRule="auto"/>
              <w:jc w:val="both"/>
              <w:rPr>
                <w:rFonts w:asciiTheme="minorHAnsi" w:hAnsiTheme="minorHAnsi" w:cs="Arial"/>
              </w:rPr>
            </w:pPr>
            <w:r>
              <w:rPr>
                <w:rFonts w:asciiTheme="minorHAnsi" w:hAnsiTheme="minorHAnsi" w:cs="Arial"/>
              </w:rPr>
              <w:t>2/19/2014</w:t>
            </w:r>
          </w:p>
        </w:tc>
        <w:tc>
          <w:tcPr>
            <w:tcW w:w="4324" w:type="dxa"/>
          </w:tcPr>
          <w:p w14:paraId="763BB78B" w14:textId="77777777" w:rsidR="00B96670" w:rsidRDefault="00684E50" w:rsidP="00415183">
            <w:pPr>
              <w:pStyle w:val="Tabletext0"/>
              <w:spacing w:after="100" w:line="240" w:lineRule="auto"/>
              <w:jc w:val="both"/>
              <w:rPr>
                <w:rFonts w:asciiTheme="minorHAnsi" w:hAnsiTheme="minorHAnsi" w:cs="Arial"/>
              </w:rPr>
            </w:pPr>
            <w:r>
              <w:rPr>
                <w:rFonts w:asciiTheme="minorHAnsi" w:hAnsiTheme="minorHAnsi" w:cs="Arial"/>
              </w:rPr>
              <w:t>Moved Window OS/ Oracle VM install to Appe</w:t>
            </w:r>
            <w:r>
              <w:rPr>
                <w:rFonts w:asciiTheme="minorHAnsi" w:hAnsiTheme="minorHAnsi" w:cs="Arial"/>
              </w:rPr>
              <w:t>n</w:t>
            </w:r>
            <w:r>
              <w:rPr>
                <w:rFonts w:asciiTheme="minorHAnsi" w:hAnsiTheme="minorHAnsi" w:cs="Arial"/>
              </w:rPr>
              <w:t>dix A.</w:t>
            </w:r>
          </w:p>
        </w:tc>
      </w:tr>
      <w:tr w:rsidR="002460C4" w:rsidRPr="005E68DF" w14:paraId="1E117E5D" w14:textId="77777777" w:rsidTr="002C4709">
        <w:trPr>
          <w:trHeight w:val="608"/>
        </w:trPr>
        <w:tc>
          <w:tcPr>
            <w:tcW w:w="918" w:type="dxa"/>
          </w:tcPr>
          <w:p w14:paraId="6BAE8866" w14:textId="77777777"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0.91</w:t>
            </w:r>
          </w:p>
        </w:tc>
        <w:tc>
          <w:tcPr>
            <w:tcW w:w="1800" w:type="dxa"/>
          </w:tcPr>
          <w:p w14:paraId="21B3A07A" w14:textId="77777777"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 xml:space="preserve">Jordan </w:t>
            </w:r>
            <w:proofErr w:type="spellStart"/>
            <w:r>
              <w:rPr>
                <w:rFonts w:asciiTheme="minorHAnsi" w:hAnsiTheme="minorHAnsi" w:cs="Arial"/>
              </w:rPr>
              <w:t>Matti</w:t>
            </w:r>
            <w:proofErr w:type="spellEnd"/>
          </w:p>
        </w:tc>
        <w:tc>
          <w:tcPr>
            <w:tcW w:w="1260" w:type="dxa"/>
          </w:tcPr>
          <w:p w14:paraId="03201FB2" w14:textId="77777777"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2/20/2014</w:t>
            </w:r>
          </w:p>
        </w:tc>
        <w:tc>
          <w:tcPr>
            <w:tcW w:w="4324" w:type="dxa"/>
          </w:tcPr>
          <w:p w14:paraId="026CAC0F" w14:textId="77777777" w:rsidR="002460C4" w:rsidRDefault="002460C4" w:rsidP="002460C4">
            <w:pPr>
              <w:pStyle w:val="Tabletext0"/>
              <w:spacing w:after="100" w:line="240" w:lineRule="auto"/>
              <w:jc w:val="both"/>
              <w:rPr>
                <w:rFonts w:asciiTheme="minorHAnsi" w:hAnsiTheme="minorHAnsi" w:cs="Arial"/>
              </w:rPr>
            </w:pPr>
            <w:r>
              <w:rPr>
                <w:rFonts w:asciiTheme="minorHAnsi" w:hAnsiTheme="minorHAnsi" w:cs="Arial"/>
              </w:rPr>
              <w:t xml:space="preserve">Minor changes (formatting, headers, comments) </w:t>
            </w:r>
          </w:p>
        </w:tc>
      </w:tr>
      <w:tr w:rsidR="00A10193" w:rsidRPr="005E68DF" w14:paraId="5F3252DE" w14:textId="77777777" w:rsidTr="002C4709">
        <w:trPr>
          <w:trHeight w:val="608"/>
        </w:trPr>
        <w:tc>
          <w:tcPr>
            <w:tcW w:w="918" w:type="dxa"/>
          </w:tcPr>
          <w:p w14:paraId="20298821" w14:textId="77777777" w:rsidR="00A10193" w:rsidRDefault="006147EF" w:rsidP="00F84C5A">
            <w:pPr>
              <w:pStyle w:val="Tabletext0"/>
              <w:spacing w:after="100" w:line="240" w:lineRule="auto"/>
              <w:jc w:val="both"/>
              <w:rPr>
                <w:rFonts w:asciiTheme="minorHAnsi" w:hAnsiTheme="minorHAnsi" w:cs="Arial"/>
              </w:rPr>
            </w:pPr>
            <w:r>
              <w:rPr>
                <w:rFonts w:asciiTheme="minorHAnsi" w:hAnsiTheme="minorHAnsi" w:cs="Arial"/>
              </w:rPr>
              <w:t>1.</w:t>
            </w:r>
            <w:r w:rsidR="001F7FC3">
              <w:rPr>
                <w:rFonts w:asciiTheme="minorHAnsi" w:hAnsiTheme="minorHAnsi" w:cs="Arial"/>
              </w:rPr>
              <w:t>3</w:t>
            </w:r>
          </w:p>
        </w:tc>
        <w:tc>
          <w:tcPr>
            <w:tcW w:w="1800" w:type="dxa"/>
          </w:tcPr>
          <w:p w14:paraId="74581DB8" w14:textId="77777777" w:rsidR="00A10193" w:rsidRDefault="00A10193"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260" w:type="dxa"/>
          </w:tcPr>
          <w:p w14:paraId="737923D6" w14:textId="77777777" w:rsidR="00A10193" w:rsidRDefault="001572ED" w:rsidP="00415183">
            <w:pPr>
              <w:pStyle w:val="Tabletext0"/>
              <w:spacing w:after="100" w:line="240" w:lineRule="auto"/>
              <w:jc w:val="both"/>
              <w:rPr>
                <w:rFonts w:asciiTheme="minorHAnsi" w:hAnsiTheme="minorHAnsi" w:cs="Arial"/>
              </w:rPr>
            </w:pPr>
            <w:r>
              <w:rPr>
                <w:rFonts w:asciiTheme="minorHAnsi" w:hAnsiTheme="minorHAnsi" w:cs="Arial"/>
              </w:rPr>
              <w:t>2/21</w:t>
            </w:r>
            <w:r w:rsidR="00A10193">
              <w:rPr>
                <w:rFonts w:asciiTheme="minorHAnsi" w:hAnsiTheme="minorHAnsi" w:cs="Arial"/>
              </w:rPr>
              <w:t>/2014</w:t>
            </w:r>
            <w:r w:rsidR="004117CE">
              <w:rPr>
                <w:rFonts w:asciiTheme="minorHAnsi" w:hAnsiTheme="minorHAnsi" w:cs="Arial"/>
              </w:rPr>
              <w:t>- 3/26</w:t>
            </w:r>
            <w:r w:rsidR="001F7FC3">
              <w:rPr>
                <w:rFonts w:asciiTheme="minorHAnsi" w:hAnsiTheme="minorHAnsi" w:cs="Arial"/>
              </w:rPr>
              <w:t>/2014</w:t>
            </w:r>
          </w:p>
        </w:tc>
        <w:tc>
          <w:tcPr>
            <w:tcW w:w="4324" w:type="dxa"/>
          </w:tcPr>
          <w:p w14:paraId="0960BCA9" w14:textId="77777777" w:rsidR="00A10193" w:rsidRDefault="00A10193" w:rsidP="00F84C5A">
            <w:pPr>
              <w:pStyle w:val="Tabletext0"/>
              <w:spacing w:after="100" w:line="240" w:lineRule="auto"/>
              <w:jc w:val="both"/>
              <w:rPr>
                <w:rFonts w:asciiTheme="minorHAnsi" w:hAnsiTheme="minorHAnsi" w:cs="Arial"/>
              </w:rPr>
            </w:pPr>
            <w:r>
              <w:rPr>
                <w:rFonts w:asciiTheme="minorHAnsi" w:hAnsiTheme="minorHAnsi" w:cs="Arial"/>
              </w:rPr>
              <w:t>Formatting changes</w:t>
            </w:r>
            <w:r w:rsidR="006147EF">
              <w:rPr>
                <w:rFonts w:asciiTheme="minorHAnsi" w:hAnsiTheme="minorHAnsi" w:cs="Arial"/>
              </w:rPr>
              <w:t>, minor edits and figure u</w:t>
            </w:r>
            <w:r w:rsidR="006147EF">
              <w:rPr>
                <w:rFonts w:asciiTheme="minorHAnsi" w:hAnsiTheme="minorHAnsi" w:cs="Arial"/>
              </w:rPr>
              <w:t>p</w:t>
            </w:r>
            <w:r w:rsidR="006147EF">
              <w:rPr>
                <w:rFonts w:asciiTheme="minorHAnsi" w:hAnsiTheme="minorHAnsi" w:cs="Arial"/>
              </w:rPr>
              <w:t>dates</w:t>
            </w:r>
            <w:r w:rsidR="001F7FC3">
              <w:rPr>
                <w:rFonts w:asciiTheme="minorHAnsi" w:hAnsiTheme="minorHAnsi" w:cs="Arial"/>
              </w:rPr>
              <w:t>, Edits from test install with VM, Serious r</w:t>
            </w:r>
            <w:r w:rsidR="001F7FC3">
              <w:rPr>
                <w:rFonts w:asciiTheme="minorHAnsi" w:hAnsiTheme="minorHAnsi" w:cs="Arial"/>
              </w:rPr>
              <w:t>e</w:t>
            </w:r>
            <w:r w:rsidR="001F7FC3">
              <w:rPr>
                <w:rFonts w:asciiTheme="minorHAnsi" w:hAnsiTheme="minorHAnsi" w:cs="Arial"/>
              </w:rPr>
              <w:t>visions, updating the installer script used, Incorp</w:t>
            </w:r>
            <w:r w:rsidR="001F7FC3">
              <w:rPr>
                <w:rFonts w:asciiTheme="minorHAnsi" w:hAnsiTheme="minorHAnsi" w:cs="Arial"/>
              </w:rPr>
              <w:t>o</w:t>
            </w:r>
            <w:r w:rsidR="001F7FC3">
              <w:rPr>
                <w:rFonts w:asciiTheme="minorHAnsi" w:hAnsiTheme="minorHAnsi" w:cs="Arial"/>
              </w:rPr>
              <w:t xml:space="preserve">rating changes per Matt </w:t>
            </w:r>
            <w:proofErr w:type="spellStart"/>
            <w:r w:rsidR="001F7FC3">
              <w:rPr>
                <w:rFonts w:asciiTheme="minorHAnsi" w:hAnsiTheme="minorHAnsi" w:cs="Arial"/>
              </w:rPr>
              <w:t>MacKenzie</w:t>
            </w:r>
            <w:proofErr w:type="spellEnd"/>
            <w:r w:rsidR="001F7FC3">
              <w:rPr>
                <w:rFonts w:asciiTheme="minorHAnsi" w:hAnsiTheme="minorHAnsi" w:cs="Arial"/>
              </w:rPr>
              <w:t xml:space="preserve">, Update to installer script, edits per Matt </w:t>
            </w:r>
            <w:proofErr w:type="spellStart"/>
            <w:r w:rsidR="001F7FC3">
              <w:rPr>
                <w:rFonts w:asciiTheme="minorHAnsi" w:hAnsiTheme="minorHAnsi" w:cs="Arial"/>
              </w:rPr>
              <w:t>MacKenzie</w:t>
            </w:r>
            <w:proofErr w:type="spellEnd"/>
            <w:r w:rsidR="001F7FC3">
              <w:rPr>
                <w:rFonts w:asciiTheme="minorHAnsi" w:hAnsiTheme="minorHAnsi" w:cs="Arial"/>
              </w:rPr>
              <w:t>. Added Section 5</w:t>
            </w:r>
            <w:r w:rsidR="00B178E0">
              <w:rPr>
                <w:rFonts w:asciiTheme="minorHAnsi" w:hAnsiTheme="minorHAnsi" w:cs="Arial"/>
              </w:rPr>
              <w:t>, added Section 6.</w:t>
            </w:r>
          </w:p>
        </w:tc>
      </w:tr>
    </w:tbl>
    <w:p w14:paraId="28A206AF" w14:textId="77777777" w:rsidR="00CD572F" w:rsidRPr="00415183" w:rsidRDefault="00CD572F" w:rsidP="00415183">
      <w:pPr>
        <w:pStyle w:val="Heading1frontmatteronly"/>
        <w:spacing w:after="100" w:line="240" w:lineRule="auto"/>
        <w:rPr>
          <w:rFonts w:asciiTheme="minorHAnsi" w:hAnsiTheme="minorHAnsi"/>
          <w:noProof/>
        </w:rPr>
        <w:sectPr w:rsidR="00CD572F" w:rsidRPr="00415183">
          <w:headerReference w:type="even" r:id="rId10"/>
          <w:footerReference w:type="even" r:id="rId11"/>
          <w:pgSz w:w="12240" w:h="15840" w:code="1"/>
          <w:pgMar w:top="1267" w:right="1627" w:bottom="1440" w:left="1627" w:header="720" w:footer="1008" w:gutter="720"/>
          <w:pgNumType w:fmt="lowerRoman" w:start="1"/>
          <w:cols w:space="720"/>
        </w:sectPr>
      </w:pPr>
    </w:p>
    <w:bookmarkStart w:id="0" w:name="_Toc380661900" w:displacedByCustomXml="next"/>
    <w:sdt>
      <w:sdtPr>
        <w:rPr>
          <w:rFonts w:asciiTheme="minorHAnsi" w:hAnsiTheme="minorHAnsi" w:cstheme="minorHAnsi"/>
          <w:b w:val="0"/>
          <w:bCs/>
          <w:kern w:val="0"/>
          <w:sz w:val="22"/>
        </w:rPr>
        <w:id w:val="1721471399"/>
        <w:docPartObj>
          <w:docPartGallery w:val="Table of Contents"/>
          <w:docPartUnique/>
        </w:docPartObj>
      </w:sdtPr>
      <w:sdtEndPr>
        <w:rPr>
          <w:rFonts w:cstheme="minorBidi"/>
          <w:bCs w:val="0"/>
          <w:noProof/>
        </w:rPr>
      </w:sdtEndPr>
      <w:sdtContent>
        <w:bookmarkEnd w:id="0" w:displacedByCustomXml="prev"/>
        <w:p w14:paraId="6AE740F6" w14:textId="77777777" w:rsidR="00B02B6A" w:rsidRPr="006147EF" w:rsidRDefault="00B479CD" w:rsidP="006147EF">
          <w:pPr>
            <w:pStyle w:val="Heading1frontmatteronly"/>
            <w:spacing w:after="0" w:line="240" w:lineRule="auto"/>
            <w:rPr>
              <w:rFonts w:asciiTheme="minorHAnsi" w:hAnsiTheme="minorHAnsi" w:cstheme="minorHAnsi"/>
              <w:b w:val="0"/>
              <w:szCs w:val="36"/>
            </w:rPr>
          </w:pPr>
          <w:r w:rsidRPr="006147EF">
            <w:rPr>
              <w:rFonts w:asciiTheme="minorHAnsi" w:hAnsiTheme="minorHAnsi" w:cstheme="minorHAnsi"/>
              <w:b w:val="0"/>
              <w:szCs w:val="36"/>
            </w:rPr>
            <w:t>Contents</w:t>
          </w:r>
        </w:p>
        <w:p w14:paraId="44B411F5" w14:textId="77777777" w:rsidR="00EF517C" w:rsidRDefault="00B02B6A">
          <w:pPr>
            <w:pStyle w:val="TOC1"/>
            <w:rPr>
              <w:rFonts w:asciiTheme="minorHAnsi" w:hAnsiTheme="minorHAnsi"/>
              <w:b w:val="0"/>
              <w:kern w:val="0"/>
            </w:rPr>
          </w:pPr>
          <w:r w:rsidRPr="006147EF">
            <w:rPr>
              <w:rFonts w:asciiTheme="minorHAnsi" w:hAnsiTheme="minorHAnsi" w:cstheme="minorHAnsi"/>
              <w:b w:val="0"/>
            </w:rPr>
            <w:fldChar w:fldCharType="begin"/>
          </w:r>
          <w:r w:rsidRPr="006147EF">
            <w:rPr>
              <w:rFonts w:asciiTheme="minorHAnsi" w:hAnsiTheme="minorHAnsi" w:cstheme="minorHAnsi"/>
              <w:b w:val="0"/>
            </w:rPr>
            <w:instrText xml:space="preserve"> TOC \o "1-3" \h \z \u </w:instrText>
          </w:r>
          <w:r w:rsidRPr="006147EF">
            <w:rPr>
              <w:rFonts w:asciiTheme="minorHAnsi" w:hAnsiTheme="minorHAnsi" w:cstheme="minorHAnsi"/>
              <w:b w:val="0"/>
            </w:rPr>
            <w:fldChar w:fldCharType="separate"/>
          </w:r>
          <w:hyperlink w:anchor="_Toc383599504" w:history="1">
            <w:r w:rsidR="00EF517C" w:rsidRPr="005515A7">
              <w:rPr>
                <w:rStyle w:val="Hyperlink"/>
              </w:rPr>
              <w:t>1.</w:t>
            </w:r>
            <w:r w:rsidR="00EF517C">
              <w:rPr>
                <w:rFonts w:asciiTheme="minorHAnsi" w:hAnsiTheme="minorHAnsi"/>
                <w:b w:val="0"/>
                <w:kern w:val="0"/>
              </w:rPr>
              <w:tab/>
            </w:r>
            <w:r w:rsidR="00EF517C" w:rsidRPr="005515A7">
              <w:rPr>
                <w:rStyle w:val="Hyperlink"/>
              </w:rPr>
              <w:t>Preface</w:t>
            </w:r>
            <w:r w:rsidR="00EF517C">
              <w:rPr>
                <w:webHidden/>
              </w:rPr>
              <w:tab/>
            </w:r>
            <w:r w:rsidR="00EF517C">
              <w:rPr>
                <w:webHidden/>
              </w:rPr>
              <w:fldChar w:fldCharType="begin"/>
            </w:r>
            <w:r w:rsidR="00EF517C">
              <w:rPr>
                <w:webHidden/>
              </w:rPr>
              <w:instrText xml:space="preserve"> PAGEREF _Toc383599504 \h </w:instrText>
            </w:r>
            <w:r w:rsidR="00EF517C">
              <w:rPr>
                <w:webHidden/>
              </w:rPr>
            </w:r>
            <w:r w:rsidR="00EF517C">
              <w:rPr>
                <w:webHidden/>
              </w:rPr>
              <w:fldChar w:fldCharType="separate"/>
            </w:r>
            <w:r w:rsidR="00AC06A4">
              <w:rPr>
                <w:webHidden/>
              </w:rPr>
              <w:t>2</w:t>
            </w:r>
            <w:r w:rsidR="00EF517C">
              <w:rPr>
                <w:webHidden/>
              </w:rPr>
              <w:fldChar w:fldCharType="end"/>
            </w:r>
          </w:hyperlink>
        </w:p>
        <w:p w14:paraId="4B21AFC2" w14:textId="77777777" w:rsidR="00EF517C" w:rsidRDefault="00AC06A4">
          <w:pPr>
            <w:pStyle w:val="TOC2"/>
            <w:rPr>
              <w:rFonts w:asciiTheme="minorHAnsi" w:hAnsiTheme="minorHAnsi"/>
              <w:b w:val="0"/>
              <w:kern w:val="0"/>
            </w:rPr>
          </w:pPr>
          <w:hyperlink w:anchor="_Toc383599505" w:history="1">
            <w:r w:rsidR="00EF517C" w:rsidRPr="005515A7">
              <w:rPr>
                <w:rStyle w:val="Hyperlink"/>
              </w:rPr>
              <w:t>1.1</w:t>
            </w:r>
            <w:r w:rsidR="00EF517C">
              <w:rPr>
                <w:rFonts w:asciiTheme="minorHAnsi" w:hAnsiTheme="minorHAnsi"/>
                <w:b w:val="0"/>
                <w:kern w:val="0"/>
              </w:rPr>
              <w:tab/>
            </w:r>
            <w:r w:rsidR="00EF517C" w:rsidRPr="005515A7">
              <w:rPr>
                <w:rStyle w:val="Hyperlink"/>
              </w:rPr>
              <w:t>Purpose and Audience</w:t>
            </w:r>
            <w:r w:rsidR="00EF517C">
              <w:rPr>
                <w:webHidden/>
              </w:rPr>
              <w:tab/>
            </w:r>
            <w:r w:rsidR="00EF517C">
              <w:rPr>
                <w:webHidden/>
              </w:rPr>
              <w:fldChar w:fldCharType="begin"/>
            </w:r>
            <w:r w:rsidR="00EF517C">
              <w:rPr>
                <w:webHidden/>
              </w:rPr>
              <w:instrText xml:space="preserve"> PAGEREF _Toc383599505 \h </w:instrText>
            </w:r>
            <w:r w:rsidR="00EF517C">
              <w:rPr>
                <w:webHidden/>
              </w:rPr>
            </w:r>
            <w:r w:rsidR="00EF517C">
              <w:rPr>
                <w:webHidden/>
              </w:rPr>
              <w:fldChar w:fldCharType="separate"/>
            </w:r>
            <w:r>
              <w:rPr>
                <w:webHidden/>
              </w:rPr>
              <w:t>2</w:t>
            </w:r>
            <w:r w:rsidR="00EF517C">
              <w:rPr>
                <w:webHidden/>
              </w:rPr>
              <w:fldChar w:fldCharType="end"/>
            </w:r>
          </w:hyperlink>
        </w:p>
        <w:p w14:paraId="66607174" w14:textId="77777777" w:rsidR="00EF517C" w:rsidRDefault="00AC06A4">
          <w:pPr>
            <w:pStyle w:val="TOC2"/>
            <w:rPr>
              <w:rFonts w:asciiTheme="minorHAnsi" w:hAnsiTheme="minorHAnsi"/>
              <w:b w:val="0"/>
              <w:kern w:val="0"/>
            </w:rPr>
          </w:pPr>
          <w:hyperlink w:anchor="_Toc383599509" w:history="1">
            <w:r w:rsidR="00EF517C" w:rsidRPr="005515A7">
              <w:rPr>
                <w:rStyle w:val="Hyperlink"/>
              </w:rPr>
              <w:t>1.2</w:t>
            </w:r>
            <w:r w:rsidR="00EF517C">
              <w:rPr>
                <w:rFonts w:asciiTheme="minorHAnsi" w:hAnsiTheme="minorHAnsi"/>
                <w:b w:val="0"/>
                <w:kern w:val="0"/>
              </w:rPr>
              <w:tab/>
            </w:r>
            <w:r w:rsidR="00EF517C" w:rsidRPr="005515A7">
              <w:rPr>
                <w:rStyle w:val="Hyperlink"/>
              </w:rPr>
              <w:t>Document Roadmap</w:t>
            </w:r>
            <w:r w:rsidR="00EF517C">
              <w:rPr>
                <w:webHidden/>
              </w:rPr>
              <w:tab/>
            </w:r>
            <w:r w:rsidR="00EF517C">
              <w:rPr>
                <w:webHidden/>
              </w:rPr>
              <w:fldChar w:fldCharType="begin"/>
            </w:r>
            <w:r w:rsidR="00EF517C">
              <w:rPr>
                <w:webHidden/>
              </w:rPr>
              <w:instrText xml:space="preserve"> PAGEREF _Toc383599509 \h </w:instrText>
            </w:r>
            <w:r w:rsidR="00EF517C">
              <w:rPr>
                <w:webHidden/>
              </w:rPr>
            </w:r>
            <w:r w:rsidR="00EF517C">
              <w:rPr>
                <w:webHidden/>
              </w:rPr>
              <w:fldChar w:fldCharType="separate"/>
            </w:r>
            <w:r>
              <w:rPr>
                <w:webHidden/>
              </w:rPr>
              <w:t>2</w:t>
            </w:r>
            <w:r w:rsidR="00EF517C">
              <w:rPr>
                <w:webHidden/>
              </w:rPr>
              <w:fldChar w:fldCharType="end"/>
            </w:r>
          </w:hyperlink>
        </w:p>
        <w:p w14:paraId="1CED5006" w14:textId="77777777" w:rsidR="00EF517C" w:rsidRDefault="00AC06A4">
          <w:pPr>
            <w:pStyle w:val="TOC2"/>
            <w:rPr>
              <w:rFonts w:asciiTheme="minorHAnsi" w:hAnsiTheme="minorHAnsi"/>
              <w:b w:val="0"/>
              <w:kern w:val="0"/>
            </w:rPr>
          </w:pPr>
          <w:hyperlink w:anchor="_Toc383599510" w:history="1">
            <w:r w:rsidR="00EF517C" w:rsidRPr="005515A7">
              <w:rPr>
                <w:rStyle w:val="Hyperlink"/>
              </w:rPr>
              <w:t>1.3</w:t>
            </w:r>
            <w:r w:rsidR="00EF517C">
              <w:rPr>
                <w:rFonts w:asciiTheme="minorHAnsi" w:hAnsiTheme="minorHAnsi"/>
                <w:b w:val="0"/>
                <w:kern w:val="0"/>
              </w:rPr>
              <w:tab/>
            </w:r>
            <w:r w:rsidR="00EF517C" w:rsidRPr="005515A7">
              <w:rPr>
                <w:rStyle w:val="Hyperlink"/>
              </w:rPr>
              <w:t>System Scope and Background</w:t>
            </w:r>
            <w:r w:rsidR="00EF517C">
              <w:rPr>
                <w:webHidden/>
              </w:rPr>
              <w:tab/>
            </w:r>
            <w:r w:rsidR="00EF517C">
              <w:rPr>
                <w:webHidden/>
              </w:rPr>
              <w:fldChar w:fldCharType="begin"/>
            </w:r>
            <w:r w:rsidR="00EF517C">
              <w:rPr>
                <w:webHidden/>
              </w:rPr>
              <w:instrText xml:space="preserve"> PAGEREF _Toc383599510 \h </w:instrText>
            </w:r>
            <w:r w:rsidR="00EF517C">
              <w:rPr>
                <w:webHidden/>
              </w:rPr>
            </w:r>
            <w:r w:rsidR="00EF517C">
              <w:rPr>
                <w:webHidden/>
              </w:rPr>
              <w:fldChar w:fldCharType="separate"/>
            </w:r>
            <w:r>
              <w:rPr>
                <w:webHidden/>
              </w:rPr>
              <w:t>2</w:t>
            </w:r>
            <w:r w:rsidR="00EF517C">
              <w:rPr>
                <w:webHidden/>
              </w:rPr>
              <w:fldChar w:fldCharType="end"/>
            </w:r>
          </w:hyperlink>
        </w:p>
        <w:p w14:paraId="5723CAB3" w14:textId="77777777" w:rsidR="00EF517C" w:rsidRDefault="00AC06A4">
          <w:pPr>
            <w:pStyle w:val="TOC2"/>
            <w:rPr>
              <w:rFonts w:asciiTheme="minorHAnsi" w:hAnsiTheme="minorHAnsi"/>
              <w:b w:val="0"/>
              <w:kern w:val="0"/>
            </w:rPr>
          </w:pPr>
          <w:hyperlink w:anchor="_Toc383599511" w:history="1">
            <w:r w:rsidR="00EF517C" w:rsidRPr="005515A7">
              <w:rPr>
                <w:rStyle w:val="Hyperlink"/>
              </w:rPr>
              <w:t>The NGDS Software Stack</w:t>
            </w:r>
            <w:r w:rsidR="00EF517C">
              <w:rPr>
                <w:webHidden/>
              </w:rPr>
              <w:tab/>
            </w:r>
            <w:r w:rsidR="00EF517C">
              <w:rPr>
                <w:webHidden/>
              </w:rPr>
              <w:fldChar w:fldCharType="begin"/>
            </w:r>
            <w:r w:rsidR="00EF517C">
              <w:rPr>
                <w:webHidden/>
              </w:rPr>
              <w:instrText xml:space="preserve"> PAGEREF _Toc383599511 \h </w:instrText>
            </w:r>
            <w:r w:rsidR="00EF517C">
              <w:rPr>
                <w:webHidden/>
              </w:rPr>
            </w:r>
            <w:r w:rsidR="00EF517C">
              <w:rPr>
                <w:webHidden/>
              </w:rPr>
              <w:fldChar w:fldCharType="separate"/>
            </w:r>
            <w:r>
              <w:rPr>
                <w:webHidden/>
              </w:rPr>
              <w:t>3</w:t>
            </w:r>
            <w:r w:rsidR="00EF517C">
              <w:rPr>
                <w:webHidden/>
              </w:rPr>
              <w:fldChar w:fldCharType="end"/>
            </w:r>
          </w:hyperlink>
        </w:p>
        <w:p w14:paraId="13240AAC" w14:textId="77777777" w:rsidR="00EF517C" w:rsidRDefault="00AC06A4">
          <w:pPr>
            <w:pStyle w:val="TOC1"/>
            <w:rPr>
              <w:rFonts w:asciiTheme="minorHAnsi" w:hAnsiTheme="minorHAnsi"/>
              <w:b w:val="0"/>
              <w:kern w:val="0"/>
            </w:rPr>
          </w:pPr>
          <w:hyperlink w:anchor="_Toc383599512" w:history="1">
            <w:r w:rsidR="00EF517C" w:rsidRPr="005515A7">
              <w:rPr>
                <w:rStyle w:val="Hyperlink"/>
              </w:rPr>
              <w:t>2.</w:t>
            </w:r>
            <w:r w:rsidR="00EF517C">
              <w:rPr>
                <w:rFonts w:asciiTheme="minorHAnsi" w:hAnsiTheme="minorHAnsi"/>
                <w:b w:val="0"/>
                <w:kern w:val="0"/>
              </w:rPr>
              <w:tab/>
            </w:r>
            <w:r w:rsidR="00EF517C" w:rsidRPr="005515A7">
              <w:rPr>
                <w:rStyle w:val="Hyperlink"/>
              </w:rPr>
              <w:t>Prerequisites</w:t>
            </w:r>
            <w:r w:rsidR="00EF517C">
              <w:rPr>
                <w:webHidden/>
              </w:rPr>
              <w:tab/>
            </w:r>
            <w:r w:rsidR="00EF517C">
              <w:rPr>
                <w:webHidden/>
              </w:rPr>
              <w:fldChar w:fldCharType="begin"/>
            </w:r>
            <w:r w:rsidR="00EF517C">
              <w:rPr>
                <w:webHidden/>
              </w:rPr>
              <w:instrText xml:space="preserve"> PAGEREF _Toc383599512 \h </w:instrText>
            </w:r>
            <w:r w:rsidR="00EF517C">
              <w:rPr>
                <w:webHidden/>
              </w:rPr>
            </w:r>
            <w:r w:rsidR="00EF517C">
              <w:rPr>
                <w:webHidden/>
              </w:rPr>
              <w:fldChar w:fldCharType="separate"/>
            </w:r>
            <w:r>
              <w:rPr>
                <w:webHidden/>
              </w:rPr>
              <w:t>3</w:t>
            </w:r>
            <w:r w:rsidR="00EF517C">
              <w:rPr>
                <w:webHidden/>
              </w:rPr>
              <w:fldChar w:fldCharType="end"/>
            </w:r>
          </w:hyperlink>
        </w:p>
        <w:p w14:paraId="68BA338F" w14:textId="77777777" w:rsidR="00EF517C" w:rsidRDefault="00AC06A4">
          <w:pPr>
            <w:pStyle w:val="TOC1"/>
            <w:rPr>
              <w:rFonts w:asciiTheme="minorHAnsi" w:hAnsiTheme="minorHAnsi"/>
              <w:b w:val="0"/>
              <w:kern w:val="0"/>
            </w:rPr>
          </w:pPr>
          <w:hyperlink w:anchor="_Toc383599513" w:history="1">
            <w:r w:rsidR="00EF517C" w:rsidRPr="005515A7">
              <w:rPr>
                <w:rStyle w:val="Hyperlink"/>
              </w:rPr>
              <w:t>3.</w:t>
            </w:r>
            <w:r w:rsidR="00EF517C">
              <w:rPr>
                <w:rFonts w:asciiTheme="minorHAnsi" w:hAnsiTheme="minorHAnsi"/>
                <w:b w:val="0"/>
                <w:kern w:val="0"/>
              </w:rPr>
              <w:tab/>
            </w:r>
            <w:r w:rsidR="00EF517C" w:rsidRPr="005515A7">
              <w:rPr>
                <w:rStyle w:val="Hyperlink"/>
              </w:rPr>
              <w:t>Install the NGDS Software Stack</w:t>
            </w:r>
            <w:r w:rsidR="00EF517C">
              <w:rPr>
                <w:webHidden/>
              </w:rPr>
              <w:tab/>
            </w:r>
            <w:r w:rsidR="00EF517C">
              <w:rPr>
                <w:webHidden/>
              </w:rPr>
              <w:fldChar w:fldCharType="begin"/>
            </w:r>
            <w:r w:rsidR="00EF517C">
              <w:rPr>
                <w:webHidden/>
              </w:rPr>
              <w:instrText xml:space="preserve"> PAGEREF _Toc383599513 \h </w:instrText>
            </w:r>
            <w:r w:rsidR="00EF517C">
              <w:rPr>
                <w:webHidden/>
              </w:rPr>
            </w:r>
            <w:r w:rsidR="00EF517C">
              <w:rPr>
                <w:webHidden/>
              </w:rPr>
              <w:fldChar w:fldCharType="separate"/>
            </w:r>
            <w:r>
              <w:rPr>
                <w:webHidden/>
              </w:rPr>
              <w:t>4</w:t>
            </w:r>
            <w:r w:rsidR="00EF517C">
              <w:rPr>
                <w:webHidden/>
              </w:rPr>
              <w:fldChar w:fldCharType="end"/>
            </w:r>
          </w:hyperlink>
        </w:p>
        <w:p w14:paraId="4A58F54D" w14:textId="77777777" w:rsidR="00EF517C" w:rsidRDefault="00AC06A4">
          <w:pPr>
            <w:pStyle w:val="TOC2"/>
            <w:rPr>
              <w:rFonts w:asciiTheme="minorHAnsi" w:hAnsiTheme="minorHAnsi"/>
              <w:b w:val="0"/>
              <w:kern w:val="0"/>
            </w:rPr>
          </w:pPr>
          <w:hyperlink w:anchor="_Toc383599516" w:history="1">
            <w:r w:rsidR="00EF517C" w:rsidRPr="005515A7">
              <w:rPr>
                <w:rStyle w:val="Hyperlink"/>
              </w:rPr>
              <w:t>3.1</w:t>
            </w:r>
            <w:r w:rsidR="00EF517C">
              <w:rPr>
                <w:rFonts w:asciiTheme="minorHAnsi" w:hAnsiTheme="minorHAnsi"/>
                <w:b w:val="0"/>
                <w:kern w:val="0"/>
              </w:rPr>
              <w:tab/>
            </w:r>
            <w:r w:rsidR="00EF517C" w:rsidRPr="005515A7">
              <w:rPr>
                <w:rStyle w:val="Hyperlink"/>
              </w:rPr>
              <w:t>Install Git</w:t>
            </w:r>
            <w:r w:rsidR="00EF517C">
              <w:rPr>
                <w:webHidden/>
              </w:rPr>
              <w:tab/>
            </w:r>
            <w:r w:rsidR="00EF517C">
              <w:rPr>
                <w:webHidden/>
              </w:rPr>
              <w:fldChar w:fldCharType="begin"/>
            </w:r>
            <w:r w:rsidR="00EF517C">
              <w:rPr>
                <w:webHidden/>
              </w:rPr>
              <w:instrText xml:space="preserve"> PAGEREF _Toc383599516 \h </w:instrText>
            </w:r>
            <w:r w:rsidR="00EF517C">
              <w:rPr>
                <w:webHidden/>
              </w:rPr>
            </w:r>
            <w:r w:rsidR="00EF517C">
              <w:rPr>
                <w:webHidden/>
              </w:rPr>
              <w:fldChar w:fldCharType="separate"/>
            </w:r>
            <w:r>
              <w:rPr>
                <w:webHidden/>
              </w:rPr>
              <w:t>5</w:t>
            </w:r>
            <w:r w:rsidR="00EF517C">
              <w:rPr>
                <w:webHidden/>
              </w:rPr>
              <w:fldChar w:fldCharType="end"/>
            </w:r>
          </w:hyperlink>
        </w:p>
        <w:p w14:paraId="51C76A95" w14:textId="77777777" w:rsidR="00EF517C" w:rsidRDefault="00AC06A4">
          <w:pPr>
            <w:pStyle w:val="TOC2"/>
            <w:rPr>
              <w:rFonts w:asciiTheme="minorHAnsi" w:hAnsiTheme="minorHAnsi"/>
              <w:b w:val="0"/>
              <w:kern w:val="0"/>
            </w:rPr>
          </w:pPr>
          <w:hyperlink w:anchor="_Toc383599517" w:history="1">
            <w:r w:rsidR="00EF517C" w:rsidRPr="005515A7">
              <w:rPr>
                <w:rStyle w:val="Hyperlink"/>
              </w:rPr>
              <w:t>3.2</w:t>
            </w:r>
            <w:r w:rsidR="00EF517C">
              <w:rPr>
                <w:rFonts w:asciiTheme="minorHAnsi" w:hAnsiTheme="minorHAnsi"/>
                <w:b w:val="0"/>
                <w:kern w:val="0"/>
              </w:rPr>
              <w:tab/>
            </w:r>
            <w:r w:rsidR="00EF517C" w:rsidRPr="005515A7">
              <w:rPr>
                <w:rStyle w:val="Hyperlink"/>
              </w:rPr>
              <w:t>Obtain the NGDS Software Stack Installation Files</w:t>
            </w:r>
            <w:r w:rsidR="00EF517C">
              <w:rPr>
                <w:webHidden/>
              </w:rPr>
              <w:tab/>
            </w:r>
            <w:r w:rsidR="00EF517C">
              <w:rPr>
                <w:webHidden/>
              </w:rPr>
              <w:fldChar w:fldCharType="begin"/>
            </w:r>
            <w:r w:rsidR="00EF517C">
              <w:rPr>
                <w:webHidden/>
              </w:rPr>
              <w:instrText xml:space="preserve"> PAGEREF _Toc383599517 \h </w:instrText>
            </w:r>
            <w:r w:rsidR="00EF517C">
              <w:rPr>
                <w:webHidden/>
              </w:rPr>
            </w:r>
            <w:r w:rsidR="00EF517C">
              <w:rPr>
                <w:webHidden/>
              </w:rPr>
              <w:fldChar w:fldCharType="separate"/>
            </w:r>
            <w:r>
              <w:rPr>
                <w:webHidden/>
              </w:rPr>
              <w:t>5</w:t>
            </w:r>
            <w:r w:rsidR="00EF517C">
              <w:rPr>
                <w:webHidden/>
              </w:rPr>
              <w:fldChar w:fldCharType="end"/>
            </w:r>
          </w:hyperlink>
        </w:p>
        <w:p w14:paraId="6A50A746" w14:textId="77777777" w:rsidR="00EF517C" w:rsidRDefault="00AC06A4">
          <w:pPr>
            <w:pStyle w:val="TOC2"/>
            <w:rPr>
              <w:rFonts w:asciiTheme="minorHAnsi" w:hAnsiTheme="minorHAnsi"/>
              <w:b w:val="0"/>
              <w:kern w:val="0"/>
            </w:rPr>
          </w:pPr>
          <w:hyperlink w:anchor="_Toc383599518" w:history="1">
            <w:r w:rsidR="00EF517C" w:rsidRPr="005515A7">
              <w:rPr>
                <w:rStyle w:val="Hyperlink"/>
              </w:rPr>
              <w:t>3.3</w:t>
            </w:r>
            <w:r w:rsidR="00EF517C">
              <w:rPr>
                <w:rFonts w:asciiTheme="minorHAnsi" w:hAnsiTheme="minorHAnsi"/>
                <w:b w:val="0"/>
                <w:kern w:val="0"/>
              </w:rPr>
              <w:tab/>
            </w:r>
            <w:r w:rsidR="00EF517C" w:rsidRPr="005515A7">
              <w:rPr>
                <w:rStyle w:val="Hyperlink"/>
              </w:rPr>
              <w:t>Set Installation Parameters</w:t>
            </w:r>
            <w:r w:rsidR="00EF517C">
              <w:rPr>
                <w:webHidden/>
              </w:rPr>
              <w:tab/>
            </w:r>
            <w:r w:rsidR="00EF517C">
              <w:rPr>
                <w:webHidden/>
              </w:rPr>
              <w:fldChar w:fldCharType="begin"/>
            </w:r>
            <w:r w:rsidR="00EF517C">
              <w:rPr>
                <w:webHidden/>
              </w:rPr>
              <w:instrText xml:space="preserve"> PAGEREF _Toc383599518 \h </w:instrText>
            </w:r>
            <w:r w:rsidR="00EF517C">
              <w:rPr>
                <w:webHidden/>
              </w:rPr>
            </w:r>
            <w:r w:rsidR="00EF517C">
              <w:rPr>
                <w:webHidden/>
              </w:rPr>
              <w:fldChar w:fldCharType="separate"/>
            </w:r>
            <w:r>
              <w:rPr>
                <w:webHidden/>
              </w:rPr>
              <w:t>5</w:t>
            </w:r>
            <w:r w:rsidR="00EF517C">
              <w:rPr>
                <w:webHidden/>
              </w:rPr>
              <w:fldChar w:fldCharType="end"/>
            </w:r>
          </w:hyperlink>
        </w:p>
        <w:p w14:paraId="332E1DC5" w14:textId="77777777" w:rsidR="00EF517C" w:rsidRDefault="00AC06A4">
          <w:pPr>
            <w:pStyle w:val="TOC2"/>
            <w:rPr>
              <w:rFonts w:asciiTheme="minorHAnsi" w:hAnsiTheme="minorHAnsi"/>
              <w:b w:val="0"/>
              <w:kern w:val="0"/>
            </w:rPr>
          </w:pPr>
          <w:hyperlink w:anchor="_Toc383599519" w:history="1">
            <w:r w:rsidR="00EF517C" w:rsidRPr="005515A7">
              <w:rPr>
                <w:rStyle w:val="Hyperlink"/>
              </w:rPr>
              <w:t>3.4</w:t>
            </w:r>
            <w:r w:rsidR="00EF517C">
              <w:rPr>
                <w:rFonts w:asciiTheme="minorHAnsi" w:hAnsiTheme="minorHAnsi"/>
                <w:b w:val="0"/>
                <w:kern w:val="0"/>
              </w:rPr>
              <w:tab/>
            </w:r>
            <w:r w:rsidR="00EF517C" w:rsidRPr="005515A7">
              <w:rPr>
                <w:rStyle w:val="Hyperlink"/>
              </w:rPr>
              <w:t>Run the Installation Script</w:t>
            </w:r>
            <w:r w:rsidR="00EF517C">
              <w:rPr>
                <w:webHidden/>
              </w:rPr>
              <w:tab/>
            </w:r>
            <w:r w:rsidR="00EF517C">
              <w:rPr>
                <w:webHidden/>
              </w:rPr>
              <w:fldChar w:fldCharType="begin"/>
            </w:r>
            <w:r w:rsidR="00EF517C">
              <w:rPr>
                <w:webHidden/>
              </w:rPr>
              <w:instrText xml:space="preserve"> PAGEREF _Toc383599519 \h </w:instrText>
            </w:r>
            <w:r w:rsidR="00EF517C">
              <w:rPr>
                <w:webHidden/>
              </w:rPr>
            </w:r>
            <w:r w:rsidR="00EF517C">
              <w:rPr>
                <w:webHidden/>
              </w:rPr>
              <w:fldChar w:fldCharType="separate"/>
            </w:r>
            <w:r>
              <w:rPr>
                <w:webHidden/>
              </w:rPr>
              <w:t>6</w:t>
            </w:r>
            <w:r w:rsidR="00EF517C">
              <w:rPr>
                <w:webHidden/>
              </w:rPr>
              <w:fldChar w:fldCharType="end"/>
            </w:r>
          </w:hyperlink>
        </w:p>
        <w:p w14:paraId="0B38D347" w14:textId="77777777" w:rsidR="00EF517C" w:rsidRDefault="00AC06A4">
          <w:pPr>
            <w:pStyle w:val="TOC2"/>
            <w:rPr>
              <w:rFonts w:asciiTheme="minorHAnsi" w:hAnsiTheme="minorHAnsi"/>
              <w:b w:val="0"/>
              <w:kern w:val="0"/>
            </w:rPr>
          </w:pPr>
          <w:hyperlink w:anchor="_Toc383599520" w:history="1">
            <w:r w:rsidR="00EF517C" w:rsidRPr="005515A7">
              <w:rPr>
                <w:rStyle w:val="Hyperlink"/>
              </w:rPr>
              <w:t>3.5</w:t>
            </w:r>
            <w:r w:rsidR="00EF517C">
              <w:rPr>
                <w:rFonts w:asciiTheme="minorHAnsi" w:hAnsiTheme="minorHAnsi"/>
                <w:b w:val="0"/>
                <w:kern w:val="0"/>
              </w:rPr>
              <w:tab/>
            </w:r>
            <w:r w:rsidR="00EF517C" w:rsidRPr="005515A7">
              <w:rPr>
                <w:rStyle w:val="Hyperlink"/>
              </w:rPr>
              <w:t>Final Steps</w:t>
            </w:r>
            <w:r w:rsidR="00EF517C">
              <w:rPr>
                <w:webHidden/>
              </w:rPr>
              <w:tab/>
            </w:r>
            <w:r w:rsidR="00EF517C">
              <w:rPr>
                <w:webHidden/>
              </w:rPr>
              <w:fldChar w:fldCharType="begin"/>
            </w:r>
            <w:r w:rsidR="00EF517C">
              <w:rPr>
                <w:webHidden/>
              </w:rPr>
              <w:instrText xml:space="preserve"> PAGEREF _Toc383599520 \h </w:instrText>
            </w:r>
            <w:r w:rsidR="00EF517C">
              <w:rPr>
                <w:webHidden/>
              </w:rPr>
            </w:r>
            <w:r w:rsidR="00EF517C">
              <w:rPr>
                <w:webHidden/>
              </w:rPr>
              <w:fldChar w:fldCharType="separate"/>
            </w:r>
            <w:r>
              <w:rPr>
                <w:webHidden/>
              </w:rPr>
              <w:t>6</w:t>
            </w:r>
            <w:r w:rsidR="00EF517C">
              <w:rPr>
                <w:webHidden/>
              </w:rPr>
              <w:fldChar w:fldCharType="end"/>
            </w:r>
          </w:hyperlink>
        </w:p>
        <w:p w14:paraId="1E0E13ED" w14:textId="77777777" w:rsidR="00EF517C" w:rsidRDefault="00AC06A4">
          <w:pPr>
            <w:pStyle w:val="TOC3"/>
            <w:tabs>
              <w:tab w:val="left" w:pos="1440"/>
            </w:tabs>
            <w:rPr>
              <w:rFonts w:asciiTheme="minorHAnsi" w:hAnsiTheme="minorHAnsi"/>
              <w:kern w:val="0"/>
            </w:rPr>
          </w:pPr>
          <w:hyperlink w:anchor="_Toc383599558" w:history="1">
            <w:r w:rsidR="00EF517C" w:rsidRPr="005515A7">
              <w:rPr>
                <w:rStyle w:val="Hyperlink"/>
                <w:rFonts w:cstheme="minorHAnsi"/>
              </w:rPr>
              <w:t>3.5.2.</w:t>
            </w:r>
            <w:r w:rsidR="00EF517C">
              <w:rPr>
                <w:rFonts w:asciiTheme="minorHAnsi" w:hAnsiTheme="minorHAnsi"/>
                <w:kern w:val="0"/>
              </w:rPr>
              <w:tab/>
            </w:r>
            <w:r w:rsidR="00EF517C" w:rsidRPr="005515A7">
              <w:rPr>
                <w:rStyle w:val="Hyperlink"/>
              </w:rPr>
              <w:t>Log in with the following credentials:</w:t>
            </w:r>
            <w:r w:rsidR="00EF517C">
              <w:rPr>
                <w:webHidden/>
              </w:rPr>
              <w:tab/>
            </w:r>
            <w:r w:rsidR="00EF517C">
              <w:rPr>
                <w:webHidden/>
              </w:rPr>
              <w:fldChar w:fldCharType="begin"/>
            </w:r>
            <w:r w:rsidR="00EF517C">
              <w:rPr>
                <w:webHidden/>
              </w:rPr>
              <w:instrText xml:space="preserve"> PAGEREF _Toc383599558 \h </w:instrText>
            </w:r>
            <w:r w:rsidR="00EF517C">
              <w:rPr>
                <w:webHidden/>
              </w:rPr>
            </w:r>
            <w:r w:rsidR="00EF517C">
              <w:rPr>
                <w:webHidden/>
              </w:rPr>
              <w:fldChar w:fldCharType="separate"/>
            </w:r>
            <w:r>
              <w:rPr>
                <w:webHidden/>
              </w:rPr>
              <w:t>6</w:t>
            </w:r>
            <w:r w:rsidR="00EF517C">
              <w:rPr>
                <w:webHidden/>
              </w:rPr>
              <w:fldChar w:fldCharType="end"/>
            </w:r>
          </w:hyperlink>
        </w:p>
        <w:p w14:paraId="1D1F295E" w14:textId="77777777" w:rsidR="00EF517C" w:rsidRDefault="00AC06A4">
          <w:pPr>
            <w:pStyle w:val="TOC3"/>
            <w:tabs>
              <w:tab w:val="left" w:pos="1440"/>
            </w:tabs>
            <w:rPr>
              <w:rFonts w:asciiTheme="minorHAnsi" w:hAnsiTheme="minorHAnsi"/>
              <w:kern w:val="0"/>
            </w:rPr>
          </w:pPr>
          <w:hyperlink w:anchor="_Toc383599570" w:history="1">
            <w:r w:rsidR="00EF517C" w:rsidRPr="005515A7">
              <w:rPr>
                <w:rStyle w:val="Hyperlink"/>
              </w:rPr>
              <w:t>3.5.3.</w:t>
            </w:r>
            <w:r w:rsidR="00EF517C">
              <w:rPr>
                <w:rFonts w:asciiTheme="minorHAnsi" w:hAnsiTheme="minorHAnsi"/>
                <w:kern w:val="0"/>
              </w:rPr>
              <w:tab/>
            </w:r>
            <w:r w:rsidR="00EF517C" w:rsidRPr="005515A7">
              <w:rPr>
                <w:rStyle w:val="Hyperlink"/>
              </w:rPr>
              <w:t>Navigate to the following URL:</w:t>
            </w:r>
            <w:r w:rsidR="00EF517C">
              <w:rPr>
                <w:webHidden/>
              </w:rPr>
              <w:tab/>
            </w:r>
            <w:r w:rsidR="00EF517C">
              <w:rPr>
                <w:webHidden/>
              </w:rPr>
              <w:fldChar w:fldCharType="begin"/>
            </w:r>
            <w:r w:rsidR="00EF517C">
              <w:rPr>
                <w:webHidden/>
              </w:rPr>
              <w:instrText xml:space="preserve"> PAGEREF _Toc383599570 \h </w:instrText>
            </w:r>
            <w:r w:rsidR="00EF517C">
              <w:rPr>
                <w:webHidden/>
              </w:rPr>
            </w:r>
            <w:r w:rsidR="00EF517C">
              <w:rPr>
                <w:webHidden/>
              </w:rPr>
              <w:fldChar w:fldCharType="separate"/>
            </w:r>
            <w:r>
              <w:rPr>
                <w:webHidden/>
              </w:rPr>
              <w:t>6</w:t>
            </w:r>
            <w:r w:rsidR="00EF517C">
              <w:rPr>
                <w:webHidden/>
              </w:rPr>
              <w:fldChar w:fldCharType="end"/>
            </w:r>
          </w:hyperlink>
        </w:p>
        <w:p w14:paraId="4F82AC73" w14:textId="77777777" w:rsidR="00EF517C" w:rsidRDefault="00AC06A4">
          <w:pPr>
            <w:pStyle w:val="TOC3"/>
            <w:tabs>
              <w:tab w:val="left" w:pos="1440"/>
            </w:tabs>
            <w:rPr>
              <w:rFonts w:asciiTheme="minorHAnsi" w:hAnsiTheme="minorHAnsi"/>
              <w:kern w:val="0"/>
            </w:rPr>
          </w:pPr>
          <w:hyperlink w:anchor="_Toc383599571" w:history="1">
            <w:r w:rsidR="00EF517C" w:rsidRPr="005515A7">
              <w:rPr>
                <w:rStyle w:val="Hyperlink"/>
              </w:rPr>
              <w:t>3.5.4.</w:t>
            </w:r>
            <w:r w:rsidR="00EF517C">
              <w:rPr>
                <w:rFonts w:asciiTheme="minorHAnsi" w:hAnsiTheme="minorHAnsi"/>
                <w:kern w:val="0"/>
              </w:rPr>
              <w:tab/>
            </w:r>
            <w:r w:rsidR="00EF517C" w:rsidRPr="005515A7">
              <w:rPr>
                <w:rStyle w:val="Hyperlink"/>
              </w:rPr>
              <w:t>Create a new organization; make the name of the organization:</w:t>
            </w:r>
            <w:r w:rsidR="00EF517C">
              <w:rPr>
                <w:webHidden/>
              </w:rPr>
              <w:tab/>
            </w:r>
            <w:r w:rsidR="00EF517C">
              <w:rPr>
                <w:webHidden/>
              </w:rPr>
              <w:fldChar w:fldCharType="begin"/>
            </w:r>
            <w:r w:rsidR="00EF517C">
              <w:rPr>
                <w:webHidden/>
              </w:rPr>
              <w:instrText xml:space="preserve"> PAGEREF _Toc383599571 \h </w:instrText>
            </w:r>
            <w:r w:rsidR="00EF517C">
              <w:rPr>
                <w:webHidden/>
              </w:rPr>
            </w:r>
            <w:r w:rsidR="00EF517C">
              <w:rPr>
                <w:webHidden/>
              </w:rPr>
              <w:fldChar w:fldCharType="separate"/>
            </w:r>
            <w:r>
              <w:rPr>
                <w:webHidden/>
              </w:rPr>
              <w:t>6</w:t>
            </w:r>
            <w:r w:rsidR="00EF517C">
              <w:rPr>
                <w:webHidden/>
              </w:rPr>
              <w:fldChar w:fldCharType="end"/>
            </w:r>
          </w:hyperlink>
        </w:p>
        <w:p w14:paraId="631EA58C" w14:textId="77777777" w:rsidR="00EF517C" w:rsidRDefault="00AC06A4">
          <w:pPr>
            <w:pStyle w:val="TOC3"/>
            <w:tabs>
              <w:tab w:val="left" w:pos="1440"/>
            </w:tabs>
            <w:rPr>
              <w:rFonts w:asciiTheme="minorHAnsi" w:hAnsiTheme="minorHAnsi"/>
              <w:kern w:val="0"/>
            </w:rPr>
          </w:pPr>
          <w:hyperlink w:anchor="_Toc383599572" w:history="1">
            <w:r w:rsidR="00EF517C" w:rsidRPr="005515A7">
              <w:rPr>
                <w:rStyle w:val="Hyperlink"/>
              </w:rPr>
              <w:t>3.5.5.</w:t>
            </w:r>
            <w:r w:rsidR="00EF517C">
              <w:rPr>
                <w:rFonts w:asciiTheme="minorHAnsi" w:hAnsiTheme="minorHAnsi"/>
                <w:kern w:val="0"/>
              </w:rPr>
              <w:tab/>
            </w:r>
            <w:r w:rsidR="00EF517C" w:rsidRPr="005515A7">
              <w:rPr>
                <w:rStyle w:val="Hyperlink"/>
              </w:rPr>
              <w:t>Navigate to the installed GeoServer:</w:t>
            </w:r>
            <w:r w:rsidR="00EF517C">
              <w:rPr>
                <w:webHidden/>
              </w:rPr>
              <w:tab/>
            </w:r>
            <w:r w:rsidR="00EF517C">
              <w:rPr>
                <w:webHidden/>
              </w:rPr>
              <w:fldChar w:fldCharType="begin"/>
            </w:r>
            <w:r w:rsidR="00EF517C">
              <w:rPr>
                <w:webHidden/>
              </w:rPr>
              <w:instrText xml:space="preserve"> PAGEREF _Toc383599572 \h </w:instrText>
            </w:r>
            <w:r w:rsidR="00EF517C">
              <w:rPr>
                <w:webHidden/>
              </w:rPr>
            </w:r>
            <w:r w:rsidR="00EF517C">
              <w:rPr>
                <w:webHidden/>
              </w:rPr>
              <w:fldChar w:fldCharType="separate"/>
            </w:r>
            <w:r>
              <w:rPr>
                <w:webHidden/>
              </w:rPr>
              <w:t>6</w:t>
            </w:r>
            <w:r w:rsidR="00EF517C">
              <w:rPr>
                <w:webHidden/>
              </w:rPr>
              <w:fldChar w:fldCharType="end"/>
            </w:r>
          </w:hyperlink>
        </w:p>
        <w:p w14:paraId="29C1C9AC" w14:textId="77777777" w:rsidR="00EF517C" w:rsidRDefault="00AC06A4">
          <w:pPr>
            <w:pStyle w:val="TOC1"/>
            <w:rPr>
              <w:rFonts w:asciiTheme="minorHAnsi" w:hAnsiTheme="minorHAnsi"/>
              <w:b w:val="0"/>
              <w:kern w:val="0"/>
            </w:rPr>
          </w:pPr>
          <w:hyperlink w:anchor="_Toc383599573" w:history="1">
            <w:r w:rsidR="00EF517C" w:rsidRPr="005515A7">
              <w:rPr>
                <w:rStyle w:val="Hyperlink"/>
              </w:rPr>
              <w:t>4.</w:t>
            </w:r>
            <w:r w:rsidR="00EF517C">
              <w:rPr>
                <w:rFonts w:asciiTheme="minorHAnsi" w:hAnsiTheme="minorHAnsi"/>
                <w:b w:val="0"/>
                <w:kern w:val="0"/>
              </w:rPr>
              <w:tab/>
            </w:r>
            <w:r w:rsidR="00EF517C" w:rsidRPr="005515A7">
              <w:rPr>
                <w:rStyle w:val="Hyperlink"/>
              </w:rPr>
              <w:t>Troubleshooting your NGDS Installation</w:t>
            </w:r>
            <w:r w:rsidR="00EF517C">
              <w:rPr>
                <w:webHidden/>
              </w:rPr>
              <w:tab/>
            </w:r>
            <w:r w:rsidR="00EF517C">
              <w:rPr>
                <w:webHidden/>
              </w:rPr>
              <w:fldChar w:fldCharType="begin"/>
            </w:r>
            <w:r w:rsidR="00EF517C">
              <w:rPr>
                <w:webHidden/>
              </w:rPr>
              <w:instrText xml:space="preserve"> PAGEREF _Toc383599573 \h </w:instrText>
            </w:r>
            <w:r w:rsidR="00EF517C">
              <w:rPr>
                <w:webHidden/>
              </w:rPr>
            </w:r>
            <w:r w:rsidR="00EF517C">
              <w:rPr>
                <w:webHidden/>
              </w:rPr>
              <w:fldChar w:fldCharType="separate"/>
            </w:r>
            <w:r>
              <w:rPr>
                <w:webHidden/>
              </w:rPr>
              <w:t>7</w:t>
            </w:r>
            <w:r w:rsidR="00EF517C">
              <w:rPr>
                <w:webHidden/>
              </w:rPr>
              <w:fldChar w:fldCharType="end"/>
            </w:r>
          </w:hyperlink>
        </w:p>
        <w:p w14:paraId="0A628ED9" w14:textId="77777777" w:rsidR="00EF517C" w:rsidRDefault="00AC06A4">
          <w:pPr>
            <w:pStyle w:val="TOC1"/>
            <w:rPr>
              <w:rFonts w:asciiTheme="minorHAnsi" w:hAnsiTheme="minorHAnsi"/>
              <w:b w:val="0"/>
              <w:kern w:val="0"/>
            </w:rPr>
          </w:pPr>
          <w:hyperlink w:anchor="_Toc383599574" w:history="1">
            <w:r w:rsidR="00EF517C" w:rsidRPr="005515A7">
              <w:rPr>
                <w:rStyle w:val="Hyperlink"/>
              </w:rPr>
              <w:t>5.</w:t>
            </w:r>
            <w:r w:rsidR="00EF517C">
              <w:rPr>
                <w:rFonts w:asciiTheme="minorHAnsi" w:hAnsiTheme="minorHAnsi"/>
                <w:b w:val="0"/>
                <w:kern w:val="0"/>
              </w:rPr>
              <w:tab/>
            </w:r>
            <w:r w:rsidR="00EF517C" w:rsidRPr="005515A7">
              <w:rPr>
                <w:rStyle w:val="Hyperlink"/>
              </w:rPr>
              <w:t>Short tutorial on using a publisher node installation</w:t>
            </w:r>
            <w:r w:rsidR="00EF517C">
              <w:rPr>
                <w:webHidden/>
              </w:rPr>
              <w:tab/>
            </w:r>
            <w:r w:rsidR="00EF517C">
              <w:rPr>
                <w:webHidden/>
              </w:rPr>
              <w:fldChar w:fldCharType="begin"/>
            </w:r>
            <w:r w:rsidR="00EF517C">
              <w:rPr>
                <w:webHidden/>
              </w:rPr>
              <w:instrText xml:space="preserve"> PAGEREF _Toc383599574 \h </w:instrText>
            </w:r>
            <w:r w:rsidR="00EF517C">
              <w:rPr>
                <w:webHidden/>
              </w:rPr>
            </w:r>
            <w:r w:rsidR="00EF517C">
              <w:rPr>
                <w:webHidden/>
              </w:rPr>
              <w:fldChar w:fldCharType="separate"/>
            </w:r>
            <w:r>
              <w:rPr>
                <w:webHidden/>
              </w:rPr>
              <w:t>7</w:t>
            </w:r>
            <w:r w:rsidR="00EF517C">
              <w:rPr>
                <w:webHidden/>
              </w:rPr>
              <w:fldChar w:fldCharType="end"/>
            </w:r>
          </w:hyperlink>
        </w:p>
        <w:p w14:paraId="020ED9A0" w14:textId="77777777" w:rsidR="00EF517C" w:rsidRDefault="00AC06A4">
          <w:pPr>
            <w:pStyle w:val="TOC2"/>
            <w:rPr>
              <w:rFonts w:asciiTheme="minorHAnsi" w:hAnsiTheme="minorHAnsi"/>
              <w:b w:val="0"/>
              <w:kern w:val="0"/>
            </w:rPr>
          </w:pPr>
          <w:hyperlink w:anchor="_Toc383599577" w:history="1">
            <w:r w:rsidR="00EF517C" w:rsidRPr="005515A7">
              <w:rPr>
                <w:rStyle w:val="Hyperlink"/>
              </w:rPr>
              <w:t>5.1.</w:t>
            </w:r>
            <w:r w:rsidR="00EF517C">
              <w:rPr>
                <w:rFonts w:asciiTheme="minorHAnsi" w:hAnsiTheme="minorHAnsi"/>
                <w:b w:val="0"/>
                <w:kern w:val="0"/>
              </w:rPr>
              <w:tab/>
            </w:r>
            <w:r w:rsidR="00EF517C" w:rsidRPr="005515A7">
              <w:rPr>
                <w:rStyle w:val="Hyperlink"/>
              </w:rPr>
              <w:t>Tiers of NGDS data delivery</w:t>
            </w:r>
            <w:r w:rsidR="00EF517C">
              <w:rPr>
                <w:webHidden/>
              </w:rPr>
              <w:tab/>
            </w:r>
            <w:r w:rsidR="00EF517C">
              <w:rPr>
                <w:webHidden/>
              </w:rPr>
              <w:fldChar w:fldCharType="begin"/>
            </w:r>
            <w:r w:rsidR="00EF517C">
              <w:rPr>
                <w:webHidden/>
              </w:rPr>
              <w:instrText xml:space="preserve"> PAGEREF _Toc383599577 \h </w:instrText>
            </w:r>
            <w:r w:rsidR="00EF517C">
              <w:rPr>
                <w:webHidden/>
              </w:rPr>
            </w:r>
            <w:r w:rsidR="00EF517C">
              <w:rPr>
                <w:webHidden/>
              </w:rPr>
              <w:fldChar w:fldCharType="separate"/>
            </w:r>
            <w:r>
              <w:rPr>
                <w:webHidden/>
              </w:rPr>
              <w:t>7</w:t>
            </w:r>
            <w:r w:rsidR="00EF517C">
              <w:rPr>
                <w:webHidden/>
              </w:rPr>
              <w:fldChar w:fldCharType="end"/>
            </w:r>
          </w:hyperlink>
        </w:p>
        <w:p w14:paraId="0EBF8AD9" w14:textId="77777777" w:rsidR="00EF517C" w:rsidRDefault="00AC06A4">
          <w:pPr>
            <w:pStyle w:val="TOC3"/>
            <w:tabs>
              <w:tab w:val="left" w:pos="1440"/>
            </w:tabs>
            <w:rPr>
              <w:rFonts w:asciiTheme="minorHAnsi" w:hAnsiTheme="minorHAnsi"/>
              <w:kern w:val="0"/>
            </w:rPr>
          </w:pPr>
          <w:hyperlink w:anchor="_Toc383599578" w:history="1">
            <w:r w:rsidR="00EF517C" w:rsidRPr="005515A7">
              <w:rPr>
                <w:rStyle w:val="Hyperlink"/>
              </w:rPr>
              <w:t>5.1.1.</w:t>
            </w:r>
            <w:r w:rsidR="00EF517C">
              <w:rPr>
                <w:rFonts w:asciiTheme="minorHAnsi" w:hAnsiTheme="minorHAnsi"/>
                <w:kern w:val="0"/>
              </w:rPr>
              <w:tab/>
            </w:r>
            <w:r w:rsidR="00EF517C" w:rsidRPr="005515A7">
              <w:rPr>
                <w:rStyle w:val="Hyperlink"/>
              </w:rPr>
              <w:t>Tier 1</w:t>
            </w:r>
            <w:r w:rsidR="00EF517C">
              <w:rPr>
                <w:webHidden/>
              </w:rPr>
              <w:tab/>
            </w:r>
            <w:r w:rsidR="00EF517C">
              <w:rPr>
                <w:webHidden/>
              </w:rPr>
              <w:fldChar w:fldCharType="begin"/>
            </w:r>
            <w:r w:rsidR="00EF517C">
              <w:rPr>
                <w:webHidden/>
              </w:rPr>
              <w:instrText xml:space="preserve"> PAGEREF _Toc383599578 \h </w:instrText>
            </w:r>
            <w:r w:rsidR="00EF517C">
              <w:rPr>
                <w:webHidden/>
              </w:rPr>
            </w:r>
            <w:r w:rsidR="00EF517C">
              <w:rPr>
                <w:webHidden/>
              </w:rPr>
              <w:fldChar w:fldCharType="separate"/>
            </w:r>
            <w:r>
              <w:rPr>
                <w:webHidden/>
              </w:rPr>
              <w:t>7</w:t>
            </w:r>
            <w:r w:rsidR="00EF517C">
              <w:rPr>
                <w:webHidden/>
              </w:rPr>
              <w:fldChar w:fldCharType="end"/>
            </w:r>
          </w:hyperlink>
        </w:p>
        <w:p w14:paraId="653E5164" w14:textId="77777777" w:rsidR="00EF517C" w:rsidRDefault="00AC06A4">
          <w:pPr>
            <w:pStyle w:val="TOC3"/>
            <w:tabs>
              <w:tab w:val="left" w:pos="1440"/>
            </w:tabs>
            <w:rPr>
              <w:rFonts w:asciiTheme="minorHAnsi" w:hAnsiTheme="minorHAnsi"/>
              <w:kern w:val="0"/>
            </w:rPr>
          </w:pPr>
          <w:hyperlink w:anchor="_Toc383599579" w:history="1">
            <w:r w:rsidR="00EF517C" w:rsidRPr="005515A7">
              <w:rPr>
                <w:rStyle w:val="Hyperlink"/>
              </w:rPr>
              <w:t>5.1.2.</w:t>
            </w:r>
            <w:r w:rsidR="00EF517C">
              <w:rPr>
                <w:rFonts w:asciiTheme="minorHAnsi" w:hAnsiTheme="minorHAnsi"/>
                <w:kern w:val="0"/>
              </w:rPr>
              <w:tab/>
            </w:r>
            <w:r w:rsidR="00EF517C" w:rsidRPr="005515A7">
              <w:rPr>
                <w:rStyle w:val="Hyperlink"/>
              </w:rPr>
              <w:t>Tier 2</w:t>
            </w:r>
            <w:r w:rsidR="00EF517C">
              <w:rPr>
                <w:webHidden/>
              </w:rPr>
              <w:tab/>
            </w:r>
            <w:r w:rsidR="00EF517C">
              <w:rPr>
                <w:webHidden/>
              </w:rPr>
              <w:fldChar w:fldCharType="begin"/>
            </w:r>
            <w:r w:rsidR="00EF517C">
              <w:rPr>
                <w:webHidden/>
              </w:rPr>
              <w:instrText xml:space="preserve"> PAGEREF _Toc383599579 \h </w:instrText>
            </w:r>
            <w:r w:rsidR="00EF517C">
              <w:rPr>
                <w:webHidden/>
              </w:rPr>
            </w:r>
            <w:r w:rsidR="00EF517C">
              <w:rPr>
                <w:webHidden/>
              </w:rPr>
              <w:fldChar w:fldCharType="separate"/>
            </w:r>
            <w:r>
              <w:rPr>
                <w:webHidden/>
              </w:rPr>
              <w:t>8</w:t>
            </w:r>
            <w:r w:rsidR="00EF517C">
              <w:rPr>
                <w:webHidden/>
              </w:rPr>
              <w:fldChar w:fldCharType="end"/>
            </w:r>
          </w:hyperlink>
        </w:p>
        <w:p w14:paraId="22C560C4" w14:textId="77777777" w:rsidR="00EF517C" w:rsidRDefault="00AC06A4">
          <w:pPr>
            <w:pStyle w:val="TOC3"/>
            <w:tabs>
              <w:tab w:val="left" w:pos="1440"/>
            </w:tabs>
            <w:rPr>
              <w:rFonts w:asciiTheme="minorHAnsi" w:hAnsiTheme="minorHAnsi"/>
              <w:kern w:val="0"/>
            </w:rPr>
          </w:pPr>
          <w:hyperlink w:anchor="_Toc383599580" w:history="1">
            <w:r w:rsidR="00EF517C" w:rsidRPr="005515A7">
              <w:rPr>
                <w:rStyle w:val="Hyperlink"/>
              </w:rPr>
              <w:t>5.1.3.</w:t>
            </w:r>
            <w:r w:rsidR="00EF517C">
              <w:rPr>
                <w:rFonts w:asciiTheme="minorHAnsi" w:hAnsiTheme="minorHAnsi"/>
                <w:kern w:val="0"/>
              </w:rPr>
              <w:tab/>
            </w:r>
            <w:r w:rsidR="00EF517C" w:rsidRPr="005515A7">
              <w:rPr>
                <w:rStyle w:val="Hyperlink"/>
              </w:rPr>
              <w:t>Tier 3</w:t>
            </w:r>
            <w:r w:rsidR="00EF517C">
              <w:rPr>
                <w:webHidden/>
              </w:rPr>
              <w:tab/>
            </w:r>
            <w:r w:rsidR="00EF517C">
              <w:rPr>
                <w:webHidden/>
              </w:rPr>
              <w:fldChar w:fldCharType="begin"/>
            </w:r>
            <w:r w:rsidR="00EF517C">
              <w:rPr>
                <w:webHidden/>
              </w:rPr>
              <w:instrText xml:space="preserve"> PAGEREF _Toc383599580 \h </w:instrText>
            </w:r>
            <w:r w:rsidR="00EF517C">
              <w:rPr>
                <w:webHidden/>
              </w:rPr>
            </w:r>
            <w:r w:rsidR="00EF517C">
              <w:rPr>
                <w:webHidden/>
              </w:rPr>
              <w:fldChar w:fldCharType="separate"/>
            </w:r>
            <w:r>
              <w:rPr>
                <w:webHidden/>
              </w:rPr>
              <w:t>8</w:t>
            </w:r>
            <w:r w:rsidR="00EF517C">
              <w:rPr>
                <w:webHidden/>
              </w:rPr>
              <w:fldChar w:fldCharType="end"/>
            </w:r>
          </w:hyperlink>
        </w:p>
        <w:p w14:paraId="091E0737" w14:textId="77777777" w:rsidR="00EF517C" w:rsidRDefault="00AC06A4">
          <w:pPr>
            <w:pStyle w:val="TOC2"/>
            <w:rPr>
              <w:rFonts w:asciiTheme="minorHAnsi" w:hAnsiTheme="minorHAnsi"/>
              <w:b w:val="0"/>
              <w:kern w:val="0"/>
            </w:rPr>
          </w:pPr>
          <w:hyperlink w:anchor="_Toc383599581" w:history="1">
            <w:r w:rsidR="00EF517C" w:rsidRPr="005515A7">
              <w:rPr>
                <w:rStyle w:val="Hyperlink"/>
              </w:rPr>
              <w:t>5.2.</w:t>
            </w:r>
            <w:r w:rsidR="00EF517C">
              <w:rPr>
                <w:rFonts w:asciiTheme="minorHAnsi" w:hAnsiTheme="minorHAnsi"/>
                <w:b w:val="0"/>
                <w:kern w:val="0"/>
              </w:rPr>
              <w:tab/>
            </w:r>
            <w:r w:rsidR="00EF517C" w:rsidRPr="005515A7">
              <w:rPr>
                <w:rStyle w:val="Hyperlink"/>
              </w:rPr>
              <w:t>How to upload tier 1 and 2 data</w:t>
            </w:r>
            <w:r w:rsidR="00EF517C">
              <w:rPr>
                <w:webHidden/>
              </w:rPr>
              <w:tab/>
            </w:r>
            <w:r w:rsidR="00EF517C">
              <w:rPr>
                <w:webHidden/>
              </w:rPr>
              <w:fldChar w:fldCharType="begin"/>
            </w:r>
            <w:r w:rsidR="00EF517C">
              <w:rPr>
                <w:webHidden/>
              </w:rPr>
              <w:instrText xml:space="preserve"> PAGEREF _Toc383599581 \h </w:instrText>
            </w:r>
            <w:r w:rsidR="00EF517C">
              <w:rPr>
                <w:webHidden/>
              </w:rPr>
            </w:r>
            <w:r w:rsidR="00EF517C">
              <w:rPr>
                <w:webHidden/>
              </w:rPr>
              <w:fldChar w:fldCharType="separate"/>
            </w:r>
            <w:r>
              <w:rPr>
                <w:webHidden/>
              </w:rPr>
              <w:t>8</w:t>
            </w:r>
            <w:r w:rsidR="00EF517C">
              <w:rPr>
                <w:webHidden/>
              </w:rPr>
              <w:fldChar w:fldCharType="end"/>
            </w:r>
          </w:hyperlink>
        </w:p>
        <w:p w14:paraId="60076B72" w14:textId="77777777" w:rsidR="00EF517C" w:rsidRDefault="00AC06A4">
          <w:pPr>
            <w:pStyle w:val="TOC2"/>
            <w:rPr>
              <w:rFonts w:asciiTheme="minorHAnsi" w:hAnsiTheme="minorHAnsi"/>
              <w:b w:val="0"/>
              <w:kern w:val="0"/>
            </w:rPr>
          </w:pPr>
          <w:hyperlink w:anchor="_Toc383599582" w:history="1">
            <w:r w:rsidR="00EF517C" w:rsidRPr="005515A7">
              <w:rPr>
                <w:rStyle w:val="Hyperlink"/>
              </w:rPr>
              <w:t>5.3.</w:t>
            </w:r>
            <w:r w:rsidR="00EF517C">
              <w:rPr>
                <w:rFonts w:asciiTheme="minorHAnsi" w:hAnsiTheme="minorHAnsi"/>
                <w:b w:val="0"/>
                <w:kern w:val="0"/>
              </w:rPr>
              <w:tab/>
            </w:r>
            <w:r w:rsidR="00EF517C" w:rsidRPr="005515A7">
              <w:rPr>
                <w:rStyle w:val="Hyperlink"/>
              </w:rPr>
              <w:t>How to upload teir 3 data and publish web services</w:t>
            </w:r>
            <w:r w:rsidR="00EF517C">
              <w:rPr>
                <w:webHidden/>
              </w:rPr>
              <w:tab/>
            </w:r>
            <w:r w:rsidR="00EF517C">
              <w:rPr>
                <w:webHidden/>
              </w:rPr>
              <w:fldChar w:fldCharType="begin"/>
            </w:r>
            <w:r w:rsidR="00EF517C">
              <w:rPr>
                <w:webHidden/>
              </w:rPr>
              <w:instrText xml:space="preserve"> PAGEREF _Toc383599582 \h </w:instrText>
            </w:r>
            <w:r w:rsidR="00EF517C">
              <w:rPr>
                <w:webHidden/>
              </w:rPr>
            </w:r>
            <w:r w:rsidR="00EF517C">
              <w:rPr>
                <w:webHidden/>
              </w:rPr>
              <w:fldChar w:fldCharType="separate"/>
            </w:r>
            <w:r>
              <w:rPr>
                <w:webHidden/>
              </w:rPr>
              <w:t>8</w:t>
            </w:r>
            <w:r w:rsidR="00EF517C">
              <w:rPr>
                <w:webHidden/>
              </w:rPr>
              <w:fldChar w:fldCharType="end"/>
            </w:r>
          </w:hyperlink>
        </w:p>
        <w:p w14:paraId="17B1E389" w14:textId="77777777" w:rsidR="00EF517C" w:rsidRDefault="00AC06A4">
          <w:pPr>
            <w:pStyle w:val="TOC2"/>
            <w:rPr>
              <w:rFonts w:asciiTheme="minorHAnsi" w:hAnsiTheme="minorHAnsi"/>
              <w:b w:val="0"/>
              <w:kern w:val="0"/>
            </w:rPr>
          </w:pPr>
          <w:hyperlink w:anchor="_Toc383599583" w:history="1">
            <w:r w:rsidR="00EF517C" w:rsidRPr="005515A7">
              <w:rPr>
                <w:rStyle w:val="Hyperlink"/>
              </w:rPr>
              <w:t>5.4.</w:t>
            </w:r>
            <w:r w:rsidR="00EF517C">
              <w:rPr>
                <w:rFonts w:asciiTheme="minorHAnsi" w:hAnsiTheme="minorHAnsi"/>
                <w:b w:val="0"/>
                <w:kern w:val="0"/>
              </w:rPr>
              <w:tab/>
            </w:r>
            <w:r w:rsidR="00EF517C" w:rsidRPr="005515A7">
              <w:rPr>
                <w:rStyle w:val="Hyperlink"/>
              </w:rPr>
              <w:t>How to upload tier 3 metadata</w:t>
            </w:r>
            <w:r w:rsidR="00EF517C">
              <w:rPr>
                <w:webHidden/>
              </w:rPr>
              <w:tab/>
            </w:r>
            <w:r w:rsidR="00EF517C">
              <w:rPr>
                <w:webHidden/>
              </w:rPr>
              <w:fldChar w:fldCharType="begin"/>
            </w:r>
            <w:r w:rsidR="00EF517C">
              <w:rPr>
                <w:webHidden/>
              </w:rPr>
              <w:instrText xml:space="preserve"> PAGEREF _Toc383599583 \h </w:instrText>
            </w:r>
            <w:r w:rsidR="00EF517C">
              <w:rPr>
                <w:webHidden/>
              </w:rPr>
            </w:r>
            <w:r w:rsidR="00EF517C">
              <w:rPr>
                <w:webHidden/>
              </w:rPr>
              <w:fldChar w:fldCharType="separate"/>
            </w:r>
            <w:r>
              <w:rPr>
                <w:webHidden/>
              </w:rPr>
              <w:t>9</w:t>
            </w:r>
            <w:r w:rsidR="00EF517C">
              <w:rPr>
                <w:webHidden/>
              </w:rPr>
              <w:fldChar w:fldCharType="end"/>
            </w:r>
          </w:hyperlink>
        </w:p>
        <w:p w14:paraId="1E72C08F" w14:textId="77777777" w:rsidR="00EF517C" w:rsidRDefault="00AC06A4">
          <w:pPr>
            <w:pStyle w:val="TOC1"/>
            <w:rPr>
              <w:rFonts w:asciiTheme="minorHAnsi" w:hAnsiTheme="minorHAnsi"/>
              <w:b w:val="0"/>
              <w:kern w:val="0"/>
            </w:rPr>
          </w:pPr>
          <w:hyperlink w:anchor="_Toc383599584" w:history="1">
            <w:r w:rsidR="00EF517C" w:rsidRPr="005515A7">
              <w:rPr>
                <w:rStyle w:val="Hyperlink"/>
              </w:rPr>
              <w:t>6.</w:t>
            </w:r>
            <w:r w:rsidR="00EF517C">
              <w:rPr>
                <w:rFonts w:asciiTheme="minorHAnsi" w:hAnsiTheme="minorHAnsi"/>
                <w:b w:val="0"/>
                <w:kern w:val="0"/>
              </w:rPr>
              <w:tab/>
            </w:r>
            <w:r w:rsidR="00EF517C" w:rsidRPr="005515A7">
              <w:rPr>
                <w:rStyle w:val="Hyperlink"/>
              </w:rPr>
              <w:t>Tips for using an aggregator node installation</w:t>
            </w:r>
            <w:r w:rsidR="00EF517C">
              <w:rPr>
                <w:webHidden/>
              </w:rPr>
              <w:tab/>
            </w:r>
            <w:r w:rsidR="00EF517C">
              <w:rPr>
                <w:webHidden/>
              </w:rPr>
              <w:fldChar w:fldCharType="begin"/>
            </w:r>
            <w:r w:rsidR="00EF517C">
              <w:rPr>
                <w:webHidden/>
              </w:rPr>
              <w:instrText xml:space="preserve"> PAGEREF _Toc383599584 \h </w:instrText>
            </w:r>
            <w:r w:rsidR="00EF517C">
              <w:rPr>
                <w:webHidden/>
              </w:rPr>
            </w:r>
            <w:r w:rsidR="00EF517C">
              <w:rPr>
                <w:webHidden/>
              </w:rPr>
              <w:fldChar w:fldCharType="separate"/>
            </w:r>
            <w:r>
              <w:rPr>
                <w:webHidden/>
              </w:rPr>
              <w:t>9</w:t>
            </w:r>
            <w:r w:rsidR="00EF517C">
              <w:rPr>
                <w:webHidden/>
              </w:rPr>
              <w:fldChar w:fldCharType="end"/>
            </w:r>
          </w:hyperlink>
        </w:p>
        <w:p w14:paraId="3351F3DC" w14:textId="77777777" w:rsidR="00EF517C" w:rsidRDefault="00AC06A4">
          <w:pPr>
            <w:pStyle w:val="TOC1"/>
            <w:tabs>
              <w:tab w:val="left" w:pos="1440"/>
            </w:tabs>
            <w:rPr>
              <w:rFonts w:asciiTheme="minorHAnsi" w:hAnsiTheme="minorHAnsi"/>
              <w:b w:val="0"/>
              <w:kern w:val="0"/>
            </w:rPr>
          </w:pPr>
          <w:hyperlink w:anchor="_Toc383599585" w:history="1">
            <w:r w:rsidR="00EF517C" w:rsidRPr="005515A7">
              <w:rPr>
                <w:rStyle w:val="Hyperlink"/>
              </w:rPr>
              <w:t>Appendix A</w:t>
            </w:r>
            <w:r w:rsidR="00EF517C">
              <w:rPr>
                <w:rFonts w:asciiTheme="minorHAnsi" w:hAnsiTheme="minorHAnsi"/>
                <w:b w:val="0"/>
                <w:kern w:val="0"/>
              </w:rPr>
              <w:tab/>
            </w:r>
            <w:r w:rsidR="00EF517C" w:rsidRPr="005515A7">
              <w:rPr>
                <w:rStyle w:val="Hyperlink"/>
              </w:rPr>
              <w:t>Installing a Virtual Machine</w:t>
            </w:r>
            <w:r w:rsidR="00EF517C">
              <w:rPr>
                <w:webHidden/>
              </w:rPr>
              <w:tab/>
            </w:r>
            <w:r w:rsidR="00EF517C">
              <w:rPr>
                <w:webHidden/>
              </w:rPr>
              <w:fldChar w:fldCharType="begin"/>
            </w:r>
            <w:r w:rsidR="00EF517C">
              <w:rPr>
                <w:webHidden/>
              </w:rPr>
              <w:instrText xml:space="preserve"> PAGEREF _Toc383599585 \h </w:instrText>
            </w:r>
            <w:r w:rsidR="00EF517C">
              <w:rPr>
                <w:webHidden/>
              </w:rPr>
            </w:r>
            <w:r w:rsidR="00EF517C">
              <w:rPr>
                <w:webHidden/>
              </w:rPr>
              <w:fldChar w:fldCharType="separate"/>
            </w:r>
            <w:r>
              <w:rPr>
                <w:webHidden/>
              </w:rPr>
              <w:t>10</w:t>
            </w:r>
            <w:r w:rsidR="00EF517C">
              <w:rPr>
                <w:webHidden/>
              </w:rPr>
              <w:fldChar w:fldCharType="end"/>
            </w:r>
          </w:hyperlink>
        </w:p>
        <w:p w14:paraId="6A050474" w14:textId="77777777" w:rsidR="00EF517C" w:rsidRDefault="00AC06A4">
          <w:pPr>
            <w:pStyle w:val="TOC2"/>
            <w:rPr>
              <w:rFonts w:asciiTheme="minorHAnsi" w:hAnsiTheme="minorHAnsi"/>
              <w:b w:val="0"/>
              <w:kern w:val="0"/>
            </w:rPr>
          </w:pPr>
          <w:hyperlink w:anchor="_Toc383599586" w:history="1">
            <w:r w:rsidR="00EF517C" w:rsidRPr="005515A7">
              <w:rPr>
                <w:rStyle w:val="Hyperlink"/>
              </w:rPr>
              <w:t>A.1</w:t>
            </w:r>
            <w:r w:rsidR="00EF517C">
              <w:rPr>
                <w:rFonts w:asciiTheme="minorHAnsi" w:hAnsiTheme="minorHAnsi"/>
                <w:b w:val="0"/>
                <w:kern w:val="0"/>
              </w:rPr>
              <w:tab/>
            </w:r>
            <w:r w:rsidR="00EF517C" w:rsidRPr="005515A7">
              <w:rPr>
                <w:rStyle w:val="Hyperlink"/>
              </w:rPr>
              <w:t>Creating an Ubuntu Linux Virtual Machine using VirtualBox</w:t>
            </w:r>
            <w:r w:rsidR="00EF517C">
              <w:rPr>
                <w:webHidden/>
              </w:rPr>
              <w:tab/>
            </w:r>
            <w:r w:rsidR="00EF517C">
              <w:rPr>
                <w:webHidden/>
              </w:rPr>
              <w:fldChar w:fldCharType="begin"/>
            </w:r>
            <w:r w:rsidR="00EF517C">
              <w:rPr>
                <w:webHidden/>
              </w:rPr>
              <w:instrText xml:space="preserve"> PAGEREF _Toc383599586 \h </w:instrText>
            </w:r>
            <w:r w:rsidR="00EF517C">
              <w:rPr>
                <w:webHidden/>
              </w:rPr>
            </w:r>
            <w:r w:rsidR="00EF517C">
              <w:rPr>
                <w:webHidden/>
              </w:rPr>
              <w:fldChar w:fldCharType="separate"/>
            </w:r>
            <w:r>
              <w:rPr>
                <w:webHidden/>
              </w:rPr>
              <w:t>10</w:t>
            </w:r>
            <w:r w:rsidR="00EF517C">
              <w:rPr>
                <w:webHidden/>
              </w:rPr>
              <w:fldChar w:fldCharType="end"/>
            </w:r>
          </w:hyperlink>
        </w:p>
        <w:p w14:paraId="5D88C58F" w14:textId="77777777" w:rsidR="00EF517C" w:rsidRDefault="00AC06A4">
          <w:pPr>
            <w:pStyle w:val="TOC3"/>
            <w:tabs>
              <w:tab w:val="left" w:pos="1440"/>
            </w:tabs>
            <w:rPr>
              <w:rFonts w:asciiTheme="minorHAnsi" w:hAnsiTheme="minorHAnsi"/>
              <w:kern w:val="0"/>
            </w:rPr>
          </w:pPr>
          <w:hyperlink w:anchor="_Toc383599587" w:history="1">
            <w:r w:rsidR="00EF517C" w:rsidRPr="005515A7">
              <w:rPr>
                <w:rStyle w:val="Hyperlink"/>
              </w:rPr>
              <w:t>A.1.1</w:t>
            </w:r>
            <w:r w:rsidR="00EF517C">
              <w:rPr>
                <w:rFonts w:asciiTheme="minorHAnsi" w:hAnsiTheme="minorHAnsi"/>
                <w:kern w:val="0"/>
              </w:rPr>
              <w:tab/>
            </w:r>
            <w:r w:rsidR="00EF517C" w:rsidRPr="005515A7">
              <w:rPr>
                <w:rStyle w:val="Hyperlink"/>
              </w:rPr>
              <w:t>Download and install Oracle VM VirtualBox Manager</w:t>
            </w:r>
            <w:r w:rsidR="00EF517C">
              <w:rPr>
                <w:webHidden/>
              </w:rPr>
              <w:tab/>
            </w:r>
            <w:r w:rsidR="00EF517C">
              <w:rPr>
                <w:webHidden/>
              </w:rPr>
              <w:fldChar w:fldCharType="begin"/>
            </w:r>
            <w:r w:rsidR="00EF517C">
              <w:rPr>
                <w:webHidden/>
              </w:rPr>
              <w:instrText xml:space="preserve"> PAGEREF _Toc383599587 \h </w:instrText>
            </w:r>
            <w:r w:rsidR="00EF517C">
              <w:rPr>
                <w:webHidden/>
              </w:rPr>
            </w:r>
            <w:r w:rsidR="00EF517C">
              <w:rPr>
                <w:webHidden/>
              </w:rPr>
              <w:fldChar w:fldCharType="separate"/>
            </w:r>
            <w:r>
              <w:rPr>
                <w:webHidden/>
              </w:rPr>
              <w:t>10</w:t>
            </w:r>
            <w:r w:rsidR="00EF517C">
              <w:rPr>
                <w:webHidden/>
              </w:rPr>
              <w:fldChar w:fldCharType="end"/>
            </w:r>
          </w:hyperlink>
        </w:p>
        <w:p w14:paraId="630FDC9C" w14:textId="77777777" w:rsidR="00EF517C" w:rsidRDefault="00AC06A4">
          <w:pPr>
            <w:pStyle w:val="TOC3"/>
            <w:tabs>
              <w:tab w:val="left" w:pos="1440"/>
            </w:tabs>
            <w:rPr>
              <w:rFonts w:asciiTheme="minorHAnsi" w:hAnsiTheme="minorHAnsi"/>
              <w:kern w:val="0"/>
            </w:rPr>
          </w:pPr>
          <w:hyperlink w:anchor="_Toc383599590" w:history="1">
            <w:r w:rsidR="00EF517C" w:rsidRPr="005515A7">
              <w:rPr>
                <w:rStyle w:val="Hyperlink"/>
              </w:rPr>
              <w:t>A.1.2</w:t>
            </w:r>
            <w:r w:rsidR="00EF517C">
              <w:rPr>
                <w:rFonts w:asciiTheme="minorHAnsi" w:hAnsiTheme="minorHAnsi"/>
                <w:kern w:val="0"/>
              </w:rPr>
              <w:tab/>
            </w:r>
            <w:r w:rsidR="00EF517C" w:rsidRPr="005515A7">
              <w:rPr>
                <w:rStyle w:val="Hyperlink"/>
              </w:rPr>
              <w:t>Create an Ubuntu Linux Virtual Machine</w:t>
            </w:r>
            <w:r w:rsidR="00EF517C">
              <w:rPr>
                <w:webHidden/>
              </w:rPr>
              <w:tab/>
            </w:r>
            <w:r w:rsidR="00EF517C">
              <w:rPr>
                <w:webHidden/>
              </w:rPr>
              <w:fldChar w:fldCharType="begin"/>
            </w:r>
            <w:r w:rsidR="00EF517C">
              <w:rPr>
                <w:webHidden/>
              </w:rPr>
              <w:instrText xml:space="preserve"> PAGEREF _Toc383599590 \h </w:instrText>
            </w:r>
            <w:r w:rsidR="00EF517C">
              <w:rPr>
                <w:webHidden/>
              </w:rPr>
            </w:r>
            <w:r w:rsidR="00EF517C">
              <w:rPr>
                <w:webHidden/>
              </w:rPr>
              <w:fldChar w:fldCharType="separate"/>
            </w:r>
            <w:r>
              <w:rPr>
                <w:webHidden/>
              </w:rPr>
              <w:t>10</w:t>
            </w:r>
            <w:r w:rsidR="00EF517C">
              <w:rPr>
                <w:webHidden/>
              </w:rPr>
              <w:fldChar w:fldCharType="end"/>
            </w:r>
          </w:hyperlink>
        </w:p>
        <w:p w14:paraId="728F2875" w14:textId="77777777" w:rsidR="00EF517C" w:rsidRDefault="00AC06A4">
          <w:pPr>
            <w:pStyle w:val="TOC3"/>
            <w:tabs>
              <w:tab w:val="left" w:pos="1440"/>
            </w:tabs>
            <w:rPr>
              <w:rFonts w:asciiTheme="minorHAnsi" w:hAnsiTheme="minorHAnsi"/>
              <w:kern w:val="0"/>
            </w:rPr>
          </w:pPr>
          <w:hyperlink w:anchor="_Toc383599591" w:history="1">
            <w:r w:rsidR="00EF517C" w:rsidRPr="005515A7">
              <w:rPr>
                <w:rStyle w:val="Hyperlink"/>
              </w:rPr>
              <w:t>A.1.3</w:t>
            </w:r>
            <w:r w:rsidR="00EF517C">
              <w:rPr>
                <w:rFonts w:asciiTheme="minorHAnsi" w:hAnsiTheme="minorHAnsi"/>
                <w:kern w:val="0"/>
              </w:rPr>
              <w:tab/>
            </w:r>
            <w:r w:rsidR="00EF517C" w:rsidRPr="005515A7">
              <w:rPr>
                <w:rStyle w:val="Hyperlink"/>
              </w:rPr>
              <w:t>Configure your Virtual Machine</w:t>
            </w:r>
            <w:r w:rsidR="00EF517C">
              <w:rPr>
                <w:webHidden/>
              </w:rPr>
              <w:tab/>
            </w:r>
            <w:r w:rsidR="00EF517C">
              <w:rPr>
                <w:webHidden/>
              </w:rPr>
              <w:fldChar w:fldCharType="begin"/>
            </w:r>
            <w:r w:rsidR="00EF517C">
              <w:rPr>
                <w:webHidden/>
              </w:rPr>
              <w:instrText xml:space="preserve"> PAGEREF _Toc383599591 \h </w:instrText>
            </w:r>
            <w:r w:rsidR="00EF517C">
              <w:rPr>
                <w:webHidden/>
              </w:rPr>
            </w:r>
            <w:r w:rsidR="00EF517C">
              <w:rPr>
                <w:webHidden/>
              </w:rPr>
              <w:fldChar w:fldCharType="separate"/>
            </w:r>
            <w:r>
              <w:rPr>
                <w:webHidden/>
              </w:rPr>
              <w:t>14</w:t>
            </w:r>
            <w:r w:rsidR="00EF517C">
              <w:rPr>
                <w:webHidden/>
              </w:rPr>
              <w:fldChar w:fldCharType="end"/>
            </w:r>
          </w:hyperlink>
        </w:p>
        <w:p w14:paraId="790FFDE5" w14:textId="77777777" w:rsidR="00EF517C" w:rsidRDefault="00AC06A4">
          <w:pPr>
            <w:pStyle w:val="TOC3"/>
            <w:tabs>
              <w:tab w:val="left" w:pos="1440"/>
            </w:tabs>
            <w:rPr>
              <w:rFonts w:asciiTheme="minorHAnsi" w:hAnsiTheme="minorHAnsi"/>
              <w:kern w:val="0"/>
            </w:rPr>
          </w:pPr>
          <w:hyperlink w:anchor="_Toc383599600" w:history="1">
            <w:r w:rsidR="00EF517C" w:rsidRPr="005515A7">
              <w:rPr>
                <w:rStyle w:val="Hyperlink"/>
              </w:rPr>
              <w:t>A.1.4</w:t>
            </w:r>
            <w:r w:rsidR="00EF517C">
              <w:rPr>
                <w:rFonts w:asciiTheme="minorHAnsi" w:hAnsiTheme="minorHAnsi"/>
                <w:kern w:val="0"/>
              </w:rPr>
              <w:tab/>
            </w:r>
            <w:r w:rsidR="00EF517C" w:rsidRPr="005515A7">
              <w:rPr>
                <w:rStyle w:val="Hyperlink"/>
              </w:rPr>
              <w:t>Download an Ubuntu ISO image</w:t>
            </w:r>
            <w:r w:rsidR="00EF517C">
              <w:rPr>
                <w:webHidden/>
              </w:rPr>
              <w:tab/>
            </w:r>
            <w:r w:rsidR="00EF517C">
              <w:rPr>
                <w:webHidden/>
              </w:rPr>
              <w:fldChar w:fldCharType="begin"/>
            </w:r>
            <w:r w:rsidR="00EF517C">
              <w:rPr>
                <w:webHidden/>
              </w:rPr>
              <w:instrText xml:space="preserve"> PAGEREF _Toc383599600 \h </w:instrText>
            </w:r>
            <w:r w:rsidR="00EF517C">
              <w:rPr>
                <w:webHidden/>
              </w:rPr>
            </w:r>
            <w:r w:rsidR="00EF517C">
              <w:rPr>
                <w:webHidden/>
              </w:rPr>
              <w:fldChar w:fldCharType="separate"/>
            </w:r>
            <w:r>
              <w:rPr>
                <w:webHidden/>
              </w:rPr>
              <w:t>15</w:t>
            </w:r>
            <w:r w:rsidR="00EF517C">
              <w:rPr>
                <w:webHidden/>
              </w:rPr>
              <w:fldChar w:fldCharType="end"/>
            </w:r>
          </w:hyperlink>
        </w:p>
        <w:p w14:paraId="758C41E2" w14:textId="77777777" w:rsidR="00EF517C" w:rsidRDefault="00AC06A4">
          <w:pPr>
            <w:pStyle w:val="TOC3"/>
            <w:tabs>
              <w:tab w:val="left" w:pos="1440"/>
            </w:tabs>
            <w:rPr>
              <w:rFonts w:asciiTheme="minorHAnsi" w:hAnsiTheme="minorHAnsi"/>
              <w:kern w:val="0"/>
            </w:rPr>
          </w:pPr>
          <w:hyperlink w:anchor="_Toc383599601" w:history="1">
            <w:r w:rsidR="00EF517C" w:rsidRPr="005515A7">
              <w:rPr>
                <w:rStyle w:val="Hyperlink"/>
              </w:rPr>
              <w:t>A.1.5</w:t>
            </w:r>
            <w:r w:rsidR="00EF517C">
              <w:rPr>
                <w:rFonts w:asciiTheme="minorHAnsi" w:hAnsiTheme="minorHAnsi"/>
                <w:kern w:val="0"/>
              </w:rPr>
              <w:tab/>
            </w:r>
            <w:r w:rsidR="00EF517C" w:rsidRPr="005515A7">
              <w:rPr>
                <w:rStyle w:val="Hyperlink"/>
              </w:rPr>
              <w:t>Mount the Linux installation .ISO file in your virtual machine</w:t>
            </w:r>
            <w:r w:rsidR="00EF517C">
              <w:rPr>
                <w:webHidden/>
              </w:rPr>
              <w:tab/>
            </w:r>
            <w:r w:rsidR="00EF517C">
              <w:rPr>
                <w:webHidden/>
              </w:rPr>
              <w:fldChar w:fldCharType="begin"/>
            </w:r>
            <w:r w:rsidR="00EF517C">
              <w:rPr>
                <w:webHidden/>
              </w:rPr>
              <w:instrText xml:space="preserve"> PAGEREF _Toc383599601 \h </w:instrText>
            </w:r>
            <w:r w:rsidR="00EF517C">
              <w:rPr>
                <w:webHidden/>
              </w:rPr>
            </w:r>
            <w:r w:rsidR="00EF517C">
              <w:rPr>
                <w:webHidden/>
              </w:rPr>
              <w:fldChar w:fldCharType="separate"/>
            </w:r>
            <w:r>
              <w:rPr>
                <w:webHidden/>
              </w:rPr>
              <w:t>15</w:t>
            </w:r>
            <w:r w:rsidR="00EF517C">
              <w:rPr>
                <w:webHidden/>
              </w:rPr>
              <w:fldChar w:fldCharType="end"/>
            </w:r>
          </w:hyperlink>
        </w:p>
        <w:p w14:paraId="20C87982" w14:textId="77777777" w:rsidR="00EF517C" w:rsidRDefault="00AC06A4">
          <w:pPr>
            <w:pStyle w:val="TOC3"/>
            <w:tabs>
              <w:tab w:val="left" w:pos="1440"/>
            </w:tabs>
            <w:rPr>
              <w:rFonts w:asciiTheme="minorHAnsi" w:hAnsiTheme="minorHAnsi"/>
              <w:kern w:val="0"/>
            </w:rPr>
          </w:pPr>
          <w:hyperlink w:anchor="_Toc383599602" w:history="1">
            <w:r w:rsidR="00EF517C" w:rsidRPr="005515A7">
              <w:rPr>
                <w:rStyle w:val="Hyperlink"/>
              </w:rPr>
              <w:t>A.1.6</w:t>
            </w:r>
            <w:r w:rsidR="00EF517C">
              <w:rPr>
                <w:rFonts w:asciiTheme="minorHAnsi" w:hAnsiTheme="minorHAnsi"/>
                <w:kern w:val="0"/>
              </w:rPr>
              <w:tab/>
            </w:r>
            <w:r w:rsidR="00EF517C" w:rsidRPr="005515A7">
              <w:rPr>
                <w:rStyle w:val="Hyperlink"/>
              </w:rPr>
              <w:t>Install Ubuntu Linux 12.04</w:t>
            </w:r>
            <w:r w:rsidR="00EF517C">
              <w:rPr>
                <w:webHidden/>
              </w:rPr>
              <w:tab/>
            </w:r>
            <w:r w:rsidR="00EF517C">
              <w:rPr>
                <w:webHidden/>
              </w:rPr>
              <w:fldChar w:fldCharType="begin"/>
            </w:r>
            <w:r w:rsidR="00EF517C">
              <w:rPr>
                <w:webHidden/>
              </w:rPr>
              <w:instrText xml:space="preserve"> PAGEREF _Toc383599602 \h </w:instrText>
            </w:r>
            <w:r w:rsidR="00EF517C">
              <w:rPr>
                <w:webHidden/>
              </w:rPr>
            </w:r>
            <w:r w:rsidR="00EF517C">
              <w:rPr>
                <w:webHidden/>
              </w:rPr>
              <w:fldChar w:fldCharType="separate"/>
            </w:r>
            <w:r>
              <w:rPr>
                <w:webHidden/>
              </w:rPr>
              <w:t>16</w:t>
            </w:r>
            <w:r w:rsidR="00EF517C">
              <w:rPr>
                <w:webHidden/>
              </w:rPr>
              <w:fldChar w:fldCharType="end"/>
            </w:r>
          </w:hyperlink>
        </w:p>
        <w:p w14:paraId="45EA3430" w14:textId="77777777" w:rsidR="00EF517C" w:rsidRDefault="00AC06A4">
          <w:pPr>
            <w:pStyle w:val="TOC3"/>
            <w:tabs>
              <w:tab w:val="left" w:pos="1440"/>
            </w:tabs>
            <w:rPr>
              <w:rFonts w:asciiTheme="minorHAnsi" w:hAnsiTheme="minorHAnsi"/>
              <w:kern w:val="0"/>
            </w:rPr>
          </w:pPr>
          <w:hyperlink w:anchor="_Toc383599603" w:history="1">
            <w:r w:rsidR="00EF517C" w:rsidRPr="005515A7">
              <w:rPr>
                <w:rStyle w:val="Hyperlink"/>
              </w:rPr>
              <w:t>A.1.7</w:t>
            </w:r>
            <w:r w:rsidR="00EF517C">
              <w:rPr>
                <w:rFonts w:asciiTheme="minorHAnsi" w:hAnsiTheme="minorHAnsi"/>
                <w:kern w:val="0"/>
              </w:rPr>
              <w:tab/>
            </w:r>
            <w:r w:rsidR="00EF517C" w:rsidRPr="005515A7">
              <w:rPr>
                <w:rStyle w:val="Hyperlink"/>
              </w:rPr>
              <w:t>Take a Snapshot</w:t>
            </w:r>
            <w:r w:rsidR="00EF517C">
              <w:rPr>
                <w:webHidden/>
              </w:rPr>
              <w:tab/>
            </w:r>
            <w:r w:rsidR="00EF517C">
              <w:rPr>
                <w:webHidden/>
              </w:rPr>
              <w:fldChar w:fldCharType="begin"/>
            </w:r>
            <w:r w:rsidR="00EF517C">
              <w:rPr>
                <w:webHidden/>
              </w:rPr>
              <w:instrText xml:space="preserve"> PAGEREF _Toc383599603 \h </w:instrText>
            </w:r>
            <w:r w:rsidR="00EF517C">
              <w:rPr>
                <w:webHidden/>
              </w:rPr>
            </w:r>
            <w:r w:rsidR="00EF517C">
              <w:rPr>
                <w:webHidden/>
              </w:rPr>
              <w:fldChar w:fldCharType="separate"/>
            </w:r>
            <w:r>
              <w:rPr>
                <w:webHidden/>
              </w:rPr>
              <w:t>17</w:t>
            </w:r>
            <w:r w:rsidR="00EF517C">
              <w:rPr>
                <w:webHidden/>
              </w:rPr>
              <w:fldChar w:fldCharType="end"/>
            </w:r>
          </w:hyperlink>
        </w:p>
        <w:p w14:paraId="44E0E59C" w14:textId="77777777" w:rsidR="00EF517C" w:rsidRDefault="00AC06A4">
          <w:pPr>
            <w:pStyle w:val="TOC2"/>
            <w:rPr>
              <w:rFonts w:asciiTheme="minorHAnsi" w:hAnsiTheme="minorHAnsi"/>
              <w:b w:val="0"/>
              <w:kern w:val="0"/>
            </w:rPr>
          </w:pPr>
          <w:hyperlink w:anchor="_Toc383599604" w:history="1">
            <w:r w:rsidR="00EF517C" w:rsidRPr="005515A7">
              <w:rPr>
                <w:rStyle w:val="Hyperlink"/>
              </w:rPr>
              <w:t>A.2</w:t>
            </w:r>
            <w:r w:rsidR="00EF517C">
              <w:rPr>
                <w:rFonts w:asciiTheme="minorHAnsi" w:hAnsiTheme="minorHAnsi"/>
                <w:b w:val="0"/>
                <w:kern w:val="0"/>
              </w:rPr>
              <w:tab/>
            </w:r>
            <w:r w:rsidR="00EF517C" w:rsidRPr="005515A7">
              <w:rPr>
                <w:rStyle w:val="Hyperlink"/>
              </w:rPr>
              <w:t>Accommodating a corporate firewall (OPTIONAL)</w:t>
            </w:r>
            <w:r w:rsidR="00EF517C">
              <w:rPr>
                <w:webHidden/>
              </w:rPr>
              <w:tab/>
            </w:r>
            <w:r w:rsidR="00EF517C">
              <w:rPr>
                <w:webHidden/>
              </w:rPr>
              <w:fldChar w:fldCharType="begin"/>
            </w:r>
            <w:r w:rsidR="00EF517C">
              <w:rPr>
                <w:webHidden/>
              </w:rPr>
              <w:instrText xml:space="preserve"> PAGEREF _Toc383599604 \h </w:instrText>
            </w:r>
            <w:r w:rsidR="00EF517C">
              <w:rPr>
                <w:webHidden/>
              </w:rPr>
            </w:r>
            <w:r w:rsidR="00EF517C">
              <w:rPr>
                <w:webHidden/>
              </w:rPr>
              <w:fldChar w:fldCharType="separate"/>
            </w:r>
            <w:r>
              <w:rPr>
                <w:webHidden/>
              </w:rPr>
              <w:t>18</w:t>
            </w:r>
            <w:r w:rsidR="00EF517C">
              <w:rPr>
                <w:webHidden/>
              </w:rPr>
              <w:fldChar w:fldCharType="end"/>
            </w:r>
          </w:hyperlink>
        </w:p>
        <w:p w14:paraId="02D57927" w14:textId="77777777" w:rsidR="00EF517C" w:rsidRDefault="00AC06A4">
          <w:pPr>
            <w:pStyle w:val="TOC3"/>
            <w:tabs>
              <w:tab w:val="left" w:pos="1440"/>
            </w:tabs>
            <w:rPr>
              <w:rFonts w:asciiTheme="minorHAnsi" w:hAnsiTheme="minorHAnsi"/>
              <w:kern w:val="0"/>
            </w:rPr>
          </w:pPr>
          <w:hyperlink w:anchor="_Toc383599605" w:history="1">
            <w:r w:rsidR="00EF517C" w:rsidRPr="005515A7">
              <w:rPr>
                <w:rStyle w:val="Hyperlink"/>
              </w:rPr>
              <w:t>A.2.1</w:t>
            </w:r>
            <w:r w:rsidR="00EF517C">
              <w:rPr>
                <w:rFonts w:asciiTheme="minorHAnsi" w:hAnsiTheme="minorHAnsi"/>
                <w:kern w:val="0"/>
              </w:rPr>
              <w:tab/>
            </w:r>
            <w:r w:rsidR="00EF517C" w:rsidRPr="005515A7">
              <w:rPr>
                <w:rStyle w:val="Hyperlink"/>
              </w:rPr>
              <w:t>Install and Configure CNTLM (OPTIONAL)</w:t>
            </w:r>
            <w:r w:rsidR="00EF517C">
              <w:rPr>
                <w:webHidden/>
              </w:rPr>
              <w:tab/>
            </w:r>
            <w:r w:rsidR="00EF517C">
              <w:rPr>
                <w:webHidden/>
              </w:rPr>
              <w:fldChar w:fldCharType="begin"/>
            </w:r>
            <w:r w:rsidR="00EF517C">
              <w:rPr>
                <w:webHidden/>
              </w:rPr>
              <w:instrText xml:space="preserve"> PAGEREF _Toc383599605 \h </w:instrText>
            </w:r>
            <w:r w:rsidR="00EF517C">
              <w:rPr>
                <w:webHidden/>
              </w:rPr>
            </w:r>
            <w:r w:rsidR="00EF517C">
              <w:rPr>
                <w:webHidden/>
              </w:rPr>
              <w:fldChar w:fldCharType="separate"/>
            </w:r>
            <w:r>
              <w:rPr>
                <w:webHidden/>
              </w:rPr>
              <w:t>18</w:t>
            </w:r>
            <w:r w:rsidR="00EF517C">
              <w:rPr>
                <w:webHidden/>
              </w:rPr>
              <w:fldChar w:fldCharType="end"/>
            </w:r>
          </w:hyperlink>
        </w:p>
        <w:p w14:paraId="52957AB9" w14:textId="77777777" w:rsidR="00EF517C" w:rsidRDefault="00AC06A4">
          <w:pPr>
            <w:pStyle w:val="TOC3"/>
            <w:tabs>
              <w:tab w:val="left" w:pos="1440"/>
            </w:tabs>
            <w:rPr>
              <w:rFonts w:asciiTheme="minorHAnsi" w:hAnsiTheme="minorHAnsi"/>
              <w:kern w:val="0"/>
            </w:rPr>
          </w:pPr>
          <w:hyperlink w:anchor="_Toc383599606" w:history="1">
            <w:r w:rsidR="00EF517C" w:rsidRPr="005515A7">
              <w:rPr>
                <w:rStyle w:val="Hyperlink"/>
              </w:rPr>
              <w:t>A.2.2</w:t>
            </w:r>
            <w:r w:rsidR="00EF517C">
              <w:rPr>
                <w:rFonts w:asciiTheme="minorHAnsi" w:hAnsiTheme="minorHAnsi"/>
                <w:kern w:val="0"/>
              </w:rPr>
              <w:tab/>
            </w:r>
            <w:r w:rsidR="00EF517C" w:rsidRPr="005515A7">
              <w:rPr>
                <w:rStyle w:val="Hyperlink"/>
              </w:rPr>
              <w:t xml:space="preserve">Configure </w:t>
            </w:r>
            <w:r w:rsidR="00EF517C">
              <w:rPr>
                <w:rStyle w:val="Hyperlink"/>
              </w:rPr>
              <w:t>your VM</w:t>
            </w:r>
            <w:r w:rsidR="00EF517C" w:rsidRPr="005515A7">
              <w:rPr>
                <w:rStyle w:val="Hyperlink"/>
              </w:rPr>
              <w:t xml:space="preserve"> to use CNTLM as its proxy (OPTIONAL)</w:t>
            </w:r>
            <w:r w:rsidR="00EF517C">
              <w:rPr>
                <w:webHidden/>
              </w:rPr>
              <w:tab/>
            </w:r>
            <w:r w:rsidR="00EF517C">
              <w:rPr>
                <w:webHidden/>
              </w:rPr>
              <w:fldChar w:fldCharType="begin"/>
            </w:r>
            <w:r w:rsidR="00EF517C">
              <w:rPr>
                <w:webHidden/>
              </w:rPr>
              <w:instrText xml:space="preserve"> PAGEREF _Toc383599606 \h </w:instrText>
            </w:r>
            <w:r w:rsidR="00EF517C">
              <w:rPr>
                <w:webHidden/>
              </w:rPr>
            </w:r>
            <w:r w:rsidR="00EF517C">
              <w:rPr>
                <w:webHidden/>
              </w:rPr>
              <w:fldChar w:fldCharType="separate"/>
            </w:r>
            <w:r>
              <w:rPr>
                <w:webHidden/>
              </w:rPr>
              <w:t>19</w:t>
            </w:r>
            <w:r w:rsidR="00EF517C">
              <w:rPr>
                <w:webHidden/>
              </w:rPr>
              <w:fldChar w:fldCharType="end"/>
            </w:r>
          </w:hyperlink>
        </w:p>
        <w:p w14:paraId="4B91F5D5" w14:textId="77777777" w:rsidR="00EF517C" w:rsidRDefault="00AC06A4">
          <w:pPr>
            <w:pStyle w:val="TOC3"/>
            <w:tabs>
              <w:tab w:val="left" w:pos="1440"/>
            </w:tabs>
            <w:rPr>
              <w:rFonts w:asciiTheme="minorHAnsi" w:hAnsiTheme="minorHAnsi"/>
              <w:kern w:val="0"/>
            </w:rPr>
          </w:pPr>
          <w:hyperlink w:anchor="_Toc383599607" w:history="1">
            <w:r w:rsidR="00EF517C" w:rsidRPr="005515A7">
              <w:rPr>
                <w:rStyle w:val="Hyperlink"/>
              </w:rPr>
              <w:t>A.2.3</w:t>
            </w:r>
            <w:r w:rsidR="00EF517C">
              <w:rPr>
                <w:rFonts w:asciiTheme="minorHAnsi" w:hAnsiTheme="minorHAnsi"/>
                <w:kern w:val="0"/>
              </w:rPr>
              <w:tab/>
            </w:r>
            <w:r w:rsidR="00EF517C" w:rsidRPr="005515A7">
              <w:rPr>
                <w:rStyle w:val="Hyperlink"/>
              </w:rPr>
              <w:t>What to do if cntlm and proxy continue to cause issues</w:t>
            </w:r>
            <w:r w:rsidR="00EF517C">
              <w:rPr>
                <w:webHidden/>
              </w:rPr>
              <w:tab/>
            </w:r>
            <w:r w:rsidR="00EF517C">
              <w:rPr>
                <w:webHidden/>
              </w:rPr>
              <w:fldChar w:fldCharType="begin"/>
            </w:r>
            <w:r w:rsidR="00EF517C">
              <w:rPr>
                <w:webHidden/>
              </w:rPr>
              <w:instrText xml:space="preserve"> PAGEREF _Toc383599607 \h </w:instrText>
            </w:r>
            <w:r w:rsidR="00EF517C">
              <w:rPr>
                <w:webHidden/>
              </w:rPr>
            </w:r>
            <w:r w:rsidR="00EF517C">
              <w:rPr>
                <w:webHidden/>
              </w:rPr>
              <w:fldChar w:fldCharType="separate"/>
            </w:r>
            <w:r>
              <w:rPr>
                <w:webHidden/>
              </w:rPr>
              <w:t>20</w:t>
            </w:r>
            <w:r w:rsidR="00EF517C">
              <w:rPr>
                <w:webHidden/>
              </w:rPr>
              <w:fldChar w:fldCharType="end"/>
            </w:r>
          </w:hyperlink>
        </w:p>
        <w:p w14:paraId="3990C911" w14:textId="77777777" w:rsidR="00EF517C" w:rsidRDefault="00AC06A4">
          <w:pPr>
            <w:pStyle w:val="TOC1"/>
            <w:tabs>
              <w:tab w:val="left" w:pos="1987"/>
            </w:tabs>
            <w:rPr>
              <w:rFonts w:asciiTheme="minorHAnsi" w:hAnsiTheme="minorHAnsi"/>
              <w:b w:val="0"/>
              <w:kern w:val="0"/>
            </w:rPr>
          </w:pPr>
          <w:hyperlink w:anchor="_Toc383599608" w:history="1">
            <w:r w:rsidR="00EF517C" w:rsidRPr="005515A7">
              <w:rPr>
                <w:rStyle w:val="Hyperlink"/>
              </w:rPr>
              <w:t>Appendix B</w:t>
            </w:r>
            <w:r w:rsidR="00EF517C">
              <w:rPr>
                <w:rFonts w:asciiTheme="minorHAnsi" w:hAnsiTheme="minorHAnsi"/>
                <w:b w:val="0"/>
                <w:kern w:val="0"/>
              </w:rPr>
              <w:tab/>
            </w:r>
            <w:r w:rsidR="00EF517C" w:rsidRPr="005515A7">
              <w:rPr>
                <w:rStyle w:val="Hyperlink"/>
              </w:rPr>
              <w:t>Architectural and Deployment Diagrams</w:t>
            </w:r>
            <w:r w:rsidR="00EF517C">
              <w:rPr>
                <w:webHidden/>
              </w:rPr>
              <w:tab/>
            </w:r>
            <w:r w:rsidR="00EF517C">
              <w:rPr>
                <w:webHidden/>
              </w:rPr>
              <w:fldChar w:fldCharType="begin"/>
            </w:r>
            <w:r w:rsidR="00EF517C">
              <w:rPr>
                <w:webHidden/>
              </w:rPr>
              <w:instrText xml:space="preserve"> PAGEREF _Toc383599608 \h </w:instrText>
            </w:r>
            <w:r w:rsidR="00EF517C">
              <w:rPr>
                <w:webHidden/>
              </w:rPr>
            </w:r>
            <w:r w:rsidR="00EF517C">
              <w:rPr>
                <w:webHidden/>
              </w:rPr>
              <w:fldChar w:fldCharType="separate"/>
            </w:r>
            <w:r>
              <w:rPr>
                <w:webHidden/>
              </w:rPr>
              <w:t>21</w:t>
            </w:r>
            <w:r w:rsidR="00EF517C">
              <w:rPr>
                <w:webHidden/>
              </w:rPr>
              <w:fldChar w:fldCharType="end"/>
            </w:r>
          </w:hyperlink>
        </w:p>
        <w:p w14:paraId="027E5F1B" w14:textId="77777777" w:rsidR="00EF517C" w:rsidRDefault="00AC06A4">
          <w:pPr>
            <w:pStyle w:val="TOC2"/>
            <w:rPr>
              <w:rFonts w:asciiTheme="minorHAnsi" w:hAnsiTheme="minorHAnsi"/>
              <w:b w:val="0"/>
              <w:kern w:val="0"/>
            </w:rPr>
          </w:pPr>
          <w:hyperlink w:anchor="_Toc383599611" w:history="1">
            <w:r w:rsidR="00EF517C" w:rsidRPr="005515A7">
              <w:rPr>
                <w:rStyle w:val="Hyperlink"/>
              </w:rPr>
              <w:t>B.1</w:t>
            </w:r>
            <w:r w:rsidR="00EF517C">
              <w:rPr>
                <w:rFonts w:asciiTheme="minorHAnsi" w:hAnsiTheme="minorHAnsi"/>
                <w:b w:val="0"/>
                <w:kern w:val="0"/>
              </w:rPr>
              <w:tab/>
            </w:r>
            <w:r w:rsidR="00EF517C" w:rsidRPr="005515A7">
              <w:rPr>
                <w:rStyle w:val="Hyperlink"/>
              </w:rPr>
              <w:t>What is CKAN?</w:t>
            </w:r>
            <w:r w:rsidR="00EF517C">
              <w:rPr>
                <w:webHidden/>
              </w:rPr>
              <w:tab/>
            </w:r>
            <w:r w:rsidR="00EF517C">
              <w:rPr>
                <w:webHidden/>
              </w:rPr>
              <w:fldChar w:fldCharType="begin"/>
            </w:r>
            <w:r w:rsidR="00EF517C">
              <w:rPr>
                <w:webHidden/>
              </w:rPr>
              <w:instrText xml:space="preserve"> PAGEREF _Toc383599611 \h </w:instrText>
            </w:r>
            <w:r w:rsidR="00EF517C">
              <w:rPr>
                <w:webHidden/>
              </w:rPr>
            </w:r>
            <w:r w:rsidR="00EF517C">
              <w:rPr>
                <w:webHidden/>
              </w:rPr>
              <w:fldChar w:fldCharType="separate"/>
            </w:r>
            <w:r>
              <w:rPr>
                <w:webHidden/>
              </w:rPr>
              <w:t>21</w:t>
            </w:r>
            <w:r w:rsidR="00EF517C">
              <w:rPr>
                <w:webHidden/>
              </w:rPr>
              <w:fldChar w:fldCharType="end"/>
            </w:r>
          </w:hyperlink>
        </w:p>
        <w:p w14:paraId="45133EB0" w14:textId="77777777" w:rsidR="00EF517C" w:rsidRDefault="00AC06A4">
          <w:pPr>
            <w:pStyle w:val="TOC2"/>
            <w:rPr>
              <w:rFonts w:asciiTheme="minorHAnsi" w:hAnsiTheme="minorHAnsi"/>
              <w:b w:val="0"/>
              <w:kern w:val="0"/>
            </w:rPr>
          </w:pPr>
          <w:hyperlink w:anchor="_Toc383599612" w:history="1">
            <w:r w:rsidR="00EF517C" w:rsidRPr="005515A7">
              <w:rPr>
                <w:rStyle w:val="Hyperlink"/>
              </w:rPr>
              <w:t>B.2</w:t>
            </w:r>
            <w:r w:rsidR="00EF517C">
              <w:rPr>
                <w:rFonts w:asciiTheme="minorHAnsi" w:hAnsiTheme="minorHAnsi"/>
                <w:b w:val="0"/>
                <w:kern w:val="0"/>
              </w:rPr>
              <w:tab/>
            </w:r>
            <w:r w:rsidR="00EF517C" w:rsidRPr="005515A7">
              <w:rPr>
                <w:rStyle w:val="Hyperlink"/>
              </w:rPr>
              <w:t>Domain Model</w:t>
            </w:r>
            <w:r w:rsidR="00EF517C">
              <w:rPr>
                <w:webHidden/>
              </w:rPr>
              <w:tab/>
            </w:r>
            <w:r w:rsidR="00EF517C">
              <w:rPr>
                <w:webHidden/>
              </w:rPr>
              <w:fldChar w:fldCharType="begin"/>
            </w:r>
            <w:r w:rsidR="00EF517C">
              <w:rPr>
                <w:webHidden/>
              </w:rPr>
              <w:instrText xml:space="preserve"> PAGEREF _Toc383599612 \h </w:instrText>
            </w:r>
            <w:r w:rsidR="00EF517C">
              <w:rPr>
                <w:webHidden/>
              </w:rPr>
            </w:r>
            <w:r w:rsidR="00EF517C">
              <w:rPr>
                <w:webHidden/>
              </w:rPr>
              <w:fldChar w:fldCharType="separate"/>
            </w:r>
            <w:r>
              <w:rPr>
                <w:webHidden/>
              </w:rPr>
              <w:t>22</w:t>
            </w:r>
            <w:r w:rsidR="00EF517C">
              <w:rPr>
                <w:webHidden/>
              </w:rPr>
              <w:fldChar w:fldCharType="end"/>
            </w:r>
          </w:hyperlink>
        </w:p>
        <w:p w14:paraId="0E58C268" w14:textId="77777777" w:rsidR="00EF517C" w:rsidRDefault="00AC06A4">
          <w:pPr>
            <w:pStyle w:val="TOC2"/>
            <w:rPr>
              <w:rFonts w:asciiTheme="minorHAnsi" w:hAnsiTheme="minorHAnsi"/>
              <w:b w:val="0"/>
              <w:kern w:val="0"/>
            </w:rPr>
          </w:pPr>
          <w:hyperlink w:anchor="_Toc383599613" w:history="1">
            <w:r w:rsidR="00EF517C" w:rsidRPr="005515A7">
              <w:rPr>
                <w:rStyle w:val="Hyperlink"/>
              </w:rPr>
              <w:t>B.3</w:t>
            </w:r>
            <w:r w:rsidR="00EF517C">
              <w:rPr>
                <w:rFonts w:asciiTheme="minorHAnsi" w:hAnsiTheme="minorHAnsi"/>
                <w:b w:val="0"/>
                <w:kern w:val="0"/>
              </w:rPr>
              <w:tab/>
            </w:r>
            <w:r w:rsidR="00EF517C" w:rsidRPr="005515A7">
              <w:rPr>
                <w:rStyle w:val="Hyperlink"/>
              </w:rPr>
              <w:t>Additional Notes on CKAN in Production Mode</w:t>
            </w:r>
            <w:r w:rsidR="00EF517C">
              <w:rPr>
                <w:webHidden/>
              </w:rPr>
              <w:tab/>
            </w:r>
            <w:r w:rsidR="00EF517C">
              <w:rPr>
                <w:webHidden/>
              </w:rPr>
              <w:fldChar w:fldCharType="begin"/>
            </w:r>
            <w:r w:rsidR="00EF517C">
              <w:rPr>
                <w:webHidden/>
              </w:rPr>
              <w:instrText xml:space="preserve"> PAGEREF _Toc383599613 \h </w:instrText>
            </w:r>
            <w:r w:rsidR="00EF517C">
              <w:rPr>
                <w:webHidden/>
              </w:rPr>
            </w:r>
            <w:r w:rsidR="00EF517C">
              <w:rPr>
                <w:webHidden/>
              </w:rPr>
              <w:fldChar w:fldCharType="separate"/>
            </w:r>
            <w:r>
              <w:rPr>
                <w:webHidden/>
              </w:rPr>
              <w:t>23</w:t>
            </w:r>
            <w:r w:rsidR="00EF517C">
              <w:rPr>
                <w:webHidden/>
              </w:rPr>
              <w:fldChar w:fldCharType="end"/>
            </w:r>
          </w:hyperlink>
        </w:p>
        <w:p w14:paraId="7E26B970" w14:textId="77777777" w:rsidR="00B02B6A" w:rsidRPr="005E68DF" w:rsidRDefault="00B02B6A" w:rsidP="006147EF">
          <w:pPr>
            <w:spacing w:after="0" w:line="240" w:lineRule="auto"/>
          </w:pPr>
          <w:r w:rsidRPr="006147EF">
            <w:rPr>
              <w:rFonts w:cstheme="minorHAnsi"/>
              <w:bCs/>
              <w:noProof/>
            </w:rPr>
            <w:fldChar w:fldCharType="end"/>
          </w:r>
        </w:p>
      </w:sdtContent>
    </w:sdt>
    <w:p w14:paraId="2EA4FD97" w14:textId="77777777" w:rsidR="009E249B" w:rsidRPr="00962782" w:rsidRDefault="009E249B" w:rsidP="00415183">
      <w:pPr>
        <w:spacing w:after="100" w:line="240" w:lineRule="auto"/>
        <w:rPr>
          <w:noProof/>
          <w:kern w:val="22"/>
        </w:rPr>
      </w:pPr>
    </w:p>
    <w:p w14:paraId="0AA16619" w14:textId="77777777" w:rsidR="003F70E9" w:rsidRPr="00415183" w:rsidRDefault="003F70E9" w:rsidP="00415183">
      <w:pPr>
        <w:pStyle w:val="Heading1frontmatteronly"/>
        <w:spacing w:after="100" w:line="240" w:lineRule="auto"/>
        <w:rPr>
          <w:rFonts w:asciiTheme="minorHAnsi" w:hAnsiTheme="minorHAnsi"/>
          <w:b w:val="0"/>
          <w:noProof/>
          <w:kern w:val="22"/>
          <w:sz w:val="22"/>
        </w:rPr>
      </w:pPr>
    </w:p>
    <w:p w14:paraId="6CD67132" w14:textId="77777777" w:rsidR="00CD572F" w:rsidRPr="00415183" w:rsidRDefault="00CD572F" w:rsidP="00415183">
      <w:pPr>
        <w:pStyle w:val="Heading1frontmatteronly"/>
        <w:spacing w:after="100" w:line="240" w:lineRule="auto"/>
        <w:rPr>
          <w:rFonts w:asciiTheme="minorHAnsi" w:hAnsiTheme="minorHAnsi"/>
          <w:b w:val="0"/>
          <w:noProof/>
          <w:kern w:val="22"/>
          <w:sz w:val="22"/>
        </w:rPr>
        <w:sectPr w:rsidR="00CD572F" w:rsidRPr="00415183" w:rsidSect="00415183">
          <w:headerReference w:type="even" r:id="rId12"/>
          <w:headerReference w:type="default" r:id="rId13"/>
          <w:footerReference w:type="even" r:id="rId14"/>
          <w:footerReference w:type="default" r:id="rId15"/>
          <w:pgSz w:w="12240" w:h="15840" w:code="1"/>
          <w:pgMar w:top="1267" w:right="1627" w:bottom="1440" w:left="720" w:header="720" w:footer="1008" w:gutter="720"/>
          <w:pgNumType w:fmt="lowerRoman" w:start="1"/>
          <w:cols w:space="720"/>
        </w:sectPr>
      </w:pPr>
    </w:p>
    <w:p w14:paraId="79C17A21" w14:textId="77777777" w:rsidR="009E249B" w:rsidRPr="00415183" w:rsidRDefault="009E249B" w:rsidP="00415183">
      <w:pPr>
        <w:pStyle w:val="Heading1frontmatteronly"/>
        <w:spacing w:after="100" w:line="240" w:lineRule="auto"/>
        <w:rPr>
          <w:rFonts w:asciiTheme="minorHAnsi" w:hAnsiTheme="minorHAnsi"/>
          <w:noProof/>
        </w:rPr>
      </w:pPr>
      <w:r w:rsidRPr="00415183">
        <w:rPr>
          <w:rFonts w:asciiTheme="minorHAnsi" w:hAnsiTheme="minorHAnsi"/>
          <w:noProof/>
        </w:rPr>
        <w:lastRenderedPageBreak/>
        <w:t>List of Figures</w:t>
      </w:r>
    </w:p>
    <w:p w14:paraId="0E7744A5" w14:textId="77777777" w:rsidR="00FB3594" w:rsidRPr="00FB3594" w:rsidRDefault="00FD55BF" w:rsidP="00FB3594">
      <w:pPr>
        <w:pStyle w:val="TableofFigures"/>
        <w:rPr>
          <w:rStyle w:val="Hyperlink"/>
          <w:noProof/>
          <w:color w:val="auto"/>
          <w:u w:val="none"/>
        </w:rPr>
      </w:pPr>
      <w:r w:rsidRPr="00415183">
        <w:rPr>
          <w:rFonts w:asciiTheme="minorHAnsi" w:hAnsiTheme="minorHAnsi"/>
          <w:noProof/>
        </w:rPr>
        <w:fldChar w:fldCharType="begin"/>
      </w:r>
      <w:r w:rsidR="009E249B" w:rsidRPr="00415183">
        <w:rPr>
          <w:rFonts w:asciiTheme="minorHAnsi" w:hAnsiTheme="minorHAnsi"/>
          <w:noProof/>
        </w:rPr>
        <w:instrText xml:space="preserve"> TOC \h \z \c "Figure" </w:instrText>
      </w:r>
      <w:r w:rsidRPr="00415183">
        <w:rPr>
          <w:rFonts w:asciiTheme="minorHAnsi" w:hAnsiTheme="minorHAnsi"/>
          <w:noProof/>
        </w:rPr>
        <w:fldChar w:fldCharType="separate"/>
      </w:r>
      <w:r w:rsidR="00FB3594" w:rsidRPr="00FB3594">
        <w:rPr>
          <w:rStyle w:val="Hyperlink"/>
          <w:noProof/>
          <w:color w:val="auto"/>
          <w:u w:val="none"/>
        </w:rPr>
        <w:t>Figure 1: NGDS Software Stack in Production Mode</w:t>
      </w:r>
      <w:r w:rsidR="00FB3594" w:rsidRPr="00FB3594">
        <w:rPr>
          <w:rStyle w:val="Hyperlink"/>
          <w:noProof/>
          <w:color w:val="auto"/>
          <w:u w:val="none"/>
        </w:rPr>
        <w:tab/>
        <w:t>4</w:t>
      </w:r>
    </w:p>
    <w:p w14:paraId="10911CC6" w14:textId="77777777" w:rsidR="00FB3594" w:rsidRPr="00FB3594" w:rsidRDefault="00FB3594" w:rsidP="00FB3594">
      <w:pPr>
        <w:pStyle w:val="TableofFigures"/>
        <w:rPr>
          <w:rStyle w:val="Hyperlink"/>
          <w:noProof/>
          <w:color w:val="auto"/>
          <w:u w:val="none"/>
        </w:rPr>
      </w:pPr>
      <w:r w:rsidRPr="00FB3594">
        <w:rPr>
          <w:rStyle w:val="Hyperlink"/>
          <w:noProof/>
          <w:color w:val="auto"/>
          <w:u w:val="none"/>
        </w:rPr>
        <w:t>Figure 2: Creat</w:t>
      </w:r>
      <w:r w:rsidR="00847337">
        <w:rPr>
          <w:rStyle w:val="Hyperlink"/>
          <w:noProof/>
          <w:color w:val="auto"/>
          <w:u w:val="none"/>
        </w:rPr>
        <w:t>e a new Linux virtual machine</w:t>
      </w:r>
      <w:r w:rsidR="00847337">
        <w:rPr>
          <w:rStyle w:val="Hyperlink"/>
          <w:noProof/>
          <w:color w:val="auto"/>
          <w:u w:val="none"/>
        </w:rPr>
        <w:tab/>
        <w:t>12</w:t>
      </w:r>
    </w:p>
    <w:p w14:paraId="2A099F90" w14:textId="77777777" w:rsidR="00FB3594" w:rsidRPr="00FB3594" w:rsidRDefault="00FB3594" w:rsidP="00FB3594">
      <w:pPr>
        <w:pStyle w:val="TableofFigures"/>
        <w:rPr>
          <w:rStyle w:val="Hyperlink"/>
          <w:noProof/>
          <w:color w:val="auto"/>
          <w:u w:val="none"/>
        </w:rPr>
      </w:pPr>
      <w:r w:rsidRPr="00FB3594">
        <w:rPr>
          <w:rStyle w:val="Hyperlink"/>
          <w:noProof/>
          <w:color w:val="auto"/>
          <w:u w:val="none"/>
        </w:rPr>
        <w:t xml:space="preserve">Figure </w:t>
      </w:r>
      <w:r w:rsidR="00847337">
        <w:rPr>
          <w:rStyle w:val="Hyperlink"/>
          <w:noProof/>
          <w:color w:val="auto"/>
          <w:u w:val="none"/>
        </w:rPr>
        <w:t>3: Create a virtual hard disk</w:t>
      </w:r>
      <w:r w:rsidR="00847337">
        <w:rPr>
          <w:rStyle w:val="Hyperlink"/>
          <w:noProof/>
          <w:color w:val="auto"/>
          <w:u w:val="none"/>
        </w:rPr>
        <w:tab/>
        <w:t>13</w:t>
      </w:r>
    </w:p>
    <w:p w14:paraId="4E3B23AA" w14:textId="77777777" w:rsidR="00FB3594" w:rsidRPr="00FB3594" w:rsidRDefault="00FB3594" w:rsidP="00FB3594">
      <w:pPr>
        <w:pStyle w:val="TableofFigures"/>
        <w:rPr>
          <w:rStyle w:val="Hyperlink"/>
          <w:noProof/>
          <w:color w:val="auto"/>
          <w:u w:val="none"/>
        </w:rPr>
      </w:pPr>
      <w:r w:rsidRPr="00FB3594">
        <w:rPr>
          <w:rStyle w:val="Hyperlink"/>
          <w:noProof/>
          <w:color w:val="auto"/>
          <w:u w:val="none"/>
        </w:rPr>
        <w:t>Fig</w:t>
      </w:r>
      <w:r w:rsidR="00847337">
        <w:rPr>
          <w:rStyle w:val="Hyperlink"/>
          <w:noProof/>
          <w:color w:val="auto"/>
          <w:u w:val="none"/>
        </w:rPr>
        <w:t>ure 4: Specify the image type</w:t>
      </w:r>
      <w:r w:rsidR="00847337">
        <w:rPr>
          <w:rStyle w:val="Hyperlink"/>
          <w:noProof/>
          <w:color w:val="auto"/>
          <w:u w:val="none"/>
        </w:rPr>
        <w:tab/>
        <w:t>13</w:t>
      </w:r>
    </w:p>
    <w:p w14:paraId="4DD40E1E" w14:textId="77777777" w:rsidR="00FB3594" w:rsidRPr="00FB3594" w:rsidRDefault="00FB3594" w:rsidP="00FB3594">
      <w:pPr>
        <w:pStyle w:val="TableofFigures"/>
        <w:rPr>
          <w:rStyle w:val="Hyperlink"/>
          <w:noProof/>
          <w:color w:val="auto"/>
          <w:u w:val="none"/>
        </w:rPr>
      </w:pPr>
      <w:r w:rsidRPr="00FB3594">
        <w:rPr>
          <w:rStyle w:val="Hyperlink"/>
          <w:noProof/>
          <w:color w:val="auto"/>
          <w:u w:val="none"/>
        </w:rPr>
        <w:t xml:space="preserve">Figure </w:t>
      </w:r>
      <w:r w:rsidR="00847337">
        <w:rPr>
          <w:rStyle w:val="Hyperlink"/>
          <w:noProof/>
          <w:color w:val="auto"/>
          <w:u w:val="none"/>
        </w:rPr>
        <w:t>5: Specify storage allocation</w:t>
      </w:r>
      <w:r w:rsidR="00847337">
        <w:rPr>
          <w:rStyle w:val="Hyperlink"/>
          <w:noProof/>
          <w:color w:val="auto"/>
          <w:u w:val="none"/>
        </w:rPr>
        <w:tab/>
        <w:t>14</w:t>
      </w:r>
    </w:p>
    <w:p w14:paraId="5B2E7B2D" w14:textId="77777777" w:rsidR="00FB3594" w:rsidRPr="00FB3594" w:rsidRDefault="00FB3594" w:rsidP="00FB3594">
      <w:pPr>
        <w:pStyle w:val="TableofFigures"/>
        <w:rPr>
          <w:rStyle w:val="Hyperlink"/>
          <w:noProof/>
          <w:color w:val="auto"/>
          <w:u w:val="none"/>
        </w:rPr>
      </w:pPr>
      <w:r w:rsidRPr="00FB3594">
        <w:rPr>
          <w:rStyle w:val="Hyperlink"/>
          <w:noProof/>
          <w:color w:val="auto"/>
          <w:u w:val="none"/>
        </w:rPr>
        <w:t>Figure 6:</w:t>
      </w:r>
      <w:r w:rsidR="00847337">
        <w:rPr>
          <w:rStyle w:val="Hyperlink"/>
          <w:noProof/>
          <w:color w:val="auto"/>
          <w:u w:val="none"/>
        </w:rPr>
        <w:t xml:space="preserve"> Configure virtual hard drive</w:t>
      </w:r>
      <w:r w:rsidR="00847337">
        <w:rPr>
          <w:rStyle w:val="Hyperlink"/>
          <w:noProof/>
          <w:color w:val="auto"/>
          <w:u w:val="none"/>
        </w:rPr>
        <w:tab/>
        <w:t>14</w:t>
      </w:r>
    </w:p>
    <w:p w14:paraId="213844DE" w14:textId="77777777" w:rsidR="00FB3594" w:rsidRPr="00FB3594" w:rsidRDefault="00FB3594" w:rsidP="00FB3594">
      <w:pPr>
        <w:pStyle w:val="TableofFigures"/>
        <w:rPr>
          <w:rStyle w:val="Hyperlink"/>
          <w:noProof/>
          <w:color w:val="auto"/>
          <w:u w:val="none"/>
        </w:rPr>
      </w:pPr>
      <w:r w:rsidRPr="00FB3594">
        <w:rPr>
          <w:rStyle w:val="Hyperlink"/>
          <w:noProof/>
          <w:color w:val="auto"/>
          <w:u w:val="none"/>
        </w:rPr>
        <w:t xml:space="preserve">Figure 7: Configuring a </w:t>
      </w:r>
      <w:r w:rsidR="00847337">
        <w:rPr>
          <w:rStyle w:val="Hyperlink"/>
          <w:noProof/>
          <w:color w:val="auto"/>
          <w:u w:val="none"/>
        </w:rPr>
        <w:t>virtual machine in VirtualBox</w:t>
      </w:r>
      <w:r w:rsidR="00847337">
        <w:rPr>
          <w:rStyle w:val="Hyperlink"/>
          <w:noProof/>
          <w:color w:val="auto"/>
          <w:u w:val="none"/>
        </w:rPr>
        <w:tab/>
        <w:t>15</w:t>
      </w:r>
    </w:p>
    <w:p w14:paraId="06B6B21F" w14:textId="77777777" w:rsidR="00FB3594" w:rsidRPr="00FB3594" w:rsidRDefault="00FB3594" w:rsidP="00FB3594">
      <w:pPr>
        <w:pStyle w:val="TableofFigures"/>
        <w:rPr>
          <w:rStyle w:val="Hyperlink"/>
          <w:noProof/>
          <w:color w:val="auto"/>
          <w:u w:val="none"/>
        </w:rPr>
      </w:pPr>
      <w:r w:rsidRPr="00FB3594">
        <w:rPr>
          <w:rStyle w:val="Hyperlink"/>
          <w:noProof/>
          <w:color w:val="auto"/>
          <w:u w:val="none"/>
        </w:rPr>
        <w:t xml:space="preserve">Figure 8: </w:t>
      </w:r>
      <w:r w:rsidR="00847337">
        <w:rPr>
          <w:rStyle w:val="Hyperlink"/>
          <w:noProof/>
          <w:color w:val="auto"/>
          <w:u w:val="none"/>
        </w:rPr>
        <w:t>Enabling the shared clipboard</w:t>
      </w:r>
      <w:r w:rsidR="00847337">
        <w:rPr>
          <w:rStyle w:val="Hyperlink"/>
          <w:noProof/>
          <w:color w:val="auto"/>
          <w:u w:val="none"/>
        </w:rPr>
        <w:tab/>
        <w:t>16</w:t>
      </w:r>
    </w:p>
    <w:p w14:paraId="29DC0EF4" w14:textId="77777777" w:rsidR="00FB3594" w:rsidRPr="00FB3594" w:rsidRDefault="00FB3594" w:rsidP="00FB3594">
      <w:pPr>
        <w:pStyle w:val="TableofFigures"/>
        <w:rPr>
          <w:rStyle w:val="Hyperlink"/>
          <w:noProof/>
          <w:color w:val="auto"/>
          <w:u w:val="none"/>
        </w:rPr>
      </w:pPr>
      <w:r w:rsidRPr="00FB3594">
        <w:rPr>
          <w:rStyle w:val="Hyperlink"/>
          <w:noProof/>
          <w:color w:val="auto"/>
          <w:u w:val="none"/>
        </w:rPr>
        <w:t>Figure 9: Mounting t</w:t>
      </w:r>
      <w:r w:rsidR="00847337">
        <w:rPr>
          <w:rStyle w:val="Hyperlink"/>
          <w:noProof/>
          <w:color w:val="auto"/>
          <w:u w:val="none"/>
        </w:rPr>
        <w:t>he Ubuntu ISO image in the VM</w:t>
      </w:r>
      <w:r w:rsidR="00847337">
        <w:rPr>
          <w:rStyle w:val="Hyperlink"/>
          <w:noProof/>
          <w:color w:val="auto"/>
          <w:u w:val="none"/>
        </w:rPr>
        <w:tab/>
        <w:t>17</w:t>
      </w:r>
    </w:p>
    <w:p w14:paraId="7A366940" w14:textId="77777777" w:rsidR="00FB3594" w:rsidRPr="00FB3594" w:rsidRDefault="00FB3594" w:rsidP="00FB3594">
      <w:pPr>
        <w:pStyle w:val="TableofFigures"/>
        <w:rPr>
          <w:rStyle w:val="Hyperlink"/>
          <w:noProof/>
          <w:color w:val="auto"/>
          <w:u w:val="none"/>
        </w:rPr>
      </w:pPr>
      <w:r w:rsidRPr="00FB3594">
        <w:rPr>
          <w:rStyle w:val="Hyperlink"/>
          <w:noProof/>
          <w:color w:val="auto"/>
          <w:u w:val="none"/>
        </w:rPr>
        <w:t>Figure 10: The Ubuntu Linux installation screen</w:t>
      </w:r>
      <w:r w:rsidRPr="00FB3594">
        <w:rPr>
          <w:rStyle w:val="Hyperlink"/>
          <w:noProof/>
          <w:color w:val="auto"/>
          <w:u w:val="none"/>
        </w:rPr>
        <w:tab/>
        <w:t>1</w:t>
      </w:r>
      <w:r w:rsidR="00847337">
        <w:rPr>
          <w:rStyle w:val="Hyperlink"/>
          <w:noProof/>
          <w:color w:val="auto"/>
          <w:u w:val="none"/>
        </w:rPr>
        <w:t>8</w:t>
      </w:r>
    </w:p>
    <w:p w14:paraId="1470A873" w14:textId="77777777" w:rsidR="00FB3594" w:rsidRPr="00FB3594" w:rsidRDefault="00FB3594" w:rsidP="00FB3594">
      <w:pPr>
        <w:pStyle w:val="TableofFigures"/>
        <w:rPr>
          <w:rStyle w:val="Hyperlink"/>
          <w:noProof/>
          <w:color w:val="auto"/>
          <w:u w:val="none"/>
        </w:rPr>
      </w:pPr>
      <w:r w:rsidRPr="00FB3594">
        <w:rPr>
          <w:rStyle w:val="Hyperlink"/>
          <w:noProof/>
          <w:color w:val="auto"/>
          <w:u w:val="none"/>
        </w:rPr>
        <w:t>Figure 1</w:t>
      </w:r>
      <w:r w:rsidR="00430389">
        <w:rPr>
          <w:rStyle w:val="Hyperlink"/>
          <w:noProof/>
          <w:color w:val="auto"/>
          <w:u w:val="none"/>
        </w:rPr>
        <w:t>1</w:t>
      </w:r>
      <w:r w:rsidRPr="00FB3594">
        <w:rPr>
          <w:rStyle w:val="Hyperlink"/>
          <w:noProof/>
          <w:color w:val="auto"/>
          <w:u w:val="none"/>
        </w:rPr>
        <w:t>: Config</w:t>
      </w:r>
      <w:r w:rsidR="00847337">
        <w:rPr>
          <w:rStyle w:val="Hyperlink"/>
          <w:noProof/>
          <w:color w:val="auto"/>
          <w:u w:val="none"/>
        </w:rPr>
        <w:t>uring a proxy in Ubuntu Linux</w:t>
      </w:r>
      <w:r w:rsidR="00847337">
        <w:rPr>
          <w:rStyle w:val="Hyperlink"/>
          <w:noProof/>
          <w:color w:val="auto"/>
          <w:u w:val="none"/>
        </w:rPr>
        <w:tab/>
        <w:t>20</w:t>
      </w:r>
    </w:p>
    <w:p w14:paraId="40FB0258" w14:textId="77777777" w:rsidR="00FB3594" w:rsidRPr="00FB3594" w:rsidRDefault="00430389" w:rsidP="00FB3594">
      <w:pPr>
        <w:pStyle w:val="TableofFigures"/>
        <w:rPr>
          <w:rStyle w:val="Hyperlink"/>
          <w:noProof/>
          <w:color w:val="auto"/>
          <w:u w:val="none"/>
        </w:rPr>
      </w:pPr>
      <w:r>
        <w:rPr>
          <w:rStyle w:val="Hyperlink"/>
          <w:noProof/>
          <w:color w:val="auto"/>
          <w:u w:val="none"/>
        </w:rPr>
        <w:t>Figure 12: A diagram of NGDS</w:t>
      </w:r>
      <w:r>
        <w:rPr>
          <w:rStyle w:val="Hyperlink"/>
          <w:noProof/>
          <w:color w:val="auto"/>
          <w:u w:val="none"/>
        </w:rPr>
        <w:tab/>
        <w:t>2</w:t>
      </w:r>
      <w:r w:rsidR="00847337">
        <w:rPr>
          <w:rStyle w:val="Hyperlink"/>
          <w:noProof/>
          <w:color w:val="auto"/>
          <w:u w:val="none"/>
        </w:rPr>
        <w:t>2</w:t>
      </w:r>
    </w:p>
    <w:p w14:paraId="7895B724" w14:textId="77777777" w:rsidR="00FB3594" w:rsidRPr="00FB3594" w:rsidRDefault="00430389" w:rsidP="00FB3594">
      <w:pPr>
        <w:pStyle w:val="TableofFigures"/>
        <w:rPr>
          <w:rStyle w:val="Hyperlink"/>
          <w:noProof/>
          <w:color w:val="auto"/>
          <w:u w:val="none"/>
        </w:rPr>
      </w:pPr>
      <w:r>
        <w:rPr>
          <w:rStyle w:val="Hyperlink"/>
          <w:noProof/>
          <w:color w:val="auto"/>
          <w:u w:val="none"/>
        </w:rPr>
        <w:t>Figure 13: NGDS High-level Components</w:t>
      </w:r>
      <w:r>
        <w:rPr>
          <w:rStyle w:val="Hyperlink"/>
          <w:noProof/>
          <w:color w:val="auto"/>
          <w:u w:val="none"/>
        </w:rPr>
        <w:tab/>
        <w:t>2</w:t>
      </w:r>
      <w:r w:rsidR="00847337">
        <w:rPr>
          <w:rStyle w:val="Hyperlink"/>
          <w:noProof/>
          <w:color w:val="auto"/>
          <w:u w:val="none"/>
        </w:rPr>
        <w:t>3</w:t>
      </w:r>
    </w:p>
    <w:p w14:paraId="229FE3BB" w14:textId="77777777" w:rsidR="00FB3594" w:rsidRDefault="00430389" w:rsidP="00FB3594">
      <w:pPr>
        <w:pStyle w:val="TableofFigures"/>
        <w:rPr>
          <w:rFonts w:asciiTheme="minorHAnsi" w:hAnsiTheme="minorHAnsi"/>
          <w:noProof/>
        </w:rPr>
      </w:pPr>
      <w:r>
        <w:rPr>
          <w:rStyle w:val="Hyperlink"/>
          <w:noProof/>
          <w:color w:val="auto"/>
          <w:u w:val="none"/>
        </w:rPr>
        <w:t>Figure 14</w:t>
      </w:r>
      <w:r w:rsidR="00FB3594" w:rsidRPr="00FB3594">
        <w:rPr>
          <w:rStyle w:val="Hyperlink"/>
          <w:noProof/>
          <w:color w:val="auto"/>
          <w:u w:val="none"/>
        </w:rPr>
        <w:t>: NGDS Do</w:t>
      </w:r>
      <w:r>
        <w:rPr>
          <w:rStyle w:val="Hyperlink"/>
          <w:noProof/>
          <w:color w:val="auto"/>
          <w:u w:val="none"/>
        </w:rPr>
        <w:t>main Model as a Class Diagram</w:t>
      </w:r>
      <w:r>
        <w:rPr>
          <w:rStyle w:val="Hyperlink"/>
          <w:noProof/>
          <w:color w:val="auto"/>
          <w:u w:val="none"/>
        </w:rPr>
        <w:tab/>
        <w:t>2</w:t>
      </w:r>
      <w:r w:rsidR="00847337">
        <w:rPr>
          <w:rStyle w:val="Hyperlink"/>
          <w:noProof/>
          <w:color w:val="auto"/>
          <w:u w:val="none"/>
        </w:rPr>
        <w:t>4</w:t>
      </w:r>
    </w:p>
    <w:p w14:paraId="6AF035F4" w14:textId="77777777" w:rsidR="00913A76" w:rsidRDefault="00913A76" w:rsidP="00913A76">
      <w:pPr>
        <w:pStyle w:val="TableofFigures"/>
        <w:rPr>
          <w:rFonts w:asciiTheme="minorHAnsi" w:hAnsiTheme="minorHAnsi"/>
          <w:noProof/>
        </w:rPr>
      </w:pPr>
    </w:p>
    <w:p w14:paraId="1C52B440" w14:textId="4F76803D" w:rsidR="006A5525" w:rsidRDefault="00AC06A4">
      <w:pPr>
        <w:pStyle w:val="TableofFigures"/>
        <w:rPr>
          <w:rFonts w:asciiTheme="minorHAnsi" w:hAnsiTheme="minorHAnsi"/>
          <w:noProof/>
        </w:rPr>
      </w:pPr>
      <w:hyperlink r:id="rId16" w:anchor="_Toc380757627" w:history="1"/>
    </w:p>
    <w:p w14:paraId="2BD9B03A" w14:textId="77777777" w:rsidR="009E249B" w:rsidRPr="00415183" w:rsidRDefault="00FD55BF" w:rsidP="00415183">
      <w:pPr>
        <w:spacing w:after="100" w:line="240" w:lineRule="auto"/>
        <w:rPr>
          <w:noProof/>
          <w:kern w:val="22"/>
        </w:rPr>
      </w:pPr>
      <w:r w:rsidRPr="00415183">
        <w:rPr>
          <w:noProof/>
          <w:kern w:val="22"/>
        </w:rPr>
        <w:fldChar w:fldCharType="end"/>
      </w:r>
      <w:r w:rsidR="009E249B" w:rsidRPr="00415183">
        <w:rPr>
          <w:noProof/>
          <w:kern w:val="22"/>
        </w:rPr>
        <w:br w:type="page"/>
      </w:r>
    </w:p>
    <w:p w14:paraId="594A64A8" w14:textId="77777777" w:rsidR="00BB7818" w:rsidRPr="00E4199C" w:rsidRDefault="00BB7818" w:rsidP="000D2F9F">
      <w:pPr>
        <w:pStyle w:val="Heading1"/>
        <w:numPr>
          <w:ilvl w:val="0"/>
          <w:numId w:val="29"/>
        </w:numPr>
        <w:spacing w:before="0" w:after="100" w:line="240" w:lineRule="auto"/>
        <w:rPr>
          <w:rFonts w:asciiTheme="minorHAnsi" w:hAnsiTheme="minorHAnsi"/>
        </w:rPr>
      </w:pPr>
      <w:bookmarkStart w:id="1" w:name="_Toc377463017"/>
      <w:bookmarkStart w:id="2" w:name="_Toc383599504"/>
      <w:bookmarkStart w:id="3" w:name="_Toc64867645"/>
      <w:bookmarkStart w:id="4" w:name="_Toc87146856"/>
      <w:bookmarkStart w:id="5" w:name="_Ref126906777"/>
      <w:bookmarkStart w:id="6" w:name="_Ref126906930"/>
      <w:bookmarkStart w:id="7" w:name="_Ref126906949"/>
      <w:bookmarkStart w:id="8" w:name="_Ref126906977"/>
      <w:bookmarkStart w:id="9" w:name="_Ref126913115"/>
      <w:bookmarkStart w:id="10" w:name="_Ref126913171"/>
      <w:bookmarkStart w:id="11" w:name="_Ref126913382"/>
      <w:bookmarkStart w:id="12" w:name="_Ref126914234"/>
      <w:r w:rsidRPr="00E4199C">
        <w:rPr>
          <w:rFonts w:asciiTheme="minorHAnsi" w:hAnsiTheme="minorHAnsi"/>
        </w:rPr>
        <w:lastRenderedPageBreak/>
        <w:t>Preface</w:t>
      </w:r>
      <w:bookmarkEnd w:id="1"/>
      <w:bookmarkEnd w:id="2"/>
    </w:p>
    <w:p w14:paraId="160454BB" w14:textId="77777777" w:rsidR="00594553" w:rsidRPr="00FB6A10" w:rsidRDefault="000F1287" w:rsidP="00415183">
      <w:pPr>
        <w:spacing w:after="100" w:line="240" w:lineRule="auto"/>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w:t>
      </w:r>
      <w:r w:rsidR="007A4291">
        <w:rPr>
          <w:noProof/>
        </w:rPr>
        <w:t xml:space="preserve">initiated as </w:t>
      </w:r>
      <w:r w:rsidR="00594553" w:rsidRPr="00FB6A10">
        <w:rPr>
          <w:noProof/>
        </w:rPr>
        <w:t xml:space="preserve">a </w:t>
      </w:r>
      <w:r w:rsidR="00594553" w:rsidRPr="00FB6A10">
        <w:t>Department of Energy-funded effort to faci</w:t>
      </w:r>
      <w:r w:rsidR="00594553" w:rsidRPr="00FB6A10">
        <w:t>l</w:t>
      </w:r>
      <w:r w:rsidR="00594553" w:rsidRPr="00FB6A10">
        <w:t>itate public access to information about geothermal resources from public and private sources. NGDS data is available through a distributed, scalable network of data providers.</w:t>
      </w:r>
    </w:p>
    <w:p w14:paraId="3F33394A" w14:textId="77777777" w:rsidR="00B32AA3" w:rsidRPr="006A47B1" w:rsidRDefault="00B32AA3" w:rsidP="000D2F9F">
      <w:pPr>
        <w:pStyle w:val="Heading2"/>
        <w:numPr>
          <w:ilvl w:val="1"/>
          <w:numId w:val="30"/>
        </w:numPr>
        <w:ind w:left="0" w:firstLine="0"/>
        <w:rPr>
          <w:bCs w:val="0"/>
          <w:noProof/>
        </w:rPr>
      </w:pPr>
      <w:bookmarkStart w:id="13" w:name="_Toc377482189"/>
      <w:bookmarkStart w:id="14" w:name="_Toc383599505"/>
      <w:r w:rsidRPr="006A47B1">
        <w:rPr>
          <w:bCs w:val="0"/>
          <w:noProof/>
        </w:rPr>
        <w:t>Purpose and Audience</w:t>
      </w:r>
      <w:bookmarkEnd w:id="13"/>
      <w:bookmarkEnd w:id="14"/>
    </w:p>
    <w:p w14:paraId="2B299DEE" w14:textId="77777777" w:rsidR="00C532D6" w:rsidRPr="009F4379" w:rsidRDefault="000F1287" w:rsidP="00415183">
      <w:pPr>
        <w:spacing w:after="100" w:line="240" w:lineRule="auto"/>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Pr="00FB6A10">
        <w:rPr>
          <w:noProof/>
        </w:rPr>
        <w:t xml:space="preserve">new developers and users setup </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Pr="00962782">
        <w:rPr>
          <w:noProof/>
        </w:rPr>
        <w:t>.</w:t>
      </w:r>
      <w:r w:rsidR="009F4379">
        <w:rPr>
          <w:noProof/>
        </w:rPr>
        <w:t xml:space="preserve"> </w:t>
      </w:r>
      <w:r w:rsidR="00AD0B90">
        <w:rPr>
          <w:noProof/>
        </w:rPr>
        <w:t>It describes</w:t>
      </w:r>
      <w:r w:rsidR="009F4379">
        <w:rPr>
          <w:noProof/>
        </w:rPr>
        <w:t xml:space="preserve"> a version 1, beta installation method in advance of a more friendly user interface to be rolled out in late</w:t>
      </w:r>
      <w:r w:rsidR="00AD0B90">
        <w:rPr>
          <w:noProof/>
        </w:rPr>
        <w:t xml:space="preserve"> 2014, but is also intended to give system administrators a more thorough understanding of the components and architecture of NGDS Node-In-A-Box (NIAB). </w:t>
      </w:r>
    </w:p>
    <w:p w14:paraId="769C8953" w14:textId="77777777" w:rsidR="00C532D6" w:rsidRPr="00FB6A10" w:rsidRDefault="00C532D6" w:rsidP="00415183">
      <w:pPr>
        <w:spacing w:after="100" w:line="240" w:lineRule="auto"/>
        <w:rPr>
          <w:noProof/>
        </w:rPr>
      </w:pPr>
      <w:r w:rsidRPr="00FB6A10">
        <w:rPr>
          <w:noProof/>
        </w:rPr>
        <w:t>This document is intended for a technical audience who need to understand the concepts and the reasoning of the installation process. Targeted audiences include:</w:t>
      </w:r>
    </w:p>
    <w:p w14:paraId="6E4D3B7F" w14:textId="77777777" w:rsidR="00C532D6" w:rsidRPr="00415183" w:rsidRDefault="00C532D6" w:rsidP="00B93AD1">
      <w:pPr>
        <w:pStyle w:val="ListParagraph"/>
        <w:numPr>
          <w:ilvl w:val="0"/>
          <w:numId w:val="10"/>
        </w:numPr>
        <w:spacing w:after="100" w:line="240" w:lineRule="auto"/>
        <w:rPr>
          <w:b/>
          <w:noProof/>
        </w:rPr>
      </w:pPr>
      <w:r w:rsidRPr="00415183">
        <w:rPr>
          <w:b/>
          <w:noProof/>
        </w:rPr>
        <w:t>NGDS System Administrators</w:t>
      </w:r>
    </w:p>
    <w:p w14:paraId="23F06B34" w14:textId="77777777" w:rsidR="00C532D6" w:rsidRPr="005E68DF" w:rsidRDefault="00C532D6" w:rsidP="00B93AD1">
      <w:pPr>
        <w:pStyle w:val="ListParagraph"/>
        <w:numPr>
          <w:ilvl w:val="0"/>
          <w:numId w:val="10"/>
        </w:numPr>
        <w:spacing w:after="100" w:line="240" w:lineRule="auto"/>
        <w:rPr>
          <w:noProof/>
        </w:rPr>
      </w:pPr>
      <w:r w:rsidRPr="005E68DF">
        <w:rPr>
          <w:noProof/>
        </w:rPr>
        <w:t>Software Architects</w:t>
      </w:r>
    </w:p>
    <w:p w14:paraId="594D6B4D" w14:textId="77777777" w:rsidR="00C532D6" w:rsidRPr="005E68DF" w:rsidRDefault="00C532D6" w:rsidP="00B93AD1">
      <w:pPr>
        <w:pStyle w:val="ListParagraph"/>
        <w:numPr>
          <w:ilvl w:val="0"/>
          <w:numId w:val="10"/>
        </w:numPr>
        <w:spacing w:after="100" w:line="240" w:lineRule="auto"/>
        <w:rPr>
          <w:noProof/>
        </w:rPr>
      </w:pPr>
      <w:r w:rsidRPr="005E68DF">
        <w:rPr>
          <w:noProof/>
        </w:rPr>
        <w:t>Software Developers</w:t>
      </w:r>
    </w:p>
    <w:p w14:paraId="0A1A58C5" w14:textId="77777777" w:rsidR="00D04926" w:rsidRPr="00962782" w:rsidRDefault="00D04926" w:rsidP="00415183">
      <w:pPr>
        <w:spacing w:after="100" w:line="240" w:lineRule="auto"/>
        <w:rPr>
          <w:noProof/>
        </w:rPr>
      </w:pPr>
      <w:r w:rsidRPr="00962782">
        <w:rPr>
          <w:noProof/>
        </w:rPr>
        <w:t xml:space="preserve">This document </w:t>
      </w:r>
      <w:r w:rsidR="007A4291">
        <w:rPr>
          <w:noProof/>
        </w:rPr>
        <w:t>includes</w:t>
      </w:r>
      <w:r w:rsidRPr="00962782">
        <w:rPr>
          <w:noProof/>
        </w:rPr>
        <w:t>:</w:t>
      </w:r>
    </w:p>
    <w:p w14:paraId="2FCC3158" w14:textId="77777777" w:rsidR="00D04926" w:rsidRPr="00FB6A10" w:rsidRDefault="007A4291" w:rsidP="00B93AD1">
      <w:pPr>
        <w:pStyle w:val="ListParagraph"/>
        <w:numPr>
          <w:ilvl w:val="0"/>
          <w:numId w:val="11"/>
        </w:numPr>
        <w:spacing w:after="100" w:line="240" w:lineRule="auto"/>
        <w:rPr>
          <w:noProof/>
        </w:rPr>
      </w:pPr>
      <w:r>
        <w:rPr>
          <w:noProof/>
        </w:rPr>
        <w:t>A description of</w:t>
      </w:r>
      <w:r w:rsidRPr="00FB6A10">
        <w:rPr>
          <w:noProof/>
        </w:rPr>
        <w:t xml:space="preserve"> </w:t>
      </w:r>
      <w:r w:rsidR="00D04926" w:rsidRPr="00FB6A10">
        <w:rPr>
          <w:noProof/>
        </w:rPr>
        <w:t>NGDS and how it works</w:t>
      </w:r>
    </w:p>
    <w:p w14:paraId="478DC427" w14:textId="77777777" w:rsidR="003835B9" w:rsidRPr="00962782" w:rsidRDefault="007A4291" w:rsidP="00B93AD1">
      <w:pPr>
        <w:pStyle w:val="ListParagraph"/>
        <w:numPr>
          <w:ilvl w:val="0"/>
          <w:numId w:val="11"/>
        </w:numPr>
        <w:spacing w:after="100" w:line="240" w:lineRule="auto"/>
        <w:rPr>
          <w:noProof/>
        </w:rPr>
      </w:pPr>
      <w:r>
        <w:rPr>
          <w:noProof/>
        </w:rPr>
        <w:t>Description and enumeration of</w:t>
      </w:r>
      <w:r w:rsidR="003835B9" w:rsidRPr="00FB6A10">
        <w:rPr>
          <w:noProof/>
        </w:rPr>
        <w:t xml:space="preserve"> the components that are necessary to install the </w:t>
      </w:r>
      <w:r w:rsidR="00DA4BC1" w:rsidRPr="00415183">
        <w:rPr>
          <w:noProof/>
        </w:rPr>
        <w:t>NGDS Software Stack</w:t>
      </w:r>
    </w:p>
    <w:p w14:paraId="24AAD513" w14:textId="77777777" w:rsidR="003835B9" w:rsidRPr="00FB6A10" w:rsidRDefault="007A4291" w:rsidP="00B93AD1">
      <w:pPr>
        <w:pStyle w:val="ListParagraph"/>
        <w:numPr>
          <w:ilvl w:val="0"/>
          <w:numId w:val="11"/>
        </w:numPr>
        <w:spacing w:after="100" w:line="240" w:lineRule="auto"/>
        <w:rPr>
          <w:noProof/>
        </w:rPr>
      </w:pPr>
      <w:r>
        <w:rPr>
          <w:noProof/>
        </w:rPr>
        <w:t>S</w:t>
      </w:r>
      <w:r w:rsidR="003835B9" w:rsidRPr="00FB6A10">
        <w:rPr>
          <w:noProof/>
        </w:rPr>
        <w:t xml:space="preserve">tep-by-step installation instructions for the </w:t>
      </w:r>
      <w:r w:rsidR="00DA4BC1" w:rsidRPr="00FB6A10">
        <w:rPr>
          <w:noProof/>
        </w:rPr>
        <w:t>NGDS Software Stack</w:t>
      </w:r>
      <w:r w:rsidR="00C347F0">
        <w:rPr>
          <w:noProof/>
        </w:rPr>
        <w:t xml:space="preserve"> on an Ubuntu Linux operating system</w:t>
      </w:r>
    </w:p>
    <w:p w14:paraId="48BD09A0" w14:textId="77777777" w:rsidR="00C532D6" w:rsidRDefault="007A4291" w:rsidP="00B93AD1">
      <w:pPr>
        <w:pStyle w:val="ListParagraph"/>
        <w:numPr>
          <w:ilvl w:val="0"/>
          <w:numId w:val="11"/>
        </w:numPr>
        <w:spacing w:after="100" w:line="240" w:lineRule="auto"/>
        <w:rPr>
          <w:noProof/>
        </w:rPr>
      </w:pPr>
      <w:r>
        <w:rPr>
          <w:noProof/>
        </w:rPr>
        <w:t xml:space="preserve">A comparison </w:t>
      </w:r>
      <w:r w:rsidR="00962782">
        <w:rPr>
          <w:noProof/>
        </w:rPr>
        <w:t>of installing the</w:t>
      </w:r>
      <w:r w:rsidR="003835B9" w:rsidRPr="00FB6A10">
        <w:rPr>
          <w:noProof/>
        </w:rPr>
        <w:t xml:space="preserve"> </w:t>
      </w:r>
      <w:r w:rsidR="00DA4BC1" w:rsidRPr="00FB6A10">
        <w:rPr>
          <w:noProof/>
        </w:rPr>
        <w:t xml:space="preserve">NGDS Software Stack </w:t>
      </w:r>
      <w:r w:rsidR="00C532D6" w:rsidRPr="00FB6A10">
        <w:rPr>
          <w:noProof/>
        </w:rPr>
        <w:t xml:space="preserve">in </w:t>
      </w:r>
      <w:r w:rsidR="00C532D6" w:rsidRPr="00415183">
        <w:rPr>
          <w:b/>
          <w:noProof/>
        </w:rPr>
        <w:t>production</w:t>
      </w:r>
      <w:r w:rsidR="00C532D6" w:rsidRPr="00962782">
        <w:rPr>
          <w:noProof/>
        </w:rPr>
        <w:t xml:space="preserve"> mode</w:t>
      </w:r>
      <w:r w:rsidR="003835B9" w:rsidRPr="00962782">
        <w:rPr>
          <w:noProof/>
        </w:rPr>
        <w:t>, as</w:t>
      </w:r>
      <w:r w:rsidR="00C532D6" w:rsidRPr="00FB6A10">
        <w:rPr>
          <w:noProof/>
        </w:rPr>
        <w:t xml:space="preserve"> </w:t>
      </w:r>
      <w:r>
        <w:rPr>
          <w:noProof/>
        </w:rPr>
        <w:t>opposed</w:t>
      </w:r>
      <w:r w:rsidRPr="00FB6A10">
        <w:rPr>
          <w:noProof/>
        </w:rPr>
        <w:t xml:space="preserve"> </w:t>
      </w:r>
      <w:r w:rsidR="00C532D6" w:rsidRPr="00FB6A10">
        <w:rPr>
          <w:noProof/>
        </w:rPr>
        <w:t xml:space="preserve">to </w:t>
      </w:r>
      <w:r w:rsidR="00C532D6" w:rsidRPr="00415183">
        <w:rPr>
          <w:b/>
          <w:noProof/>
        </w:rPr>
        <w:t>development</w:t>
      </w:r>
      <w:r w:rsidR="00C532D6" w:rsidRPr="00962782">
        <w:rPr>
          <w:noProof/>
        </w:rPr>
        <w:t xml:space="preserve"> mode</w:t>
      </w:r>
    </w:p>
    <w:p w14:paraId="17272328" w14:textId="77777777" w:rsidR="00793177" w:rsidRPr="00962782" w:rsidRDefault="007A4291" w:rsidP="00793177">
      <w:pPr>
        <w:spacing w:after="100" w:line="240" w:lineRule="auto"/>
        <w:rPr>
          <w:noProof/>
        </w:rPr>
      </w:pPr>
      <w:r>
        <w:rPr>
          <w:noProof/>
        </w:rPr>
        <w:t>O</w:t>
      </w:r>
      <w:r w:rsidR="00793177" w:rsidRPr="00793177">
        <w:rPr>
          <w:noProof/>
        </w:rPr>
        <w:t>ne of the goals of</w:t>
      </w:r>
      <w:r>
        <w:rPr>
          <w:noProof/>
        </w:rPr>
        <w:t xml:space="preserve"> the</w:t>
      </w:r>
      <w:r w:rsidR="00793177" w:rsidRPr="00793177">
        <w:rPr>
          <w:noProof/>
        </w:rPr>
        <w:t xml:space="preserve"> NGDS</w:t>
      </w:r>
      <w:r>
        <w:rPr>
          <w:noProof/>
        </w:rPr>
        <w:t xml:space="preserve"> is</w:t>
      </w:r>
      <w:r w:rsidRPr="00793177">
        <w:rPr>
          <w:noProof/>
        </w:rPr>
        <w:t xml:space="preserve"> </w:t>
      </w:r>
      <w:r w:rsidR="00793177" w:rsidRPr="00793177">
        <w:rPr>
          <w:noProof/>
        </w:rPr>
        <w:t>to provide a</w:t>
      </w:r>
      <w:r>
        <w:rPr>
          <w:noProof/>
        </w:rPr>
        <w:t>n</w:t>
      </w:r>
      <w:r w:rsidR="00793177" w:rsidRPr="00793177">
        <w:rPr>
          <w:noProof/>
        </w:rPr>
        <w:t xml:space="preserve"> open-source software</w:t>
      </w:r>
      <w:r>
        <w:rPr>
          <w:noProof/>
        </w:rPr>
        <w:t xml:space="preserve"> stack for releasing open data on the World Wide Web</w:t>
      </w:r>
      <w:r w:rsidR="00793177" w:rsidRPr="00793177">
        <w:rPr>
          <w:noProof/>
        </w:rPr>
        <w:t xml:space="preserve"> project that is </w:t>
      </w:r>
      <w:r w:rsidRPr="00793177">
        <w:rPr>
          <w:noProof/>
        </w:rPr>
        <w:t xml:space="preserve">sustainable </w:t>
      </w:r>
      <w:r>
        <w:rPr>
          <w:noProof/>
        </w:rPr>
        <w:t>and a cost-effective option for data producers</w:t>
      </w:r>
      <w:r w:rsidR="00793177" w:rsidRPr="00793177">
        <w:rPr>
          <w:noProof/>
        </w:rPr>
        <w:t xml:space="preserve">. With this documentation, </w:t>
      </w:r>
      <w:r w:rsidR="000D5553">
        <w:rPr>
          <w:noProof/>
        </w:rPr>
        <w:t>s</w:t>
      </w:r>
      <w:r w:rsidR="00793177" w:rsidRPr="00793177">
        <w:rPr>
          <w:noProof/>
        </w:rPr>
        <w:t xml:space="preserve">ystem </w:t>
      </w:r>
      <w:r w:rsidR="000D5553">
        <w:rPr>
          <w:noProof/>
        </w:rPr>
        <w:t>a</w:t>
      </w:r>
      <w:r w:rsidR="00793177" w:rsidRPr="00793177">
        <w:rPr>
          <w:noProof/>
        </w:rPr>
        <w:t xml:space="preserve">dministrators will be able to quickly understand the system and </w:t>
      </w:r>
      <w:r>
        <w:rPr>
          <w:noProof/>
        </w:rPr>
        <w:t>deploy</w:t>
      </w:r>
      <w:r w:rsidRPr="00793177">
        <w:rPr>
          <w:noProof/>
        </w:rPr>
        <w:t xml:space="preserve"> </w:t>
      </w:r>
      <w:r w:rsidR="00CA357E">
        <w:rPr>
          <w:noProof/>
        </w:rPr>
        <w:t xml:space="preserve">a </w:t>
      </w:r>
      <w:r w:rsidR="00793177" w:rsidRPr="00793177">
        <w:rPr>
          <w:noProof/>
        </w:rPr>
        <w:t>productive</w:t>
      </w:r>
      <w:r w:rsidR="00CA357E">
        <w:rPr>
          <w:noProof/>
        </w:rPr>
        <w:t xml:space="preserve"> node in </w:t>
      </w:r>
      <w:r>
        <w:rPr>
          <w:noProof/>
        </w:rPr>
        <w:t>the NGDS</w:t>
      </w:r>
      <w:r w:rsidR="00793177" w:rsidRPr="00793177">
        <w:rPr>
          <w:noProof/>
        </w:rPr>
        <w:t xml:space="preserve">. </w:t>
      </w:r>
    </w:p>
    <w:p w14:paraId="537C7BD0" w14:textId="77777777" w:rsidR="00BC54C4" w:rsidRPr="00BC54C4" w:rsidRDefault="00BC54C4" w:rsidP="000D2F9F">
      <w:pPr>
        <w:pStyle w:val="ListParagraph"/>
        <w:keepNext/>
        <w:keepLines/>
        <w:numPr>
          <w:ilvl w:val="1"/>
          <w:numId w:val="27"/>
        </w:numPr>
        <w:spacing w:before="480" w:after="0"/>
        <w:contextualSpacing w:val="0"/>
        <w:outlineLvl w:val="0"/>
        <w:rPr>
          <w:rFonts w:eastAsiaTheme="majorEastAsia" w:cstheme="majorBidi"/>
          <w:b/>
          <w:bCs/>
          <w:noProof/>
          <w:vanish/>
          <w:color w:val="365F91" w:themeColor="accent1" w:themeShade="BF"/>
          <w:sz w:val="28"/>
          <w:szCs w:val="28"/>
        </w:rPr>
      </w:pPr>
      <w:bookmarkStart w:id="15" w:name="_Toc380693503"/>
      <w:bookmarkStart w:id="16" w:name="_Toc380693692"/>
      <w:bookmarkStart w:id="17" w:name="_Toc380696905"/>
      <w:bookmarkStart w:id="18" w:name="_Toc380734568"/>
      <w:bookmarkStart w:id="19" w:name="_Toc380756452"/>
      <w:bookmarkStart w:id="20" w:name="_Toc382489316"/>
      <w:bookmarkStart w:id="21" w:name="_Toc382491041"/>
      <w:bookmarkStart w:id="22" w:name="_Toc382492804"/>
      <w:bookmarkStart w:id="23" w:name="_Toc382923214"/>
      <w:bookmarkStart w:id="24" w:name="_Toc382923329"/>
      <w:bookmarkStart w:id="25" w:name="_Toc382934940"/>
      <w:bookmarkStart w:id="26" w:name="_Toc383599506"/>
      <w:bookmarkStart w:id="27" w:name="_Toc377463019"/>
      <w:bookmarkEnd w:id="15"/>
      <w:bookmarkEnd w:id="16"/>
      <w:bookmarkEnd w:id="17"/>
      <w:bookmarkEnd w:id="18"/>
      <w:bookmarkEnd w:id="19"/>
      <w:bookmarkEnd w:id="20"/>
      <w:bookmarkEnd w:id="21"/>
      <w:bookmarkEnd w:id="22"/>
      <w:bookmarkEnd w:id="23"/>
      <w:bookmarkEnd w:id="24"/>
      <w:bookmarkEnd w:id="25"/>
      <w:bookmarkEnd w:id="26"/>
    </w:p>
    <w:p w14:paraId="69A6C2EF" w14:textId="77777777"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28" w:name="_Toc380693504"/>
      <w:bookmarkStart w:id="29" w:name="_Toc380693693"/>
      <w:bookmarkStart w:id="30" w:name="_Toc380696906"/>
      <w:bookmarkStart w:id="31" w:name="_Toc380734569"/>
      <w:bookmarkStart w:id="32" w:name="_Toc380756453"/>
      <w:bookmarkStart w:id="33" w:name="_Toc382489317"/>
      <w:bookmarkStart w:id="34" w:name="_Toc382491042"/>
      <w:bookmarkStart w:id="35" w:name="_Toc382492805"/>
      <w:bookmarkStart w:id="36" w:name="_Toc382923215"/>
      <w:bookmarkStart w:id="37" w:name="_Toc382923330"/>
      <w:bookmarkStart w:id="38" w:name="_Toc382934941"/>
      <w:bookmarkStart w:id="39" w:name="_Toc383599507"/>
      <w:bookmarkEnd w:id="28"/>
      <w:bookmarkEnd w:id="29"/>
      <w:bookmarkEnd w:id="30"/>
      <w:bookmarkEnd w:id="31"/>
      <w:bookmarkEnd w:id="32"/>
      <w:bookmarkEnd w:id="33"/>
      <w:bookmarkEnd w:id="34"/>
      <w:bookmarkEnd w:id="35"/>
      <w:bookmarkEnd w:id="36"/>
      <w:bookmarkEnd w:id="37"/>
      <w:bookmarkEnd w:id="38"/>
      <w:bookmarkEnd w:id="39"/>
    </w:p>
    <w:p w14:paraId="3D914C00" w14:textId="77777777"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40" w:name="_Toc380693505"/>
      <w:bookmarkStart w:id="41" w:name="_Toc380693694"/>
      <w:bookmarkStart w:id="42" w:name="_Toc380696907"/>
      <w:bookmarkStart w:id="43" w:name="_Toc380734570"/>
      <w:bookmarkStart w:id="44" w:name="_Toc380756454"/>
      <w:bookmarkStart w:id="45" w:name="_Toc382489318"/>
      <w:bookmarkStart w:id="46" w:name="_Toc382491043"/>
      <w:bookmarkStart w:id="47" w:name="_Toc382492806"/>
      <w:bookmarkStart w:id="48" w:name="_Toc382923216"/>
      <w:bookmarkStart w:id="49" w:name="_Toc382923331"/>
      <w:bookmarkStart w:id="50" w:name="_Toc382934942"/>
      <w:bookmarkStart w:id="51" w:name="_Toc383599508"/>
      <w:bookmarkEnd w:id="40"/>
      <w:bookmarkEnd w:id="41"/>
      <w:bookmarkEnd w:id="42"/>
      <w:bookmarkEnd w:id="43"/>
      <w:bookmarkEnd w:id="44"/>
      <w:bookmarkEnd w:id="45"/>
      <w:bookmarkEnd w:id="46"/>
      <w:bookmarkEnd w:id="47"/>
      <w:bookmarkEnd w:id="48"/>
      <w:bookmarkEnd w:id="49"/>
      <w:bookmarkEnd w:id="50"/>
      <w:bookmarkEnd w:id="51"/>
    </w:p>
    <w:p w14:paraId="0A1D7B8A" w14:textId="77777777" w:rsidR="00B32AA3" w:rsidRPr="006A47B1" w:rsidRDefault="00B32AA3" w:rsidP="000D2F9F">
      <w:pPr>
        <w:pStyle w:val="Heading2"/>
        <w:numPr>
          <w:ilvl w:val="1"/>
          <w:numId w:val="30"/>
        </w:numPr>
        <w:ind w:left="0" w:firstLine="0"/>
        <w:rPr>
          <w:bCs w:val="0"/>
          <w:noProof/>
        </w:rPr>
      </w:pPr>
      <w:bookmarkStart w:id="52" w:name="_Toc383599509"/>
      <w:bookmarkEnd w:id="27"/>
      <w:r>
        <w:rPr>
          <w:bCs w:val="0"/>
          <w:noProof/>
        </w:rPr>
        <w:t>Document Roadmap</w:t>
      </w:r>
      <w:bookmarkEnd w:id="52"/>
    </w:p>
    <w:p w14:paraId="281900F3" w14:textId="77777777" w:rsidR="006C0E53" w:rsidRPr="005E68DF" w:rsidRDefault="006C0E53" w:rsidP="00415183">
      <w:pPr>
        <w:spacing w:after="100" w:line="240" w:lineRule="auto"/>
      </w:pPr>
      <w:r w:rsidRPr="005E68DF">
        <w:t>This document outlines the architecture of NGDS and is structured in the following way:</w:t>
      </w:r>
    </w:p>
    <w:p w14:paraId="62463D5F" w14:textId="77777777" w:rsidR="006C0E53" w:rsidRPr="005E68DF" w:rsidRDefault="006C0E53" w:rsidP="00B93AD1">
      <w:pPr>
        <w:pStyle w:val="ListParagraph"/>
        <w:numPr>
          <w:ilvl w:val="0"/>
          <w:numId w:val="12"/>
        </w:numPr>
        <w:spacing w:after="100" w:line="240" w:lineRule="auto"/>
      </w:pPr>
      <w:r w:rsidRPr="005E68DF">
        <w:t xml:space="preserve">Section </w:t>
      </w:r>
      <w:r w:rsidR="00C9358C">
        <w:t>2</w:t>
      </w:r>
      <w:r w:rsidR="00D978ED">
        <w:t>: NGDS Software Stack prerequisites</w:t>
      </w:r>
      <w:r w:rsidRPr="005E68DF">
        <w:t xml:space="preserve"> </w:t>
      </w:r>
    </w:p>
    <w:p w14:paraId="3BAD5036" w14:textId="77777777" w:rsidR="006C0E53" w:rsidRDefault="006C0E53" w:rsidP="00B93AD1">
      <w:pPr>
        <w:pStyle w:val="ListParagraph"/>
        <w:numPr>
          <w:ilvl w:val="0"/>
          <w:numId w:val="12"/>
        </w:numPr>
        <w:spacing w:after="100" w:line="240" w:lineRule="auto"/>
      </w:pPr>
      <w:r w:rsidRPr="00962782">
        <w:t xml:space="preserve">Section </w:t>
      </w:r>
      <w:r w:rsidR="00C9358C">
        <w:t>3</w:t>
      </w:r>
      <w:r w:rsidR="00D978ED">
        <w:t xml:space="preserve">: </w:t>
      </w:r>
      <w:r w:rsidR="00C347F0">
        <w:t>Installing the NGDS Software Stack on an Ubuntu Linux operating system</w:t>
      </w:r>
    </w:p>
    <w:p w14:paraId="02EAF446" w14:textId="77777777" w:rsidR="00D978ED" w:rsidRDefault="00D978ED" w:rsidP="00B93AD1">
      <w:pPr>
        <w:pStyle w:val="ListParagraph"/>
        <w:numPr>
          <w:ilvl w:val="0"/>
          <w:numId w:val="12"/>
        </w:numPr>
        <w:spacing w:after="100" w:line="240" w:lineRule="auto"/>
      </w:pPr>
      <w:r>
        <w:t xml:space="preserve">Section </w:t>
      </w:r>
      <w:r w:rsidR="00C9358C">
        <w:t>4</w:t>
      </w:r>
      <w:r>
        <w:t>: NGDS Software Stack installation troubleshooting</w:t>
      </w:r>
    </w:p>
    <w:p w14:paraId="0AA9CDF1" w14:textId="77777777" w:rsidR="00D978ED" w:rsidRDefault="00D978ED" w:rsidP="00B93AD1">
      <w:pPr>
        <w:pStyle w:val="ListParagraph"/>
        <w:numPr>
          <w:ilvl w:val="0"/>
          <w:numId w:val="12"/>
        </w:numPr>
        <w:spacing w:after="100" w:line="240" w:lineRule="auto"/>
      </w:pPr>
      <w:r>
        <w:t xml:space="preserve">Appendix A: Installation guide for an Ubuntu Linux virtual machine in </w:t>
      </w:r>
      <w:proofErr w:type="spellStart"/>
      <w:r>
        <w:t>VirtualBox</w:t>
      </w:r>
      <w:proofErr w:type="spellEnd"/>
    </w:p>
    <w:p w14:paraId="2F4E45FC" w14:textId="77777777" w:rsidR="00D978ED" w:rsidRPr="00415183" w:rsidRDefault="00E20FA4" w:rsidP="00B93AD1">
      <w:pPr>
        <w:pStyle w:val="ListParagraph"/>
        <w:numPr>
          <w:ilvl w:val="0"/>
          <w:numId w:val="12"/>
        </w:numPr>
        <w:spacing w:after="100" w:line="240" w:lineRule="auto"/>
      </w:pPr>
      <w:r>
        <w:t>Appendix B</w:t>
      </w:r>
      <w:r w:rsidR="00D978ED">
        <w:t>: NGDS architecture and diagrams</w:t>
      </w:r>
      <w:r w:rsidR="00130F57">
        <w:t xml:space="preserve"> and notes</w:t>
      </w:r>
    </w:p>
    <w:p w14:paraId="68DF9E31" w14:textId="77777777" w:rsidR="00B32AA3" w:rsidRPr="006A47B1" w:rsidRDefault="00B32AA3" w:rsidP="000D2F9F">
      <w:pPr>
        <w:pStyle w:val="Heading2"/>
        <w:numPr>
          <w:ilvl w:val="1"/>
          <w:numId w:val="30"/>
        </w:numPr>
        <w:ind w:left="0" w:firstLine="0"/>
        <w:rPr>
          <w:bCs w:val="0"/>
          <w:noProof/>
        </w:rPr>
      </w:pPr>
      <w:bookmarkStart w:id="53" w:name="_Toc378853126"/>
      <w:bookmarkStart w:id="54" w:name="_Toc379537577"/>
      <w:bookmarkStart w:id="55" w:name="_Toc378853127"/>
      <w:bookmarkStart w:id="56" w:name="_Toc379537578"/>
      <w:bookmarkStart w:id="57" w:name="_Toc378853128"/>
      <w:bookmarkStart w:id="58" w:name="_Toc379537579"/>
      <w:bookmarkStart w:id="59" w:name="_Toc378853129"/>
      <w:bookmarkStart w:id="60" w:name="_Toc379537580"/>
      <w:bookmarkStart w:id="61" w:name="_Toc378853130"/>
      <w:bookmarkStart w:id="62" w:name="_Toc379537581"/>
      <w:bookmarkStart w:id="63" w:name="_Toc383599510"/>
      <w:bookmarkEnd w:id="3"/>
      <w:bookmarkEnd w:id="4"/>
      <w:bookmarkEnd w:id="5"/>
      <w:bookmarkEnd w:id="6"/>
      <w:bookmarkEnd w:id="7"/>
      <w:bookmarkEnd w:id="8"/>
      <w:bookmarkEnd w:id="9"/>
      <w:bookmarkEnd w:id="10"/>
      <w:bookmarkEnd w:id="11"/>
      <w:bookmarkEnd w:id="12"/>
      <w:bookmarkEnd w:id="53"/>
      <w:bookmarkEnd w:id="54"/>
      <w:bookmarkEnd w:id="55"/>
      <w:bookmarkEnd w:id="56"/>
      <w:bookmarkEnd w:id="57"/>
      <w:bookmarkEnd w:id="58"/>
      <w:bookmarkEnd w:id="59"/>
      <w:bookmarkEnd w:id="60"/>
      <w:bookmarkEnd w:id="61"/>
      <w:bookmarkEnd w:id="62"/>
      <w:r>
        <w:rPr>
          <w:bCs w:val="0"/>
          <w:noProof/>
        </w:rPr>
        <w:t>System Scope and Background</w:t>
      </w:r>
      <w:bookmarkEnd w:id="63"/>
    </w:p>
    <w:p w14:paraId="65C49D98" w14:textId="77777777" w:rsidR="009B70BA" w:rsidRDefault="007A4291" w:rsidP="00415183">
      <w:pPr>
        <w:spacing w:after="100" w:line="240" w:lineRule="auto"/>
      </w:pPr>
      <w:r>
        <w:t>The National Geothermal Data System (NGDS)</w:t>
      </w:r>
      <w:r w:rsidRPr="00962782">
        <w:t xml:space="preserve"> </w:t>
      </w:r>
      <w:r w:rsidR="00CA1DC8" w:rsidRPr="00962782">
        <w:t xml:space="preserve">is a distributed data-sharing network. </w:t>
      </w:r>
      <w:proofErr w:type="gramStart"/>
      <w:r w:rsidR="006C0E53" w:rsidRPr="00962782">
        <w:t>NGDS data provi</w:t>
      </w:r>
      <w:r w:rsidR="006C0E53" w:rsidRPr="00962782">
        <w:t>d</w:t>
      </w:r>
      <w:r w:rsidR="006C0E53" w:rsidRPr="00962782">
        <w:t>ers</w:t>
      </w:r>
      <w:r w:rsidR="00094388">
        <w:t xml:space="preserve"> (publishers)</w:t>
      </w:r>
      <w:r w:rsidR="006C0E53" w:rsidRPr="00962782">
        <w:t xml:space="preserve"> host data using their own computing resources and </w:t>
      </w:r>
      <w:r>
        <w:t>present</w:t>
      </w:r>
      <w:r w:rsidRPr="00962782">
        <w:t xml:space="preserve"> </w:t>
      </w:r>
      <w:r>
        <w:t xml:space="preserve">web-accessible metadata </w:t>
      </w:r>
      <w:r w:rsidR="009B70BA">
        <w:t>describing their data</w:t>
      </w:r>
      <w:r w:rsidR="00094388">
        <w:t xml:space="preserve"> holdings for harvest by aggregating catalog nodes (aggregators) in the data ne</w:t>
      </w:r>
      <w:r w:rsidR="00094388">
        <w:t>t</w:t>
      </w:r>
      <w:r w:rsidR="00094388">
        <w:t>work.</w:t>
      </w:r>
      <w:proofErr w:type="gramEnd"/>
      <w:r w:rsidR="00094388">
        <w:t xml:space="preserve"> </w:t>
      </w:r>
    </w:p>
    <w:p w14:paraId="42DEC602" w14:textId="12EDFFAE" w:rsidR="00F8717F" w:rsidRPr="00F8717F" w:rsidRDefault="009B70BA" w:rsidP="00BC548C">
      <w:pPr>
        <w:spacing w:line="240" w:lineRule="auto"/>
      </w:pPr>
      <w:r w:rsidRPr="00F8717F">
        <w:lastRenderedPageBreak/>
        <w:t xml:space="preserve">Metadata </w:t>
      </w:r>
      <w:r w:rsidR="00094388">
        <w:t>presented</w:t>
      </w:r>
      <w:r w:rsidR="00094388" w:rsidRPr="00F8717F">
        <w:t xml:space="preserve"> </w:t>
      </w:r>
      <w:r w:rsidR="00094388">
        <w:t>by</w:t>
      </w:r>
      <w:r w:rsidR="00094388" w:rsidRPr="00F8717F">
        <w:t xml:space="preserve"> </w:t>
      </w:r>
      <w:r w:rsidRPr="00F8717F">
        <w:t xml:space="preserve">registered </w:t>
      </w:r>
      <w:r w:rsidRPr="00A06179">
        <w:rPr>
          <w:b/>
        </w:rPr>
        <w:t>publisher</w:t>
      </w:r>
      <w:r w:rsidRPr="00F8717F">
        <w:t xml:space="preserve"> nodes is regularly harvested </w:t>
      </w:r>
      <w:r w:rsidR="00094388">
        <w:t>into</w:t>
      </w:r>
      <w:r w:rsidR="00094388" w:rsidRPr="00F8717F">
        <w:t xml:space="preserve"> </w:t>
      </w:r>
      <w:r w:rsidRPr="00F8717F">
        <w:t xml:space="preserve">NGDS </w:t>
      </w:r>
      <w:r w:rsidRPr="00A06179">
        <w:rPr>
          <w:b/>
        </w:rPr>
        <w:t xml:space="preserve">aggregator </w:t>
      </w:r>
      <w:r w:rsidR="00094388">
        <w:t>cat</w:t>
      </w:r>
      <w:r w:rsidR="00094388">
        <w:t>a</w:t>
      </w:r>
      <w:r w:rsidR="00094388">
        <w:t>logs. The aggregator node(s) host</w:t>
      </w:r>
      <w:r w:rsidRPr="00F8717F">
        <w:t xml:space="preserve"> </w:t>
      </w:r>
      <w:r w:rsidR="00094388">
        <w:t>web sites from which users can search the aggregated metadata cat</w:t>
      </w:r>
      <w:r w:rsidR="00094388">
        <w:t>a</w:t>
      </w:r>
      <w:r w:rsidR="00094388">
        <w:t>log for datasets, documents and services</w:t>
      </w:r>
      <w:r w:rsidR="00F8717F" w:rsidRPr="00F8717F">
        <w:t>.</w:t>
      </w:r>
      <w:r w:rsidR="00750487" w:rsidRPr="00F8717F">
        <w:t xml:space="preserve"> Thus, the aggregator node becomes the one-stop search inte</w:t>
      </w:r>
      <w:r w:rsidR="00750487" w:rsidRPr="00F8717F">
        <w:t>r</w:t>
      </w:r>
      <w:r w:rsidR="00750487" w:rsidRPr="00F8717F">
        <w:t>face for the entirety of the system.</w:t>
      </w:r>
      <w:r w:rsidR="00855236">
        <w:t xml:space="preserve"> </w:t>
      </w:r>
      <w:r w:rsidR="00094388">
        <w:t>T</w:t>
      </w:r>
      <w:r w:rsidR="00B44FD6" w:rsidRPr="00F8717F">
        <w:t xml:space="preserve">he </w:t>
      </w:r>
      <w:r w:rsidR="00094388">
        <w:t xml:space="preserve">central </w:t>
      </w:r>
      <w:r w:rsidR="00B44FD6" w:rsidRPr="00F8717F">
        <w:t xml:space="preserve">NGDS aggregator node can be accessed at </w:t>
      </w:r>
      <w:r w:rsidR="00094388">
        <w:t>http://</w:t>
      </w:r>
      <w:hyperlink r:id="rId17" w:history="1">
        <w:r w:rsidR="00F8717F" w:rsidRPr="00F8717F">
          <w:rPr>
            <w:rStyle w:val="Hyperlink"/>
            <w:rFonts w:asciiTheme="minorHAnsi" w:hAnsiTheme="minorHAnsi"/>
          </w:rPr>
          <w:t>geothermaldata.org</w:t>
        </w:r>
      </w:hyperlink>
      <w:r w:rsidR="00B44FD6" w:rsidRPr="00F8717F">
        <w:t>.</w:t>
      </w:r>
    </w:p>
    <w:p w14:paraId="775F02E1" w14:textId="77777777" w:rsidR="00FC2F80" w:rsidRPr="00F8717F" w:rsidRDefault="00094388" w:rsidP="002C4709">
      <w:pPr>
        <w:pStyle w:val="Heading2"/>
      </w:pPr>
      <w:bookmarkStart w:id="64" w:name="_Toc383599511"/>
      <w:r>
        <w:t>T</w:t>
      </w:r>
      <w:r w:rsidR="008B1423" w:rsidRPr="00F8717F">
        <w:t>he NGDS Software Stack</w:t>
      </w:r>
      <w:bookmarkEnd w:id="64"/>
    </w:p>
    <w:p w14:paraId="12FE6EDF" w14:textId="77777777" w:rsidR="00CA1DC8" w:rsidRPr="005E68DF" w:rsidRDefault="00CA1DC8" w:rsidP="00FC2F80">
      <w:pPr>
        <w:spacing w:after="0" w:line="240" w:lineRule="auto"/>
        <w:rPr>
          <w:bCs/>
        </w:rPr>
      </w:pPr>
      <w:r w:rsidRPr="005E68DF">
        <w:rPr>
          <w:bCs/>
        </w:rPr>
        <w:t xml:space="preserve">The </w:t>
      </w:r>
      <w:r w:rsidR="00DA4BC1" w:rsidRPr="00415183">
        <w:rPr>
          <w:b/>
          <w:noProof/>
        </w:rPr>
        <w:t>NGDS Software Stack</w:t>
      </w:r>
      <w:r w:rsidR="00DA4BC1" w:rsidRPr="005E68DF">
        <w:rPr>
          <w:bCs/>
        </w:rPr>
        <w:t xml:space="preserve"> </w:t>
      </w:r>
      <w:r w:rsidRPr="005E68DF">
        <w:rPr>
          <w:bCs/>
        </w:rPr>
        <w:t xml:space="preserve">is a </w:t>
      </w:r>
      <w:r w:rsidR="00DA4BC1" w:rsidRPr="005E68DF">
        <w:rPr>
          <w:bCs/>
        </w:rPr>
        <w:t>collection of applications</w:t>
      </w:r>
      <w:r w:rsidRPr="005E68DF">
        <w:rPr>
          <w:bCs/>
        </w:rPr>
        <w:t xml:space="preserve"> </w:t>
      </w:r>
      <w:r w:rsidR="00094388">
        <w:rPr>
          <w:bCs/>
        </w:rPr>
        <w:t>that support release of data for the NGDS, cre</w:t>
      </w:r>
      <w:r w:rsidR="00094388">
        <w:rPr>
          <w:bCs/>
        </w:rPr>
        <w:t>a</w:t>
      </w:r>
      <w:r w:rsidR="00094388">
        <w:rPr>
          <w:bCs/>
        </w:rPr>
        <w:t>tion and publication of metadata records, and search of the metadata catalog hosted by an NGDS node.</w:t>
      </w:r>
      <w:r w:rsidR="00094388" w:rsidRPr="005E68DF">
        <w:rPr>
          <w:bCs/>
        </w:rPr>
        <w:t xml:space="preserve"> </w:t>
      </w:r>
    </w:p>
    <w:p w14:paraId="45F021AD" w14:textId="77777777" w:rsidR="00CD5309" w:rsidRPr="005E68DF" w:rsidRDefault="002B2B09" w:rsidP="00442885">
      <w:pPr>
        <w:spacing w:after="100" w:line="240" w:lineRule="auto"/>
        <w:rPr>
          <w:bCs/>
        </w:rPr>
      </w:pPr>
      <w:r>
        <w:rPr>
          <w:bCs/>
        </w:rPr>
        <w:t>When installed, the NGDS Software Stack allows the computer on which it is installed to become an NGDS node. There are two types of NGDS nodes:</w:t>
      </w:r>
    </w:p>
    <w:p w14:paraId="2848BA53" w14:textId="77777777" w:rsidR="00CD5309" w:rsidRPr="005E68DF" w:rsidRDefault="00962782" w:rsidP="00B93AD1">
      <w:pPr>
        <w:pStyle w:val="ListParagraph"/>
        <w:numPr>
          <w:ilvl w:val="0"/>
          <w:numId w:val="13"/>
        </w:numPr>
        <w:spacing w:after="100" w:line="240" w:lineRule="auto"/>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w:t>
      </w:r>
      <w:r w:rsidR="00EB1AF6">
        <w:t>create</w:t>
      </w:r>
      <w:r w:rsidR="00EB1AF6" w:rsidRPr="00855236">
        <w:t xml:space="preserve"> </w:t>
      </w:r>
      <w:r w:rsidR="00CD5309" w:rsidRPr="00855236">
        <w:t>and ma</w:t>
      </w:r>
      <w:r w:rsidR="00CD5309" w:rsidRPr="00855236">
        <w:t>n</w:t>
      </w:r>
      <w:r w:rsidR="00CD5309" w:rsidRPr="00855236">
        <w:t xml:space="preserve">age metadata records. </w:t>
      </w:r>
      <w:proofErr w:type="gramStart"/>
      <w:r w:rsidR="00CD5309" w:rsidRPr="00855236">
        <w:t xml:space="preserve">Metadata </w:t>
      </w:r>
      <w:r w:rsidR="00EB1AF6">
        <w:t>held by</w:t>
      </w:r>
      <w:r w:rsidR="002B2B09" w:rsidRPr="00855236">
        <w:t xml:space="preserve"> a publisher node that has been </w:t>
      </w:r>
      <w:r w:rsidR="002B2B09" w:rsidRPr="00855236">
        <w:rPr>
          <w:i/>
        </w:rPr>
        <w:t xml:space="preserve">registered </w:t>
      </w:r>
      <w:r w:rsidR="002B2B09" w:rsidRPr="00855236">
        <w:t xml:space="preserve">with an NGDS aggregator node </w:t>
      </w:r>
      <w:r w:rsidR="00CD5309" w:rsidRPr="00855236">
        <w:t>will be harvested by</w:t>
      </w:r>
      <w:r w:rsidR="002B2B09" w:rsidRPr="00855236">
        <w:t xml:space="preserve"> the</w:t>
      </w:r>
      <w:proofErr w:type="gramEnd"/>
      <w:r w:rsidR="002B2B09" w:rsidRPr="00855236">
        <w:t xml:space="preserve"> aggregator node at regular intervals</w:t>
      </w:r>
      <w:r w:rsidR="00CD5309" w:rsidRPr="00855236">
        <w:t>.</w:t>
      </w:r>
    </w:p>
    <w:p w14:paraId="0920B8C7" w14:textId="77777777" w:rsidR="00A87BE0" w:rsidRDefault="002B2B09" w:rsidP="00B93AD1">
      <w:pPr>
        <w:pStyle w:val="ListParagraph"/>
        <w:numPr>
          <w:ilvl w:val="0"/>
          <w:numId w:val="13"/>
        </w:numPr>
        <w:spacing w:after="100" w:line="240" w:lineRule="auto"/>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w:t>
      </w:r>
      <w:r w:rsidR="00EB1AF6">
        <w:t>that can be configured to</w:t>
      </w:r>
      <w:r w:rsidR="00CD5309" w:rsidRPr="00855236">
        <w:t xml:space="preserve"> ha</w:t>
      </w:r>
      <w:r w:rsidR="00CD5309" w:rsidRPr="00855236">
        <w:t>r</w:t>
      </w:r>
      <w:r w:rsidR="00CD5309" w:rsidRPr="00855236">
        <w:t xml:space="preserve">vest metadata </w:t>
      </w:r>
      <w:r w:rsidR="00EB1AF6">
        <w:t>from NGDS publisher nodes</w:t>
      </w:r>
      <w:r w:rsidR="00CD5309" w:rsidRPr="00855236">
        <w:t xml:space="preserve">. An NGDS aggregator </w:t>
      </w:r>
      <w:r w:rsidRPr="00855236">
        <w:t xml:space="preserve">node </w:t>
      </w:r>
      <w:r w:rsidR="00CD5309" w:rsidRPr="00855236">
        <w:t>harvest</w:t>
      </w:r>
      <w:r w:rsidR="00EB1AF6">
        <w:t>s</w:t>
      </w:r>
      <w:r w:rsidR="00CD5309" w:rsidRPr="00855236">
        <w:t xml:space="preserve"> metadata </w:t>
      </w:r>
      <w:r w:rsidR="00EB1AF6">
        <w:t xml:space="preserve">from any </w:t>
      </w:r>
      <w:r w:rsidR="00EB1AF6" w:rsidRPr="00855236">
        <w:t>NGDS pub</w:t>
      </w:r>
      <w:r w:rsidR="00EB1AF6">
        <w:t xml:space="preserve">lisher </w:t>
      </w:r>
      <w:r w:rsidR="00EB1AF6" w:rsidRPr="00855236">
        <w:t>node</w:t>
      </w:r>
      <w:r w:rsidR="00EB1AF6">
        <w:t xml:space="preserve"> or Open Geospatial Consortium C</w:t>
      </w:r>
      <w:r w:rsidRPr="00855236">
        <w:t xml:space="preserve">atalog </w:t>
      </w:r>
      <w:r w:rsidR="00EB1AF6">
        <w:t>S</w:t>
      </w:r>
      <w:r w:rsidR="00EB1AF6" w:rsidRPr="00855236">
        <w:t>ervice</w:t>
      </w:r>
      <w:r w:rsidR="00EB1AF6">
        <w:t xml:space="preserve"> for the Web</w:t>
      </w:r>
      <w:r w:rsidR="00EB1AF6" w:rsidRPr="00855236">
        <w:t xml:space="preserve"> </w:t>
      </w:r>
      <w:r w:rsidRPr="00855236">
        <w:t>(</w:t>
      </w:r>
      <w:r w:rsidR="00CD5309" w:rsidRPr="00855236">
        <w:t>CSW</w:t>
      </w:r>
      <w:r w:rsidRPr="00855236">
        <w:t>)</w:t>
      </w:r>
      <w:r w:rsidR="00EB1AF6" w:rsidRPr="00EB1AF6">
        <w:t xml:space="preserve"> </w:t>
      </w:r>
      <w:r w:rsidR="00EB1AF6">
        <w:t>with metadata that conforms to the USGIN ISO19115 profile</w:t>
      </w:r>
      <w:r w:rsidR="00CD5309" w:rsidRPr="00855236">
        <w:t>.</w:t>
      </w:r>
      <w:r w:rsidR="00D25769">
        <w:t xml:space="preserve"> This same installation can produce either a </w:t>
      </w:r>
      <w:r w:rsidR="00EB1AF6">
        <w:t xml:space="preserve">publisher </w:t>
      </w:r>
      <w:r w:rsidR="00D25769">
        <w:t xml:space="preserve">or and aggregator, but this document focuses on the </w:t>
      </w:r>
      <w:r w:rsidR="00646002">
        <w:t>installation</w:t>
      </w:r>
      <w:r w:rsidR="00D25769">
        <w:t xml:space="preserve"> of a </w:t>
      </w:r>
      <w:r w:rsidR="00EB1AF6">
        <w:t>publis</w:t>
      </w:r>
      <w:r w:rsidR="00EB1AF6">
        <w:t>h</w:t>
      </w:r>
      <w:r w:rsidR="00EB1AF6">
        <w:t>ing node</w:t>
      </w:r>
      <w:r w:rsidR="00D25769">
        <w:t>.</w:t>
      </w:r>
    </w:p>
    <w:p w14:paraId="475D6DBA" w14:textId="77777777" w:rsidR="00E156B9" w:rsidRDefault="00E156B9" w:rsidP="00442885">
      <w:pPr>
        <w:spacing w:after="100" w:line="240" w:lineRule="auto"/>
      </w:pPr>
      <w:r>
        <w:t xml:space="preserve">Note that the NGDS Software Stack can also be installed in two </w:t>
      </w:r>
      <w:r w:rsidRPr="00E156B9">
        <w:rPr>
          <w:i/>
        </w:rPr>
        <w:t>modes</w:t>
      </w:r>
      <w:r>
        <w:t>:</w:t>
      </w:r>
    </w:p>
    <w:p w14:paraId="664764B1" w14:textId="77777777" w:rsidR="00B112DB" w:rsidRDefault="00E156B9" w:rsidP="000D2F9F">
      <w:pPr>
        <w:pStyle w:val="ListParagraph"/>
        <w:numPr>
          <w:ilvl w:val="0"/>
          <w:numId w:val="26"/>
        </w:numPr>
        <w:spacing w:after="100" w:line="240" w:lineRule="auto"/>
      </w:pPr>
      <w:r>
        <w:rPr>
          <w:b/>
        </w:rPr>
        <w:t xml:space="preserve">Production </w:t>
      </w:r>
      <w:r>
        <w:t xml:space="preserve">mode: </w:t>
      </w:r>
      <w:r w:rsidR="00B112DB">
        <w:rPr>
          <w:noProof/>
        </w:rPr>
        <w:t xml:space="preserve">a </w:t>
      </w:r>
      <w:r w:rsidR="005435C4">
        <w:rPr>
          <w:noProof/>
        </w:rPr>
        <w:t>deployment to support day to day operation with minimal disruption and maximal performance.</w:t>
      </w:r>
    </w:p>
    <w:p w14:paraId="5BEEB842" w14:textId="77777777" w:rsidR="00E156B9" w:rsidRPr="005E68DF" w:rsidRDefault="00B112DB" w:rsidP="000D2F9F">
      <w:pPr>
        <w:pStyle w:val="ListParagraph"/>
        <w:numPr>
          <w:ilvl w:val="0"/>
          <w:numId w:val="26"/>
        </w:numPr>
        <w:spacing w:after="100" w:line="240" w:lineRule="auto"/>
      </w:pPr>
      <w:r>
        <w:rPr>
          <w:b/>
          <w:noProof/>
        </w:rPr>
        <w:t xml:space="preserve">Development </w:t>
      </w:r>
      <w:r>
        <w:rPr>
          <w:noProof/>
        </w:rPr>
        <w:t xml:space="preserve">mode: used </w:t>
      </w:r>
      <w:r w:rsidR="00B10196">
        <w:rPr>
          <w:noProof/>
        </w:rPr>
        <w:t>by</w:t>
      </w:r>
      <w:r w:rsidR="005435C4">
        <w:rPr>
          <w:noProof/>
        </w:rPr>
        <w:t xml:space="preserve"> software</w:t>
      </w:r>
      <w:r w:rsidR="00B10196">
        <w:rPr>
          <w:noProof/>
        </w:rPr>
        <w:t xml:space="preserve"> developers </w:t>
      </w:r>
      <w:r>
        <w:rPr>
          <w:noProof/>
        </w:rPr>
        <w:t xml:space="preserve">to </w:t>
      </w:r>
      <w:r w:rsidR="005435C4">
        <w:rPr>
          <w:noProof/>
        </w:rPr>
        <w:t>update sofware components in the stack; generally installed in a development framework that enables debugging at the cost of performance.</w:t>
      </w:r>
    </w:p>
    <w:p w14:paraId="701FB3A2" w14:textId="77777777" w:rsidR="00D03C98" w:rsidRPr="00981B61" w:rsidRDefault="00D03C98" w:rsidP="00981B61">
      <w:pPr>
        <w:pStyle w:val="Heading1"/>
        <w:numPr>
          <w:ilvl w:val="0"/>
          <w:numId w:val="44"/>
        </w:numPr>
        <w:spacing w:before="0" w:after="100" w:line="240" w:lineRule="auto"/>
        <w:rPr>
          <w:rFonts w:asciiTheme="minorHAnsi" w:hAnsiTheme="minorHAnsi"/>
        </w:rPr>
      </w:pPr>
      <w:bookmarkStart w:id="65" w:name="_Toc378853134"/>
      <w:bookmarkStart w:id="66" w:name="_Toc379537584"/>
      <w:bookmarkStart w:id="67" w:name="_Toc378853135"/>
      <w:bookmarkStart w:id="68" w:name="_Toc379537585"/>
      <w:bookmarkStart w:id="69" w:name="_Toc378853136"/>
      <w:bookmarkStart w:id="70" w:name="_Toc379537586"/>
      <w:bookmarkStart w:id="71" w:name="_Toc378853137"/>
      <w:bookmarkStart w:id="72" w:name="_Toc379537587"/>
      <w:bookmarkStart w:id="73" w:name="_Toc378853138"/>
      <w:bookmarkStart w:id="74" w:name="_Toc379537588"/>
      <w:bookmarkStart w:id="75" w:name="_Toc380693510"/>
      <w:bookmarkStart w:id="76" w:name="_Toc380693699"/>
      <w:bookmarkStart w:id="77" w:name="_Toc380696912"/>
      <w:bookmarkStart w:id="78" w:name="_Toc380734575"/>
      <w:bookmarkStart w:id="79" w:name="_Toc380756459"/>
      <w:bookmarkStart w:id="80" w:name="_Toc380693522"/>
      <w:bookmarkStart w:id="81" w:name="_Toc380693711"/>
      <w:bookmarkStart w:id="82" w:name="_Toc380696924"/>
      <w:bookmarkStart w:id="83" w:name="_Toc380734587"/>
      <w:bookmarkStart w:id="84" w:name="_Toc380756466"/>
      <w:bookmarkStart w:id="85" w:name="_Toc380693523"/>
      <w:bookmarkStart w:id="86" w:name="_Toc380693712"/>
      <w:bookmarkStart w:id="87" w:name="_Toc380696925"/>
      <w:bookmarkStart w:id="88" w:name="_Toc380734588"/>
      <w:bookmarkStart w:id="89" w:name="_Toc380756467"/>
      <w:bookmarkStart w:id="90" w:name="_Toc380693524"/>
      <w:bookmarkStart w:id="91" w:name="_Toc380693713"/>
      <w:bookmarkStart w:id="92" w:name="_Toc380696926"/>
      <w:bookmarkStart w:id="93" w:name="_Toc380734589"/>
      <w:bookmarkStart w:id="94" w:name="_Toc380756468"/>
      <w:bookmarkStart w:id="95" w:name="_Toc380693525"/>
      <w:bookmarkStart w:id="96" w:name="_Toc380693714"/>
      <w:bookmarkStart w:id="97" w:name="_Toc380696927"/>
      <w:bookmarkStart w:id="98" w:name="_Toc380734590"/>
      <w:bookmarkStart w:id="99" w:name="_Toc380756469"/>
      <w:bookmarkStart w:id="100" w:name="_Toc380693526"/>
      <w:bookmarkStart w:id="101" w:name="_Toc380693715"/>
      <w:bookmarkStart w:id="102" w:name="_Toc380696928"/>
      <w:bookmarkStart w:id="103" w:name="_Toc380734591"/>
      <w:bookmarkStart w:id="104" w:name="_Toc380756470"/>
      <w:bookmarkStart w:id="105" w:name="_Toc380734592"/>
      <w:bookmarkStart w:id="106" w:name="_Toc380756471"/>
      <w:bookmarkStart w:id="107" w:name="_Toc380734593"/>
      <w:bookmarkStart w:id="108" w:name="_Toc380756472"/>
      <w:bookmarkStart w:id="109" w:name="_Toc380734594"/>
      <w:bookmarkStart w:id="110" w:name="_Toc380756473"/>
      <w:bookmarkStart w:id="111" w:name="_Toc380734595"/>
      <w:bookmarkStart w:id="112" w:name="_Toc380756474"/>
      <w:bookmarkStart w:id="113" w:name="_Toc380734596"/>
      <w:bookmarkStart w:id="114" w:name="_Toc380756475"/>
      <w:bookmarkStart w:id="115" w:name="_Toc380734597"/>
      <w:bookmarkStart w:id="116" w:name="_Toc380756476"/>
      <w:bookmarkStart w:id="117" w:name="_Toc380734598"/>
      <w:bookmarkStart w:id="118" w:name="_Toc380756477"/>
      <w:bookmarkStart w:id="119" w:name="_Toc379537590"/>
      <w:bookmarkStart w:id="120" w:name="_Toc379537591"/>
      <w:bookmarkStart w:id="121" w:name="_Toc379537592"/>
      <w:bookmarkStart w:id="122" w:name="_Toc379537593"/>
      <w:bookmarkStart w:id="123" w:name="_Toc379537594"/>
      <w:bookmarkStart w:id="124" w:name="_Toc379537595"/>
      <w:bookmarkStart w:id="125" w:name="_Toc379537596"/>
      <w:bookmarkStart w:id="126" w:name="_Toc379537597"/>
      <w:bookmarkStart w:id="127" w:name="_Toc379537598"/>
      <w:bookmarkStart w:id="128" w:name="_Toc379537599"/>
      <w:bookmarkStart w:id="129" w:name="_Toc379537600"/>
      <w:bookmarkStart w:id="130" w:name="_Toc379537601"/>
      <w:bookmarkStart w:id="131" w:name="_Toc379537602"/>
      <w:bookmarkStart w:id="132" w:name="_Toc379537603"/>
      <w:bookmarkStart w:id="133" w:name="_Toc379537604"/>
      <w:bookmarkStart w:id="134" w:name="_Toc379537605"/>
      <w:bookmarkStart w:id="135" w:name="_Toc379537606"/>
      <w:bookmarkStart w:id="136" w:name="_Toc379537607"/>
      <w:bookmarkStart w:id="137" w:name="_Toc379537608"/>
      <w:bookmarkStart w:id="138" w:name="_Toc379537609"/>
      <w:bookmarkStart w:id="139" w:name="_Toc379537610"/>
      <w:bookmarkStart w:id="140" w:name="_Toc379537611"/>
      <w:bookmarkStart w:id="141" w:name="_Toc379537612"/>
      <w:bookmarkStart w:id="142" w:name="_Toc379537613"/>
      <w:bookmarkStart w:id="143" w:name="_Toc379537614"/>
      <w:bookmarkStart w:id="144" w:name="_Toc379537615"/>
      <w:bookmarkStart w:id="145" w:name="_Toc379537616"/>
      <w:bookmarkStart w:id="146" w:name="_Toc379537617"/>
      <w:bookmarkStart w:id="147" w:name="_Toc379537618"/>
      <w:bookmarkStart w:id="148" w:name="_Toc379537619"/>
      <w:bookmarkStart w:id="149" w:name="_Toc379537620"/>
      <w:bookmarkStart w:id="150" w:name="_Toc379537621"/>
      <w:bookmarkStart w:id="151" w:name="_Toc379537622"/>
      <w:bookmarkStart w:id="152" w:name="_Toc379537623"/>
      <w:bookmarkStart w:id="153" w:name="_Toc379537624"/>
      <w:bookmarkStart w:id="154" w:name="_Toc379537625"/>
      <w:bookmarkStart w:id="155" w:name="_Toc379537626"/>
      <w:bookmarkStart w:id="156" w:name="_Toc379537627"/>
      <w:bookmarkStart w:id="157" w:name="_Toc379537628"/>
      <w:bookmarkStart w:id="158" w:name="_Toc379537629"/>
      <w:bookmarkStart w:id="159" w:name="_Toc379537630"/>
      <w:bookmarkStart w:id="160" w:name="_Toc379537631"/>
      <w:bookmarkStart w:id="161" w:name="_Toc379537632"/>
      <w:bookmarkStart w:id="162" w:name="_Toc379537633"/>
      <w:bookmarkStart w:id="163" w:name="_Toc379537634"/>
      <w:bookmarkStart w:id="164" w:name="_Toc379537635"/>
      <w:bookmarkStart w:id="165" w:name="_Toc379537636"/>
      <w:bookmarkStart w:id="166" w:name="_Toc379537637"/>
      <w:bookmarkStart w:id="167" w:name="_Toc379537638"/>
      <w:bookmarkStart w:id="168" w:name="_Toc379537639"/>
      <w:bookmarkStart w:id="169" w:name="_Toc379537640"/>
      <w:bookmarkStart w:id="170" w:name="_Toc379537641"/>
      <w:bookmarkStart w:id="171" w:name="_Toc379537642"/>
      <w:bookmarkStart w:id="172" w:name="_Toc379537643"/>
      <w:bookmarkStart w:id="173" w:name="_Toc379537644"/>
      <w:bookmarkStart w:id="174" w:name="_Toc379537645"/>
      <w:bookmarkStart w:id="175" w:name="_Toc379537646"/>
      <w:bookmarkStart w:id="176" w:name="_Toc379537647"/>
      <w:bookmarkStart w:id="177" w:name="_Toc379537648"/>
      <w:bookmarkStart w:id="178" w:name="_Toc379537649"/>
      <w:bookmarkStart w:id="179" w:name="_Toc379537650"/>
      <w:bookmarkStart w:id="180" w:name="_Toc379537651"/>
      <w:bookmarkStart w:id="181" w:name="_Toc379537652"/>
      <w:bookmarkStart w:id="182" w:name="_Toc379537653"/>
      <w:bookmarkStart w:id="183" w:name="_Toc379537654"/>
      <w:bookmarkStart w:id="184" w:name="_Ref377462760"/>
      <w:bookmarkStart w:id="185" w:name="_Toc377463021"/>
      <w:bookmarkStart w:id="186" w:name="_Ref377463529"/>
      <w:bookmarkStart w:id="187" w:name="_Toc383599512"/>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r w:rsidRPr="00981B61">
        <w:rPr>
          <w:rFonts w:asciiTheme="minorHAnsi" w:hAnsiTheme="minorHAnsi"/>
        </w:rPr>
        <w:t>Prerequisites</w:t>
      </w:r>
      <w:bookmarkEnd w:id="184"/>
      <w:bookmarkEnd w:id="185"/>
      <w:bookmarkEnd w:id="186"/>
      <w:bookmarkEnd w:id="187"/>
    </w:p>
    <w:p w14:paraId="0B3B5121" w14:textId="77777777"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14:paraId="7DA41B74" w14:textId="77777777" w:rsidR="006900EA" w:rsidRPr="005E68DF" w:rsidRDefault="005435C4" w:rsidP="00B93AD1">
      <w:pPr>
        <w:pStyle w:val="ListParagraph"/>
        <w:numPr>
          <w:ilvl w:val="0"/>
          <w:numId w:val="17"/>
        </w:numPr>
        <w:spacing w:after="120" w:line="240" w:lineRule="auto"/>
      </w:pPr>
      <w:r>
        <w:t>Internet</w:t>
      </w:r>
      <w:r w:rsidRPr="005E68DF">
        <w:t xml:space="preserve"> </w:t>
      </w:r>
      <w:r w:rsidR="006900EA" w:rsidRPr="005E68DF">
        <w:t>access</w:t>
      </w:r>
    </w:p>
    <w:p w14:paraId="1BBE2163" w14:textId="77777777" w:rsidR="006900EA" w:rsidRDefault="006900EA" w:rsidP="00B93AD1">
      <w:pPr>
        <w:pStyle w:val="ListParagraph"/>
        <w:numPr>
          <w:ilvl w:val="0"/>
          <w:numId w:val="17"/>
        </w:numPr>
        <w:spacing w:after="120" w:line="240" w:lineRule="auto"/>
      </w:pPr>
      <w:r w:rsidRPr="005E68DF">
        <w:t xml:space="preserve">A properly configured </w:t>
      </w:r>
      <w:r w:rsidR="004C2EC3">
        <w:rPr>
          <w:i/>
        </w:rPr>
        <w:t>clean</w:t>
      </w:r>
      <w:r w:rsidR="004C2EC3" w:rsidRPr="005E68DF">
        <w:t xml:space="preserve"> </w:t>
      </w:r>
      <w:r w:rsidRPr="005E68DF">
        <w:t xml:space="preserve">Ubuntu Linux distribution 12.04 or higher operating system installed (example: </w:t>
      </w:r>
      <w:proofErr w:type="spellStart"/>
      <w:r w:rsidRPr="005E68DF">
        <w:t>Xubuntu</w:t>
      </w:r>
      <w:proofErr w:type="spellEnd"/>
      <w:r w:rsidRPr="005E68DF">
        <w:t xml:space="preserve"> 13.04 desktop-i386.iso)</w:t>
      </w:r>
    </w:p>
    <w:p w14:paraId="68138A56" w14:textId="77777777" w:rsidR="00C36D3F" w:rsidRPr="005E68DF" w:rsidRDefault="00C36D3F" w:rsidP="00B93AD1">
      <w:pPr>
        <w:pStyle w:val="ListParagraph"/>
        <w:numPr>
          <w:ilvl w:val="0"/>
          <w:numId w:val="17"/>
        </w:numPr>
        <w:spacing w:after="120" w:line="240" w:lineRule="auto"/>
      </w:pPr>
      <w:r>
        <w:t xml:space="preserve">A user account with </w:t>
      </w:r>
      <w:r w:rsidRPr="005E68DF">
        <w:t>Super-User (Administrator) privileges</w:t>
      </w:r>
    </w:p>
    <w:p w14:paraId="50AEE7FF" w14:textId="77777777" w:rsidR="006900EA" w:rsidRPr="005E68DF" w:rsidRDefault="006900EA" w:rsidP="00B93AD1">
      <w:pPr>
        <w:pStyle w:val="ListParagraph"/>
        <w:numPr>
          <w:ilvl w:val="0"/>
          <w:numId w:val="17"/>
        </w:numPr>
        <w:spacing w:after="120" w:line="240" w:lineRule="auto"/>
      </w:pPr>
      <w:r w:rsidRPr="005E68DF">
        <w:t>At least 1024 megabytes of RAM; a physical computer that will be used</w:t>
      </w:r>
      <w:r w:rsidRPr="005E68DF">
        <w:rPr>
          <w:i/>
        </w:rPr>
        <w:t xml:space="preserve"> </w:t>
      </w:r>
      <w:r w:rsidRPr="005E68DF">
        <w:t xml:space="preserve">to host a virtual machine should have sufficient RAM to allocate at least 1024 MB of RAM to </w:t>
      </w:r>
      <w:r w:rsidR="005435C4">
        <w:t>the</w:t>
      </w:r>
      <w:r w:rsidR="005435C4" w:rsidRPr="005E68DF">
        <w:t xml:space="preserve"> </w:t>
      </w:r>
      <w:r w:rsidRPr="005E68DF">
        <w:t>virtual machine</w:t>
      </w:r>
      <w:r w:rsidR="005435C4">
        <w:t xml:space="preserve"> running the NGDS software.</w:t>
      </w:r>
    </w:p>
    <w:p w14:paraId="61070AE9" w14:textId="77777777" w:rsidR="006900EA" w:rsidRPr="005E68DF" w:rsidRDefault="00F275A4" w:rsidP="006900EA">
      <w:r>
        <w:t xml:space="preserve">The </w:t>
      </w:r>
      <w:r w:rsidR="00055DFC">
        <w:t>continuation</w:t>
      </w:r>
      <w:r>
        <w:t xml:space="preserve"> of this</w:t>
      </w:r>
      <w:r w:rsidR="005A2455" w:rsidRPr="00F275A4">
        <w:t xml:space="preserve"> document describes the steps necessary to install the NGDS Software Stack as a </w:t>
      </w:r>
      <w:r w:rsidR="005A2455" w:rsidRPr="00F275A4">
        <w:rPr>
          <w:b/>
        </w:rPr>
        <w:t>publisher</w:t>
      </w:r>
      <w:r w:rsidR="005A2455" w:rsidRPr="00F275A4">
        <w:t xml:space="preserve"> node</w:t>
      </w:r>
      <w:r w:rsidR="002253DE">
        <w:t xml:space="preserve"> or an </w:t>
      </w:r>
      <w:r w:rsidR="002253DE">
        <w:rPr>
          <w:b/>
        </w:rPr>
        <w:t>aggregator</w:t>
      </w:r>
      <w:r w:rsidR="002253DE">
        <w:t xml:space="preserve"> node</w:t>
      </w:r>
      <w:r w:rsidR="005A2455" w:rsidRPr="00F275A4">
        <w:t xml:space="preserve">. For those strictly using Windows OS, </w:t>
      </w:r>
      <w:r w:rsidR="00793177" w:rsidRPr="00F275A4">
        <w:t>Appendix A</w:t>
      </w:r>
      <w:r w:rsidR="006900EA" w:rsidRPr="00F275A4">
        <w:t xml:space="preserve"> of this doc</w:t>
      </w:r>
      <w:r w:rsidR="006900EA" w:rsidRPr="00F275A4">
        <w:t>u</w:t>
      </w:r>
      <w:r w:rsidR="006900EA" w:rsidRPr="00F275A4">
        <w:t>ment de</w:t>
      </w:r>
      <w:r w:rsidR="002B2D80" w:rsidRPr="00F275A4">
        <w:t>scribes preliminary</w:t>
      </w:r>
      <w:r w:rsidR="006900EA" w:rsidRPr="00F275A4">
        <w:t xml:space="preserve"> steps to</w:t>
      </w:r>
      <w:r w:rsidR="006900EA" w:rsidRPr="005E68DF">
        <w:t xml:space="preserve"> create your own virtual </w:t>
      </w:r>
      <w:r w:rsidR="00C36D3F">
        <w:t>machine</w:t>
      </w:r>
      <w:r w:rsidR="00AE3578">
        <w:t xml:space="preserve"> and in</w:t>
      </w:r>
      <w:r w:rsidR="00431997">
        <w:t>stall Ubuntu Linux</w:t>
      </w:r>
      <w:r w:rsidR="005A2455">
        <w:t xml:space="preserve"> using Or</w:t>
      </w:r>
      <w:r w:rsidR="005A2455">
        <w:t>a</w:t>
      </w:r>
      <w:r w:rsidR="005A2455">
        <w:t>cle VM Virtual Box (free download).</w:t>
      </w:r>
      <w:r w:rsidR="00431997">
        <w:t xml:space="preserve"> </w:t>
      </w:r>
    </w:p>
    <w:p w14:paraId="663A6E59" w14:textId="77777777" w:rsidR="006D43CC" w:rsidRPr="00415183" w:rsidRDefault="006D43CC" w:rsidP="00415183">
      <w:pPr>
        <w:pStyle w:val="Heading1"/>
        <w:spacing w:before="0" w:after="100" w:line="240" w:lineRule="auto"/>
        <w:rPr>
          <w:rFonts w:asciiTheme="minorHAnsi" w:hAnsiTheme="minorHAnsi"/>
        </w:rPr>
      </w:pPr>
      <w:bookmarkStart w:id="188" w:name="_Toc379537656"/>
      <w:bookmarkStart w:id="189" w:name="_Toc379537657"/>
      <w:bookmarkStart w:id="190" w:name="_Toc379537658"/>
      <w:bookmarkStart w:id="191" w:name="_Toc379537659"/>
      <w:bookmarkStart w:id="192" w:name="_Toc379537660"/>
      <w:bookmarkStart w:id="193" w:name="_Toc379537661"/>
      <w:bookmarkStart w:id="194" w:name="_Toc379537691"/>
      <w:bookmarkStart w:id="195" w:name="_Toc378853151"/>
      <w:bookmarkStart w:id="196" w:name="_Toc379537692"/>
      <w:bookmarkStart w:id="197" w:name="_Ref377462812"/>
      <w:bookmarkStart w:id="198" w:name="_Toc377463032"/>
      <w:bookmarkStart w:id="199" w:name="_Toc383599513"/>
      <w:bookmarkEnd w:id="188"/>
      <w:bookmarkEnd w:id="189"/>
      <w:bookmarkEnd w:id="190"/>
      <w:bookmarkEnd w:id="191"/>
      <w:bookmarkEnd w:id="192"/>
      <w:bookmarkEnd w:id="193"/>
      <w:bookmarkEnd w:id="194"/>
      <w:bookmarkEnd w:id="195"/>
      <w:bookmarkEnd w:id="196"/>
      <w:r w:rsidRPr="00415183">
        <w:rPr>
          <w:rFonts w:asciiTheme="minorHAnsi" w:hAnsiTheme="minorHAnsi"/>
        </w:rPr>
        <w:lastRenderedPageBreak/>
        <w:t>Install the NGDS Software Stack</w:t>
      </w:r>
      <w:bookmarkEnd w:id="197"/>
      <w:bookmarkEnd w:id="198"/>
      <w:bookmarkEnd w:id="199"/>
    </w:p>
    <w:p w14:paraId="6AA84723" w14:textId="77777777" w:rsidR="006D43CC" w:rsidRPr="00415183" w:rsidRDefault="00570AE9" w:rsidP="00415183">
      <w:pPr>
        <w:pStyle w:val="Body"/>
        <w:spacing w:before="0" w:after="100" w:line="240" w:lineRule="auto"/>
        <w:rPr>
          <w:rFonts w:asciiTheme="minorHAnsi" w:hAnsiTheme="minorHAnsi"/>
        </w:rPr>
      </w:pPr>
      <w:r w:rsidRPr="00415183">
        <w:rPr>
          <w:rFonts w:asciiTheme="minorHAnsi" w:hAnsiTheme="minorHAnsi"/>
        </w:rPr>
        <w:t xml:space="preserve">The </w:t>
      </w:r>
      <w:r w:rsidR="003D217D">
        <w:rPr>
          <w:rFonts w:asciiTheme="minorHAnsi" w:hAnsiTheme="minorHAnsi"/>
        </w:rPr>
        <w:t>NGDS Software Stack</w:t>
      </w:r>
      <w:r w:rsidRPr="00415183">
        <w:rPr>
          <w:rFonts w:asciiTheme="minorHAnsi" w:hAnsiTheme="minorHAnsi"/>
        </w:rPr>
        <w:t xml:space="preserve"> depends on a number of operating system components</w:t>
      </w:r>
      <w:r w:rsidR="007C6926">
        <w:rPr>
          <w:rFonts w:asciiTheme="minorHAnsi" w:hAnsiTheme="minorHAnsi"/>
        </w:rPr>
        <w:t xml:space="preserve"> that must be installed on a computer before that computer can become an NGDS node</w:t>
      </w:r>
      <w:r w:rsidR="006D43CC" w:rsidRPr="00415183">
        <w:rPr>
          <w:rFonts w:asciiTheme="minorHAnsi" w:hAnsiTheme="minorHAnsi"/>
        </w:rPr>
        <w:t>.</w:t>
      </w:r>
      <w:r w:rsidRPr="00415183">
        <w:rPr>
          <w:rFonts w:asciiTheme="minorHAnsi" w:hAnsiTheme="minorHAnsi"/>
        </w:rPr>
        <w:t xml:space="preserve"> </w:t>
      </w:r>
      <w:r w:rsidR="006D43CC" w:rsidRPr="00415183">
        <w:rPr>
          <w:rFonts w:asciiTheme="minorHAnsi" w:hAnsiTheme="minorHAnsi"/>
        </w:rPr>
        <w:t>These components include:</w:t>
      </w:r>
    </w:p>
    <w:p w14:paraId="54BDFEC0" w14:textId="77777777" w:rsidR="00227467" w:rsidRDefault="00227467" w:rsidP="00415183">
      <w:pPr>
        <w:pStyle w:val="ListBullet2"/>
        <w:spacing w:after="100" w:line="240" w:lineRule="auto"/>
      </w:pPr>
      <w:r>
        <w:t>Java Development Kit</w:t>
      </w:r>
      <w:r w:rsidR="00FB6A10">
        <w:t xml:space="preserve"> (JDK)</w:t>
      </w:r>
    </w:p>
    <w:p w14:paraId="17E30151" w14:textId="77777777" w:rsidR="00227467" w:rsidRDefault="006D43CC" w:rsidP="00415183">
      <w:pPr>
        <w:pStyle w:val="ListBullet2"/>
        <w:spacing w:after="100" w:line="240" w:lineRule="auto"/>
      </w:pPr>
      <w:proofErr w:type="spellStart"/>
      <w:r w:rsidRPr="005E68DF">
        <w:t>Git</w:t>
      </w:r>
      <w:proofErr w:type="spellEnd"/>
    </w:p>
    <w:p w14:paraId="7AB633AC" w14:textId="77777777" w:rsidR="006D43CC" w:rsidRPr="005E68DF" w:rsidRDefault="006D43CC" w:rsidP="00415183">
      <w:pPr>
        <w:pStyle w:val="ListBullet2"/>
        <w:spacing w:after="100" w:line="240" w:lineRule="auto"/>
      </w:pPr>
      <w:r w:rsidRPr="005E68DF">
        <w:t>Apache SOLR</w:t>
      </w:r>
    </w:p>
    <w:p w14:paraId="3AE956FA" w14:textId="77777777" w:rsidR="006D43CC" w:rsidRPr="005E68DF" w:rsidRDefault="006D43CC" w:rsidP="00415183">
      <w:pPr>
        <w:pStyle w:val="ListBullet2"/>
        <w:spacing w:after="100" w:line="240" w:lineRule="auto"/>
      </w:pPr>
      <w:proofErr w:type="spellStart"/>
      <w:r w:rsidRPr="005E68DF">
        <w:t>PostgreSQL</w:t>
      </w:r>
      <w:proofErr w:type="spellEnd"/>
      <w:r w:rsidRPr="005E68DF">
        <w:t xml:space="preserve"> database</w:t>
      </w:r>
    </w:p>
    <w:p w14:paraId="24BA9AA6" w14:textId="77777777" w:rsidR="006D43CC" w:rsidRPr="005E68DF" w:rsidRDefault="006D43CC" w:rsidP="00415183">
      <w:pPr>
        <w:pStyle w:val="ListBullet2"/>
        <w:spacing w:after="100" w:line="240" w:lineRule="auto"/>
      </w:pPr>
      <w:proofErr w:type="spellStart"/>
      <w:r w:rsidRPr="005E68DF">
        <w:t>PostgreSQL</w:t>
      </w:r>
      <w:proofErr w:type="spellEnd"/>
      <w:r w:rsidRPr="005E68DF">
        <w:t xml:space="preserve"> extensions for Geographical Information Systems (POSTGIS)</w:t>
      </w:r>
    </w:p>
    <w:p w14:paraId="25CBA660" w14:textId="77777777" w:rsidR="006D43CC" w:rsidRPr="005E68DF" w:rsidRDefault="006D43CC" w:rsidP="00415183">
      <w:pPr>
        <w:pStyle w:val="ListBullet2"/>
        <w:spacing w:after="100" w:line="240" w:lineRule="auto"/>
      </w:pPr>
      <w:proofErr w:type="spellStart"/>
      <w:r w:rsidRPr="005E68DF">
        <w:t>Geo</w:t>
      </w:r>
      <w:r w:rsidR="003C061B">
        <w:t>S</w:t>
      </w:r>
      <w:r w:rsidRPr="005E68DF">
        <w:t>erver</w:t>
      </w:r>
      <w:proofErr w:type="spellEnd"/>
    </w:p>
    <w:p w14:paraId="10BA8313" w14:textId="77777777" w:rsidR="006D43CC" w:rsidRPr="005E68DF" w:rsidRDefault="007C6926" w:rsidP="00415183">
      <w:pPr>
        <w:pStyle w:val="ListBullet2"/>
        <w:spacing w:after="100" w:line="240" w:lineRule="auto"/>
      </w:pPr>
      <w:r>
        <w:t xml:space="preserve">Apache </w:t>
      </w:r>
      <w:r w:rsidR="006D43CC" w:rsidRPr="005E68DF">
        <w:t>Tomcat</w:t>
      </w:r>
    </w:p>
    <w:p w14:paraId="5E432D58" w14:textId="77777777" w:rsidR="006D43CC" w:rsidRPr="005E68DF" w:rsidRDefault="006D43CC" w:rsidP="00415183">
      <w:pPr>
        <w:pStyle w:val="ListBullet2"/>
        <w:spacing w:after="100" w:line="240" w:lineRule="auto"/>
      </w:pPr>
      <w:r w:rsidRPr="005E68DF">
        <w:t>CKAN</w:t>
      </w:r>
    </w:p>
    <w:p w14:paraId="522F60B6" w14:textId="77777777" w:rsidR="006D43CC" w:rsidRPr="005E68DF" w:rsidRDefault="007C6926" w:rsidP="00415183">
      <w:pPr>
        <w:pStyle w:val="ListBullet2"/>
        <w:spacing w:after="100" w:line="240" w:lineRule="auto"/>
      </w:pPr>
      <w:r>
        <w:t>P</w:t>
      </w:r>
      <w:r w:rsidRPr="005E68DF">
        <w:t xml:space="preserve">ython </w:t>
      </w:r>
      <w:r w:rsidR="006D43CC" w:rsidRPr="005E68DF">
        <w:t>extensions</w:t>
      </w:r>
    </w:p>
    <w:p w14:paraId="7E9DF47D" w14:textId="77777777" w:rsidR="006D43CC" w:rsidRPr="005E68DF" w:rsidRDefault="006D43CC" w:rsidP="00415183">
      <w:pPr>
        <w:pStyle w:val="ListBullet2"/>
        <w:spacing w:after="100" w:line="240" w:lineRule="auto"/>
      </w:pPr>
      <w:proofErr w:type="spellStart"/>
      <w:proofErr w:type="gramStart"/>
      <w:r w:rsidRPr="005E68DF">
        <w:t>gdal</w:t>
      </w:r>
      <w:proofErr w:type="spellEnd"/>
      <w:proofErr w:type="gramEnd"/>
    </w:p>
    <w:p w14:paraId="0CB95F77" w14:textId="77777777" w:rsidR="00A93F9A" w:rsidRDefault="004C2EC3" w:rsidP="00415183">
      <w:pPr>
        <w:pStyle w:val="Body"/>
        <w:spacing w:before="0" w:after="100" w:line="240" w:lineRule="auto"/>
        <w:rPr>
          <w:rFonts w:asciiTheme="minorHAnsi" w:hAnsiTheme="minorHAnsi"/>
        </w:rPr>
      </w:pPr>
      <w:r>
        <w:rPr>
          <w:rFonts w:asciiTheme="minorHAnsi" w:hAnsiTheme="minorHAnsi"/>
        </w:rPr>
        <w:t>To install these components, the computer on which they will be installed must have access to the Inte</w:t>
      </w:r>
      <w:r>
        <w:rPr>
          <w:rFonts w:asciiTheme="minorHAnsi" w:hAnsiTheme="minorHAnsi"/>
        </w:rPr>
        <w:t>r</w:t>
      </w:r>
      <w:r>
        <w:rPr>
          <w:rFonts w:asciiTheme="minorHAnsi" w:hAnsiTheme="minorHAnsi"/>
        </w:rPr>
        <w:t xml:space="preserve">net. </w:t>
      </w:r>
      <w:proofErr w:type="gramStart"/>
      <w:r>
        <w:rPr>
          <w:rFonts w:asciiTheme="minorHAnsi" w:hAnsiTheme="minorHAnsi"/>
        </w:rPr>
        <w:t>All of</w:t>
      </w:r>
      <w:r w:rsidRPr="005E68DF">
        <w:rPr>
          <w:rFonts w:asciiTheme="minorHAnsi" w:hAnsiTheme="minorHAnsi"/>
        </w:rPr>
        <w:t xml:space="preserve"> these components</w:t>
      </w:r>
      <w:r w:rsidR="00050B9B">
        <w:rPr>
          <w:rFonts w:asciiTheme="minorHAnsi" w:hAnsiTheme="minorHAnsi"/>
        </w:rPr>
        <w:t xml:space="preserve"> (with the exception of </w:t>
      </w:r>
      <w:proofErr w:type="spellStart"/>
      <w:r w:rsidR="00050B9B">
        <w:rPr>
          <w:rFonts w:asciiTheme="minorHAnsi" w:hAnsiTheme="minorHAnsi"/>
        </w:rPr>
        <w:t>Git</w:t>
      </w:r>
      <w:proofErr w:type="spellEnd"/>
      <w:r w:rsidR="00050B9B">
        <w:rPr>
          <w:rFonts w:asciiTheme="minorHAnsi" w:hAnsiTheme="minorHAnsi"/>
        </w:rPr>
        <w:t>)</w:t>
      </w:r>
      <w:r w:rsidRPr="005E68DF">
        <w:rPr>
          <w:rFonts w:asciiTheme="minorHAnsi" w:hAnsiTheme="minorHAnsi"/>
        </w:rPr>
        <w:t xml:space="preserve"> will be installed automatically by the NGDS Software Stack </w:t>
      </w:r>
      <w:r>
        <w:rPr>
          <w:rFonts w:asciiTheme="minorHAnsi" w:hAnsiTheme="minorHAnsi"/>
        </w:rPr>
        <w:t>installation script</w:t>
      </w:r>
      <w:proofErr w:type="gramEnd"/>
      <w:r>
        <w:rPr>
          <w:rFonts w:asciiTheme="minorHAnsi" w:hAnsiTheme="minorHAnsi"/>
        </w:rPr>
        <w:t>.</w:t>
      </w:r>
    </w:p>
    <w:p w14:paraId="3E901C0A" w14:textId="77777777" w:rsidR="003D4BDE" w:rsidRPr="00415183" w:rsidRDefault="00D03A8A" w:rsidP="00415183">
      <w:pPr>
        <w:pStyle w:val="Body"/>
        <w:spacing w:before="0" w:after="100" w:line="240" w:lineRule="auto"/>
        <w:rPr>
          <w:rFonts w:asciiTheme="minorHAnsi" w:hAnsiTheme="minorHAnsi"/>
        </w:rPr>
      </w:pPr>
      <w:r w:rsidRPr="00D463E8">
        <w:rPr>
          <w:rFonts w:asciiTheme="minorHAnsi" w:hAnsiTheme="minorHAnsi"/>
          <w:noProof/>
        </w:rPr>
        <mc:AlternateContent>
          <mc:Choice Requires="wpg">
            <w:drawing>
              <wp:anchor distT="0" distB="0" distL="114300" distR="114300" simplePos="0" relativeHeight="251765760" behindDoc="0" locked="0" layoutInCell="1" allowOverlap="1" wp14:anchorId="539ABF2D" wp14:editId="72A50CA4">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0BC133" w14:textId="77777777" w:rsidR="005D3061" w:rsidRPr="0017463B" w:rsidRDefault="005D3061" w:rsidP="0017463B">
                                  <w:pPr>
                                    <w:jc w:val="center"/>
                                    <w:rPr>
                                      <w:sz w:val="12"/>
                                    </w:rPr>
                                  </w:pPr>
                                  <w:proofErr w:type="spellStart"/>
                                  <w:r w:rsidRPr="0017463B">
                                    <w:rPr>
                                      <w:sz w:val="12"/>
                                    </w:rPr>
                                    <w:t>Xubuntu</w:t>
                                  </w:r>
                                  <w:proofErr w:type="spellEnd"/>
                                  <w:r w:rsidRPr="0017463B">
                                    <w:rPr>
                                      <w:sz w:val="12"/>
                                    </w:rPr>
                                    <w:t xml:space="preserve">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487F3" w14:textId="77777777" w:rsidR="005D3061" w:rsidRPr="0017463B" w:rsidRDefault="005D3061"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B6FFA6" w14:textId="77777777" w:rsidR="005D3061" w:rsidRPr="0017463B" w:rsidRDefault="005D3061" w:rsidP="0017463B">
                                  <w:pPr>
                                    <w:spacing w:after="0" w:line="240" w:lineRule="auto"/>
                                    <w:contextualSpacing/>
                                    <w:jc w:val="center"/>
                                    <w:rPr>
                                      <w:sz w:val="12"/>
                                    </w:rPr>
                                  </w:pPr>
                                  <w:r w:rsidRPr="0017463B">
                                    <w:rPr>
                                      <w:sz w:val="12"/>
                                    </w:rPr>
                                    <w:t xml:space="preserve">Ubuntu </w:t>
                                  </w:r>
                                </w:p>
                                <w:p w14:paraId="0D7A4B64" w14:textId="77777777" w:rsidR="005D3061" w:rsidRPr="0017463B" w:rsidRDefault="005D3061"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6F7D6" w14:textId="77777777" w:rsidR="005D3061" w:rsidRPr="0017463B" w:rsidRDefault="005D3061" w:rsidP="0017463B">
                                  <w:pPr>
                                    <w:spacing w:after="0" w:line="240" w:lineRule="auto"/>
                                    <w:contextualSpacing/>
                                    <w:jc w:val="center"/>
                                    <w:rPr>
                                      <w:sz w:val="12"/>
                                    </w:rPr>
                                  </w:pPr>
                                  <w:r w:rsidRPr="0017463B">
                                    <w:rPr>
                                      <w:sz w:val="12"/>
                                    </w:rPr>
                                    <w:t>GDAL</w:t>
                                  </w:r>
                                </w:p>
                                <w:p w14:paraId="262EB545" w14:textId="77777777" w:rsidR="005D3061" w:rsidRPr="0017463B" w:rsidRDefault="005D3061" w:rsidP="0017463B">
                                  <w:pPr>
                                    <w:spacing w:after="0" w:line="240" w:lineRule="auto"/>
                                    <w:contextualSpacing/>
                                    <w:jc w:val="center"/>
                                    <w:rPr>
                                      <w:sz w:val="12"/>
                                    </w:rPr>
                                  </w:pPr>
                                  <w:r w:rsidRPr="0017463B">
                                    <w:rPr>
                                      <w:sz w:val="12"/>
                                    </w:rPr>
                                    <w:t>(</w:t>
                                  </w:r>
                                  <w:proofErr w:type="gramStart"/>
                                  <w:r w:rsidRPr="0017463B">
                                    <w:rPr>
                                      <w:sz w:val="12"/>
                                    </w:rPr>
                                    <w:t>library</w:t>
                                  </w:r>
                                  <w:proofErr w:type="gramEnd"/>
                                  <w:r w:rsidRPr="0017463B">
                                    <w:rPr>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56B6E" w14:textId="77777777" w:rsidR="005D3061" w:rsidRPr="0017463B" w:rsidRDefault="005D3061"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525AB" w14:textId="77777777" w:rsidR="005D3061" w:rsidRPr="0017463B" w:rsidRDefault="005D3061" w:rsidP="0017463B">
                                  <w:pPr>
                                    <w:spacing w:after="0" w:line="240" w:lineRule="auto"/>
                                    <w:contextualSpacing/>
                                    <w:jc w:val="center"/>
                                    <w:rPr>
                                      <w:sz w:val="12"/>
                                    </w:rPr>
                                  </w:pPr>
                                  <w:r w:rsidRPr="0017463B">
                                    <w:rPr>
                                      <w:sz w:val="12"/>
                                    </w:rPr>
                                    <w:t>NGDS</w:t>
                                  </w:r>
                                </w:p>
                                <w:p w14:paraId="7572D29B" w14:textId="77777777" w:rsidR="005D3061" w:rsidRPr="0017463B" w:rsidRDefault="005D3061" w:rsidP="0017463B">
                                  <w:pPr>
                                    <w:spacing w:after="0" w:line="240" w:lineRule="auto"/>
                                    <w:contextualSpacing/>
                                    <w:jc w:val="center"/>
                                    <w:rPr>
                                      <w:sz w:val="12"/>
                                    </w:rPr>
                                  </w:pPr>
                                  <w:r w:rsidRPr="0017463B">
                                    <w:rPr>
                                      <w:sz w:val="12"/>
                                    </w:rPr>
                                    <w:t>Harvester</w:t>
                                  </w:r>
                                </w:p>
                                <w:p w14:paraId="51067B12" w14:textId="77777777" w:rsidR="005D3061" w:rsidRPr="0017463B" w:rsidRDefault="005D3061" w:rsidP="0017463B">
                                  <w:pPr>
                                    <w:spacing w:after="0" w:line="240" w:lineRule="auto"/>
                                    <w:contextualSpacing/>
                                    <w:jc w:val="center"/>
                                    <w:rPr>
                                      <w:sz w:val="12"/>
                                    </w:rPr>
                                  </w:pPr>
                                  <w:r w:rsidRPr="0017463B">
                                    <w:rPr>
                                      <w:sz w:val="12"/>
                                    </w:rPr>
                                    <w:t>(</w:t>
                                  </w:r>
                                  <w:proofErr w:type="spellStart"/>
                                  <w:proofErr w:type="gramStart"/>
                                  <w:r w:rsidRPr="0017463B">
                                    <w:rPr>
                                      <w:sz w:val="12"/>
                                    </w:rPr>
                                    <w:t>paster</w:t>
                                  </w:r>
                                  <w:proofErr w:type="spellEnd"/>
                                  <w:proofErr w:type="gramEnd"/>
                                  <w:r w:rsidRPr="0017463B">
                                    <w:rPr>
                                      <w:sz w:val="12"/>
                                    </w:rPr>
                                    <w:t xml:space="preserve"> </w:t>
                                  </w:r>
                                  <w:proofErr w:type="spellStart"/>
                                  <w:r w:rsidRPr="0017463B">
                                    <w:rPr>
                                      <w:sz w:val="12"/>
                                    </w:rPr>
                                    <w:t>cmd</w:t>
                                  </w:r>
                                  <w:proofErr w:type="spellEnd"/>
                                  <w:r w:rsidRPr="0017463B">
                                    <w:rPr>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F1060" w14:textId="77777777" w:rsidR="005D3061" w:rsidRPr="0017463B" w:rsidRDefault="005D3061" w:rsidP="0017463B">
                                  <w:pPr>
                                    <w:spacing w:after="0" w:line="240" w:lineRule="auto"/>
                                    <w:contextualSpacing/>
                                    <w:jc w:val="center"/>
                                    <w:rPr>
                                      <w:sz w:val="12"/>
                                    </w:rPr>
                                  </w:pPr>
                                  <w:r w:rsidRPr="0017463B">
                                    <w:rPr>
                                      <w:sz w:val="12"/>
                                    </w:rPr>
                                    <w:t>Java Development Kit</w:t>
                                  </w:r>
                                </w:p>
                                <w:p w14:paraId="2D841A81" w14:textId="77777777" w:rsidR="005D3061" w:rsidRPr="0017463B" w:rsidRDefault="005D3061"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C28BA7" w14:textId="77777777" w:rsidR="005D3061" w:rsidRPr="0017463B" w:rsidRDefault="005D3061" w:rsidP="0017463B">
                                  <w:pPr>
                                    <w:spacing w:after="0" w:line="240" w:lineRule="auto"/>
                                    <w:contextualSpacing/>
                                    <w:jc w:val="center"/>
                                    <w:rPr>
                                      <w:sz w:val="12"/>
                                    </w:rPr>
                                  </w:pPr>
                                  <w:proofErr w:type="spellStart"/>
                                  <w:r w:rsidRPr="0017463B">
                                    <w:rPr>
                                      <w:sz w:val="12"/>
                                    </w:rPr>
                                    <w:t>Postgres</w:t>
                                  </w:r>
                                  <w:proofErr w:type="spellEnd"/>
                                  <w:r w:rsidRPr="0017463B">
                                    <w:rPr>
                                      <w:sz w:val="12"/>
                                    </w:rPr>
                                    <w:t xml:space="preserve"> </w:t>
                                  </w:r>
                                </w:p>
                                <w:p w14:paraId="397461C1" w14:textId="77777777" w:rsidR="005D3061" w:rsidRPr="0017463B" w:rsidRDefault="005D3061" w:rsidP="0017463B">
                                  <w:pPr>
                                    <w:spacing w:after="0" w:line="240" w:lineRule="auto"/>
                                    <w:contextualSpacing/>
                                    <w:jc w:val="center"/>
                                    <w:rPr>
                                      <w:sz w:val="12"/>
                                    </w:rPr>
                                  </w:pPr>
                                  <w:proofErr w:type="spellStart"/>
                                  <w:r w:rsidRPr="0017463B">
                                    <w:rPr>
                                      <w:sz w:val="12"/>
                                    </w:rPr>
                                    <w:t>PostGIS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4ECAB" w14:textId="77777777" w:rsidR="005D3061" w:rsidRPr="0017463B" w:rsidRDefault="005D3061" w:rsidP="0017463B">
                                  <w:pPr>
                                    <w:spacing w:after="0" w:line="240" w:lineRule="auto"/>
                                    <w:contextualSpacing/>
                                    <w:jc w:val="center"/>
                                    <w:rPr>
                                      <w:sz w:val="12"/>
                                    </w:rPr>
                                  </w:pPr>
                                  <w:r w:rsidRPr="0017463B">
                                    <w:rPr>
                                      <w:sz w:val="12"/>
                                    </w:rPr>
                                    <w:t>Apache Tomcat</w:t>
                                  </w:r>
                                </w:p>
                                <w:p w14:paraId="13280F3A" w14:textId="77777777" w:rsidR="005D3061" w:rsidRPr="0017463B" w:rsidRDefault="005D3061" w:rsidP="0017463B">
                                  <w:pPr>
                                    <w:spacing w:after="0" w:line="240" w:lineRule="auto"/>
                                    <w:contextualSpacing/>
                                    <w:jc w:val="center"/>
                                    <w:rPr>
                                      <w:sz w:val="12"/>
                                    </w:rPr>
                                  </w:pPr>
                                  <w:r w:rsidRPr="0017463B">
                                    <w:rPr>
                                      <w:sz w:val="12"/>
                                    </w:rPr>
                                    <w:t>(</w:t>
                                  </w:r>
                                  <w:proofErr w:type="gramStart"/>
                                  <w:r w:rsidRPr="0017463B">
                                    <w:rPr>
                                      <w:sz w:val="12"/>
                                    </w:rPr>
                                    <w:t>planned</w:t>
                                  </w:r>
                                  <w:proofErr w:type="gramEnd"/>
                                  <w:r w:rsidRPr="0017463B">
                                    <w:rPr>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3AF8C" w14:textId="77777777" w:rsidR="005D3061" w:rsidRPr="0017463B" w:rsidRDefault="005D3061"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CB7BC4" w14:textId="77777777" w:rsidR="005D3061" w:rsidRPr="0017463B" w:rsidRDefault="005D3061" w:rsidP="0017463B">
                                  <w:pPr>
                                    <w:spacing w:after="0" w:line="240" w:lineRule="auto"/>
                                    <w:contextualSpacing/>
                                    <w:jc w:val="center"/>
                                    <w:rPr>
                                      <w:sz w:val="12"/>
                                    </w:rPr>
                                  </w:pPr>
                                  <w:proofErr w:type="spellStart"/>
                                  <w:proofErr w:type="gramStart"/>
                                  <w:r w:rsidRPr="0017463B">
                                    <w:rPr>
                                      <w:sz w:val="12"/>
                                    </w:rPr>
                                    <w:t>celeryd</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1F9B7" w14:textId="77777777" w:rsidR="005D3061" w:rsidRPr="0017463B" w:rsidRDefault="005D3061" w:rsidP="0017463B">
                                  <w:pPr>
                                    <w:spacing w:after="0" w:line="240" w:lineRule="auto"/>
                                    <w:contextualSpacing/>
                                    <w:jc w:val="center"/>
                                    <w:rPr>
                                      <w:sz w:val="12"/>
                                    </w:rPr>
                                  </w:pPr>
                                  <w:r w:rsidRPr="0017463B">
                                    <w:rPr>
                                      <w:sz w:val="12"/>
                                    </w:rPr>
                                    <w:t xml:space="preserve">Apache2/ </w:t>
                                  </w:r>
                                  <w:proofErr w:type="spellStart"/>
                                  <w:r w:rsidRPr="0017463B">
                                    <w:rPr>
                                      <w:sz w:val="12"/>
                                    </w:rPr>
                                    <w:t>wsgi</w:t>
                                  </w:r>
                                  <w:proofErr w:type="spellEnd"/>
                                  <w:r w:rsidRPr="0017463B">
                                    <w:rPr>
                                      <w:sz w:val="12"/>
                                    </w:rPr>
                                    <w:t>-mod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4C538" w14:textId="77777777" w:rsidR="005D3061" w:rsidRPr="0017463B" w:rsidRDefault="005D3061"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61C7" w14:textId="77777777" w:rsidR="005D3061" w:rsidRPr="0017463B" w:rsidRDefault="005D3061"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2481A5" w14:textId="77777777" w:rsidR="005D3061" w:rsidRDefault="005D3061" w:rsidP="0017463B">
                                  <w:pPr>
                                    <w:spacing w:after="0" w:line="240" w:lineRule="auto"/>
                                    <w:contextualSpacing/>
                                    <w:jc w:val="center"/>
                                    <w:rPr>
                                      <w:sz w:val="12"/>
                                    </w:rPr>
                                  </w:pPr>
                                  <w:proofErr w:type="spellStart"/>
                                  <w:r>
                                    <w:rPr>
                                      <w:sz w:val="12"/>
                                    </w:rPr>
                                    <w:t>DatastoreR</w:t>
                                  </w:r>
                                  <w:proofErr w:type="spellEnd"/>
                                </w:p>
                                <w:p w14:paraId="208E9712" w14:textId="77777777" w:rsidR="005D3061" w:rsidRPr="0017463B" w:rsidRDefault="005D3061" w:rsidP="0017463B">
                                  <w:pPr>
                                    <w:spacing w:after="0" w:line="240" w:lineRule="auto"/>
                                    <w:contextualSpacing/>
                                    <w:jc w:val="center"/>
                                    <w:rPr>
                                      <w:sz w:val="12"/>
                                    </w:rPr>
                                  </w:pPr>
                                  <w:proofErr w:type="gramStart"/>
                                  <w:r>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9DFC7" w14:textId="77777777" w:rsidR="005D3061" w:rsidRPr="00D03A8A" w:rsidRDefault="005D3061" w:rsidP="0017463B">
                                  <w:pPr>
                                    <w:spacing w:after="0" w:line="240" w:lineRule="auto"/>
                                    <w:contextualSpacing/>
                                    <w:jc w:val="center"/>
                                    <w:rPr>
                                      <w:sz w:val="12"/>
                                    </w:rPr>
                                  </w:pPr>
                                  <w:proofErr w:type="spellStart"/>
                                  <w:r>
                                    <w:rPr>
                                      <w:sz w:val="12"/>
                                    </w:rPr>
                                    <w:t>Datastore</w:t>
                                  </w:r>
                                  <w:proofErr w:type="spellEnd"/>
                                </w:p>
                                <w:p w14:paraId="07CA9AE8" w14:textId="77777777" w:rsidR="005D3061" w:rsidRPr="0017463B" w:rsidRDefault="005D3061" w:rsidP="0017463B">
                                  <w:pPr>
                                    <w:spacing w:after="0" w:line="240" w:lineRule="auto"/>
                                    <w:contextualSpacing/>
                                    <w:jc w:val="center"/>
                                    <w:rPr>
                                      <w:sz w:val="12"/>
                                    </w:rPr>
                                  </w:pPr>
                                  <w:proofErr w:type="gramStart"/>
                                  <w:r w:rsidRPr="00165C0D">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E7A18" w14:textId="77777777" w:rsidR="005D3061" w:rsidRPr="00D03A8A" w:rsidRDefault="005D3061" w:rsidP="0017463B">
                                  <w:pPr>
                                    <w:spacing w:after="0" w:line="240" w:lineRule="auto"/>
                                    <w:contextualSpacing/>
                                    <w:jc w:val="center"/>
                                    <w:rPr>
                                      <w:sz w:val="12"/>
                                    </w:rPr>
                                  </w:pPr>
                                  <w:r>
                                    <w:rPr>
                                      <w:sz w:val="12"/>
                                    </w:rPr>
                                    <w:t>NGDS</w:t>
                                  </w:r>
                                </w:p>
                                <w:p w14:paraId="4C7EA085" w14:textId="77777777" w:rsidR="005D3061" w:rsidRPr="0017463B" w:rsidRDefault="005D3061" w:rsidP="0017463B">
                                  <w:pPr>
                                    <w:spacing w:after="0" w:line="240" w:lineRule="auto"/>
                                    <w:contextualSpacing/>
                                    <w:jc w:val="center"/>
                                    <w:rPr>
                                      <w:sz w:val="12"/>
                                    </w:rPr>
                                  </w:pPr>
                                  <w:proofErr w:type="gramStart"/>
                                  <w:r w:rsidRPr="00165C0D">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50F70A" w14:textId="77777777" w:rsidR="005D3061" w:rsidRDefault="005D3061" w:rsidP="0017463B">
                                  <w:pPr>
                                    <w:spacing w:after="0" w:line="240" w:lineRule="auto"/>
                                    <w:contextualSpacing/>
                                    <w:jc w:val="center"/>
                                    <w:rPr>
                                      <w:sz w:val="12"/>
                                    </w:rPr>
                                  </w:pPr>
                                  <w:r>
                                    <w:rPr>
                                      <w:sz w:val="12"/>
                                    </w:rPr>
                                    <w:t>Spatial</w:t>
                                  </w:r>
                                </w:p>
                                <w:p w14:paraId="2022154C" w14:textId="77777777" w:rsidR="005D3061" w:rsidRPr="0017463B" w:rsidRDefault="005D3061" w:rsidP="0017463B">
                                  <w:pPr>
                                    <w:spacing w:after="0" w:line="240" w:lineRule="auto"/>
                                    <w:contextualSpacing/>
                                    <w:jc w:val="center"/>
                                    <w:rPr>
                                      <w:sz w:val="12"/>
                                    </w:rPr>
                                  </w:pPr>
                                  <w:proofErr w:type="gramStart"/>
                                  <w:r>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181AD" w14:textId="77777777" w:rsidR="005D3061" w:rsidRDefault="005D3061" w:rsidP="0017463B">
                                  <w:pPr>
                                    <w:spacing w:after="0" w:line="240" w:lineRule="auto"/>
                                    <w:contextualSpacing/>
                                    <w:jc w:val="center"/>
                                    <w:rPr>
                                      <w:sz w:val="12"/>
                                    </w:rPr>
                                  </w:pPr>
                                  <w:proofErr w:type="spellStart"/>
                                  <w:r>
                                    <w:rPr>
                                      <w:sz w:val="12"/>
                                    </w:rPr>
                                    <w:t>Importlib</w:t>
                                  </w:r>
                                  <w:proofErr w:type="spellEnd"/>
                                </w:p>
                                <w:p w14:paraId="46D89C32" w14:textId="77777777" w:rsidR="005D3061" w:rsidRPr="0017463B" w:rsidRDefault="005D3061" w:rsidP="0017463B">
                                  <w:pPr>
                                    <w:spacing w:after="0" w:line="240" w:lineRule="auto"/>
                                    <w:contextualSpacing/>
                                    <w:jc w:val="center"/>
                                    <w:rPr>
                                      <w:sz w:val="12"/>
                                    </w:rPr>
                                  </w:pPr>
                                  <w:proofErr w:type="gramStart"/>
                                  <w:r>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4A4FE" w14:textId="77777777" w:rsidR="005D3061" w:rsidRDefault="005D3061" w:rsidP="0017463B">
                                  <w:pPr>
                                    <w:spacing w:after="0" w:line="240" w:lineRule="auto"/>
                                    <w:contextualSpacing/>
                                    <w:jc w:val="center"/>
                                    <w:rPr>
                                      <w:sz w:val="12"/>
                                    </w:rPr>
                                  </w:pPr>
                                  <w:r>
                                    <w:rPr>
                                      <w:sz w:val="12"/>
                                    </w:rPr>
                                    <w:t>Apache</w:t>
                                  </w:r>
                                </w:p>
                                <w:p w14:paraId="588A99D6" w14:textId="77777777" w:rsidR="005D3061" w:rsidRPr="0017463B" w:rsidRDefault="005D3061"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50631" w14:textId="77777777" w:rsidR="005D3061" w:rsidRPr="0017463B" w:rsidRDefault="005D3061" w:rsidP="0017463B">
                                  <w:pPr>
                                    <w:spacing w:after="0" w:line="240" w:lineRule="auto"/>
                                    <w:contextualSpacing/>
                                    <w:jc w:val="center"/>
                                    <w:rPr>
                                      <w:sz w:val="12"/>
                                    </w:rPr>
                                  </w:pPr>
                                  <w:proofErr w:type="spellStart"/>
                                  <w:r>
                                    <w:rPr>
                                      <w:sz w:val="12"/>
                                    </w:rPr>
                                    <w:t>Geoserver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14:paraId="40BA35E7" w14:textId="77777777" w:rsidR="005D3061" w:rsidRPr="00F8738E" w:rsidRDefault="005D3061" w:rsidP="00415183">
                              <w:pPr>
                                <w:pStyle w:val="Caption"/>
                                <w:jc w:val="center"/>
                                <w:rPr>
                                  <w:noProof/>
                                </w:rPr>
                              </w:pPr>
                              <w:bookmarkStart w:id="200" w:name="_Toc382558280"/>
                              <w:r>
                                <w:t xml:space="preserve">Figure </w:t>
                              </w:r>
                              <w:fldSimple w:instr=" SEQ Figure \* ARABIC ">
                                <w:r w:rsidR="00AC06A4">
                                  <w:rPr>
                                    <w:noProof/>
                                  </w:rPr>
                                  <w:t>1</w:t>
                                </w:r>
                              </w:fldSimple>
                              <w:r>
                                <w:t>: NGDS Software Stack in Production Mode</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pt;margin-top:34.45pt;width:477pt;height:295.5pt;z-index:251765760" coordsize="6058357,37528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">
                <v:group id="Group 2207" o:spid="_x0000_s1027" style="position:absolute;width:6058357;height:3521964" coordsize="6058357,35219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Td4ufGAAAA3QAA&#10;AA8AAAAAAAAAAAAAAAAAqQIAAGRycy9kb3ducmV2LnhtbFBLBQYAAAAABAAEAPoAAACcAwAAAAA=&#10;">
                  <v:group id="Group 2201" o:spid="_x0000_s1028" style="position:absolute;left:87782;top:3255264;width:5924550;height:266700" coordsize="5924550,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UeN8IxwAAAN0A&#10;AAAPAAAAAAAAAAAAAAAAAKkCAABkcnMvZG93bnJldi54bWxQSwUGAAAAAAQABAD6AAAAnQMAAAAA&#10;">
                    <v:rect id="Rectangle 49" o:spid="_x0000_s1029" style="position:absolute;width:5924550;height:266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0KkaxQAA&#10;ANsAAAAPAAAAZHJzL2Rvd25yZXYueG1sRI9PawIxFMTvBb9DeEJvmlVK1dUoUqiU9lD/gR4fm+fu&#10;6uZlTdJ1++0bQehxmJnfMLNFayrRkPOlZQWDfgKCOLO65FzBfvfeG4PwAVljZZkU/JKHxbzzNMNU&#10;2xtvqNmGXEQI+xQVFCHUqZQ+K8ig79uaOHon6wyGKF0utcNbhJtKDpPkVRosOS4UWNNbQdll+2MU&#10;DK/n42idf/vPU7M6fLWZq7R2Sj132+UURKA2/Icf7Q+t4GUC9y/xB8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LQqRrFAAAA2wAAAA8AAAAAAAAAAAAAAAAAlwIAAGRycy9k&#10;b3ducmV2LnhtbFBLBQYAAAAABAAEAPUAAACJAwAAAAA=&#10;" fillcolor="#dbe5f1 [660]" strokecolor="#365f91 [2404]" strokeweight="2pt"/>
                    <v:shapetype id="_x0000_t202" coordsize="21600,21600" o:spt="202" path="m0,0l0,21600,21600,21600,21600,0xe">
                      <v:stroke joinstyle="miter"/>
                      <v:path gradientshapeok="t" o:connecttype="rect"/>
                    </v:shapetype>
                    <v:shape id="Text Box 50" o:spid="_x0000_s1030" type="#_x0000_t202" style="position:absolute;left:1574800;top:44450;width:2771775;height:177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faNPwgAA&#10;ANsAAAAPAAAAZHJzL2Rvd25yZXYueG1sRE9Na8JAEL0X/A/LCN7qxoBFoqtIIFjEHmK99DZmxySY&#10;nY3ZrYn99d2D4PHxvlebwTTiTp2rLSuYTSMQxIXVNZcKTt/Z+wKE88gaG8uk4EEONuvR2woTbXvO&#10;6X70pQgh7BJUUHnfJlK6oiKDbmpb4sBdbGfQB9iVUnfYh3DTyDiKPqTBmkNDhS2lFRXX469RsE+z&#10;L8zPsVn8NenucNm2t9PPXKnJeNguQXga/Ev8dH9qBfOwPnwJP0Cu/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J9o0/CAAAA2wAAAA8AAAAAAAAAAAAAAAAAlwIAAGRycy9kb3du&#10;cmV2LnhtbFBLBQYAAAAABAAEAPUAAACGAwAAAAA=&#10;" filled="f" stroked="f" strokeweight=".5pt">
                      <v:textbox>
                        <w:txbxContent>
                          <w:p w14:paraId="7F0BC133" w14:textId="77777777" w:rsidR="005D3061" w:rsidRPr="0017463B" w:rsidRDefault="005D3061" w:rsidP="0017463B">
                            <w:pPr>
                              <w:jc w:val="center"/>
                              <w:rPr>
                                <w:sz w:val="12"/>
                              </w:rPr>
                            </w:pPr>
                            <w:proofErr w:type="spellStart"/>
                            <w:r w:rsidRPr="0017463B">
                              <w:rPr>
                                <w:sz w:val="12"/>
                              </w:rPr>
                              <w:t>Xubuntu</w:t>
                            </w:r>
                            <w:proofErr w:type="spellEnd"/>
                            <w:r w:rsidRPr="0017463B">
                              <w:rPr>
                                <w:sz w:val="12"/>
                              </w:rPr>
                              <w:t xml:space="preserve"> 12.04 LTS 64-bit</w:t>
                            </w:r>
                          </w:p>
                        </w:txbxContent>
                      </v:textbox>
                    </v:shape>
                  </v:group>
                  <v:group id="Group 2195" o:spid="_x0000_s1031" style="position:absolute;left:87782;top:2984602;width:4292600;height:266700" coordsize="4292600,2667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Gwt8MUAAADdAAAA&#10;DwAAAAAAAAAAAAAAAACpAgAAZHJzL2Rvd25yZXYueG1sUEsFBgAAAAAEAAQA+gAAAJsDAAAAAA==&#10;">
                    <v:rect id="Rectangle 53" o:spid="_x0000_s1032" style="position:absolute;width:4292600;height:266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4QgtxQAA&#10;ANsAAAAPAAAAZHJzL2Rvd25yZXYueG1sRI9PawIxFMTvBb9DeEJvmtVSldUoUqiU9lD/gR4fm+fu&#10;6uZlTdJ1++0bQehxmJnfMLNFayrRkPOlZQWDfgKCOLO65FzBfvfem4DwAVljZZkU/JKHxbzzNMNU&#10;2xtvqNmGXEQI+xQVFCHUqZQ+K8ig79uaOHon6wyGKF0utcNbhJtKDpNkJA2WHBcKrOmtoOyy/TEK&#10;htfzcbzOv/3nqVkdvtrMVVo7pZ677XIKIlAb/sOP9odW8PoC9y/xB8j5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hCC3FAAAA2wAAAA8AAAAAAAAAAAAAAAAAlwIAAGRycy9k&#10;b3ducmV2LnhtbFBLBQYAAAAABAAEAPUAAACJAwAAAAA=&#10;" fillcolor="#dbe5f1 [660]" strokecolor="#365f91 [2404]" strokeweight="2pt"/>
                    <v:shape id="Text Box 55" o:spid="_x0000_s1033" type="#_x0000_t202" style="position:absolute;left:762000;top:50800;width:2771775;height:171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CgDXxgAA&#10;ANsAAAAPAAAAZHJzL2Rvd25yZXYueG1sRI9Ba8JAFITvhf6H5RV6azYKKZJmFQlIpehBm0tvr9ln&#10;Esy+TbNrEv313ULB4zAz3zDZajKtGKh3jWUFsygGQVxa3XCloPjcvCxAOI+ssbVMCq7kYLV8fMgw&#10;1XbkAw1HX4kAYZeigtr7LpXSlTUZdJHtiIN3sr1BH2RfSd3jGOCmlfM4fpUGGw4LNXaU11Sejxej&#10;4CPf7PHwPTeLW5u/707r7qf4SpR6fprWbyA8Tf4e/m9vtYIkgb8v4QfI5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SCgDXxgAAANsAAAAPAAAAAAAAAAAAAAAAAJcCAABkcnMv&#10;ZG93bnJldi54bWxQSwUGAAAAAAQABAD1AAAAigMAAAAA&#10;" filled="f" stroked="f" strokeweight=".5pt">
                      <v:textbox>
                        <w:txbxContent>
                          <w:p w14:paraId="6FD487F3" w14:textId="77777777" w:rsidR="005D3061" w:rsidRPr="0017463B" w:rsidRDefault="005D3061" w:rsidP="00415183">
                            <w:pPr>
                              <w:jc w:val="center"/>
                              <w:rPr>
                                <w:sz w:val="12"/>
                              </w:rPr>
                            </w:pPr>
                            <w:r w:rsidRPr="0017463B">
                              <w:rPr>
                                <w:sz w:val="12"/>
                              </w:rPr>
                              <w:t>Ubuntu services (upstart process)</w:t>
                            </w:r>
                          </w:p>
                        </w:txbxContent>
                      </v:textbox>
                    </v:shape>
                  </v:group>
                  <v:group id="Group 2203" o:spid="_x0000_s1034" style="position:absolute;left:4323283;top:2977286;width:777240;height:336550" coordsize="777240,3365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S+bk5MUAAADdAAAA&#10;DwAAAAAAAAAAAAAAAACpAgAAZHJzL2Rvd25yZXYueG1sUEsFBgAAAAAEAAQA+gAAAJsDAAAAAA==&#10;">
                    <v:rect id="Rectangle 57" o:spid="_x0000_s1035" style="position:absolute;left:146050;top:6350;width:520700;height:266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2g4uxQAA&#10;ANsAAAAPAAAAZHJzL2Rvd25yZXYueG1sRI9bawIxFITfC/6HcATfalbBC1ujiFCR+mC9QPt42Bx3&#10;t25Otkm6rv/eCAUfh5n5hpktWlOJhpwvLSsY9BMQxJnVJecKTsf31ykIH5A1VpZJwY08LOadlxmm&#10;2l55T80h5CJC2KeooAihTqX0WUEGfd/WxNE7W2cwROlyqR1eI9xUcpgkY2mw5LhQYE2rgrLL4c8o&#10;GP7+fE8+853/ODfrr22buUprp1Sv2y7fQARqwzP8395oBaMJPL7EHyD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naDi7FAAAA2wAAAA8AAAAAAAAAAAAAAAAAlwIAAGRycy9k&#10;b3ducmV2LnhtbFBLBQYAAAAABAAEAPUAAACJAwAAAAA=&#10;" fillcolor="#dbe5f1 [660]" strokecolor="#365f91 [2404]" strokeweight="2pt"/>
                    <v:shape id="Text Box 58" o:spid="_x0000_s1036" type="#_x0000_t202" style="position:absolute;width:777240;height:336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C69JwgAA&#10;ANsAAAAPAAAAZHJzL2Rvd25yZXYueG1sRE9Na8JAEL0X/A/LCN7qxoBFoqtIIFjEHmK99DZmxySY&#10;nY3ZrYn99d2D4PHxvlebwTTiTp2rLSuYTSMQxIXVNZcKTt/Z+wKE88gaG8uk4EEONuvR2woTbXvO&#10;6X70pQgh7BJUUHnfJlK6oiKDbmpb4sBdbGfQB9iVUnfYh3DTyDiKPqTBmkNDhS2lFRXX469RsE+z&#10;L8zPsVn8NenucNm2t9PPXKnJeNguQXga/Ev8dH9qBfMwNnwJP0Cu/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wLr0nCAAAA2wAAAA8AAAAAAAAAAAAAAAAAlwIAAGRycy9kb3du&#10;cmV2LnhtbFBLBQYAAAAABAAEAPUAAACGAwAAAAA=&#10;" filled="f" stroked="f" strokeweight=".5pt">
                      <v:textbox>
                        <w:txbxContent>
                          <w:p w14:paraId="3EB6FFA6" w14:textId="77777777" w:rsidR="005D3061" w:rsidRPr="0017463B" w:rsidRDefault="005D3061" w:rsidP="0017463B">
                            <w:pPr>
                              <w:spacing w:after="0" w:line="240" w:lineRule="auto"/>
                              <w:contextualSpacing/>
                              <w:jc w:val="center"/>
                              <w:rPr>
                                <w:sz w:val="12"/>
                              </w:rPr>
                            </w:pPr>
                            <w:r w:rsidRPr="0017463B">
                              <w:rPr>
                                <w:sz w:val="12"/>
                              </w:rPr>
                              <w:t xml:space="preserve">Ubuntu </w:t>
                            </w:r>
                          </w:p>
                          <w:p w14:paraId="0D7A4B64" w14:textId="77777777" w:rsidR="005D3061" w:rsidRPr="0017463B" w:rsidRDefault="005D3061"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67;top:2670048;width:491490;height:584200" coordsize="491490,5842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kqkF/xwAAAN0A&#10;AAAPAAAAAAAAAAAAAAAAAKkCAABkcnMvZG93bnJldi54bWxQSwUGAAAAAAQABAD6AAAAnQMAAAAA&#10;">
                    <v:rect id="Rectangle 62" o:spid="_x0000_s1038" style="position:absolute;left:82550;width:364490;height:584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wWcLxQAA&#10;ANsAAAAPAAAAZHJzL2Rvd25yZXYueG1sRI9PawIxFMTvQr9DeIXeNNs9aFnNigiV0h5araDHx+bt&#10;H928rEm6rt++EQo9DjPzG2axHEwrenK+sazgeZKAIC6sbrhSsP9+Hb+A8AFZY2uZFNzIwzJ/GC0w&#10;0/bKW+p3oRIRwj5DBXUIXSalL2oy6Ce2I45eaZ3BEKWrpHZ4jXDTyjRJptJgw3Ghxo7WNRXn3Y9R&#10;kF5Ox9lX9enfy35z+BgK12rtlHp6HFZzEIGG8B/+a79pBdMU7l/iD5D5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fBZwvFAAAA2wAAAA8AAAAAAAAAAAAAAAAAlwIAAGRycy9k&#10;b3ducmV2LnhtbFBLBQYAAAAABAAEAPUAAACJAwAAAAA=&#10;" fillcolor="#dbe5f1 [660]" strokecolor="#365f91 [2404]" strokeweight="2pt"/>
                    <v:shape id="Text Box 61" o:spid="_x0000_s1039" type="#_x0000_t202" style="position:absolute;top:165100;width:491490;height:368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XcxpwwAA&#10;ANsAAAAPAAAAZHJzL2Rvd25yZXYueG1sRI/NqsIwFIT3wn2HcC6401RBkWoUKYgiuvBn4+7c5tiW&#10;25zUJmr16Y0guBxm5htmMmtMKW5Uu8Kygl43AkGcWl1wpuB4WHRGIJxH1lhaJgUPcjCb/rQmGGt7&#10;5x3d9j4TAcIuRgW591UspUtzMui6tiIO3tnWBn2QdSZ1jfcAN6XsR9FQGiw4LORYUZJT+r+/GgXr&#10;ZLHF3V/fjJ5lstyc59XleBoo1f5t5mMQnhr/DX/aK61g2IP3l/AD5PQ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XcxpwwAAANsAAAAPAAAAAAAAAAAAAAAAAJcCAABkcnMvZG93&#10;bnJldi54bWxQSwUGAAAAAAQABAD1AAAAhwMAAAAA&#10;" filled="f" stroked="f" strokeweight=".5pt">
                      <v:textbox>
                        <w:txbxContent>
                          <w:p w14:paraId="6216F7D6" w14:textId="77777777" w:rsidR="005D3061" w:rsidRPr="0017463B" w:rsidRDefault="005D3061" w:rsidP="0017463B">
                            <w:pPr>
                              <w:spacing w:after="0" w:line="240" w:lineRule="auto"/>
                              <w:contextualSpacing/>
                              <w:jc w:val="center"/>
                              <w:rPr>
                                <w:sz w:val="12"/>
                              </w:rPr>
                            </w:pPr>
                            <w:r w:rsidRPr="0017463B">
                              <w:rPr>
                                <w:sz w:val="12"/>
                              </w:rPr>
                              <w:t>GDAL</w:t>
                            </w:r>
                          </w:p>
                          <w:p w14:paraId="262EB545" w14:textId="77777777" w:rsidR="005D3061" w:rsidRPr="0017463B" w:rsidRDefault="005D3061" w:rsidP="0017463B">
                            <w:pPr>
                              <w:spacing w:after="0" w:line="240" w:lineRule="auto"/>
                              <w:contextualSpacing/>
                              <w:jc w:val="center"/>
                              <w:rPr>
                                <w:sz w:val="12"/>
                              </w:rPr>
                            </w:pPr>
                            <w:r w:rsidRPr="0017463B">
                              <w:rPr>
                                <w:sz w:val="12"/>
                              </w:rPr>
                              <w:t>(</w:t>
                            </w:r>
                            <w:proofErr w:type="gramStart"/>
                            <w:r w:rsidRPr="0017463B">
                              <w:rPr>
                                <w:sz w:val="12"/>
                              </w:rPr>
                              <w:t>library</w:t>
                            </w:r>
                            <w:proofErr w:type="gramEnd"/>
                            <w:r w:rsidRPr="0017463B">
                              <w:rPr>
                                <w:sz w:val="12"/>
                              </w:rPr>
                              <w:t>)</w:t>
                            </w:r>
                          </w:p>
                        </w:txbxContent>
                      </v:textbox>
                    </v:shape>
                  </v:group>
                  <v:group id="Group 2204" o:spid="_x0000_s1040" style="position:absolute;left:4352544;top:2648102;width:777240;height:273050" coordsize="777240,2730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QPfJDGAAAA3QAA&#10;AA8AAAAAAAAAAAAAAAAAqQIAAGRycy9kb3ducmV2LnhtbFBLBQYAAAAABAAEAPoAAACcAwAAAAA=&#10;">
                    <v:rect id="Rectangle 63" o:spid="_x0000_s1041" style="position:absolute;left:127000;width:520700;height:266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jcKQxAAA&#10;ANsAAAAPAAAAZHJzL2Rvd25yZXYueG1sRI9PawIxFMTvBb9DeIK3mlVBZWsUERRpD9Y/0B4fm+fu&#10;1s3LmqTr9tubguBxmJnfMLNFayrRkPOlZQWDfgKCOLO65FzB6bh+nYLwAVljZZkU/JGHxbzzMsNU&#10;2xvvqTmEXEQI+xQVFCHUqZQ+K8ig79uaOHpn6wyGKF0utcNbhJtKDpNkLA2WHBcKrGlVUHY5/BoF&#10;w+vP9+Qz3/n3c7P5+mgzV2ntlOp12+UbiEBteIYf7a1WMB7B/5f4A+T8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OI3CkMQAAADbAAAADwAAAAAAAAAAAAAAAACXAgAAZHJzL2Rv&#10;d25yZXYueG1sUEsFBgAAAAAEAAQA9QAAAIgDAAAAAA==&#10;" fillcolor="#dbe5f1 [660]" strokecolor="#365f91 [2404]" strokeweight="2pt"/>
                    <v:shape id="Text Box 2113" o:spid="_x0000_s1042" type="#_x0000_t202" style="position:absolute;top:31750;width:777240;height:241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yyyQyAAA&#10;AN0AAAAPAAAAZHJzL2Rvd25yZXYueG1sRI9La8MwEITvhf4HsYXcGtkOKca1EoIhtJTkkMelt621&#10;flBr5Vpq4ubXR4FCjsPMfMPky9F04kSDay0riKcRCOLS6pZrBcfD+jkF4Tyyxs4yKfgjB8vF40OO&#10;mbZn3tFp72sRIOwyVNB432dSurIhg25qe+LgVXYw6IMcaqkHPAe46WQSRS/SYMthocGeiobK7/2v&#10;UfBRrLe4+0pMeumKt0216n+On3OlJk/j6hWEp9Hfw//td60gieMZ3N6EJyA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KHLLJDIAAAA3QAAAA8AAAAAAAAAAAAAAAAAlwIAAGRy&#10;cy9kb3ducmV2LnhtbFBLBQYAAAAABAAEAPUAAACMAwAAAAA=&#10;" filled="f" stroked="f" strokeweight=".5pt">
                      <v:textbox>
                        <w:txbxContent>
                          <w:p w14:paraId="61856B6E" w14:textId="77777777" w:rsidR="005D3061" w:rsidRPr="0017463B" w:rsidRDefault="005D3061"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44;top:2238451;width:777240;height:469900" coordsize="777240,4699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0PZC8UAAADdAAAA&#10;DwAAAAAAAAAAAAAAAACpAgAAZHJzL2Rvd25yZXYueG1sUEsFBgAAAAAEAAQA+gAAAJsDAAAAAA==&#10;">
                    <v:rect id="Rectangle 2112" o:spid="_x0000_s1044" style="position:absolute;left:127000;width:520700;height:4191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dPgOxgAA&#10;AN0AAAAPAAAAZHJzL2Rvd25yZXYueG1sRI9Pa8JAFMTvhX6H5RW8NZvk0Ep0FSm0lHqw/gE9PrLP&#10;JDb7Nt1dY/rtu4LgcZj5zTDT+WBa0ZPzjWUFWZKCIC6tbrhSsNu+P49B+ICssbVMCv7Iw3z2+DDF&#10;QtsLr6nfhErEEvYFKqhD6AopfVmTQZ/Yjjh6R+sMhihdJbXDSyw3rczT9EUabDgu1NjRW03lz+Zs&#10;FOS/p8Prd7XyX8f+Y78cStdq7ZQaPQ2LCYhAQ7iHb/SnjlyW5XB9E5+AnP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dPgOxgAAAN0AAAAPAAAAAAAAAAAAAAAAAJcCAABkcnMv&#10;ZG93bnJldi54bWxQSwUGAAAAAAQABAD1AAAAigMAAAAA&#10;" fillcolor="#dbe5f1 [660]" strokecolor="#365f91 [2404]" strokeweight="2pt"/>
                    <v:shape id="Text Box 2114" o:spid="_x0000_s1045" type="#_x0000_t202" style="position:absolute;width:777240;height:469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IrTkyAAA&#10;AN0AAAAPAAAAZHJzL2Rvd25yZXYueG1sRI9La8MwEITvhf4HsYXcGtkmKca1EoIhtJTkkMelt621&#10;flBr5Vpq4ubXR4FCjsPMfMPky9F04kSDay0riKcRCOLS6pZrBcfD+jkF4Tyyxs4yKfgjB8vF40OO&#10;mbZn3tFp72sRIOwyVNB432dSurIhg25qe+LgVXYw6IMcaqkHPAe46WQSRS/SYMthocGeiobK7/2v&#10;UfBRrLe4+0pMeumKt0216n+On3OlJk/j6hWEp9Hfw//td60gieMZ3N6EJyA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C4itOTIAAAA3QAAAA8AAAAAAAAAAAAAAAAAlwIAAGRy&#10;cy9kb3ducmV2LnhtbFBLBQYAAAAABAAEAPUAAACMAwAAAAA=&#10;" filled="f" stroked="f" strokeweight=".5pt">
                      <v:textbox>
                        <w:txbxContent>
                          <w:p w14:paraId="39B525AB" w14:textId="77777777" w:rsidR="005D3061" w:rsidRPr="0017463B" w:rsidRDefault="005D3061" w:rsidP="0017463B">
                            <w:pPr>
                              <w:spacing w:after="0" w:line="240" w:lineRule="auto"/>
                              <w:contextualSpacing/>
                              <w:jc w:val="center"/>
                              <w:rPr>
                                <w:sz w:val="12"/>
                              </w:rPr>
                            </w:pPr>
                            <w:r w:rsidRPr="0017463B">
                              <w:rPr>
                                <w:sz w:val="12"/>
                              </w:rPr>
                              <w:t>NGDS</w:t>
                            </w:r>
                          </w:p>
                          <w:p w14:paraId="7572D29B" w14:textId="77777777" w:rsidR="005D3061" w:rsidRPr="0017463B" w:rsidRDefault="005D3061" w:rsidP="0017463B">
                            <w:pPr>
                              <w:spacing w:after="0" w:line="240" w:lineRule="auto"/>
                              <w:contextualSpacing/>
                              <w:jc w:val="center"/>
                              <w:rPr>
                                <w:sz w:val="12"/>
                              </w:rPr>
                            </w:pPr>
                            <w:r w:rsidRPr="0017463B">
                              <w:rPr>
                                <w:sz w:val="12"/>
                              </w:rPr>
                              <w:t>Harvester</w:t>
                            </w:r>
                          </w:p>
                          <w:p w14:paraId="51067B12" w14:textId="77777777" w:rsidR="005D3061" w:rsidRPr="0017463B" w:rsidRDefault="005D3061" w:rsidP="0017463B">
                            <w:pPr>
                              <w:spacing w:after="0" w:line="240" w:lineRule="auto"/>
                              <w:contextualSpacing/>
                              <w:jc w:val="center"/>
                              <w:rPr>
                                <w:sz w:val="12"/>
                              </w:rPr>
                            </w:pPr>
                            <w:r w:rsidRPr="0017463B">
                              <w:rPr>
                                <w:sz w:val="12"/>
                              </w:rPr>
                              <w:t>(</w:t>
                            </w:r>
                            <w:proofErr w:type="spellStart"/>
                            <w:proofErr w:type="gramStart"/>
                            <w:r w:rsidRPr="0017463B">
                              <w:rPr>
                                <w:sz w:val="12"/>
                              </w:rPr>
                              <w:t>paster</w:t>
                            </w:r>
                            <w:proofErr w:type="spellEnd"/>
                            <w:proofErr w:type="gramEnd"/>
                            <w:r w:rsidRPr="0017463B">
                              <w:rPr>
                                <w:sz w:val="12"/>
                              </w:rPr>
                              <w:t xml:space="preserve"> </w:t>
                            </w:r>
                            <w:proofErr w:type="spellStart"/>
                            <w:r w:rsidRPr="0017463B">
                              <w:rPr>
                                <w:sz w:val="12"/>
                              </w:rPr>
                              <w:t>cmd</w:t>
                            </w:r>
                            <w:proofErr w:type="spellEnd"/>
                            <w:r w:rsidRPr="0017463B">
                              <w:rPr>
                                <w:sz w:val="12"/>
                              </w:rPr>
                              <w:t>)</w:t>
                            </w:r>
                          </w:p>
                        </w:txbxContent>
                      </v:textbox>
                    </v:shape>
                  </v:group>
                  <v:group id="Group 2199" o:spid="_x0000_s1046" style="position:absolute;left:2830982;top:2589581;width:1557020;height:317500" coordsize="1557020,317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khJ/XGAAAA3QAA&#10;AA8AAAAAAAAAAAAAAAAAqQIAAGRycy9kb3ducmV2LnhtbFBLBQYAAAAABAAEAPoAAACcAwAAAAA=&#10;">
                    <v:rect id="Rectangle 2115" o:spid="_x0000_s1047" style="position:absolute;left:12700;width:1544320;height:317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nWB6xgAA&#10;AN0AAAAPAAAAZHJzL2Rvd25yZXYueG1sRI9Pa8JAFMTvBb/D8oTe6iaCtkRXKYIi7cH6B/T4yD6T&#10;2OzbuLuN8du7hUKPw8xvhpnOO1OLlpyvLCtIBwkI4tzqigsFh/3y5Q2ED8gaa8uk4E4e5rPe0xQz&#10;bW+8pXYXChFL2GeooAyhyaT0eUkG/cA2xNE7W2cwROkKqR3eYrmp5TBJxtJgxXGhxIYWJeXfux+j&#10;YHi9nF6/io3/OLer42eXu1prp9Rzv3ufgAjUhf/wH73WkUvTEfy+iU9Azh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inWB6xgAAAN0AAAAPAAAAAAAAAAAAAAAAAJcCAABkcnMv&#10;ZG93bnJldi54bWxQSwUGAAAAAAQABAD1AAAAigMAAAAA&#10;" fillcolor="#dbe5f1 [660]" strokecolor="#365f91 [2404]" strokeweight="2pt"/>
                    <v:shape id="Text Box 2116" o:spid="_x0000_s1048" type="#_x0000_t202" style="position:absolute;top:25400;width:1551940;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" filled="f" stroked="f" strokeweight=".5pt">
                      <v:textbox>
                        <w:txbxContent>
                          <w:p w14:paraId="69DF1060" w14:textId="77777777" w:rsidR="005D3061" w:rsidRPr="0017463B" w:rsidRDefault="005D3061" w:rsidP="0017463B">
                            <w:pPr>
                              <w:spacing w:after="0" w:line="240" w:lineRule="auto"/>
                              <w:contextualSpacing/>
                              <w:jc w:val="center"/>
                              <w:rPr>
                                <w:sz w:val="12"/>
                              </w:rPr>
                            </w:pPr>
                            <w:r w:rsidRPr="0017463B">
                              <w:rPr>
                                <w:sz w:val="12"/>
                              </w:rPr>
                              <w:t>Java Development Kit</w:t>
                            </w:r>
                          </w:p>
                          <w:p w14:paraId="2D841A81" w14:textId="77777777" w:rsidR="005D3061" w:rsidRPr="0017463B" w:rsidRDefault="005D3061"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18;top:2984602;width:520700;height:298450" coordsize="520700,2984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7NHqTxAAAAN0AAAAP&#10;AAAAAAAAAAAAAAAAAKkCAABkcnMvZG93bnJldi54bWxQSwUGAAAAAAQABAD6AAAAmgMAAAAA&#10;">
                    <v:rect id="Rectangle 60" o:spid="_x0000_s1050" style="position:absolute;width:520700;height:266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X1znwgAA&#10;ANsAAAAPAAAAZHJzL2Rvd25yZXYueG1sRE/Pa8IwFL4P/B/CE3ZbUz10o2uUISiyHbapMI+P5tnW&#10;NS81ydr635vDwOPH97tYjqYVPTnfWFYwS1IQxKXVDVcKDvv10wsIH5A1tpZJwZU8LBeThwJzbQf+&#10;pn4XKhFD2OeooA6hy6X0ZU0GfWI74sidrDMYInSV1A6HGG5aOU/TTBpsODbU2NGqpvJ392cUzC/n&#10;4/NX9enfT/3m52MsXau1U+pxOr69ggg0hrv4373VCrK4Pn6JP0Aub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hfXOfCAAAA2wAAAA8AAAAAAAAAAAAAAAAAlwIAAGRycy9kb3du&#10;cmV2LnhtbFBLBQYAAAAABAAEAPUAAACGAwAAAAA=&#10;" fillcolor="#dbe5f1 [660]" strokecolor="#365f91 [2404]" strokeweight="2pt"/>
                    <v:shape id="Text Box 59" o:spid="_x0000_s1051" type="#_x0000_t202" style="position:absolute;left:31750;width:454660;height:298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RwrSxAAA&#10;ANsAAAAPAAAAZHJzL2Rvd25yZXYueG1sRI9Pi8IwFMTvgt8hPGFvmiooWo0iBXFZ9OCfi7dn82yL&#10;zUttslr99GZhweMwM79hZovGlOJOtSssK+j3IhDEqdUFZwqOh1V3DMJ5ZI2lZVLwJAeLebs1w1jb&#10;B+/ovveZCBB2MSrIva9iKV2ak0HXsxVx8C62NuiDrDOpa3wEuCnlIIpG0mDBYSHHipKc0uv+1yj4&#10;SVZb3J0HZvwqk/Xmsqxux9NQqa9Os5yC8NT4T/i//a0VDCfw9yX8ADl/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00cK0sQAAADbAAAADwAAAAAAAAAAAAAAAACXAgAAZHJzL2Rv&#10;d25yZXYueG1sUEsFBgAAAAAEAAQA9QAAAIgDAAAAAA==&#10;" filled="f" stroked="f" strokeweight=".5pt">
                      <v:textbox>
                        <w:txbxContent>
                          <w:p w14:paraId="63C28BA7" w14:textId="77777777" w:rsidR="005D3061" w:rsidRPr="0017463B" w:rsidRDefault="005D3061" w:rsidP="0017463B">
                            <w:pPr>
                              <w:spacing w:after="0" w:line="240" w:lineRule="auto"/>
                              <w:contextualSpacing/>
                              <w:jc w:val="center"/>
                              <w:rPr>
                                <w:sz w:val="12"/>
                              </w:rPr>
                            </w:pPr>
                            <w:proofErr w:type="spellStart"/>
                            <w:r w:rsidRPr="0017463B">
                              <w:rPr>
                                <w:sz w:val="12"/>
                              </w:rPr>
                              <w:t>Postgres</w:t>
                            </w:r>
                            <w:proofErr w:type="spellEnd"/>
                            <w:r w:rsidRPr="0017463B">
                              <w:rPr>
                                <w:sz w:val="12"/>
                              </w:rPr>
                              <w:t xml:space="preserve"> </w:t>
                            </w:r>
                          </w:p>
                          <w:p w14:paraId="397461C1" w14:textId="77777777" w:rsidR="005D3061" w:rsidRPr="0017463B" w:rsidRDefault="005D3061" w:rsidP="0017463B">
                            <w:pPr>
                              <w:spacing w:after="0" w:line="240" w:lineRule="auto"/>
                              <w:contextualSpacing/>
                              <w:jc w:val="center"/>
                              <w:rPr>
                                <w:sz w:val="12"/>
                              </w:rPr>
                            </w:pPr>
                            <w:proofErr w:type="spellStart"/>
                            <w:r w:rsidRPr="0017463B">
                              <w:rPr>
                                <w:sz w:val="12"/>
                              </w:rPr>
                              <w:t>PostGIS</w:t>
                            </w:r>
                            <w:proofErr w:type="spellEnd"/>
                          </w:p>
                        </w:txbxContent>
                      </v:textbox>
                    </v:shape>
                  </v:group>
                  <v:group id="Group 2196" o:spid="_x0000_s1052" style="position:absolute;left:2838297;top:2187245;width:1540510;height:317500" coordsize="1540510,317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ovrOHxwAAAN0A&#10;AAAPAAAAAAAAAAAAAAAAAKkCAABkcnMvZG93bnJldi54bWxQSwUGAAAAAAQABAD6AAAAnQMAAAAA&#10;">
                    <v:rect id="Rectangle 2127" o:spid="_x0000_s1053" style="position:absolute;width:1540510;height:317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b5ErxQAA&#10;AN0AAAAPAAAAZHJzL2Rvd25yZXYueG1sRI9Ba8JAFITvgv9heYXedGMOVaKrSEEp9dBWBT0+ss8k&#10;mn0bd9eY/vtuQfA4zHwzzGzRmVq05HxlWcFomIAgzq2uuFCw360GExA+IGusLZOCX/KwmPd7M8y0&#10;vfMPtdtQiFjCPkMFZQhNJqXPSzLoh7Yhjt7JOoMhSldI7fAey00t0yR5kwYrjgslNvReUn7Z3oyC&#10;9Ho+jr+LL/95ateHTZe7Wmun1OtLt5yCCNSFZ/hBf+jIjdIx/L+JT0D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NvkSvFAAAA3QAAAA8AAAAAAAAAAAAAAAAAlwIAAGRycy9k&#10;b3ducmV2LnhtbFBLBQYAAAAABAAEAPUAAACJAwAAAAA=&#10;" fillcolor="#dbe5f1 [660]" strokecolor="#365f91 [2404]" strokeweight="2pt"/>
                    <v:shape id="Text Box 2128" o:spid="_x0000_s1054" type="#_x0000_t202" style="position:absolute;left:120650;top:12700;width:1304290;height:2857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A3RcxAAA&#10;AN0AAAAPAAAAZHJzL2Rvd25yZXYueG1sRE9Na4NAEL0X8h+WCfRW1wgtwWSVIISW0B5MvfQ2cScq&#10;cWeNu4m2v757KPT4eN/bfDa9uNPoOssKVlEMgri2uuNGQfW5f1qDcB5ZY2+ZFHyTgzxbPGwx1Xbi&#10;ku5H34gQwi5FBa33Qyqlq1sy6CI7EAfubEeDPsCxkXrEKYSbXiZx/CINdhwaWhyoaKm+HG9GwaHY&#10;f2B5Ssz6py9e38+74Vp9PSv1uJx3GxCeZv8v/nO/aQXJKglzw5vwBGT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YQN0XMQAAADdAAAADwAAAAAAAAAAAAAAAACXAgAAZHJzL2Rv&#10;d25yZXYueG1sUEsFBgAAAAAEAAQA9QAAAIgDAAAAAA==&#10;" filled="f" stroked="f" strokeweight=".5pt">
                      <v:textbox>
                        <w:txbxContent>
                          <w:p w14:paraId="14F4ECAB" w14:textId="77777777" w:rsidR="005D3061" w:rsidRPr="0017463B" w:rsidRDefault="005D3061" w:rsidP="0017463B">
                            <w:pPr>
                              <w:spacing w:after="0" w:line="240" w:lineRule="auto"/>
                              <w:contextualSpacing/>
                              <w:jc w:val="center"/>
                              <w:rPr>
                                <w:sz w:val="12"/>
                              </w:rPr>
                            </w:pPr>
                            <w:r w:rsidRPr="0017463B">
                              <w:rPr>
                                <w:sz w:val="12"/>
                              </w:rPr>
                              <w:t>Apache Tomcat</w:t>
                            </w:r>
                          </w:p>
                          <w:p w14:paraId="13280F3A" w14:textId="77777777" w:rsidR="005D3061" w:rsidRPr="0017463B" w:rsidRDefault="005D3061" w:rsidP="0017463B">
                            <w:pPr>
                              <w:spacing w:after="0" w:line="240" w:lineRule="auto"/>
                              <w:contextualSpacing/>
                              <w:jc w:val="center"/>
                              <w:rPr>
                                <w:sz w:val="12"/>
                              </w:rPr>
                            </w:pPr>
                            <w:r w:rsidRPr="0017463B">
                              <w:rPr>
                                <w:sz w:val="12"/>
                              </w:rPr>
                              <w:t>(</w:t>
                            </w:r>
                            <w:proofErr w:type="gramStart"/>
                            <w:r w:rsidRPr="0017463B">
                              <w:rPr>
                                <w:sz w:val="12"/>
                              </w:rPr>
                              <w:t>planned</w:t>
                            </w:r>
                            <w:proofErr w:type="gramEnd"/>
                            <w:r w:rsidRPr="0017463B">
                              <w:rPr>
                                <w:sz w:val="12"/>
                              </w:rPr>
                              <w:t>)</w:t>
                            </w:r>
                          </w:p>
                        </w:txbxContent>
                      </v:textbox>
                    </v:shape>
                  </v:group>
                  <v:group id="Group 2198" o:spid="_x0000_s1055" style="position:absolute;left:2209190;top:2640787;width:683260;height:273050" coordsize="683260,2730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2bYJuxAAAAN0AAAAP&#10;AAAAAAAAAAAAAAAAAKkCAABkcnMvZG93bnJldi54bWxQSwUGAAAAAAQABAD6AAAAmgMAAAAA&#10;">
                    <v:rect id="Rectangle 2130" o:spid="_x0000_s1056" style="position:absolute;left:120650;width:444500;height:266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X5+CwwAA&#10;AN0AAAAPAAAAZHJzL2Rvd25yZXYueG1sRE9La8JAEL4X+h+WKfRWN1qwkrpKESxFD9YH6HHIjkna&#10;7Gy6u43x3zuHQo8f33s6712jOgqx9mxgOMhAERfe1lwaOOyXTxNQMSFbbDyTgStFmM/u76aYW3/h&#10;LXW7VCoJ4ZijgSqlNtc6FhU5jAPfEgt39sFhEhhKbQNeJNw1epRlY+2wZmmosKVFRcX37tcZGP18&#10;nV4+y01cnbv347ovQmNtMObxoX97BZWoT//iP/eHFd/wWfbLG3kCenY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X5+CwwAAAN0AAAAPAAAAAAAAAAAAAAAAAJcCAABkcnMvZG93&#10;bnJldi54bWxQSwUGAAAAAAQABAD1AAAAhwMAAAAA&#10;" fillcolor="#dbe5f1 [660]" strokecolor="#365f91 [2404]" strokeweight="2pt"/>
                    <v:shape id="Text Box 2131" o:spid="_x0000_s1057" type="#_x0000_t202" style="position:absolute;top:31750;width:683260;height:241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4EscyAAA&#10;AN0AAAAPAAAAZHJzL2Rvd25yZXYueG1sRI9La8MwEITvhf4HsYXcGtkOKca1EoIhtJTkkMelt621&#10;flBr5Vpq4ubXR4FCjsPMfMPky9F04kSDay0riKcRCOLS6pZrBcfD+jkF4Tyyxs4yKfgjB8vF40OO&#10;mbZn3tFp72sRIOwyVNB432dSurIhg25qe+LgVXYw6IMcaqkHPAe46WQSRS/SYMthocGeiobK7/2v&#10;UfBRrLe4+0pMeumKt0216n+On3OlJk/j6hWEp9Hfw//td60giWcx3N6EJyA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HXgSxzIAAAA3QAAAA8AAAAAAAAAAAAAAAAAlwIAAGRy&#10;cy9kb3ducmV2LnhtbFBLBQYAAAAABAAEAPUAAACMAwAAAAA=&#10;" filled="f" stroked="f" strokeweight=".5pt">
                      <v:textbox>
                        <w:txbxContent>
                          <w:p w14:paraId="6C93AF8C" w14:textId="77777777" w:rsidR="005D3061" w:rsidRPr="0017463B" w:rsidRDefault="005D3061"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99;top:2399386;width:777240;height:273050" coordsize="777240,2730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fyFhzGAAAA3QAA&#10;AA8AAAAAAAAAAAAAAAAAqQIAAGRycy9kb3ducmV2LnhtbFBLBQYAAAAABAAEAPoAAACcAwAAAAA=&#10;">
                    <v:rect id="Rectangle 2133" o:spid="_x0000_s1059" style="position:absolute;left:165100;width:450850;height:266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jQH1xgAA&#10;AN0AAAAPAAAAZHJzL2Rvd25yZXYueG1sRI9PawIxFMTvgt8hPKE3zarQymoUESqih9Y/oMfH5rm7&#10;unnZJum6/fZNoeBxmPnNMLNFayrRkPOlZQXDQQKCOLO65FzB6fjen4DwAVljZZkU/JCHxbzbmWGq&#10;7YP31BxCLmIJ+xQVFCHUqZQ+K8igH9iaOHpX6wyGKF0utcNHLDeVHCXJqzRYclwosKZVQdn98G0U&#10;jL5ul7fP/MNvr836vGszV2ntlHrptcspiEBteIb/6Y2O3HA8hr838QnI+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JjQH1xgAAAN0AAAAPAAAAAAAAAAAAAAAAAJcCAABkcnMv&#10;ZG93bnJldi54bWxQSwUGAAAAAAQABAD1AAAAigMAAAAA&#10;" fillcolor="#dbe5f1 [660]" strokecolor="#365f91 [2404]" strokeweight="2pt"/>
                    <v:shape id="Text Box 2134" o:spid="_x0000_s1060" type="#_x0000_t202" style="position:absolute;top:31750;width:777240;height:241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l+iExwAA&#10;AN0AAAAPAAAAZHJzL2Rvd25yZXYueG1sRI9Pa8JAFMTvgt9heUJvujFakdRVJCCW0h78c/H2mn0m&#10;wezbmN1q7Kd3BcHjMDO/YWaL1lTiQo0rLSsYDiIQxJnVJecK9rtVfwrCeWSNlWVScCMHi3m3M8NE&#10;2ytv6LL1uQgQdgkqKLyvEyldVpBBN7A1cfCOtjHog2xyqRu8BripZBxFE2mw5LBQYE1pQdlp+2cU&#10;fKWrH9z8xmb6X6Xr7+OyPu8P70q99drlBwhPrX+Fn+1PrSAejsbweBOegJzf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ZZfohMcAAADdAAAADwAAAAAAAAAAAAAAAACXAgAAZHJz&#10;L2Rvd25yZXYueG1sUEsFBgAAAAAEAAQA9QAAAIsDAAAAAA==&#10;" filled="f" stroked="f" strokeweight=".5pt">
                      <v:textbox>
                        <w:txbxContent>
                          <w:p w14:paraId="58CB7BC4" w14:textId="77777777" w:rsidR="005D3061" w:rsidRPr="0017463B" w:rsidRDefault="005D3061" w:rsidP="0017463B">
                            <w:pPr>
                              <w:spacing w:after="0" w:line="240" w:lineRule="auto"/>
                              <w:contextualSpacing/>
                              <w:jc w:val="center"/>
                              <w:rPr>
                                <w:sz w:val="12"/>
                              </w:rPr>
                            </w:pPr>
                            <w:proofErr w:type="spellStart"/>
                            <w:proofErr w:type="gramStart"/>
                            <w:r w:rsidRPr="0017463B">
                              <w:rPr>
                                <w:sz w:val="12"/>
                              </w:rPr>
                              <w:t>celeryd</w:t>
                            </w:r>
                            <w:proofErr w:type="spellEnd"/>
                            <w:proofErr w:type="gramEnd"/>
                          </w:p>
                        </w:txbxContent>
                      </v:textbox>
                    </v:shape>
                  </v:group>
                  <v:group id="Group 2194" o:spid="_x0000_s1061" style="position:absolute;left:95097;top:2589581;width:2178050;height:317500" coordsize="2178050,317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cgiGvGAAAA3QAA&#10;AA8AAAAAAAAAAAAAAAAAqQIAAGRycy9kb3ducmV2LnhtbFBLBQYAAAAABAAEAPoAAACcAwAAAAA=&#10;">
                    <v:rect id="Rectangle 2149" o:spid="_x0000_s1062" style="position:absolute;width:2178050;height:317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Y0VixgAA&#10;AN0AAAAPAAAAZHJzL2Rvd25yZXYueG1sRI9Ba8JAFITvhf6H5RW86UYRrdFVpNAi9tA2FfT4yD6T&#10;aPZturvG9N93BaHHYeabYRarztSiJecrywqGgwQEcW51xYWC3fdr/xmED8gaa8uk4Jc8rJaPDwtM&#10;tb3yF7VZKEQsYZ+igjKEJpXS5yUZ9APbEEfvaJ3BEKUrpHZ4jeWmlqMkmUiDFceFEht6KSk/Zxej&#10;YPRzOkw/iw+/PbZv+/cud7XWTqneU7eegwjUhf/wnd7oyA3HM7i9iU9AL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Y0VixgAAAN0AAAAPAAAAAAAAAAAAAAAAAJcCAABkcnMv&#10;ZG93bnJldi54bWxQSwUGAAAAAAQABAD1AAAAigMAAAAA&#10;" fillcolor="#dbe5f1 [660]" strokecolor="#365f91 [2404]" strokeweight="2pt"/>
                    <v:shape id="Text Box 2150" o:spid="_x0000_s1063" type="#_x0000_t202" style="position:absolute;left:501650;top:50800;width:1177290;height:215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cwsnxAAA&#10;AN0AAAAPAAAAZHJzL2Rvd25yZXYueG1sRE/LaoNAFN0H+g/DLXSXjAopwWYUEUJLaRZ5bLq7dW5U&#10;6tyxzlRtvr6zCGR5OO9tPptOjDS41rKCeBWBIK6sbrlWcD7tlhsQziNr7CyTgj9ykGcPiy2m2k58&#10;oPHoaxFC2KWooPG+T6V0VUMG3cr2xIG72MGgD3CopR5wCuGmk0kUPUuDLYeGBnsqG6q+j79GwXu5&#10;2+PhKzGba1e+flyK/uf8uVbq6XEuXkB4mv1dfHO/aQVJvA77w5vwBG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x3MLJ8QAAADdAAAADwAAAAAAAAAAAAAAAACXAgAAZHJzL2Rv&#10;d25yZXYueG1sUEsFBgAAAAAEAAQA9QAAAIgDAAAAAA==&#10;" filled="f" stroked="f" strokeweight=".5pt">
                      <v:textbox>
                        <w:txbxContent>
                          <w:p w14:paraId="74F1F9B7" w14:textId="77777777" w:rsidR="005D3061" w:rsidRPr="0017463B" w:rsidRDefault="005D3061" w:rsidP="0017463B">
                            <w:pPr>
                              <w:spacing w:after="0" w:line="240" w:lineRule="auto"/>
                              <w:contextualSpacing/>
                              <w:jc w:val="center"/>
                              <w:rPr>
                                <w:sz w:val="12"/>
                              </w:rPr>
                            </w:pPr>
                            <w:r w:rsidRPr="0017463B">
                              <w:rPr>
                                <w:sz w:val="12"/>
                              </w:rPr>
                              <w:t xml:space="preserve">Apache2/ </w:t>
                            </w:r>
                            <w:proofErr w:type="spellStart"/>
                            <w:r w:rsidRPr="0017463B">
                              <w:rPr>
                                <w:sz w:val="12"/>
                              </w:rPr>
                              <w:t>wsgi</w:t>
                            </w:r>
                            <w:proofErr w:type="spellEnd"/>
                            <w:r w:rsidRPr="0017463B">
                              <w:rPr>
                                <w:sz w:val="12"/>
                              </w:rPr>
                              <w:t>-mod</w:t>
                            </w:r>
                          </w:p>
                        </w:txbxContent>
                      </v:textbox>
                    </v:shape>
                  </v:group>
                  <v:group id="Group 2193" o:spid="_x0000_s1064" style="position:absolute;left:95097;top:2187245;width:2178050;height:317500" coordsize="2178050,3175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MkQH8UAAADdAAAA&#10;DwAAAAAAAAAAAAAAAACpAgAAZHJzL2Rvd25yZXYueG1sUEsFBgAAAAAEAAQA+gAAAJsDAAAAAA==&#10;">
                    <v:rect id="Rectangle 2153" o:spid="_x0000_s1065" style="position:absolute;width:2178050;height:3175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UuRVxgAA&#10;AN0AAAAPAAAAZHJzL2Rvd25yZXYueG1sRI9Ba8JAFITvhf6H5RW86UZFK9FVpNAi9tA2FfT4yD6T&#10;aPZturvG9N93BaHHYeabYRarztSiJecrywqGgwQEcW51xYWC3fdrfwbCB2SNtWVS8EseVsvHhwWm&#10;2l75i9osFCKWsE9RQRlCk0rp85IM+oFtiKN3tM5giNIVUju8xnJTy1GSTKXBiuNCiQ29lJSfs4tR&#10;MPo5HZ4/iw+/PbZv+/cud7XWTqneU7eegwjUhf/wnd7oyA0nY7i9iU9ALv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UuRVxgAAAN0AAAAPAAAAAAAAAAAAAAAAAJcCAABkcnMv&#10;ZG93bnJldi54bWxQSwUGAAAAAAQABAD1AAAAigMAAAAA&#10;" fillcolor="#dbe5f1 [660]" strokecolor="#365f91 [2404]" strokeweight="2pt"/>
                    <v:shape id="Text Box 2154" o:spid="_x0000_s1066" type="#_x0000_t202" style="position:absolute;left:495300;top:57150;width:1182370;height:2095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" filled="f" stroked="f" strokeweight=".5pt">
                      <v:textbox>
                        <w:txbxContent>
                          <w:p w14:paraId="36F4C538" w14:textId="77777777" w:rsidR="005D3061" w:rsidRPr="0017463B" w:rsidRDefault="005D3061"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97;top:1082650;width:2178050;height:1052195" coordsize="2178050,10521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eFtYTGAAAA3QAA&#10;AA8AAAAAAAAAAAAAAAAAqQIAAGRycy9kb3ducmV2LnhtbFBLBQYAAAAABAAEAPoAAACcAwAAAAA=&#10;">
                    <v:rect id="Rectangle 2156" o:spid="_x0000_s1068" style="position:absolute;width:2178050;height:10521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JUfNxQAA&#10;AN0AAAAPAAAAZHJzL2Rvd25yZXYueG1sRI9BawIxFITvgv8hPMGbZhW0ZTWKCJZSD1or6PGxee5u&#10;u3lZk3Rd/70RCj0OM98MM1+2phINOV9aVjAaJiCIM6tLzhUcvzaDVxA+IGusLJOCO3lYLrqdOaba&#10;3viTmkPIRSxhn6KCIoQ6ldJnBRn0Q1sTR+9incEQpculdniL5aaS4ySZSoMlx4UCa1oXlP0cfo2C&#10;8fX7/LLPd/7j0rydtm3mKq2dUv1eu5qBCNSG//Af/a4jN5pM4fkmPgG5e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QlR83FAAAA3QAAAA8AAAAAAAAAAAAAAAAAlwIAAGRycy9k&#10;b3ducmV2LnhtbFBLBQYAAAAABAAEAPUAAACJAwAAAAA=&#10;" fillcolor="#dbe5f1 [660]" strokecolor="#365f91 [2404]" strokeweight="2pt"/>
                    <v:shape id="Text Box 2157" o:spid="_x0000_s1069" type="#_x0000_t202" style="position:absolute;left:285750;top:419100;width:1604010;height:212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mpNTyAAA&#10;AN0AAAAPAAAAZHJzL2Rvd25yZXYueG1sRI9Pa8JAFMTvBb/D8gq91Y2BVEldRQLSUtqDfy7eXrPP&#10;JDT7ds1uY+qndwuCx2FmfsPMl4NpRU+dbywrmIwTEMSl1Q1XCva79fMMhA/IGlvLpOCPPCwXo4c5&#10;5tqeeUP9NlQiQtjnqKAOweVS+rImg35sHXH0jrYzGKLsKqk7PEe4aWWaJC/SYMNxoUZHRU3lz/bX&#10;KPgo1l+4+U7N7NIWb5/HlTvtD5lST4/D6hVEoCHcw7f2u1aQTrIp/L+JT0Aur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Eiak1PIAAAA3QAAAA8AAAAAAAAAAAAAAAAAlwIAAGRy&#10;cy9kb3ducmV2LnhtbFBLBQYAAAAABAAEAPUAAACMAwAAAAA=&#10;" filled="f" stroked="f" strokeweight=".5pt">
                      <v:textbox>
                        <w:txbxContent>
                          <w:p w14:paraId="6D4661C7" w14:textId="77777777" w:rsidR="005D3061" w:rsidRPr="0017463B" w:rsidRDefault="005D3061"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08;top:351130;width:549910;height:669290" coordsize="549910,6692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9EIbCxwAAAN0A&#10;AAAPAAAAAAAAAAAAAAAAAKkCAABkcnMvZG93bnJldi54bWxQSwUGAAAAAAQABAD6AAAAnQMAAAAA&#10;">
                    <v:rect id="Rectangle 2162" o:spid="_x0000_s1071" style="position:absolute;left:63500;width:431800;height:6692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cotzxQAA&#10;AN0AAAAPAAAAZHJzL2Rvd25yZXYueG1sRI9Pa8JAFMTvBb/D8gre6sYcrERXkYKl1IP1D+jxkX0m&#10;0ezbdHeN6bfvCoLHYeY3w0znnalFS85XlhUMBwkI4tzqigsF+93ybQzCB2SNtWVS8Ece5rPeyxQz&#10;bW+8oXYbChFL2GeooAyhyaT0eUkG/cA2xNE7WWcwROkKqR3eYrmpZZokI2mw4rhQYkMfJeWX7dUo&#10;SH/Px/efYu2/T+3nYdXlrtbaKdV/7RYTEIG68Aw/6C8dueEohfub+ATk7B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Vyi3PFAAAA3QAAAA8AAAAAAAAAAAAAAAAAlwIAAGRycy9k&#10;b3ducmV2LnhtbFBLBQYAAAAABAAEAPUAAACJAwAAAAA=&#10;" fillcolor="#dbe5f1 [660]" strokecolor="#365f91 [2404]" strokeweight="2pt"/>
                    <v:shape id="Text Box 2163" o:spid="_x0000_s1072" type="#_x0000_t202" style="position:absolute;top:184150;width:549910;height:3041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zV/txgAA&#10;AN0AAAAPAAAAZHJzL2Rvd25yZXYueG1sRI9Pi8IwFMTvgt8hvIW9aWoXRapRpCAuy3rwz8Xbs3m2&#10;ZZuX2kTt+umNIHgcZuY3zHTemkpcqXGlZQWDfgSCOLO65FzBfrfsjUE4j6yxskwK/snBfNbtTDHR&#10;9sYbum59LgKEXYIKCu/rREqXFWTQ9W1NHLyTbQz6IJtc6gZvAW4qGUfRSBosOSwUWFNaUPa3vRgF&#10;P+lyjZtjbMb3Kl39nhb1eX8YKvX50S4mIDy1/h1+tb+1gngw+oLnm/AE5Ow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5zV/txgAAAN0AAAAPAAAAAAAAAAAAAAAAAJcCAABkcnMv&#10;ZG93bnJldi54bWxQSwUGAAAAAAQABAD1AAAAigMAAAAA&#10;" filled="f" stroked="f" strokeweight=".5pt">
                      <v:textbox>
                        <w:txbxContent>
                          <w:p w14:paraId="712481A5" w14:textId="77777777" w:rsidR="005D3061" w:rsidRDefault="005D3061" w:rsidP="0017463B">
                            <w:pPr>
                              <w:spacing w:after="0" w:line="240" w:lineRule="auto"/>
                              <w:contextualSpacing/>
                              <w:jc w:val="center"/>
                              <w:rPr>
                                <w:sz w:val="12"/>
                              </w:rPr>
                            </w:pPr>
                            <w:proofErr w:type="spellStart"/>
                            <w:r>
                              <w:rPr>
                                <w:sz w:val="12"/>
                              </w:rPr>
                              <w:t>DatastoreR</w:t>
                            </w:r>
                            <w:proofErr w:type="spellEnd"/>
                          </w:p>
                          <w:p w14:paraId="208E9712" w14:textId="77777777" w:rsidR="005D3061" w:rsidRPr="0017463B" w:rsidRDefault="005D3061" w:rsidP="0017463B">
                            <w:pPr>
                              <w:spacing w:after="0" w:line="240" w:lineRule="auto"/>
                              <w:contextualSpacing/>
                              <w:jc w:val="center"/>
                              <w:rPr>
                                <w:sz w:val="12"/>
                              </w:rPr>
                            </w:pPr>
                            <w:proofErr w:type="gramStart"/>
                            <w:r>
                              <w:rPr>
                                <w:sz w:val="12"/>
                              </w:rPr>
                              <w:t>extension</w:t>
                            </w:r>
                            <w:proofErr w:type="gramEnd"/>
                          </w:p>
                        </w:txbxContent>
                      </v:textbox>
                    </v:shape>
                  </v:group>
                  <v:group id="Group 2184" o:spid="_x0000_s1073" style="position:absolute;left:416966;top:351130;width:549910;height:669290" coordsize="549910,6692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L5HrbGAAAA3QAA&#10;AA8AAAAAAAAAAAAAAAAAqQIAAGRycy9kb3ducmV2LnhtbFBLBQYAAAAABAAEAPoAAACcAwAAAAA=&#10;">
                    <v:rect id="Rectangle 2167" o:spid="_x0000_s1074" style="position:absolute;left:63500;width:431800;height:6692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BSjrxQAA&#10;AN0AAAAPAAAAZHJzL2Rvd25yZXYueG1sRI9Pa8JAFMTvgt9heUJvZqMHLdFVpKCU9uC/Qj0+ss8k&#10;Nvs23d3G+O1doeBxmPnNMPNlZ2rRkvOVZQWjJAVBnFtdcaHg67gevoLwAVljbZkU3MjDctHvzTHT&#10;9sp7ag+hELGEfYYKyhCaTEqfl2TQJ7Yhjt7ZOoMhSldI7fAay00tx2k6kQYrjgslNvRWUv5z+DMK&#10;xr+X03RXbP3Hud18f3a5q7V2Sr0MutUMRKAuPMP/9LuO3Ggyhceb+ATk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UFKOvFAAAA3QAAAA8AAAAAAAAAAAAAAAAAlwIAAGRycy9k&#10;b3ducmV2LnhtbFBLBQYAAAAABAAEAPUAAACJAwAAAAA=&#10;" fillcolor="#dbe5f1 [660]" strokecolor="#365f91 [2404]" strokeweight="2pt"/>
                    <v:shape id="Text Box 2168" o:spid="_x0000_s1075" type="#_x0000_t202" style="position:absolute;top:203200;width:549910;height:2660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ac2cwwAA&#10;AN0AAAAPAAAAZHJzL2Rvd25yZXYueG1sRE/LisIwFN0L8w/hDrjT1IIi1bRIQUZEFz427u4017ZM&#10;c9Npola/3iwGZnk472XWm0bcqXO1ZQWTcQSCuLC65lLB+bQezUE4j6yxsUwKnuQgSz8GS0y0ffCB&#10;7kdfihDCLkEFlfdtIqUrKjLoxrYlDtzVdgZ9gF0pdYePEG4aGUfRTBqsOTRU2FJeUfFzvBkF23y9&#10;x8N3bOavJv/aXVft7/kyVWr42a8WIDz1/l/8595oBfFkFuaGN+EJyPQ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ac2cwwAAAN0AAAAPAAAAAAAAAAAAAAAAAJcCAABkcnMvZG93&#10;bnJldi54bWxQSwUGAAAAAAQABAD1AAAAhwMAAAAA&#10;" filled="f" stroked="f" strokeweight=".5pt">
                      <v:textbox>
                        <w:txbxContent>
                          <w:p w14:paraId="3AB9DFC7" w14:textId="77777777" w:rsidR="005D3061" w:rsidRPr="00D03A8A" w:rsidRDefault="005D3061" w:rsidP="0017463B">
                            <w:pPr>
                              <w:spacing w:after="0" w:line="240" w:lineRule="auto"/>
                              <w:contextualSpacing/>
                              <w:jc w:val="center"/>
                              <w:rPr>
                                <w:sz w:val="12"/>
                              </w:rPr>
                            </w:pPr>
                            <w:proofErr w:type="spellStart"/>
                            <w:r>
                              <w:rPr>
                                <w:sz w:val="12"/>
                              </w:rPr>
                              <w:t>Datastore</w:t>
                            </w:r>
                            <w:proofErr w:type="spellEnd"/>
                          </w:p>
                          <w:p w14:paraId="07CA9AE8" w14:textId="77777777" w:rsidR="005D3061" w:rsidRPr="0017463B" w:rsidRDefault="005D3061" w:rsidP="0017463B">
                            <w:pPr>
                              <w:spacing w:after="0" w:line="240" w:lineRule="auto"/>
                              <w:contextualSpacing/>
                              <w:jc w:val="center"/>
                              <w:rPr>
                                <w:sz w:val="12"/>
                              </w:rPr>
                            </w:pPr>
                            <w:proofErr w:type="gramStart"/>
                            <w:r w:rsidRPr="00165C0D">
                              <w:rPr>
                                <w:sz w:val="12"/>
                              </w:rPr>
                              <w:t>extension</w:t>
                            </w:r>
                            <w:proofErr w:type="gramEnd"/>
                          </w:p>
                        </w:txbxContent>
                      </v:textbox>
                    </v:shape>
                  </v:group>
                  <v:group id="Group 2185" o:spid="_x0000_s1076" style="position:absolute;top:351130;width:549910;height:669290" coordsize="549910,6692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21uy3GAAAA3QAA&#10;AA8AAAAAAAAAAAAAAAAAqQIAAGRycy9kb3ducmV2LnhtbFBLBQYAAAAABAAEAPoAAACcAwAAAAA=&#10;">
                    <v:rect id="Rectangle 2170" o:spid="_x0000_s1077" style="position:absolute;left:88900;width:381000;height:6692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NSZCwwAA&#10;AN0AAAAPAAAAZHJzL2Rvd25yZXYueG1sRE9Na8JAEL0L/odlhN50o4daoquUglLqQWsL9ThkxyRt&#10;djbd3cb4752D0OPjfS/XvWtURyHWng1MJxko4sLbmksDnx+b8ROomJAtNp7JwJUirFfDwRJz6y/8&#10;Tt0xlUpCOOZooEqpzbWORUUO48S3xMKdfXCYBIZS24AXCXeNnmXZo3ZYszRU2NJLRcXP8c8ZmP1+&#10;n+aHch/fzt32a9cXobE2GPMw6p8XoBL16V98d79a8U3nsl/eyBPQq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NSZCwwAAAN0AAAAPAAAAAAAAAAAAAAAAAJcCAABkcnMvZG93&#10;bnJldi54bWxQSwUGAAAAAAQABAD1AAAAhwMAAAAA&#10;" fillcolor="#dbe5f1 [660]" strokecolor="#365f91 [2404]" strokeweight="2pt"/>
                    <v:shape id="Text Box 2171" o:spid="_x0000_s1078" type="#_x0000_t202" style="position:absolute;top:196850;width:549910;height:279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ivLcyAAA&#10;AN0AAAAPAAAAZHJzL2Rvd25yZXYueG1sRI9La8MwEITvhf4HsYXcGtmGpMa1EoIhtJTkkMelt621&#10;flBr5Vpq4ubXR4FCjsPMfMPky9F04kSDay0riKcRCOLS6pZrBcfD+jkF4Tyyxs4yKfgjB8vF40OO&#10;mbZn3tFp72sRIOwyVNB432dSurIhg25qe+LgVXYw6IMcaqkHPAe46WQSRXNpsOWw0GBPRUPl9/7X&#10;KPgo1lvcfSUmvXTF26Za9T/Hz5lSk6dx9QrC0+jv4f/2u1aQxC8x3N6EJyAXV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OOK8tzIAAAA3QAAAA8AAAAAAAAAAAAAAAAAlwIAAGRy&#10;cy9kb3ducmV2LnhtbFBLBQYAAAAABAAEAPUAAACMAwAAAAA=&#10;" filled="f" stroked="f" strokeweight=".5pt">
                      <v:textbox>
                        <w:txbxContent>
                          <w:p w14:paraId="1D5E7A18" w14:textId="77777777" w:rsidR="005D3061" w:rsidRPr="00D03A8A" w:rsidRDefault="005D3061" w:rsidP="0017463B">
                            <w:pPr>
                              <w:spacing w:after="0" w:line="240" w:lineRule="auto"/>
                              <w:contextualSpacing/>
                              <w:jc w:val="center"/>
                              <w:rPr>
                                <w:sz w:val="12"/>
                              </w:rPr>
                            </w:pPr>
                            <w:r>
                              <w:rPr>
                                <w:sz w:val="12"/>
                              </w:rPr>
                              <w:t>NGDS</w:t>
                            </w:r>
                          </w:p>
                          <w:p w14:paraId="4C7EA085" w14:textId="77777777" w:rsidR="005D3061" w:rsidRPr="0017463B" w:rsidRDefault="005D3061" w:rsidP="0017463B">
                            <w:pPr>
                              <w:spacing w:after="0" w:line="240" w:lineRule="auto"/>
                              <w:contextualSpacing/>
                              <w:jc w:val="center"/>
                              <w:rPr>
                                <w:sz w:val="12"/>
                              </w:rPr>
                            </w:pPr>
                            <w:proofErr w:type="gramStart"/>
                            <w:r w:rsidRPr="00165C0D">
                              <w:rPr>
                                <w:sz w:val="12"/>
                              </w:rPr>
                              <w:t>extension</w:t>
                            </w:r>
                            <w:proofErr w:type="gramEnd"/>
                          </w:p>
                        </w:txbxContent>
                      </v:textbox>
                    </v:shape>
                  </v:group>
                  <v:group id="Group 2182" o:spid="_x0000_s1079" style="position:absolute;left:1324051;top:351130;width:549910;height:669290" coordsize="549910,6692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lwjWcUAAADdAAAA&#10;DwAAAAAAAAAAAAAAAACpAgAAZHJzL2Rvd25yZXYueG1sUEsFBgAAAAAEAAQA+gAAAJsDAAAAAA==&#10;">
                    <v:rect id="Rectangle 2172" o:spid="_x0000_s1080" style="position:absolute;left:63500;width:431800;height:6692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qx2uxQAA&#10;AN0AAAAPAAAAZHJzL2Rvd25yZXYueG1sRI9Ba8JAFITvgv9heYXedGMOVaKrSEEp9dBWBT0+ss8k&#10;mn0bd9eY/vtuQfA4zHwzzGzRmVq05HxlWcFomIAgzq2uuFCw360GExA+IGusLZOCX/KwmPd7M8y0&#10;vfMPtdtQiFjCPkMFZQhNJqXPSzLoh7Yhjt7JOoMhSldI7fAey00t0yR5kwYrjgslNvReUn7Z3oyC&#10;9Ho+jr+LL/95ateHTZe7Wmun1OtLt5yCCNSFZ/hBf+jIjcYp/L+JT0DO/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CrHa7FAAAA3QAAAA8AAAAAAAAAAAAAAAAAlwIAAGRycy9k&#10;b3ducmV2LnhtbFBLBQYAAAAABAAEAPUAAACJAwAAAAA=&#10;" fillcolor="#dbe5f1 [660]" strokecolor="#365f91 [2404]" strokeweight="2pt"/>
                    <v:shape id="Text Box 2173" o:spid="_x0000_s1081" type="#_x0000_t202" style="position:absolute;top:190500;width:549910;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FMkwxwAA&#10;AN0AAAAPAAAAZHJzL2Rvd25yZXYueG1sRI9Pa8JAFMTvgt9heUJvujFildRVJCCW0h78c/H2mn0m&#10;wezbmN1q7Kd3BcHjMDO/YWaL1lTiQo0rLSsYDiIQxJnVJecK9rtVfwrCeWSNlWVScCMHi3m3M8NE&#10;2ytv6LL1uQgQdgkqKLyvEyldVpBBN7A1cfCOtjHog2xyqRu8BripZBxF79JgyWGhwJrSgrLT9s8o&#10;+EpXP7j5jc30v0rX38dlfd4fxkq99drlBwhPrX+Fn+1PrSAeTkbweBOegJzf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fBTJMMcAAADdAAAADwAAAAAAAAAAAAAAAACXAgAAZHJz&#10;L2Rvd25yZXYueG1sUEsFBgAAAAAEAAQA9QAAAIsDAAAAAA==&#10;" filled="f" stroked="f" strokeweight=".5pt">
                      <v:textbox>
                        <w:txbxContent>
                          <w:p w14:paraId="3F50F70A" w14:textId="77777777" w:rsidR="005D3061" w:rsidRDefault="005D3061" w:rsidP="0017463B">
                            <w:pPr>
                              <w:spacing w:after="0" w:line="240" w:lineRule="auto"/>
                              <w:contextualSpacing/>
                              <w:jc w:val="center"/>
                              <w:rPr>
                                <w:sz w:val="12"/>
                              </w:rPr>
                            </w:pPr>
                            <w:r>
                              <w:rPr>
                                <w:sz w:val="12"/>
                              </w:rPr>
                              <w:t>Spatial</w:t>
                            </w:r>
                          </w:p>
                          <w:p w14:paraId="2022154C" w14:textId="77777777" w:rsidR="005D3061" w:rsidRPr="0017463B" w:rsidRDefault="005D3061" w:rsidP="0017463B">
                            <w:pPr>
                              <w:spacing w:after="0" w:line="240" w:lineRule="auto"/>
                              <w:contextualSpacing/>
                              <w:jc w:val="center"/>
                              <w:rPr>
                                <w:sz w:val="12"/>
                              </w:rPr>
                            </w:pPr>
                            <w:proofErr w:type="gramStart"/>
                            <w:r>
                              <w:rPr>
                                <w:sz w:val="12"/>
                              </w:rPr>
                              <w:t>extension</w:t>
                            </w:r>
                            <w:proofErr w:type="gramEnd"/>
                          </w:p>
                        </w:txbxContent>
                      </v:textbox>
                    </v:shape>
                  </v:group>
                  <v:group id="Group 2181" o:spid="_x0000_s1082" style="position:absolute;left:1777593;top:351130;width:549910;height:669290" coordsize="549910,6692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KOvS7GAAAA3QAA&#10;AA8AAAAAAAAAAAAAAAAAqQIAAGRycy9kb3ducmV2LnhtbFBLBQYAAAAABAAEAPoAAACcAwAAAAA=&#10;">
                    <v:rect id="Rectangle 2174" o:spid="_x0000_s1083" style="position:absolute;left:63500;width:431800;height:6692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DiBBxQAA&#10;AN0AAAAPAAAAZHJzL2Rvd25yZXYueG1sRI9BawIxFITvgv8hPMGbZhWpZTWKCJbSHrRW0ONj89zd&#10;dvOyJum6/nsjCD0OM98MM1+2phINOV9aVjAaJiCIM6tLzhUcvjeDVxA+IGusLJOCG3lYLrqdOaba&#10;XvmLmn3IRSxhn6KCIoQ6ldJnBRn0Q1sTR+9sncEQpculdniN5aaS4yR5kQZLjgsF1rQuKPvd/xkF&#10;48vPabrLt/7j3LwdP9vMVVo7pfq9djUDEagN/+En/a4jN5pO4PEmPgG5u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AOIEHFAAAA3QAAAA8AAAAAAAAAAAAAAAAAlwIAAGRycy9k&#10;b3ducmV2LnhtbFBLBQYAAAAABAAEAPUAAACJAwAAAAA=&#10;" fillcolor="#dbe5f1 [660]" strokecolor="#365f91 [2404]" strokeweight="2pt"/>
                    <v:shape id="Text Box 2175" o:spid="_x0000_s1084" type="#_x0000_t202" style="position:absolute;top:184150;width:549910;height:2724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sfTfyAAA&#10;AN0AAAAPAAAAZHJzL2Rvd25yZXYueG1sRI9Pa8JAFMTvBb/D8gq91Y2BVEldRQLSUtqDfy7eXrPP&#10;JDT7ds1uY+qndwuCx2FmfsPMl4NpRU+dbywrmIwTEMSl1Q1XCva79fMMhA/IGlvLpOCPPCwXo4c5&#10;5tqeeUP9NlQiQtjnqKAOweVS+rImg35sHXH0jrYzGKLsKqk7PEe4aWWaJC/SYMNxoUZHRU3lz/bX&#10;KPgo1l+4+U7N7NIWb5/HlTvtD5lST4/D6hVEoCHcw7f2u1aQTqYZ/L+JT0Aurg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Jyx9N/IAAAA3QAAAA8AAAAAAAAAAAAAAAAAlwIAAGRy&#10;cy9kb3ducmV2LnhtbFBLBQYAAAAABAAEAPUAAACMAwAAAAA=&#10;" filled="f" stroked="f" strokeweight=".5pt">
                      <v:textbox>
                        <w:txbxContent>
                          <w:p w14:paraId="1A0181AD" w14:textId="77777777" w:rsidR="005D3061" w:rsidRDefault="005D3061" w:rsidP="0017463B">
                            <w:pPr>
                              <w:spacing w:after="0" w:line="240" w:lineRule="auto"/>
                              <w:contextualSpacing/>
                              <w:jc w:val="center"/>
                              <w:rPr>
                                <w:sz w:val="12"/>
                              </w:rPr>
                            </w:pPr>
                            <w:proofErr w:type="spellStart"/>
                            <w:r>
                              <w:rPr>
                                <w:sz w:val="12"/>
                              </w:rPr>
                              <w:t>Importlib</w:t>
                            </w:r>
                            <w:proofErr w:type="spellEnd"/>
                          </w:p>
                          <w:p w14:paraId="46D89C32" w14:textId="77777777" w:rsidR="005D3061" w:rsidRPr="0017463B" w:rsidRDefault="005D3061" w:rsidP="0017463B">
                            <w:pPr>
                              <w:spacing w:after="0" w:line="240" w:lineRule="auto"/>
                              <w:contextualSpacing/>
                              <w:jc w:val="center"/>
                              <w:rPr>
                                <w:sz w:val="12"/>
                              </w:rPr>
                            </w:pPr>
                            <w:proofErr w:type="gramStart"/>
                            <w:r>
                              <w:rPr>
                                <w:sz w:val="12"/>
                              </w:rPr>
                              <w:t>extension</w:t>
                            </w:r>
                            <w:proofErr w:type="gramEnd"/>
                          </w:p>
                        </w:txbxContent>
                      </v:textbox>
                    </v:shape>
                  </v:group>
                  <v:group id="Group 2191" o:spid="_x0000_s1085" style="position:absolute;left:2838297;width:717550;height:2131695" coordsize="717550,21316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dXK/PGAAAA3QAA&#10;AA8AAAAAAAAAAAAAAAAAqQIAAGRycy9kb3ducmV2LnhtbFBLBQYAAAAABAAEAPoAAACcAwAAAAA=&#10;">
                    <v:rect id="Rectangle 2186" o:spid="_x0000_s1086" style="position:absolute;width:717550;height:21316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RWuKxQAA&#10;AN0AAAAPAAAAZHJzL2Rvd25yZXYueG1sRI9Ba8JAFITvgv9heYI33ejBSuomFEEpeqi1gj0+ss8k&#10;Nfs23V1j+u+7QqHHYeabYVZ5bxrRkfO1ZQWzaQKCuLC65lLB6WMzWYLwAVljY5kU/JCHPBsOVphq&#10;e+d36o6hFLGEfYoKqhDaVEpfVGTQT21LHL2LdQZDlK6U2uE9lptGzpNkIQ3WHBcqbGldUXE93oyC&#10;+ffX59OhfPO7S7c97/vCNVo7pcaj/uUZRKA+/If/6FcdudlyAY838QnI7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pFa4rFAAAA3QAAAA8AAAAAAAAAAAAAAAAAlwIAAGRycy9k&#10;b3ducmV2LnhtbFBLBQYAAAAABAAEAPUAAACJAwAAAAA=&#10;" fillcolor="#dbe5f1 [660]" strokecolor="#365f91 [2404]" strokeweight="2pt"/>
                    <v:shape id="Text Box 2187" o:spid="_x0000_s1087" type="#_x0000_t202" style="position:absolute;left:50800;top:927100;width:618490;height:2730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r8UxwAA&#10;AN0AAAAPAAAAZHJzL2Rvd25yZXYueG1sRI9Pa8JAFMTvQr/D8gredGNAG6KrSEAqogf/XHp7zT6T&#10;YPZtml019tN3hYLHYWZ+w8wWnanFjVpXWVYwGkYgiHOrKy4UnI6rQQLCeWSNtWVS8CAHi/lbb4ap&#10;tnfe0+3gCxEg7FJUUHrfpFK6vCSDbmgb4uCdbWvQB9kWUrd4D3BTyziKJtJgxWGhxIaykvLL4WoU&#10;bLLVDvffsUl+6+xze142P6evsVL99245BeGp86/wf3utFcSj5AOeb8ITkPM/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Nvq/FMcAAADdAAAADwAAAAAAAAAAAAAAAACXAgAAZHJz&#10;L2Rvd25yZXYueG1sUEsFBgAAAAAEAAQA9QAAAIsDAAAAAA==&#10;" filled="f" stroked="f" strokeweight=".5pt">
                      <v:textbox>
                        <w:txbxContent>
                          <w:p w14:paraId="6394A4FE" w14:textId="77777777" w:rsidR="005D3061" w:rsidRDefault="005D3061" w:rsidP="0017463B">
                            <w:pPr>
                              <w:spacing w:after="0" w:line="240" w:lineRule="auto"/>
                              <w:contextualSpacing/>
                              <w:jc w:val="center"/>
                              <w:rPr>
                                <w:sz w:val="12"/>
                              </w:rPr>
                            </w:pPr>
                            <w:r>
                              <w:rPr>
                                <w:sz w:val="12"/>
                              </w:rPr>
                              <w:t>Apache</w:t>
                            </w:r>
                          </w:p>
                          <w:p w14:paraId="588A99D6" w14:textId="77777777" w:rsidR="005D3061" w:rsidRPr="0017463B" w:rsidRDefault="005D3061" w:rsidP="0017463B">
                            <w:pPr>
                              <w:spacing w:after="0" w:line="240" w:lineRule="auto"/>
                              <w:contextualSpacing/>
                              <w:jc w:val="center"/>
                              <w:rPr>
                                <w:sz w:val="12"/>
                              </w:rPr>
                            </w:pPr>
                            <w:r>
                              <w:rPr>
                                <w:sz w:val="12"/>
                              </w:rPr>
                              <w:t>SOLR</w:t>
                            </w:r>
                          </w:p>
                        </w:txbxContent>
                      </v:textbox>
                    </v:shape>
                  </v:group>
                  <v:group id="Group 2190" o:spid="_x0000_s1088" style="position:absolute;left:3664915;width:717550;height:2131695" coordsize="717550,213169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IG45oxAAAAN0AAAAP&#10;AAAAAAAAAAAAAAAAAKkCAABkcnMvZG93bnJldi54bWxQSwUGAAAAAAQABAD6AAAAmgMAAAAA&#10;">
                    <v:rect id="Rectangle 2188" o:spid="_x0000_s1089" style="position:absolute;width:717550;height:213169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llpjwwAA&#10;AN0AAAAPAAAAZHJzL2Rvd25yZXYueG1sRE9Na8JAEL0X/A/LCN7qRg+tRFcpBUXqQWsL9ThkxyRt&#10;djburjH9986h0OPjfS9WvWtURyHWng1Mxhko4sLbmksDnx/rxxmomJAtNp7JwC9FWC0HDwvMrb/x&#10;O3XHVCoJ4ZijgSqlNtc6FhU5jGPfEgt39sFhEhhKbQPeJNw1epplT9phzdJQYUuvFRU/x6szML18&#10;n54P5T6+nbvN164vQmNtMGY07F/moBL16V/8595a8U1mMlfeyBPQy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llpjwwAAAN0AAAAPAAAAAAAAAAAAAAAAAJcCAABkcnMvZG93&#10;bnJldi54bWxQSwUGAAAAAAQABAD1AAAAhwMAAAAA&#10;" fillcolor="#dbe5f1 [660]" strokecolor="#365f91 [2404]" strokeweight="2pt"/>
                    <v:shape id="Text Box 2189" o:spid="_x0000_s1090" type="#_x0000_t202" style="position:absolute;left:50800;top:958850;width:618490;height:2120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" filled="f" stroked="f" strokeweight=".5pt">
                      <v:textbox>
                        <w:txbxContent>
                          <w:p w14:paraId="24150631" w14:textId="77777777" w:rsidR="005D3061" w:rsidRPr="0017463B" w:rsidRDefault="005D3061" w:rsidP="0017463B">
                            <w:pPr>
                              <w:spacing w:after="0" w:line="240" w:lineRule="auto"/>
                              <w:contextualSpacing/>
                              <w:jc w:val="center"/>
                              <w:rPr>
                                <w:sz w:val="12"/>
                              </w:rPr>
                            </w:pPr>
                            <w:proofErr w:type="spellStart"/>
                            <w:r>
                              <w:rPr>
                                <w:sz w:val="12"/>
                              </w:rPr>
                              <w:t>Geoserver</w:t>
                            </w:r>
                            <w:proofErr w:type="spellEnd"/>
                          </w:p>
                        </w:txbxContent>
                      </v:textbox>
                    </v:shape>
                  </v:group>
                </v:group>
                <v:shape id="Text Box 2208" o:spid="_x0000_s1091" type="#_x0000_t202" style="position:absolute;top:3581400;width:6057900;height:171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ty1TwwAA&#10;AN0AAAAPAAAAZHJzL2Rvd25yZXYueG1sRE+7asMwFN0L+QdxA1lKIseDKW6UkEcLGdrBach8sW5s&#10;E+vKSIoff18NhY6H897sRtOKnpxvLCtYrxIQxKXVDVcKrj+fyzcQPiBrbC2Tgok87Lazlw3m2g5c&#10;UH8JlYgh7HNUUIfQ5VL6siaDfmU74sjdrTMYInSV1A6HGG5amSZJJg02HBtq7OhYU/m4PI2C7OSe&#10;Q8HH19P14wu/uyq9HaabUov5uH8HEWgM/+I/91krSNMkzo1v4hOQ2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Uty1TwwAAAN0AAAAPAAAAAAAAAAAAAAAAAJcCAABkcnMvZG93&#10;bnJldi54bWxQSwUGAAAAAAQABAD1AAAAhwMAAAAA&#10;" stroked="f">
                  <v:textbox inset="0,0,0,0">
                    <w:txbxContent>
                      <w:p w14:paraId="40BA35E7" w14:textId="77777777" w:rsidR="005D3061" w:rsidRPr="00F8738E" w:rsidRDefault="005D3061" w:rsidP="00415183">
                        <w:pPr>
                          <w:pStyle w:val="Caption"/>
                          <w:jc w:val="center"/>
                          <w:rPr>
                            <w:noProof/>
                          </w:rPr>
                        </w:pPr>
                        <w:bookmarkStart w:id="201" w:name="_Toc382558280"/>
                        <w:r>
                          <w:t xml:space="preserve">Figure </w:t>
                        </w:r>
                        <w:fldSimple w:instr=" SEQ Figure \* ARABIC ">
                          <w:r w:rsidR="00AC06A4">
                            <w:rPr>
                              <w:noProof/>
                            </w:rPr>
                            <w:t>1</w:t>
                          </w:r>
                        </w:fldSimple>
                        <w:r>
                          <w:t>: NGDS Software Stack in Production Mode</w:t>
                        </w:r>
                        <w:bookmarkEnd w:id="201"/>
                      </w:p>
                    </w:txbxContent>
                  </v:textbox>
                </v:shape>
                <w10:wrap type="topAndBottom"/>
              </v:group>
            </w:pict>
          </mc:Fallback>
        </mc:AlternateContent>
      </w:r>
      <w:r w:rsidR="00E340AB">
        <w:rPr>
          <w:rFonts w:asciiTheme="minorHAnsi" w:hAnsiTheme="minorHAnsi"/>
        </w:rPr>
        <w:t>Figure 1</w:t>
      </w:r>
      <w:r w:rsidR="003D217D">
        <w:rPr>
          <w:rFonts w:asciiTheme="minorHAnsi" w:hAnsiTheme="minorHAnsi"/>
        </w:rPr>
        <w:t xml:space="preserve"> provides a visual representation of</w:t>
      </w:r>
      <w:r w:rsidR="00570AE9" w:rsidRPr="00415183">
        <w:rPr>
          <w:rFonts w:asciiTheme="minorHAnsi" w:hAnsiTheme="minorHAnsi"/>
        </w:rPr>
        <w:t xml:space="preserve"> the manner in which these components interact</w:t>
      </w:r>
      <w:r w:rsidR="003D217D">
        <w:rPr>
          <w:rFonts w:asciiTheme="minorHAnsi" w:hAnsiTheme="minorHAnsi"/>
        </w:rPr>
        <w:t xml:space="preserve">. </w:t>
      </w:r>
      <w:r w:rsidR="00AD5C87">
        <w:rPr>
          <w:rFonts w:asciiTheme="minorHAnsi" w:hAnsiTheme="minorHAnsi"/>
        </w:rPr>
        <w:t>Comp</w:t>
      </w:r>
      <w:r w:rsidR="00AD5C87">
        <w:rPr>
          <w:rFonts w:asciiTheme="minorHAnsi" w:hAnsiTheme="minorHAnsi"/>
        </w:rPr>
        <w:t>o</w:t>
      </w:r>
      <w:r w:rsidR="00AD5C87">
        <w:rPr>
          <w:rFonts w:asciiTheme="minorHAnsi" w:hAnsiTheme="minorHAnsi"/>
        </w:rPr>
        <w:t xml:space="preserve">nents near the top of the figure are </w:t>
      </w:r>
      <w:r w:rsidR="00AD5C87">
        <w:rPr>
          <w:rFonts w:asciiTheme="minorHAnsi" w:hAnsiTheme="minorHAnsi"/>
          <w:i/>
        </w:rPr>
        <w:t xml:space="preserve">nested </w:t>
      </w:r>
      <w:r w:rsidR="00AD5C87">
        <w:rPr>
          <w:rFonts w:asciiTheme="minorHAnsi" w:hAnsiTheme="minorHAnsi"/>
        </w:rPr>
        <w:t>within components near the bottom of the figure</w:t>
      </w:r>
      <w:r w:rsidR="006D43CC" w:rsidRPr="00415183">
        <w:rPr>
          <w:rFonts w:asciiTheme="minorHAnsi" w:hAnsiTheme="minorHAnsi"/>
        </w:rPr>
        <w:t>:</w:t>
      </w:r>
    </w:p>
    <w:p w14:paraId="3990943C" w14:textId="77777777" w:rsidR="006D43CC" w:rsidRDefault="006D43CC" w:rsidP="00415183">
      <w:pPr>
        <w:pStyle w:val="Body"/>
        <w:spacing w:before="0" w:after="100" w:line="240" w:lineRule="auto"/>
        <w:rPr>
          <w:rFonts w:asciiTheme="minorHAnsi" w:hAnsiTheme="minorHAnsi"/>
        </w:rPr>
      </w:pPr>
    </w:p>
    <w:p w14:paraId="7A938B26" w14:textId="77777777" w:rsidR="002239A2" w:rsidRDefault="002239A2" w:rsidP="00415183">
      <w:pPr>
        <w:pStyle w:val="Body"/>
        <w:spacing w:before="0" w:after="100" w:line="240" w:lineRule="auto"/>
        <w:rPr>
          <w:rFonts w:asciiTheme="minorHAnsi" w:hAnsiTheme="minorHAnsi"/>
        </w:rPr>
      </w:pPr>
    </w:p>
    <w:p w14:paraId="094E2A58" w14:textId="77777777" w:rsidR="002239A2" w:rsidRPr="00415183" w:rsidRDefault="002239A2" w:rsidP="00415183">
      <w:pPr>
        <w:pStyle w:val="Body"/>
        <w:spacing w:before="0" w:after="100" w:line="240" w:lineRule="auto"/>
        <w:rPr>
          <w:rFonts w:asciiTheme="minorHAnsi" w:hAnsiTheme="minorHAnsi"/>
        </w:rPr>
      </w:pPr>
    </w:p>
    <w:p w14:paraId="16BB1710" w14:textId="77777777"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202" w:name="_Toc380693532"/>
      <w:bookmarkStart w:id="203" w:name="_Toc380693721"/>
      <w:bookmarkStart w:id="204" w:name="_Toc380696934"/>
      <w:bookmarkStart w:id="205" w:name="_Toc380734604"/>
      <w:bookmarkStart w:id="206" w:name="_Toc380756483"/>
      <w:bookmarkStart w:id="207" w:name="_Toc382489324"/>
      <w:bookmarkStart w:id="208" w:name="_Toc382491049"/>
      <w:bookmarkStart w:id="209" w:name="_Toc382492811"/>
      <w:bookmarkStart w:id="210" w:name="_Toc382923221"/>
      <w:bookmarkStart w:id="211" w:name="_Toc382923336"/>
      <w:bookmarkStart w:id="212" w:name="_Toc382934947"/>
      <w:bookmarkStart w:id="213" w:name="_Toc383599514"/>
      <w:bookmarkEnd w:id="202"/>
      <w:bookmarkEnd w:id="203"/>
      <w:bookmarkEnd w:id="204"/>
      <w:bookmarkEnd w:id="205"/>
      <w:bookmarkEnd w:id="206"/>
      <w:bookmarkEnd w:id="207"/>
      <w:bookmarkEnd w:id="208"/>
      <w:bookmarkEnd w:id="209"/>
      <w:bookmarkEnd w:id="210"/>
      <w:bookmarkEnd w:id="211"/>
      <w:bookmarkEnd w:id="212"/>
      <w:bookmarkEnd w:id="213"/>
    </w:p>
    <w:p w14:paraId="227070EB" w14:textId="77777777"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214" w:name="_Toc380693722"/>
      <w:bookmarkStart w:id="215" w:name="_Toc380696935"/>
      <w:bookmarkStart w:id="216" w:name="_Toc380734605"/>
      <w:bookmarkStart w:id="217" w:name="_Toc380756484"/>
      <w:bookmarkStart w:id="218" w:name="_Toc382489325"/>
      <w:bookmarkStart w:id="219" w:name="_Toc382491050"/>
      <w:bookmarkStart w:id="220" w:name="_Toc382492812"/>
      <w:bookmarkStart w:id="221" w:name="_Toc382923222"/>
      <w:bookmarkStart w:id="222" w:name="_Toc382923337"/>
      <w:bookmarkStart w:id="223" w:name="_Toc382934948"/>
      <w:bookmarkStart w:id="224" w:name="_Toc383599515"/>
      <w:bookmarkEnd w:id="214"/>
      <w:bookmarkEnd w:id="215"/>
      <w:bookmarkEnd w:id="216"/>
      <w:bookmarkEnd w:id="217"/>
      <w:bookmarkEnd w:id="218"/>
      <w:bookmarkEnd w:id="219"/>
      <w:bookmarkEnd w:id="220"/>
      <w:bookmarkEnd w:id="221"/>
      <w:bookmarkEnd w:id="222"/>
      <w:bookmarkEnd w:id="223"/>
      <w:bookmarkEnd w:id="224"/>
    </w:p>
    <w:p w14:paraId="4EA8B260" w14:textId="77777777" w:rsidR="009E1A8C" w:rsidRPr="00415183" w:rsidRDefault="009E1A8C" w:rsidP="00415183">
      <w:pPr>
        <w:pStyle w:val="Body"/>
        <w:spacing w:before="0" w:after="100" w:line="240" w:lineRule="auto"/>
        <w:rPr>
          <w:rFonts w:asciiTheme="minorHAnsi" w:hAnsiTheme="minorHAnsi"/>
        </w:rPr>
      </w:pPr>
    </w:p>
    <w:p w14:paraId="38CFDFE5" w14:textId="77777777" w:rsidR="001B1EFE" w:rsidRPr="002D24FD" w:rsidRDefault="001B1EFE" w:rsidP="000D2F9F">
      <w:pPr>
        <w:pStyle w:val="Heading2"/>
        <w:numPr>
          <w:ilvl w:val="1"/>
          <w:numId w:val="30"/>
        </w:numPr>
        <w:ind w:left="0" w:firstLine="0"/>
        <w:rPr>
          <w:bCs w:val="0"/>
          <w:noProof/>
        </w:rPr>
      </w:pPr>
      <w:bookmarkStart w:id="225" w:name="_Toc383599516"/>
      <w:r w:rsidRPr="002D24FD">
        <w:rPr>
          <w:bCs w:val="0"/>
          <w:noProof/>
        </w:rPr>
        <w:t>Install</w:t>
      </w:r>
      <w:r w:rsidR="00D83AD1">
        <w:rPr>
          <w:bCs w:val="0"/>
          <w:noProof/>
        </w:rPr>
        <w:t xml:space="preserve"> Git</w:t>
      </w:r>
      <w:bookmarkEnd w:id="225"/>
    </w:p>
    <w:p w14:paraId="19CD37EC" w14:textId="77777777" w:rsidR="006D43CC" w:rsidRPr="008E7191" w:rsidRDefault="006C57DF" w:rsidP="00415183">
      <w:pPr>
        <w:pStyle w:val="Body"/>
        <w:spacing w:before="0" w:after="100" w:line="240" w:lineRule="auto"/>
        <w:rPr>
          <w:rFonts w:asciiTheme="minorHAnsi" w:hAnsiTheme="minorHAnsi"/>
        </w:rPr>
      </w:pPr>
      <w:r>
        <w:rPr>
          <w:rFonts w:asciiTheme="minorHAnsi" w:hAnsiTheme="minorHAnsi"/>
        </w:rPr>
        <w:t>To install</w:t>
      </w:r>
      <w:r w:rsidR="002D24FD" w:rsidRPr="002239A2">
        <w:rPr>
          <w:rFonts w:asciiTheme="minorHAnsi" w:hAnsiTheme="minorHAnsi"/>
        </w:rPr>
        <w:t xml:space="preserve"> </w:t>
      </w:r>
      <w:proofErr w:type="spellStart"/>
      <w:r>
        <w:rPr>
          <w:rFonts w:asciiTheme="minorHAnsi" w:hAnsiTheme="minorHAnsi"/>
          <w:b/>
        </w:rPr>
        <w:t>G</w:t>
      </w:r>
      <w:r w:rsidR="002D24FD" w:rsidRPr="002239A2">
        <w:rPr>
          <w:rFonts w:asciiTheme="minorHAnsi" w:hAnsiTheme="minorHAnsi"/>
          <w:b/>
        </w:rPr>
        <w:t>it</w:t>
      </w:r>
      <w:proofErr w:type="spellEnd"/>
      <w:r w:rsidR="002D24FD" w:rsidRPr="002239A2">
        <w:rPr>
          <w:rFonts w:asciiTheme="minorHAnsi" w:hAnsiTheme="minorHAnsi"/>
        </w:rPr>
        <w:t xml:space="preserve">, make sure you are logged in as </w:t>
      </w:r>
      <w:proofErr w:type="spellStart"/>
      <w:r w:rsidR="002D24FD" w:rsidRPr="002239A2">
        <w:rPr>
          <w:rFonts w:asciiTheme="minorHAnsi" w:hAnsiTheme="minorHAnsi"/>
          <w:b/>
        </w:rPr>
        <w:t>ngds</w:t>
      </w:r>
      <w:proofErr w:type="spellEnd"/>
      <w:r w:rsidR="002D24FD" w:rsidRPr="002239A2">
        <w:rPr>
          <w:rFonts w:asciiTheme="minorHAnsi" w:hAnsiTheme="minorHAnsi"/>
        </w:rPr>
        <w:t>.</w:t>
      </w:r>
      <w:r w:rsidR="00A106AF">
        <w:rPr>
          <w:rFonts w:asciiTheme="minorHAnsi" w:hAnsiTheme="minorHAnsi"/>
        </w:rPr>
        <w:t xml:space="preserve"> Open an Ubuntu Linux terminal and execute the fo</w:t>
      </w:r>
      <w:r w:rsidR="00A106AF">
        <w:rPr>
          <w:rFonts w:asciiTheme="minorHAnsi" w:hAnsiTheme="minorHAnsi"/>
        </w:rPr>
        <w:t>l</w:t>
      </w:r>
      <w:r w:rsidR="00A106AF">
        <w:rPr>
          <w:rFonts w:asciiTheme="minorHAnsi" w:hAnsiTheme="minorHAnsi"/>
        </w:rPr>
        <w:t>lowing commands</w:t>
      </w:r>
      <w:r w:rsidR="00A106AF"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111FB" w:rsidRPr="00981B61" w14:paraId="2716BC99" w14:textId="77777777" w:rsidTr="005B5568">
        <w:tc>
          <w:tcPr>
            <w:tcW w:w="9576" w:type="dxa"/>
            <w:shd w:val="pct5" w:color="auto" w:fill="auto"/>
          </w:tcPr>
          <w:p w14:paraId="70E72981" w14:textId="77777777" w:rsidR="007E5C8B" w:rsidRDefault="007E5C8B" w:rsidP="005C10FA">
            <w:pPr>
              <w:spacing w:after="0"/>
              <w:rPr>
                <w:rFonts w:ascii="Courier New" w:hAnsi="Courier New" w:cs="Courier New"/>
              </w:rPr>
            </w:pPr>
            <w:r>
              <w:rPr>
                <w:rFonts w:ascii="Courier New" w:hAnsi="Courier New" w:cs="Courier New"/>
              </w:rPr>
              <w:t>%  cd ~</w:t>
            </w:r>
            <w:proofErr w:type="spellStart"/>
            <w:r>
              <w:rPr>
                <w:rFonts w:ascii="Courier New" w:hAnsi="Courier New" w:cs="Courier New"/>
              </w:rPr>
              <w:t>ngds</w:t>
            </w:r>
            <w:proofErr w:type="spellEnd"/>
          </w:p>
          <w:p w14:paraId="6F3032B8" w14:textId="77777777" w:rsidR="00C111FB"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proofErr w:type="spellStart"/>
            <w:proofErr w:type="gramStart"/>
            <w:r w:rsidRPr="00852112">
              <w:rPr>
                <w:rFonts w:ascii="Courier New" w:hAnsi="Courier New" w:cs="Courier New"/>
              </w:rPr>
              <w:t>sudo</w:t>
            </w:r>
            <w:proofErr w:type="spellEnd"/>
            <w:proofErr w:type="gramEnd"/>
            <w:r w:rsidRPr="00852112">
              <w:rPr>
                <w:rFonts w:ascii="Courier New" w:hAnsi="Courier New" w:cs="Courier New"/>
              </w:rPr>
              <w:t xml:space="preserve"> apt-</w:t>
            </w:r>
            <w:r w:rsidR="00F6375E">
              <w:rPr>
                <w:rFonts w:ascii="Courier New" w:hAnsi="Courier New" w:cs="Courier New"/>
              </w:rPr>
              <w:t xml:space="preserve">get install </w:t>
            </w:r>
            <w:proofErr w:type="spellStart"/>
            <w:r w:rsidR="00F6375E">
              <w:rPr>
                <w:rFonts w:ascii="Courier New" w:hAnsi="Courier New" w:cs="Courier New"/>
              </w:rPr>
              <w:t>git</w:t>
            </w:r>
            <w:proofErr w:type="spellEnd"/>
            <w:r w:rsidR="00862614">
              <w:rPr>
                <w:rFonts w:ascii="Courier New" w:hAnsi="Courier New" w:cs="Courier New"/>
              </w:rPr>
              <w:t xml:space="preserve"> </w:t>
            </w:r>
            <w:proofErr w:type="spellStart"/>
            <w:r w:rsidR="00862614">
              <w:rPr>
                <w:rFonts w:ascii="Courier New" w:hAnsi="Courier New" w:cs="Courier New"/>
              </w:rPr>
              <w:t>git</w:t>
            </w:r>
            <w:proofErr w:type="spellEnd"/>
            <w:r w:rsidR="00862614">
              <w:rPr>
                <w:rFonts w:ascii="Courier New" w:hAnsi="Courier New" w:cs="Courier New"/>
              </w:rPr>
              <w:t>-core</w:t>
            </w:r>
          </w:p>
        </w:tc>
      </w:tr>
    </w:tbl>
    <w:p w14:paraId="2E4E07E2" w14:textId="77777777" w:rsidR="00433647" w:rsidRPr="00981B61" w:rsidRDefault="00433647" w:rsidP="00415183">
      <w:pPr>
        <w:pStyle w:val="Body"/>
        <w:spacing w:before="0" w:after="100" w:line="240" w:lineRule="auto"/>
        <w:rPr>
          <w:rFonts w:asciiTheme="minorHAnsi" w:hAnsiTheme="minorHAnsi"/>
          <w:highlight w:val="yellow"/>
        </w:rPr>
      </w:pPr>
    </w:p>
    <w:p w14:paraId="02913BD4" w14:textId="77777777" w:rsidR="00623D11" w:rsidRPr="006A47B1" w:rsidRDefault="00623D11" w:rsidP="000D2F9F">
      <w:pPr>
        <w:pStyle w:val="Heading2"/>
        <w:numPr>
          <w:ilvl w:val="1"/>
          <w:numId w:val="30"/>
        </w:numPr>
        <w:ind w:left="0" w:firstLine="0"/>
        <w:rPr>
          <w:bCs w:val="0"/>
          <w:noProof/>
        </w:rPr>
      </w:pPr>
      <w:bookmarkStart w:id="226" w:name="_Toc379537697"/>
      <w:bookmarkStart w:id="227" w:name="_Toc379537698"/>
      <w:bookmarkStart w:id="228" w:name="_Toc383599517"/>
      <w:bookmarkEnd w:id="226"/>
      <w:bookmarkEnd w:id="227"/>
      <w:r>
        <w:rPr>
          <w:bCs w:val="0"/>
          <w:noProof/>
        </w:rPr>
        <w:t>Obtain the NGDS Software Stack Installation Files</w:t>
      </w:r>
      <w:bookmarkEnd w:id="228"/>
    </w:p>
    <w:p w14:paraId="18B0D583" w14:textId="77777777" w:rsidR="00B1462A" w:rsidRDefault="000A10C2" w:rsidP="00415183">
      <w:pPr>
        <w:pStyle w:val="Body"/>
        <w:spacing w:before="0" w:after="100" w:line="240" w:lineRule="auto"/>
        <w:rPr>
          <w:rFonts w:asciiTheme="minorHAnsi" w:hAnsiTheme="minorHAnsi"/>
        </w:rPr>
      </w:pPr>
      <w:r>
        <w:rPr>
          <w:rFonts w:asciiTheme="minorHAnsi" w:hAnsiTheme="minorHAnsi"/>
        </w:rPr>
        <w:t xml:space="preserve">To obtain the installation files for the NGDS Software Stack, </w:t>
      </w:r>
      <w:r w:rsidR="00A106AF">
        <w:rPr>
          <w:rFonts w:asciiTheme="minorHAnsi" w:hAnsiTheme="minorHAnsi"/>
        </w:rPr>
        <w:t xml:space="preserve">create a </w:t>
      </w:r>
      <w:proofErr w:type="spellStart"/>
      <w:r w:rsidR="00A106AF">
        <w:rPr>
          <w:rFonts w:asciiTheme="minorHAnsi" w:hAnsiTheme="minorHAnsi"/>
          <w:b/>
        </w:rPr>
        <w:t>tmp</w:t>
      </w:r>
      <w:proofErr w:type="spellEnd"/>
      <w:r w:rsidR="00A106AF">
        <w:rPr>
          <w:rFonts w:asciiTheme="minorHAnsi" w:hAnsiTheme="minorHAnsi"/>
        </w:rPr>
        <w:t xml:space="preserve"> directory and clone the </w:t>
      </w:r>
      <w:proofErr w:type="spellStart"/>
      <w:r w:rsidR="00A106AF">
        <w:rPr>
          <w:rFonts w:asciiTheme="minorHAnsi" w:hAnsiTheme="minorHAnsi"/>
        </w:rPr>
        <w:t>git</w:t>
      </w:r>
      <w:proofErr w:type="spellEnd"/>
      <w:r w:rsidR="00A106AF">
        <w:rPr>
          <w:rFonts w:asciiTheme="minorHAnsi" w:hAnsiTheme="minorHAnsi"/>
        </w:rPr>
        <w:t xml:space="preserve"> r</w:t>
      </w:r>
      <w:r w:rsidR="00A106AF">
        <w:rPr>
          <w:rFonts w:asciiTheme="minorHAnsi" w:hAnsiTheme="minorHAnsi"/>
        </w:rPr>
        <w:t>e</w:t>
      </w:r>
      <w:r w:rsidR="00A106AF">
        <w:rPr>
          <w:rFonts w:asciiTheme="minorHAnsi" w:hAnsiTheme="minorHAnsi"/>
        </w:rPr>
        <w:t>pository</w:t>
      </w:r>
      <w:r w:rsidR="00B1462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0A10C2" w:rsidRPr="00C03A67" w14:paraId="7C4C1270" w14:textId="77777777" w:rsidTr="005B5568">
        <w:tc>
          <w:tcPr>
            <w:tcW w:w="9576" w:type="dxa"/>
            <w:shd w:val="pct5" w:color="auto" w:fill="auto"/>
          </w:tcPr>
          <w:p w14:paraId="52FBBD7C" w14:textId="77777777" w:rsidR="000A10C2" w:rsidRPr="000A10C2" w:rsidRDefault="000A10C2" w:rsidP="000A10C2">
            <w:pPr>
              <w:spacing w:after="0"/>
              <w:rPr>
                <w:rFonts w:ascii="Courier New" w:hAnsi="Courier New" w:cs="Courier New"/>
              </w:rPr>
            </w:pPr>
            <w:r w:rsidRPr="000A10C2">
              <w:rPr>
                <w:rFonts w:ascii="Courier New" w:hAnsi="Courier New" w:cs="Courier New"/>
              </w:rPr>
              <w:t xml:space="preserve">%  </w:t>
            </w:r>
            <w:proofErr w:type="spellStart"/>
            <w:proofErr w:type="gramStart"/>
            <w:r w:rsidRPr="000A10C2">
              <w:rPr>
                <w:rFonts w:ascii="Courier New" w:hAnsi="Courier New" w:cs="Courier New"/>
              </w:rPr>
              <w:t>mkdir</w:t>
            </w:r>
            <w:proofErr w:type="spellEnd"/>
            <w:proofErr w:type="gramEnd"/>
            <w:r w:rsidRPr="000A10C2">
              <w:rPr>
                <w:rFonts w:ascii="Courier New" w:hAnsi="Courier New" w:cs="Courier New"/>
              </w:rPr>
              <w:t xml:space="preserve"> </w:t>
            </w:r>
            <w:proofErr w:type="spellStart"/>
            <w:r w:rsidRPr="000A10C2">
              <w:rPr>
                <w:rFonts w:ascii="Courier New" w:hAnsi="Courier New" w:cs="Courier New"/>
              </w:rPr>
              <w:t>tmp</w:t>
            </w:r>
            <w:proofErr w:type="spellEnd"/>
          </w:p>
          <w:p w14:paraId="1EA1260D" w14:textId="77777777" w:rsidR="000A10C2" w:rsidRPr="000A10C2" w:rsidRDefault="000A10C2" w:rsidP="000A10C2">
            <w:pPr>
              <w:spacing w:after="0"/>
              <w:rPr>
                <w:rFonts w:ascii="Courier New" w:hAnsi="Courier New" w:cs="Courier New"/>
              </w:rPr>
            </w:pPr>
            <w:r w:rsidRPr="000A10C2">
              <w:rPr>
                <w:rFonts w:ascii="Courier New" w:hAnsi="Courier New" w:cs="Courier New"/>
              </w:rPr>
              <w:t xml:space="preserve">%  cd </w:t>
            </w:r>
            <w:proofErr w:type="spellStart"/>
            <w:r w:rsidRPr="000A10C2">
              <w:rPr>
                <w:rFonts w:ascii="Courier New" w:hAnsi="Courier New" w:cs="Courier New"/>
              </w:rPr>
              <w:t>tmp</w:t>
            </w:r>
            <w:proofErr w:type="spellEnd"/>
          </w:p>
          <w:p w14:paraId="273D78B2" w14:textId="77777777" w:rsidR="000A10C2" w:rsidRPr="00693D88" w:rsidRDefault="000A10C2" w:rsidP="000A10C2">
            <w:pPr>
              <w:spacing w:after="0"/>
              <w:rPr>
                <w:rFonts w:ascii="Courier New" w:hAnsi="Courier New" w:cs="Courier New"/>
              </w:rPr>
            </w:pPr>
            <w:r w:rsidRPr="000A10C2">
              <w:rPr>
                <w:rFonts w:ascii="Courier New" w:hAnsi="Courier New" w:cs="Courier New"/>
              </w:rPr>
              <w:t xml:space="preserve">%  </w:t>
            </w:r>
            <w:proofErr w:type="spellStart"/>
            <w:proofErr w:type="gramStart"/>
            <w:r w:rsidRPr="000A10C2">
              <w:rPr>
                <w:rFonts w:ascii="Courier New" w:hAnsi="Courier New" w:cs="Courier New"/>
              </w:rPr>
              <w:t>git</w:t>
            </w:r>
            <w:proofErr w:type="spellEnd"/>
            <w:proofErr w:type="gramEnd"/>
            <w:r w:rsidRPr="000A10C2">
              <w:rPr>
                <w:rFonts w:ascii="Courier New" w:hAnsi="Courier New" w:cs="Courier New"/>
              </w:rPr>
              <w:t xml:space="preserve"> clone https://github.com/ngds/ckanext-ngds.git</w:t>
            </w:r>
          </w:p>
        </w:tc>
      </w:tr>
    </w:tbl>
    <w:p w14:paraId="0D6C415C" w14:textId="77777777" w:rsidR="00B1462A" w:rsidRPr="00415183" w:rsidRDefault="00B1462A" w:rsidP="00415183">
      <w:pPr>
        <w:pStyle w:val="SourceCode"/>
        <w:spacing w:before="0" w:after="100"/>
        <w:ind w:left="0"/>
        <w:rPr>
          <w:rFonts w:asciiTheme="minorHAnsi" w:hAnsiTheme="minorHAnsi"/>
        </w:rPr>
      </w:pPr>
    </w:p>
    <w:p w14:paraId="0D1424D7" w14:textId="77777777" w:rsidR="00DC60C7" w:rsidRPr="006A47B1" w:rsidRDefault="00DC60C7" w:rsidP="000D2F9F">
      <w:pPr>
        <w:pStyle w:val="Heading2"/>
        <w:numPr>
          <w:ilvl w:val="1"/>
          <w:numId w:val="30"/>
        </w:numPr>
        <w:ind w:left="0" w:firstLine="0"/>
        <w:rPr>
          <w:bCs w:val="0"/>
          <w:noProof/>
        </w:rPr>
      </w:pPr>
      <w:bookmarkStart w:id="229" w:name="_Toc379537700"/>
      <w:bookmarkStart w:id="230" w:name="_Toc383599518"/>
      <w:bookmarkEnd w:id="229"/>
      <w:r>
        <w:rPr>
          <w:bCs w:val="0"/>
          <w:noProof/>
        </w:rPr>
        <w:t>Set Installation Parameters</w:t>
      </w:r>
      <w:bookmarkEnd w:id="230"/>
    </w:p>
    <w:p w14:paraId="58D60B58" w14:textId="77777777" w:rsidR="00E30029" w:rsidRDefault="00CC5A1D" w:rsidP="00415183">
      <w:pPr>
        <w:pStyle w:val="Body"/>
        <w:spacing w:before="0" w:after="100" w:line="240" w:lineRule="auto"/>
        <w:rPr>
          <w:rFonts w:asciiTheme="minorHAnsi" w:hAnsiTheme="minorHAnsi"/>
        </w:rPr>
      </w:pPr>
      <w:r>
        <w:rPr>
          <w:rFonts w:asciiTheme="minorHAnsi" w:hAnsiTheme="minorHAnsi"/>
        </w:rPr>
        <w:t xml:space="preserve">Before running the NGDS Software Stack installation script, you will need to </w:t>
      </w:r>
      <w:r w:rsidR="009C1D85">
        <w:rPr>
          <w:rFonts w:asciiTheme="minorHAnsi" w:hAnsiTheme="minorHAnsi"/>
        </w:rPr>
        <w:t xml:space="preserve">ensure </w:t>
      </w:r>
      <w:proofErr w:type="gramStart"/>
      <w:r>
        <w:rPr>
          <w:rFonts w:asciiTheme="minorHAnsi" w:hAnsiTheme="minorHAnsi"/>
        </w:rPr>
        <w:t>specif</w:t>
      </w:r>
      <w:r w:rsidR="009C1D85">
        <w:rPr>
          <w:rFonts w:asciiTheme="minorHAnsi" w:hAnsiTheme="minorHAnsi"/>
        </w:rPr>
        <w:t>ic</w:t>
      </w:r>
      <w:r>
        <w:rPr>
          <w:rFonts w:asciiTheme="minorHAnsi" w:hAnsiTheme="minorHAnsi"/>
        </w:rPr>
        <w:t xml:space="preserve">  required</w:t>
      </w:r>
      <w:proofErr w:type="gramEnd"/>
      <w:r>
        <w:rPr>
          <w:rFonts w:asciiTheme="minorHAnsi" w:hAnsiTheme="minorHAnsi"/>
        </w:rPr>
        <w:t xml:space="preserve"> installation </w:t>
      </w:r>
      <w:r w:rsidR="00055DFC">
        <w:rPr>
          <w:rFonts w:asciiTheme="minorHAnsi" w:hAnsiTheme="minorHAnsi"/>
        </w:rPr>
        <w:t>parameters</w:t>
      </w:r>
      <w:r w:rsidR="005861EC">
        <w:rPr>
          <w:rFonts w:asciiTheme="minorHAnsi" w:hAnsiTheme="minorHAnsi"/>
        </w:rPr>
        <w:t xml:space="preserve"> exist</w:t>
      </w:r>
      <w:r>
        <w:rPr>
          <w:rFonts w:asciiTheme="minorHAnsi" w:hAnsiTheme="minorHAnsi"/>
        </w:rPr>
        <w:t>. To do so, nav</w:t>
      </w:r>
      <w:r w:rsidR="007A22C7">
        <w:rPr>
          <w:rFonts w:asciiTheme="minorHAnsi" w:hAnsiTheme="minorHAnsi"/>
        </w:rPr>
        <w:t>igate to the following directories and use a text editor to make the following changes</w:t>
      </w:r>
      <w:r>
        <w:rPr>
          <w:rFonts w:asciiTheme="minorHAnsi" w:hAnsiTheme="minorHAnsi"/>
        </w:rPr>
        <w:t>:</w:t>
      </w:r>
    </w:p>
    <w:tbl>
      <w:tblPr>
        <w:tblStyle w:val="TableGrid"/>
        <w:tblW w:w="0" w:type="auto"/>
        <w:tblLook w:val="04A0" w:firstRow="1" w:lastRow="0" w:firstColumn="1" w:lastColumn="0" w:noHBand="0" w:noVBand="1"/>
      </w:tblPr>
      <w:tblGrid>
        <w:gridCol w:w="9576"/>
      </w:tblGrid>
      <w:tr w:rsidR="00AB4226" w:rsidRPr="00C03A67" w14:paraId="6BA3D158" w14:textId="77777777" w:rsidTr="00D01FB3">
        <w:tc>
          <w:tcPr>
            <w:tcW w:w="9576" w:type="dxa"/>
            <w:shd w:val="pct5" w:color="auto" w:fill="auto"/>
          </w:tcPr>
          <w:p w14:paraId="267E1480" w14:textId="77777777" w:rsidR="00405A7F" w:rsidRDefault="00405A7F" w:rsidP="00405A7F">
            <w:pPr>
              <w:pStyle w:val="HTMLPreformatted"/>
            </w:pPr>
            <w:r w:rsidRPr="000A10C2">
              <w:t xml:space="preserve">%  </w:t>
            </w:r>
            <w:r>
              <w:rPr>
                <w:rStyle w:val="HTMLCode"/>
              </w:rPr>
              <w:t xml:space="preserve">cd </w:t>
            </w:r>
            <w:proofErr w:type="spellStart"/>
            <w:r>
              <w:rPr>
                <w:rStyle w:val="HTMLCode"/>
              </w:rPr>
              <w:t>ckanext-ngds</w:t>
            </w:r>
            <w:proofErr w:type="spellEnd"/>
            <w:r>
              <w:rPr>
                <w:rStyle w:val="HTMLCode"/>
              </w:rPr>
              <w:t>/installation</w:t>
            </w:r>
          </w:p>
          <w:p w14:paraId="4DE52AB2" w14:textId="77777777" w:rsidR="00AB4226" w:rsidRPr="00693D88" w:rsidRDefault="00AB4226" w:rsidP="00E30029">
            <w:pPr>
              <w:spacing w:after="0"/>
              <w:rPr>
                <w:rFonts w:ascii="Courier New" w:hAnsi="Courier New" w:cs="Courier New"/>
              </w:rPr>
            </w:pPr>
            <w:r w:rsidRPr="000A10C2">
              <w:rPr>
                <w:rFonts w:ascii="Courier New" w:hAnsi="Courier New" w:cs="Courier New"/>
              </w:rPr>
              <w:t xml:space="preserve">%  </w:t>
            </w:r>
            <w:proofErr w:type="spellStart"/>
            <w:proofErr w:type="gramStart"/>
            <w:r>
              <w:rPr>
                <w:rFonts w:ascii="Courier New" w:hAnsi="Courier New" w:cs="Courier New"/>
              </w:rPr>
              <w:t>sudo</w:t>
            </w:r>
            <w:proofErr w:type="spellEnd"/>
            <w:proofErr w:type="gramEnd"/>
            <w:r>
              <w:rPr>
                <w:rFonts w:ascii="Courier New" w:hAnsi="Courier New" w:cs="Courier New"/>
              </w:rPr>
              <w:t xml:space="preserve"> </w:t>
            </w:r>
            <w:proofErr w:type="spellStart"/>
            <w:r>
              <w:rPr>
                <w:rFonts w:ascii="Courier New" w:hAnsi="Courier New" w:cs="Courier New"/>
              </w:rPr>
              <w:t>nano</w:t>
            </w:r>
            <w:proofErr w:type="spellEnd"/>
            <w:r>
              <w:rPr>
                <w:rFonts w:ascii="Courier New" w:hAnsi="Courier New" w:cs="Courier New"/>
              </w:rPr>
              <w:t xml:space="preserve"> </w:t>
            </w:r>
            <w:r w:rsidR="00E30029">
              <w:rPr>
                <w:rFonts w:ascii="Courier New" w:hAnsi="Courier New" w:cs="Courier New"/>
              </w:rPr>
              <w:t>install-ngds.sh</w:t>
            </w:r>
          </w:p>
        </w:tc>
      </w:tr>
    </w:tbl>
    <w:p w14:paraId="06A2FF47" w14:textId="77777777" w:rsidR="00AB4226" w:rsidRDefault="00AB4226" w:rsidP="00415183">
      <w:pPr>
        <w:pStyle w:val="Body"/>
        <w:spacing w:before="0" w:after="100" w:line="240" w:lineRule="auto"/>
        <w:rPr>
          <w:rFonts w:asciiTheme="minorHAnsi" w:hAnsiTheme="minorHAnsi"/>
        </w:rPr>
      </w:pPr>
    </w:p>
    <w:p w14:paraId="36280642" w14:textId="77777777"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 xml:space="preserve">The most important variables </w:t>
      </w:r>
      <w:r w:rsidR="00CC5A1D">
        <w:rPr>
          <w:rFonts w:asciiTheme="minorHAnsi" w:hAnsiTheme="minorHAnsi"/>
        </w:rPr>
        <w:t xml:space="preserve">to specify </w:t>
      </w:r>
      <w:r w:rsidRPr="00415183">
        <w:rPr>
          <w:rFonts w:asciiTheme="minorHAnsi" w:hAnsiTheme="minorHAnsi"/>
        </w:rPr>
        <w:t>are:</w:t>
      </w:r>
    </w:p>
    <w:p w14:paraId="3884E60C" w14:textId="77777777" w:rsidR="00F275A4" w:rsidRDefault="00E30029" w:rsidP="00250876">
      <w:pPr>
        <w:pStyle w:val="ListBullet2"/>
        <w:spacing w:after="100" w:line="240" w:lineRule="auto"/>
      </w:pPr>
      <w:proofErr w:type="spellStart"/>
      <w:proofErr w:type="gramStart"/>
      <w:r>
        <w:t>depolyment</w:t>
      </w:r>
      <w:proofErr w:type="gramEnd"/>
      <w:r>
        <w:t>_type</w:t>
      </w:r>
      <w:proofErr w:type="spellEnd"/>
      <w:r>
        <w:t xml:space="preserve">: </w:t>
      </w:r>
      <w:r w:rsidR="009B7C20">
        <w:t>U</w:t>
      </w:r>
      <w:r>
        <w:t>ser may c</w:t>
      </w:r>
      <w:r w:rsidR="009F1069" w:rsidRPr="005E68DF">
        <w:t xml:space="preserve">hoose between </w:t>
      </w:r>
      <w:r w:rsidR="009F1069" w:rsidRPr="005E68DF">
        <w:rPr>
          <w:i/>
        </w:rPr>
        <w:t>node</w:t>
      </w:r>
      <w:r w:rsidR="00F37091">
        <w:t xml:space="preserve"> or</w:t>
      </w:r>
      <w:r w:rsidR="00F67981">
        <w:t xml:space="preserve"> </w:t>
      </w:r>
      <w:r w:rsidR="00F37091" w:rsidRPr="005E68DF">
        <w:rPr>
          <w:i/>
        </w:rPr>
        <w:t>central</w:t>
      </w:r>
      <w:r w:rsidR="00F37091" w:rsidRPr="005E68DF">
        <w:t xml:space="preserve"> </w:t>
      </w:r>
      <w:r w:rsidR="00F67981">
        <w:t>mode:</w:t>
      </w:r>
      <w:r w:rsidR="009F1069" w:rsidRPr="005E68DF">
        <w:t xml:space="preserve"> </w:t>
      </w:r>
    </w:p>
    <w:p w14:paraId="5D7A2C8E" w14:textId="77777777" w:rsidR="009F1069" w:rsidRDefault="009F1069" w:rsidP="00250876">
      <w:pPr>
        <w:pStyle w:val="ListBullet2"/>
        <w:tabs>
          <w:tab w:val="clear" w:pos="720"/>
          <w:tab w:val="num" w:pos="1080"/>
        </w:tabs>
        <w:spacing w:after="100" w:line="240" w:lineRule="auto"/>
        <w:ind w:left="1080"/>
      </w:pPr>
      <w:proofErr w:type="gramStart"/>
      <w:r w:rsidRPr="005E68DF">
        <w:rPr>
          <w:i/>
        </w:rPr>
        <w:t>node</w:t>
      </w:r>
      <w:proofErr w:type="gramEnd"/>
      <w:r w:rsidR="00F67981">
        <w:t xml:space="preserve"> (default)</w:t>
      </w:r>
      <w:r w:rsidR="00F275A4">
        <w:t xml:space="preserve"> will set up the installation as a </w:t>
      </w:r>
      <w:r w:rsidR="00F275A4">
        <w:rPr>
          <w:b/>
        </w:rPr>
        <w:t>publisher</w:t>
      </w:r>
      <w:r w:rsidR="00F275A4">
        <w:t xml:space="preserve"> node</w:t>
      </w:r>
    </w:p>
    <w:p w14:paraId="330C2764" w14:textId="77777777" w:rsidR="00F275A4" w:rsidRDefault="00F275A4" w:rsidP="00250876">
      <w:pPr>
        <w:pStyle w:val="ListBullet2"/>
        <w:tabs>
          <w:tab w:val="clear" w:pos="720"/>
          <w:tab w:val="num" w:pos="1080"/>
        </w:tabs>
        <w:spacing w:after="100" w:line="240" w:lineRule="auto"/>
        <w:ind w:left="1080"/>
      </w:pPr>
      <w:proofErr w:type="gramStart"/>
      <w:r>
        <w:rPr>
          <w:i/>
        </w:rPr>
        <w:t>central</w:t>
      </w:r>
      <w:proofErr w:type="gramEnd"/>
      <w:r>
        <w:t xml:space="preserve"> will set up the installation </w:t>
      </w:r>
      <w:r w:rsidR="00F67981">
        <w:t xml:space="preserve">as an </w:t>
      </w:r>
      <w:r w:rsidR="00F67981">
        <w:rPr>
          <w:b/>
        </w:rPr>
        <w:t xml:space="preserve"> aggregator</w:t>
      </w:r>
      <w:r w:rsidR="00F67981">
        <w:t xml:space="preserve"> node</w:t>
      </w:r>
    </w:p>
    <w:p w14:paraId="744FFF11" w14:textId="77777777" w:rsidR="00374F46" w:rsidRDefault="008C4416" w:rsidP="00250876">
      <w:pPr>
        <w:pStyle w:val="ListBullet2"/>
        <w:spacing w:after="100" w:line="240" w:lineRule="auto"/>
      </w:pPr>
      <w:proofErr w:type="spellStart"/>
      <w:proofErr w:type="gramStart"/>
      <w:r>
        <w:t>site</w:t>
      </w:r>
      <w:proofErr w:type="gramEnd"/>
      <w:r>
        <w:t>_url</w:t>
      </w:r>
      <w:proofErr w:type="spellEnd"/>
      <w:r>
        <w:t>=’http://</w:t>
      </w:r>
      <w:proofErr w:type="spellStart"/>
      <w:r w:rsidR="008413BE">
        <w:t>myservername_IPname</w:t>
      </w:r>
      <w:proofErr w:type="spellEnd"/>
      <w:r>
        <w:t>’</w:t>
      </w:r>
    </w:p>
    <w:p w14:paraId="3BF923EA" w14:textId="77777777" w:rsidR="00250876" w:rsidRDefault="00250876" w:rsidP="00250876">
      <w:pPr>
        <w:pStyle w:val="ListBullet2"/>
        <w:spacing w:line="240" w:lineRule="auto"/>
      </w:pPr>
      <w:r>
        <w:t>SERVER_NAME = Should be the same as the '</w:t>
      </w:r>
      <w:proofErr w:type="spellStart"/>
      <w:r>
        <w:t>site_url</w:t>
      </w:r>
      <w:proofErr w:type="spellEnd"/>
      <w:r>
        <w:t>' (ex. http://127.0.0.1)</w:t>
      </w:r>
    </w:p>
    <w:p w14:paraId="5FE3A1D8" w14:textId="77777777" w:rsidR="00250876" w:rsidRDefault="00250876" w:rsidP="00250876">
      <w:pPr>
        <w:pStyle w:val="ListBullet2"/>
        <w:spacing w:line="240" w:lineRule="auto"/>
      </w:pPr>
      <w:r>
        <w:t>SMTP_SERVER = A server that receives outgoing email messages and routes them to recipients (ex. smtp.gmail.com</w:t>
      </w:r>
      <w:proofErr w:type="gramStart"/>
      <w:r>
        <w:t>:587</w:t>
      </w:r>
      <w:proofErr w:type="gramEnd"/>
      <w:r>
        <w:t>)</w:t>
      </w:r>
    </w:p>
    <w:p w14:paraId="3AC4D381" w14:textId="77777777" w:rsidR="00250876" w:rsidRDefault="00250876" w:rsidP="00250876">
      <w:pPr>
        <w:pStyle w:val="ListBullet2"/>
        <w:spacing w:line="240" w:lineRule="auto"/>
      </w:pPr>
      <w:r>
        <w:t xml:space="preserve">SMTP_STARTTLS = </w:t>
      </w:r>
      <w:proofErr w:type="gramStart"/>
      <w:r>
        <w:t>An</w:t>
      </w:r>
      <w:proofErr w:type="gramEnd"/>
      <w:r>
        <w:t xml:space="preserve"> extension which upgrades a plain text connection to an encrypted one (ex. True)</w:t>
      </w:r>
    </w:p>
    <w:p w14:paraId="2BF2D541" w14:textId="77777777" w:rsidR="00250876" w:rsidRDefault="00250876" w:rsidP="00250876">
      <w:pPr>
        <w:pStyle w:val="ListBullet2"/>
        <w:spacing w:line="240" w:lineRule="auto"/>
      </w:pPr>
      <w:r>
        <w:t>SMTP_USER = An email address that will send automated emails from CKAN, through the SMTP server (ex. email@gmail.com)</w:t>
      </w:r>
    </w:p>
    <w:p w14:paraId="1DEBECD7" w14:textId="77777777" w:rsidR="00B10C63" w:rsidRDefault="00250876" w:rsidP="00250876">
      <w:pPr>
        <w:pStyle w:val="ListBullet2"/>
        <w:spacing w:line="240" w:lineRule="auto"/>
      </w:pPr>
      <w:r>
        <w:t>SMTP_PASSWORD = The password associated with the above email address</w:t>
      </w:r>
    </w:p>
    <w:p w14:paraId="7EE9BFDB" w14:textId="77777777" w:rsidR="00BB7D80" w:rsidRDefault="00BB7D80" w:rsidP="00BB7D80">
      <w:pPr>
        <w:pStyle w:val="ListBullet2"/>
      </w:pPr>
      <w:r w:rsidRPr="00BB7D80">
        <w:t>GEOSERVER_REST_URL</w:t>
      </w:r>
      <w:r>
        <w:t xml:space="preserve"> = Which contains the connection parameters for </w:t>
      </w:r>
      <w:proofErr w:type="spellStart"/>
      <w:r>
        <w:t>Geoserver</w:t>
      </w:r>
      <w:proofErr w:type="spellEnd"/>
      <w:r>
        <w:t>, in the form:</w:t>
      </w:r>
    </w:p>
    <w:p w14:paraId="687226E6" w14:textId="77777777" w:rsidR="00BB7D80" w:rsidRPr="005E68DF" w:rsidRDefault="00BB7D80" w:rsidP="00BB7D80">
      <w:pPr>
        <w:pStyle w:val="ListBullet2"/>
        <w:numPr>
          <w:ilvl w:val="0"/>
          <w:numId w:val="0"/>
        </w:numPr>
        <w:ind w:left="720"/>
      </w:pPr>
      <w:r>
        <w:t>"</w:t>
      </w:r>
      <w:proofErr w:type="gramStart"/>
      <w:r>
        <w:t>geoserver</w:t>
      </w:r>
      <w:proofErr w:type="gramEnd"/>
      <w:r>
        <w:t>://{username</w:t>
      </w:r>
      <w:r w:rsidR="005974AA">
        <w:t>}:{password}@{</w:t>
      </w:r>
      <w:proofErr w:type="spellStart"/>
      <w:r w:rsidR="005974AA">
        <w:t>geoserver_rest</w:t>
      </w:r>
      <w:r>
        <w:t>_url</w:t>
      </w:r>
      <w:proofErr w:type="spellEnd"/>
      <w:r>
        <w:t>}"</w:t>
      </w:r>
    </w:p>
    <w:p w14:paraId="7E4B2695" w14:textId="77777777" w:rsidR="009F1069" w:rsidRDefault="002E6184" w:rsidP="00415183">
      <w:pPr>
        <w:pStyle w:val="Body"/>
        <w:spacing w:before="0" w:after="100" w:line="240" w:lineRule="auto"/>
        <w:rPr>
          <w:rFonts w:asciiTheme="minorHAnsi" w:hAnsiTheme="minorHAnsi"/>
        </w:rPr>
      </w:pPr>
      <w:r>
        <w:rPr>
          <w:rFonts w:asciiTheme="minorHAnsi" w:hAnsiTheme="minorHAnsi"/>
        </w:rPr>
        <w:t xml:space="preserve">The </w:t>
      </w:r>
      <w:proofErr w:type="spellStart"/>
      <w:r w:rsidR="005C08E9" w:rsidRPr="005C08E9">
        <w:rPr>
          <w:rFonts w:asciiTheme="minorHAnsi" w:hAnsiTheme="minorHAnsi"/>
          <w:b/>
        </w:rPr>
        <w:t>site_url</w:t>
      </w:r>
      <w:proofErr w:type="spellEnd"/>
      <w:r w:rsidR="005C08E9">
        <w:rPr>
          <w:rFonts w:asciiTheme="minorHAnsi" w:hAnsiTheme="minorHAnsi"/>
        </w:rPr>
        <w:t xml:space="preserve"> should indicate the exact web-facing server or IP address on which this software is installed.</w:t>
      </w:r>
      <w:r>
        <w:rPr>
          <w:rFonts w:asciiTheme="minorHAnsi" w:hAnsiTheme="minorHAnsi"/>
        </w:rPr>
        <w:t xml:space="preserve"> </w:t>
      </w:r>
      <w:r w:rsidR="009F1069" w:rsidRPr="00415183">
        <w:rPr>
          <w:rFonts w:asciiTheme="minorHAnsi" w:hAnsiTheme="minorHAnsi"/>
        </w:rPr>
        <w:t xml:space="preserve">Other variables such as the </w:t>
      </w:r>
      <w:r w:rsidR="00CC5A1D">
        <w:rPr>
          <w:rFonts w:asciiTheme="minorHAnsi" w:hAnsiTheme="minorHAnsi"/>
        </w:rPr>
        <w:t>Apache T</w:t>
      </w:r>
      <w:r w:rsidR="00CC5A1D" w:rsidRPr="00415183">
        <w:rPr>
          <w:rFonts w:asciiTheme="minorHAnsi" w:hAnsiTheme="minorHAnsi"/>
        </w:rPr>
        <w:t xml:space="preserve">omcat </w:t>
      </w:r>
      <w:r w:rsidR="009F1069" w:rsidRPr="00415183">
        <w:rPr>
          <w:rFonts w:asciiTheme="minorHAnsi" w:hAnsiTheme="minorHAnsi"/>
        </w:rPr>
        <w:t>home directory can be configured</w:t>
      </w:r>
      <w:r w:rsidR="00510787">
        <w:rPr>
          <w:rFonts w:asciiTheme="minorHAnsi" w:hAnsiTheme="minorHAnsi"/>
        </w:rPr>
        <w:t xml:space="preserve"> in this file</w:t>
      </w:r>
      <w:r w:rsidR="009F1069" w:rsidRPr="00415183">
        <w:rPr>
          <w:rFonts w:asciiTheme="minorHAnsi" w:hAnsiTheme="minorHAnsi"/>
        </w:rPr>
        <w:t xml:space="preserve"> as well. Do not change anything beyond line 95</w:t>
      </w:r>
      <w:r w:rsidR="009937DA">
        <w:rPr>
          <w:rFonts w:asciiTheme="minorHAnsi" w:hAnsiTheme="minorHAnsi"/>
        </w:rPr>
        <w:t xml:space="preserve">, which reads, </w:t>
      </w:r>
      <w:r w:rsidR="009F1069" w:rsidRPr="00415183">
        <w:rPr>
          <w:rFonts w:asciiTheme="minorHAnsi" w:hAnsiTheme="minorHAnsi"/>
        </w:rPr>
        <w:t>“DO NOT CHANGE ANYTHING BELOW THIS POINT”.</w:t>
      </w:r>
    </w:p>
    <w:p w14:paraId="24142AF3" w14:textId="77777777" w:rsidR="007A22C7" w:rsidRPr="007A22C7" w:rsidRDefault="007A22C7" w:rsidP="00415183">
      <w:pPr>
        <w:pStyle w:val="Body"/>
        <w:spacing w:before="0" w:after="100" w:line="240" w:lineRule="auto"/>
        <w:rPr>
          <w:rFonts w:asciiTheme="minorHAnsi" w:hAnsiTheme="minorHAnsi"/>
        </w:rPr>
      </w:pPr>
      <w:r>
        <w:rPr>
          <w:rFonts w:asciiTheme="minorHAnsi" w:hAnsiTheme="minorHAnsi"/>
        </w:rPr>
        <w:lastRenderedPageBreak/>
        <w:t xml:space="preserve">The same </w:t>
      </w:r>
      <w:proofErr w:type="spellStart"/>
      <w:r>
        <w:rPr>
          <w:rFonts w:asciiTheme="minorHAnsi" w:hAnsiTheme="minorHAnsi"/>
          <w:b/>
        </w:rPr>
        <w:t>site_url</w:t>
      </w:r>
      <w:proofErr w:type="spellEnd"/>
      <w:r>
        <w:rPr>
          <w:rFonts w:asciiTheme="minorHAnsi" w:hAnsiTheme="minorHAnsi"/>
        </w:rPr>
        <w:t xml:space="preserve"> indicated above must be indicated in the </w:t>
      </w:r>
      <w:r w:rsidR="005974AA">
        <w:rPr>
          <w:rFonts w:asciiTheme="minorHAnsi" w:hAnsiTheme="minorHAnsi"/>
          <w:b/>
        </w:rPr>
        <w:t>GEOSERVER_REST_URL</w:t>
      </w:r>
      <w:r w:rsidR="005974AA">
        <w:rPr>
          <w:rFonts w:asciiTheme="minorHAnsi" w:hAnsiTheme="minorHAnsi"/>
        </w:rPr>
        <w:t xml:space="preserve"> variable.  </w:t>
      </w:r>
      <w:r w:rsidR="00942E7C">
        <w:rPr>
          <w:rFonts w:asciiTheme="minorHAnsi" w:hAnsiTheme="minorHAnsi"/>
        </w:rPr>
        <w:t xml:space="preserve">This will allow web services published through the installed </w:t>
      </w:r>
      <w:proofErr w:type="spellStart"/>
      <w:r w:rsidR="00942E7C">
        <w:rPr>
          <w:rFonts w:asciiTheme="minorHAnsi" w:hAnsiTheme="minorHAnsi"/>
        </w:rPr>
        <w:t>GeoServe</w:t>
      </w:r>
      <w:r w:rsidR="005974AA">
        <w:rPr>
          <w:rFonts w:asciiTheme="minorHAnsi" w:hAnsiTheme="minorHAnsi"/>
        </w:rPr>
        <w:t>r</w:t>
      </w:r>
      <w:proofErr w:type="spellEnd"/>
      <w:r w:rsidR="005974AA">
        <w:rPr>
          <w:rFonts w:asciiTheme="minorHAnsi" w:hAnsiTheme="minorHAnsi"/>
        </w:rPr>
        <w:t xml:space="preserve"> instance to be web-accessible.  Remember the username and password, as they will be needed in the post-installation process to create a user a</w:t>
      </w:r>
      <w:r w:rsidR="005974AA">
        <w:rPr>
          <w:rFonts w:asciiTheme="minorHAnsi" w:hAnsiTheme="minorHAnsi"/>
        </w:rPr>
        <w:t>c</w:t>
      </w:r>
      <w:r w:rsidR="005974AA">
        <w:rPr>
          <w:rFonts w:asciiTheme="minorHAnsi" w:hAnsiTheme="minorHAnsi"/>
        </w:rPr>
        <w:t xml:space="preserve">count that CKAN can use with </w:t>
      </w:r>
      <w:proofErr w:type="spellStart"/>
      <w:r w:rsidR="005974AA">
        <w:rPr>
          <w:rFonts w:asciiTheme="minorHAnsi" w:hAnsiTheme="minorHAnsi"/>
        </w:rPr>
        <w:t>Geoserver</w:t>
      </w:r>
      <w:proofErr w:type="spellEnd"/>
      <w:r w:rsidR="005974AA">
        <w:rPr>
          <w:rFonts w:asciiTheme="minorHAnsi" w:hAnsiTheme="minorHAnsi"/>
        </w:rPr>
        <w:t>:</w:t>
      </w:r>
    </w:p>
    <w:p w14:paraId="34C079D4" w14:textId="77777777" w:rsidR="007A22C7" w:rsidRDefault="005974AA" w:rsidP="007A22C7">
      <w:pPr>
        <w:pStyle w:val="HTMLPreformatted"/>
        <w:rPr>
          <w:rStyle w:val="s"/>
        </w:rPr>
      </w:pPr>
      <w:r>
        <w:rPr>
          <w:rStyle w:val="p"/>
        </w:rPr>
        <w:t xml:space="preserve">GEOSERVER_REST_URL = </w:t>
      </w:r>
      <w:r w:rsidR="007A22C7">
        <w:rPr>
          <w:rStyle w:val="s"/>
        </w:rPr>
        <w:t>"geoser</w:t>
      </w:r>
      <w:r>
        <w:rPr>
          <w:rStyle w:val="s"/>
        </w:rPr>
        <w:t>v</w:t>
      </w:r>
      <w:r w:rsidR="007A22C7">
        <w:rPr>
          <w:rStyle w:val="s"/>
        </w:rPr>
        <w:t>er://admin</w:t>
      </w:r>
      <w:proofErr w:type="gramStart"/>
      <w:r w:rsidR="007A22C7">
        <w:rPr>
          <w:rStyle w:val="s"/>
        </w:rPr>
        <w:t>:geoserver@</w:t>
      </w:r>
      <w:r w:rsidR="007A22C7">
        <w:t>myservername</w:t>
      </w:r>
      <w:proofErr w:type="gramEnd"/>
      <w:r w:rsidR="007A22C7">
        <w:t>_IPname</w:t>
      </w:r>
      <w:r w:rsidR="007A22C7">
        <w:rPr>
          <w:rStyle w:val="s"/>
        </w:rPr>
        <w:t>:8080/</w:t>
      </w:r>
    </w:p>
    <w:p w14:paraId="570E93C7" w14:textId="77777777" w:rsidR="007A22C7" w:rsidRDefault="007A22C7" w:rsidP="007A22C7">
      <w:pPr>
        <w:pStyle w:val="HTMLPreformatted"/>
      </w:pPr>
      <w:proofErr w:type="spellStart"/>
      <w:proofErr w:type="gramStart"/>
      <w:r>
        <w:rPr>
          <w:rStyle w:val="s"/>
        </w:rPr>
        <w:t>geoserver</w:t>
      </w:r>
      <w:proofErr w:type="spellEnd"/>
      <w:proofErr w:type="gramEnd"/>
      <w:r>
        <w:rPr>
          <w:rStyle w:val="s"/>
        </w:rPr>
        <w:t>/rest"</w:t>
      </w:r>
    </w:p>
    <w:p w14:paraId="65482A5C" w14:textId="77777777" w:rsidR="007A22C7" w:rsidRPr="00415183" w:rsidRDefault="007A22C7" w:rsidP="00415183">
      <w:pPr>
        <w:pStyle w:val="Body"/>
        <w:spacing w:before="0" w:after="100" w:line="240" w:lineRule="auto"/>
        <w:rPr>
          <w:rFonts w:asciiTheme="minorHAnsi" w:hAnsiTheme="minorHAnsi"/>
        </w:rPr>
      </w:pPr>
    </w:p>
    <w:p w14:paraId="1C8DE8EF" w14:textId="77777777" w:rsidR="00AA5C22" w:rsidRPr="006A47B1" w:rsidRDefault="00AA5C22" w:rsidP="000D2F9F">
      <w:pPr>
        <w:pStyle w:val="Heading2"/>
        <w:numPr>
          <w:ilvl w:val="1"/>
          <w:numId w:val="30"/>
        </w:numPr>
        <w:ind w:left="0" w:firstLine="0"/>
        <w:rPr>
          <w:bCs w:val="0"/>
          <w:noProof/>
        </w:rPr>
      </w:pPr>
      <w:bookmarkStart w:id="231" w:name="_Toc383599519"/>
      <w:r>
        <w:rPr>
          <w:bCs w:val="0"/>
          <w:noProof/>
        </w:rPr>
        <w:t>Run the Installation Script</w:t>
      </w:r>
      <w:bookmarkEnd w:id="231"/>
    </w:p>
    <w:p w14:paraId="0B2DE6AE" w14:textId="77777777" w:rsidR="00CC5A1D" w:rsidRDefault="00F90F5D" w:rsidP="00415183">
      <w:pPr>
        <w:pStyle w:val="Body"/>
        <w:spacing w:before="0" w:after="100" w:line="240" w:lineRule="auto"/>
        <w:rPr>
          <w:rFonts w:asciiTheme="minorHAnsi" w:hAnsiTheme="minorHAnsi"/>
        </w:rPr>
      </w:pPr>
      <w:r>
        <w:rPr>
          <w:rFonts w:asciiTheme="minorHAnsi" w:hAnsiTheme="minorHAnsi"/>
        </w:rPr>
        <w:t>In an</w:t>
      </w:r>
      <w:r w:rsidR="00CC5A1D">
        <w:rPr>
          <w:rFonts w:asciiTheme="minorHAnsi" w:hAnsiTheme="minorHAnsi"/>
        </w:rPr>
        <w:t xml:space="preserve"> Ubuntu Linux terminal</w:t>
      </w:r>
      <w:r>
        <w:rPr>
          <w:rFonts w:asciiTheme="minorHAnsi" w:hAnsiTheme="minorHAnsi"/>
        </w:rPr>
        <w:t xml:space="preserve">, in the </w:t>
      </w:r>
      <w:r>
        <w:rPr>
          <w:rFonts w:asciiTheme="minorHAnsi" w:hAnsiTheme="minorHAnsi"/>
          <w:b/>
        </w:rPr>
        <w:t>installation</w:t>
      </w:r>
      <w:r>
        <w:rPr>
          <w:rFonts w:asciiTheme="minorHAnsi" w:hAnsiTheme="minorHAnsi"/>
        </w:rPr>
        <w:t xml:space="preserve"> directory,</w:t>
      </w:r>
      <w:r w:rsidR="00CC5A1D">
        <w:rPr>
          <w:rFonts w:asciiTheme="minorHAnsi" w:hAnsiTheme="minorHAnsi"/>
        </w:rPr>
        <w:t xml:space="preserve"> execute the following command:</w:t>
      </w:r>
    </w:p>
    <w:tbl>
      <w:tblPr>
        <w:tblStyle w:val="TableGrid"/>
        <w:tblW w:w="0" w:type="auto"/>
        <w:tblLook w:val="04A0" w:firstRow="1" w:lastRow="0" w:firstColumn="1" w:lastColumn="0" w:noHBand="0" w:noVBand="1"/>
      </w:tblPr>
      <w:tblGrid>
        <w:gridCol w:w="9576"/>
      </w:tblGrid>
      <w:tr w:rsidR="00CC5A1D" w:rsidRPr="00C03A67" w14:paraId="7BE367D7" w14:textId="77777777" w:rsidTr="005B5568">
        <w:tc>
          <w:tcPr>
            <w:tcW w:w="9576" w:type="dxa"/>
            <w:shd w:val="pct5" w:color="auto" w:fill="auto"/>
          </w:tcPr>
          <w:p w14:paraId="7AF74A1E" w14:textId="77777777" w:rsidR="00CC5A1D" w:rsidRPr="00693D88" w:rsidRDefault="00CC5A1D" w:rsidP="005B5568">
            <w:pPr>
              <w:spacing w:after="0"/>
              <w:rPr>
                <w:rFonts w:ascii="Courier New" w:hAnsi="Courier New" w:cs="Courier New"/>
              </w:rPr>
            </w:pPr>
            <w:r w:rsidRPr="00CC5A1D">
              <w:rPr>
                <w:rFonts w:ascii="Courier New" w:hAnsi="Courier New" w:cs="Courier New"/>
              </w:rPr>
              <w:t xml:space="preserve">%  </w:t>
            </w:r>
            <w:proofErr w:type="spellStart"/>
            <w:proofErr w:type="gramStart"/>
            <w:r w:rsidRPr="00CC5A1D">
              <w:rPr>
                <w:rFonts w:ascii="Courier New" w:hAnsi="Courier New" w:cs="Courier New"/>
              </w:rPr>
              <w:t>sudo</w:t>
            </w:r>
            <w:proofErr w:type="spellEnd"/>
            <w:proofErr w:type="gramEnd"/>
            <w:r w:rsidRPr="00CC5A1D">
              <w:rPr>
                <w:rFonts w:ascii="Courier New" w:hAnsi="Courier New" w:cs="Courier New"/>
              </w:rPr>
              <w:t xml:space="preserve"> ./install_ngds.sh</w:t>
            </w:r>
          </w:p>
        </w:tc>
      </w:tr>
    </w:tbl>
    <w:p w14:paraId="5E13A88D" w14:textId="77777777" w:rsidR="009F1069" w:rsidRDefault="009F1069" w:rsidP="00415183">
      <w:pPr>
        <w:pStyle w:val="Body"/>
        <w:spacing w:before="0" w:after="100" w:line="240" w:lineRule="auto"/>
        <w:rPr>
          <w:rFonts w:asciiTheme="minorHAnsi" w:hAnsiTheme="minorHAnsi"/>
        </w:rPr>
      </w:pPr>
    </w:p>
    <w:p w14:paraId="33361665" w14:textId="77777777" w:rsidR="0057546F" w:rsidRDefault="00F73A52" w:rsidP="00415183">
      <w:pPr>
        <w:pStyle w:val="Body"/>
        <w:spacing w:before="0" w:after="100" w:line="240" w:lineRule="auto"/>
        <w:rPr>
          <w:rFonts w:asciiTheme="minorHAnsi" w:hAnsiTheme="minorHAnsi"/>
        </w:rPr>
      </w:pPr>
      <w:r>
        <w:rPr>
          <w:rFonts w:asciiTheme="minorHAnsi" w:hAnsiTheme="minorHAnsi"/>
        </w:rPr>
        <w:t>The above script will take some time to install various features and functions</w:t>
      </w:r>
      <w:r w:rsidR="0057546F">
        <w:rPr>
          <w:rFonts w:asciiTheme="minorHAnsi" w:hAnsiTheme="minorHAnsi"/>
        </w:rPr>
        <w:t>.</w:t>
      </w:r>
    </w:p>
    <w:p w14:paraId="3D05ED1E" w14:textId="77777777" w:rsidR="00B1462A" w:rsidRDefault="00B72B89" w:rsidP="00415183">
      <w:pPr>
        <w:pStyle w:val="Body"/>
        <w:spacing w:before="0" w:after="100" w:line="240" w:lineRule="auto"/>
        <w:rPr>
          <w:rFonts w:asciiTheme="minorHAnsi" w:hAnsiTheme="minorHAnsi"/>
        </w:rPr>
      </w:pPr>
      <w:r>
        <w:rPr>
          <w:rFonts w:asciiTheme="minorHAnsi" w:hAnsiTheme="minorHAnsi"/>
        </w:rPr>
        <w:t>Th</w:t>
      </w:r>
      <w:r w:rsidR="00414541">
        <w:rPr>
          <w:rFonts w:asciiTheme="minorHAnsi" w:hAnsiTheme="minorHAnsi"/>
        </w:rPr>
        <w:t>e</w:t>
      </w:r>
      <w:r>
        <w:rPr>
          <w:rFonts w:asciiTheme="minorHAnsi" w:hAnsiTheme="minorHAnsi"/>
        </w:rPr>
        <w:t xml:space="preserve"> NGDS Software Stack</w:t>
      </w:r>
      <w:r w:rsidR="00414541">
        <w:rPr>
          <w:rFonts w:asciiTheme="minorHAnsi" w:hAnsiTheme="minorHAnsi"/>
        </w:rPr>
        <w:t xml:space="preserve"> has now been installed</w:t>
      </w:r>
      <w:r w:rsidR="00286DBF">
        <w:rPr>
          <w:rFonts w:asciiTheme="minorHAnsi" w:hAnsiTheme="minorHAnsi"/>
        </w:rPr>
        <w:t>; follow the additional steps below to complete config</w:t>
      </w:r>
      <w:r w:rsidR="00286DBF">
        <w:rPr>
          <w:rFonts w:asciiTheme="minorHAnsi" w:hAnsiTheme="minorHAnsi"/>
        </w:rPr>
        <w:t>u</w:t>
      </w:r>
      <w:r w:rsidR="00286DBF">
        <w:rPr>
          <w:rFonts w:asciiTheme="minorHAnsi" w:hAnsiTheme="minorHAnsi"/>
        </w:rPr>
        <w:t>ration of your new node.</w:t>
      </w:r>
    </w:p>
    <w:p w14:paraId="27667C3B" w14:textId="77777777" w:rsidR="00F46263" w:rsidRPr="00415183" w:rsidRDefault="00F46263" w:rsidP="00415183">
      <w:pPr>
        <w:pStyle w:val="Body"/>
        <w:spacing w:before="0" w:after="100" w:line="240" w:lineRule="auto"/>
        <w:rPr>
          <w:rFonts w:asciiTheme="minorHAnsi" w:hAnsiTheme="minorHAnsi"/>
        </w:rPr>
      </w:pPr>
    </w:p>
    <w:p w14:paraId="21B89F3B" w14:textId="77777777" w:rsidR="00DF4A7F" w:rsidRPr="006A47B1" w:rsidRDefault="00DF4A7F" w:rsidP="000D2F9F">
      <w:pPr>
        <w:pStyle w:val="Heading2"/>
        <w:numPr>
          <w:ilvl w:val="1"/>
          <w:numId w:val="30"/>
        </w:numPr>
        <w:ind w:left="0" w:firstLine="0"/>
        <w:rPr>
          <w:bCs w:val="0"/>
          <w:noProof/>
        </w:rPr>
      </w:pPr>
      <w:bookmarkStart w:id="232" w:name="_Toc383599520"/>
      <w:bookmarkStart w:id="233" w:name="_Toc377463039"/>
      <w:r>
        <w:rPr>
          <w:bCs w:val="0"/>
          <w:noProof/>
        </w:rPr>
        <w:t>Final Steps</w:t>
      </w:r>
      <w:bookmarkEnd w:id="232"/>
    </w:p>
    <w:p w14:paraId="42C14BF6" w14:textId="77777777"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34" w:name="_Toc380693542"/>
      <w:bookmarkStart w:id="235" w:name="_Toc380693730"/>
      <w:bookmarkStart w:id="236" w:name="_Toc380696943"/>
      <w:bookmarkStart w:id="237" w:name="_Toc380734613"/>
      <w:bookmarkStart w:id="238" w:name="_Toc380756492"/>
      <w:bookmarkStart w:id="239" w:name="_Toc382489332"/>
      <w:bookmarkStart w:id="240" w:name="_Toc382491057"/>
      <w:bookmarkStart w:id="241" w:name="_Toc382492819"/>
      <w:bookmarkStart w:id="242" w:name="_Toc382923228"/>
      <w:bookmarkStart w:id="243" w:name="_Toc382923343"/>
      <w:bookmarkStart w:id="244" w:name="_Toc382934954"/>
      <w:bookmarkStart w:id="245" w:name="_Toc383599521"/>
      <w:bookmarkEnd w:id="234"/>
      <w:bookmarkEnd w:id="235"/>
      <w:bookmarkEnd w:id="236"/>
      <w:bookmarkEnd w:id="237"/>
      <w:bookmarkEnd w:id="238"/>
      <w:bookmarkEnd w:id="239"/>
      <w:bookmarkEnd w:id="240"/>
      <w:bookmarkEnd w:id="241"/>
      <w:bookmarkEnd w:id="242"/>
      <w:bookmarkEnd w:id="243"/>
      <w:bookmarkEnd w:id="244"/>
      <w:bookmarkEnd w:id="245"/>
    </w:p>
    <w:p w14:paraId="0C8BF8AF" w14:textId="77777777"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46" w:name="_Toc380693543"/>
      <w:bookmarkStart w:id="247" w:name="_Toc380693731"/>
      <w:bookmarkStart w:id="248" w:name="_Toc380696944"/>
      <w:bookmarkStart w:id="249" w:name="_Toc380734614"/>
      <w:bookmarkStart w:id="250" w:name="_Toc380756493"/>
      <w:bookmarkStart w:id="251" w:name="_Toc382489333"/>
      <w:bookmarkStart w:id="252" w:name="_Toc382491058"/>
      <w:bookmarkStart w:id="253" w:name="_Toc382492820"/>
      <w:bookmarkStart w:id="254" w:name="_Toc382923229"/>
      <w:bookmarkStart w:id="255" w:name="_Toc382923344"/>
      <w:bookmarkStart w:id="256" w:name="_Toc382934955"/>
      <w:bookmarkStart w:id="257" w:name="_Toc383599522"/>
      <w:bookmarkEnd w:id="246"/>
      <w:bookmarkEnd w:id="247"/>
      <w:bookmarkEnd w:id="248"/>
      <w:bookmarkEnd w:id="249"/>
      <w:bookmarkEnd w:id="250"/>
      <w:bookmarkEnd w:id="251"/>
      <w:bookmarkEnd w:id="252"/>
      <w:bookmarkEnd w:id="253"/>
      <w:bookmarkEnd w:id="254"/>
      <w:bookmarkEnd w:id="255"/>
      <w:bookmarkEnd w:id="256"/>
      <w:bookmarkEnd w:id="257"/>
    </w:p>
    <w:p w14:paraId="70CFFCA8" w14:textId="77777777"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58" w:name="_Toc380693544"/>
      <w:bookmarkStart w:id="259" w:name="_Toc380693732"/>
      <w:bookmarkStart w:id="260" w:name="_Toc380696945"/>
      <w:bookmarkStart w:id="261" w:name="_Toc380734615"/>
      <w:bookmarkStart w:id="262" w:name="_Toc380756494"/>
      <w:bookmarkStart w:id="263" w:name="_Toc382489334"/>
      <w:bookmarkStart w:id="264" w:name="_Toc382491059"/>
      <w:bookmarkStart w:id="265" w:name="_Toc382492821"/>
      <w:bookmarkStart w:id="266" w:name="_Toc382923230"/>
      <w:bookmarkStart w:id="267" w:name="_Toc382923345"/>
      <w:bookmarkStart w:id="268" w:name="_Toc382934956"/>
      <w:bookmarkStart w:id="269" w:name="_Toc383599523"/>
      <w:bookmarkEnd w:id="258"/>
      <w:bookmarkEnd w:id="259"/>
      <w:bookmarkEnd w:id="260"/>
      <w:bookmarkEnd w:id="261"/>
      <w:bookmarkEnd w:id="262"/>
      <w:bookmarkEnd w:id="263"/>
      <w:bookmarkEnd w:id="264"/>
      <w:bookmarkEnd w:id="265"/>
      <w:bookmarkEnd w:id="266"/>
      <w:bookmarkEnd w:id="267"/>
      <w:bookmarkEnd w:id="268"/>
      <w:bookmarkEnd w:id="269"/>
    </w:p>
    <w:p w14:paraId="761CA3E0" w14:textId="77777777"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70" w:name="_Toc380693545"/>
      <w:bookmarkStart w:id="271" w:name="_Toc380693733"/>
      <w:bookmarkStart w:id="272" w:name="_Toc380696946"/>
      <w:bookmarkStart w:id="273" w:name="_Toc380734616"/>
      <w:bookmarkStart w:id="274" w:name="_Toc380756495"/>
      <w:bookmarkStart w:id="275" w:name="_Toc382489335"/>
      <w:bookmarkStart w:id="276" w:name="_Toc382491060"/>
      <w:bookmarkStart w:id="277" w:name="_Toc382492822"/>
      <w:bookmarkStart w:id="278" w:name="_Toc382923231"/>
      <w:bookmarkStart w:id="279" w:name="_Toc382923346"/>
      <w:bookmarkStart w:id="280" w:name="_Toc382934957"/>
      <w:bookmarkStart w:id="281" w:name="_Toc383599524"/>
      <w:bookmarkEnd w:id="270"/>
      <w:bookmarkEnd w:id="271"/>
      <w:bookmarkEnd w:id="272"/>
      <w:bookmarkEnd w:id="273"/>
      <w:bookmarkEnd w:id="274"/>
      <w:bookmarkEnd w:id="275"/>
      <w:bookmarkEnd w:id="276"/>
      <w:bookmarkEnd w:id="277"/>
      <w:bookmarkEnd w:id="278"/>
      <w:bookmarkEnd w:id="279"/>
      <w:bookmarkEnd w:id="280"/>
      <w:bookmarkEnd w:id="281"/>
    </w:p>
    <w:p w14:paraId="43C7C97A" w14:textId="77777777"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82" w:name="_Toc380693546"/>
      <w:bookmarkStart w:id="283" w:name="_Toc380693734"/>
      <w:bookmarkStart w:id="284" w:name="_Toc380696947"/>
      <w:bookmarkStart w:id="285" w:name="_Toc380734617"/>
      <w:bookmarkStart w:id="286" w:name="_Toc380756496"/>
      <w:bookmarkStart w:id="287" w:name="_Toc382489336"/>
      <w:bookmarkStart w:id="288" w:name="_Toc382491061"/>
      <w:bookmarkStart w:id="289" w:name="_Toc382492823"/>
      <w:bookmarkStart w:id="290" w:name="_Toc382923232"/>
      <w:bookmarkStart w:id="291" w:name="_Toc382923347"/>
      <w:bookmarkStart w:id="292" w:name="_Toc382934958"/>
      <w:bookmarkStart w:id="293" w:name="_Toc383599525"/>
      <w:bookmarkEnd w:id="282"/>
      <w:bookmarkEnd w:id="283"/>
      <w:bookmarkEnd w:id="284"/>
      <w:bookmarkEnd w:id="285"/>
      <w:bookmarkEnd w:id="286"/>
      <w:bookmarkEnd w:id="287"/>
      <w:bookmarkEnd w:id="288"/>
      <w:bookmarkEnd w:id="289"/>
      <w:bookmarkEnd w:id="290"/>
      <w:bookmarkEnd w:id="291"/>
      <w:bookmarkEnd w:id="292"/>
      <w:bookmarkEnd w:id="293"/>
    </w:p>
    <w:p w14:paraId="628925F5" w14:textId="77777777"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94" w:name="_Toc380693547"/>
      <w:bookmarkStart w:id="295" w:name="_Toc380693735"/>
      <w:bookmarkStart w:id="296" w:name="_Toc380696948"/>
      <w:bookmarkStart w:id="297" w:name="_Toc380734618"/>
      <w:bookmarkStart w:id="298" w:name="_Toc380756497"/>
      <w:bookmarkStart w:id="299" w:name="_Toc382489337"/>
      <w:bookmarkStart w:id="300" w:name="_Toc382491062"/>
      <w:bookmarkStart w:id="301" w:name="_Toc382492824"/>
      <w:bookmarkStart w:id="302" w:name="_Toc382923233"/>
      <w:bookmarkStart w:id="303" w:name="_Toc382923348"/>
      <w:bookmarkStart w:id="304" w:name="_Toc382934959"/>
      <w:bookmarkStart w:id="305" w:name="_Toc383599526"/>
      <w:bookmarkEnd w:id="294"/>
      <w:bookmarkEnd w:id="295"/>
      <w:bookmarkEnd w:id="296"/>
      <w:bookmarkEnd w:id="297"/>
      <w:bookmarkEnd w:id="298"/>
      <w:bookmarkEnd w:id="299"/>
      <w:bookmarkEnd w:id="300"/>
      <w:bookmarkEnd w:id="301"/>
      <w:bookmarkEnd w:id="302"/>
      <w:bookmarkEnd w:id="303"/>
      <w:bookmarkEnd w:id="304"/>
      <w:bookmarkEnd w:id="305"/>
    </w:p>
    <w:p w14:paraId="428223A3" w14:textId="77777777"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306" w:name="_Toc380693548"/>
      <w:bookmarkStart w:id="307" w:name="_Toc380693736"/>
      <w:bookmarkStart w:id="308" w:name="_Toc380696949"/>
      <w:bookmarkStart w:id="309" w:name="_Toc380734619"/>
      <w:bookmarkStart w:id="310" w:name="_Toc380756498"/>
      <w:bookmarkStart w:id="311" w:name="_Toc382489338"/>
      <w:bookmarkStart w:id="312" w:name="_Toc382491063"/>
      <w:bookmarkStart w:id="313" w:name="_Toc382492825"/>
      <w:bookmarkStart w:id="314" w:name="_Toc382923234"/>
      <w:bookmarkStart w:id="315" w:name="_Toc382923349"/>
      <w:bookmarkStart w:id="316" w:name="_Toc382934960"/>
      <w:bookmarkStart w:id="317" w:name="_Toc383599527"/>
      <w:bookmarkEnd w:id="306"/>
      <w:bookmarkEnd w:id="307"/>
      <w:bookmarkEnd w:id="308"/>
      <w:bookmarkEnd w:id="309"/>
      <w:bookmarkEnd w:id="310"/>
      <w:bookmarkEnd w:id="311"/>
      <w:bookmarkEnd w:id="312"/>
      <w:bookmarkEnd w:id="313"/>
      <w:bookmarkEnd w:id="314"/>
      <w:bookmarkEnd w:id="315"/>
      <w:bookmarkEnd w:id="316"/>
      <w:bookmarkEnd w:id="317"/>
    </w:p>
    <w:p w14:paraId="159DF2D1" w14:textId="77777777"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318" w:name="_Toc380734620"/>
      <w:bookmarkStart w:id="319" w:name="_Toc380756499"/>
      <w:bookmarkStart w:id="320" w:name="_Toc382489339"/>
      <w:bookmarkStart w:id="321" w:name="_Toc382491064"/>
      <w:bookmarkStart w:id="322" w:name="_Toc382492826"/>
      <w:bookmarkStart w:id="323" w:name="_Toc382923235"/>
      <w:bookmarkStart w:id="324" w:name="_Toc382923350"/>
      <w:bookmarkStart w:id="325" w:name="_Toc382934961"/>
      <w:bookmarkStart w:id="326" w:name="_Toc383599528"/>
      <w:bookmarkEnd w:id="318"/>
      <w:bookmarkEnd w:id="319"/>
      <w:bookmarkEnd w:id="320"/>
      <w:bookmarkEnd w:id="321"/>
      <w:bookmarkEnd w:id="322"/>
      <w:bookmarkEnd w:id="323"/>
      <w:bookmarkEnd w:id="324"/>
      <w:bookmarkEnd w:id="325"/>
      <w:bookmarkEnd w:id="326"/>
    </w:p>
    <w:p w14:paraId="67790428" w14:textId="77777777"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327" w:name="_Toc382489340"/>
      <w:bookmarkStart w:id="328" w:name="_Toc382491065"/>
      <w:bookmarkStart w:id="329" w:name="_Toc382492827"/>
      <w:bookmarkStart w:id="330" w:name="_Toc382923236"/>
      <w:bookmarkStart w:id="331" w:name="_Toc382923351"/>
      <w:bookmarkStart w:id="332" w:name="_Toc382934962"/>
      <w:bookmarkStart w:id="333" w:name="_Toc383599529"/>
      <w:bookmarkEnd w:id="327"/>
      <w:bookmarkEnd w:id="328"/>
      <w:bookmarkEnd w:id="329"/>
      <w:bookmarkEnd w:id="330"/>
      <w:bookmarkEnd w:id="331"/>
      <w:bookmarkEnd w:id="332"/>
      <w:bookmarkEnd w:id="333"/>
    </w:p>
    <w:p w14:paraId="28A15045" w14:textId="77777777"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334" w:name="_Toc382489341"/>
      <w:bookmarkStart w:id="335" w:name="_Toc382491066"/>
      <w:bookmarkStart w:id="336" w:name="_Toc382492828"/>
      <w:bookmarkStart w:id="337" w:name="_Toc382923237"/>
      <w:bookmarkStart w:id="338" w:name="_Toc382923352"/>
      <w:bookmarkStart w:id="339" w:name="_Toc382934963"/>
      <w:bookmarkStart w:id="340" w:name="_Toc383599530"/>
      <w:bookmarkEnd w:id="334"/>
      <w:bookmarkEnd w:id="335"/>
      <w:bookmarkEnd w:id="336"/>
      <w:bookmarkEnd w:id="337"/>
      <w:bookmarkEnd w:id="338"/>
      <w:bookmarkEnd w:id="339"/>
      <w:bookmarkEnd w:id="340"/>
    </w:p>
    <w:p w14:paraId="4F912375" w14:textId="77777777"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41" w:name="_Toc382489342"/>
      <w:bookmarkStart w:id="342" w:name="_Toc382491067"/>
      <w:bookmarkStart w:id="343" w:name="_Toc382492829"/>
      <w:bookmarkStart w:id="344" w:name="_Toc382923238"/>
      <w:bookmarkStart w:id="345" w:name="_Toc382923353"/>
      <w:bookmarkStart w:id="346" w:name="_Toc382934964"/>
      <w:bookmarkStart w:id="347" w:name="_Toc383599531"/>
      <w:bookmarkEnd w:id="341"/>
      <w:bookmarkEnd w:id="342"/>
      <w:bookmarkEnd w:id="343"/>
      <w:bookmarkEnd w:id="344"/>
      <w:bookmarkEnd w:id="345"/>
      <w:bookmarkEnd w:id="346"/>
      <w:bookmarkEnd w:id="347"/>
    </w:p>
    <w:p w14:paraId="0E0A28C8" w14:textId="77777777"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48" w:name="_Toc382489343"/>
      <w:bookmarkStart w:id="349" w:name="_Toc382491068"/>
      <w:bookmarkStart w:id="350" w:name="_Toc382492830"/>
      <w:bookmarkStart w:id="351" w:name="_Toc382923239"/>
      <w:bookmarkStart w:id="352" w:name="_Toc382923354"/>
      <w:bookmarkStart w:id="353" w:name="_Toc382934965"/>
      <w:bookmarkStart w:id="354" w:name="_Toc383599532"/>
      <w:bookmarkEnd w:id="348"/>
      <w:bookmarkEnd w:id="349"/>
      <w:bookmarkEnd w:id="350"/>
      <w:bookmarkEnd w:id="351"/>
      <w:bookmarkEnd w:id="352"/>
      <w:bookmarkEnd w:id="353"/>
      <w:bookmarkEnd w:id="354"/>
    </w:p>
    <w:p w14:paraId="36CB3C00" w14:textId="77777777"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55" w:name="_Toc382489344"/>
      <w:bookmarkStart w:id="356" w:name="_Toc382491069"/>
      <w:bookmarkStart w:id="357" w:name="_Toc382492831"/>
      <w:bookmarkStart w:id="358" w:name="_Toc382923240"/>
      <w:bookmarkStart w:id="359" w:name="_Toc382923355"/>
      <w:bookmarkStart w:id="360" w:name="_Toc382934966"/>
      <w:bookmarkStart w:id="361" w:name="_Toc383599533"/>
      <w:bookmarkEnd w:id="355"/>
      <w:bookmarkEnd w:id="356"/>
      <w:bookmarkEnd w:id="357"/>
      <w:bookmarkEnd w:id="358"/>
      <w:bookmarkEnd w:id="359"/>
      <w:bookmarkEnd w:id="360"/>
      <w:bookmarkEnd w:id="361"/>
    </w:p>
    <w:p w14:paraId="2DC9A072" w14:textId="77777777"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62" w:name="_Toc382489345"/>
      <w:bookmarkStart w:id="363" w:name="_Toc382491070"/>
      <w:bookmarkStart w:id="364" w:name="_Toc382492832"/>
      <w:bookmarkStart w:id="365" w:name="_Toc382923241"/>
      <w:bookmarkStart w:id="366" w:name="_Toc382923356"/>
      <w:bookmarkStart w:id="367" w:name="_Toc382934967"/>
      <w:bookmarkStart w:id="368" w:name="_Toc383599534"/>
      <w:bookmarkEnd w:id="362"/>
      <w:bookmarkEnd w:id="363"/>
      <w:bookmarkEnd w:id="364"/>
      <w:bookmarkEnd w:id="365"/>
      <w:bookmarkEnd w:id="366"/>
      <w:bookmarkEnd w:id="367"/>
      <w:bookmarkEnd w:id="368"/>
    </w:p>
    <w:p w14:paraId="2B1D0417" w14:textId="77777777"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69" w:name="_Toc382489346"/>
      <w:bookmarkStart w:id="370" w:name="_Toc382491071"/>
      <w:bookmarkStart w:id="371" w:name="_Toc382492833"/>
      <w:bookmarkStart w:id="372" w:name="_Toc382923242"/>
      <w:bookmarkStart w:id="373" w:name="_Toc382923357"/>
      <w:bookmarkStart w:id="374" w:name="_Toc382934968"/>
      <w:bookmarkStart w:id="375" w:name="_Toc383599535"/>
      <w:bookmarkEnd w:id="369"/>
      <w:bookmarkEnd w:id="370"/>
      <w:bookmarkEnd w:id="371"/>
      <w:bookmarkEnd w:id="372"/>
      <w:bookmarkEnd w:id="373"/>
      <w:bookmarkEnd w:id="374"/>
      <w:bookmarkEnd w:id="375"/>
    </w:p>
    <w:p w14:paraId="1332B58F" w14:textId="77777777"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76" w:name="_Toc382489347"/>
      <w:bookmarkStart w:id="377" w:name="_Toc382491072"/>
      <w:bookmarkStart w:id="378" w:name="_Toc382492834"/>
      <w:bookmarkStart w:id="379" w:name="_Toc382923243"/>
      <w:bookmarkStart w:id="380" w:name="_Toc382923358"/>
      <w:bookmarkStart w:id="381" w:name="_Toc382934969"/>
      <w:bookmarkStart w:id="382" w:name="_Toc383599536"/>
      <w:bookmarkEnd w:id="376"/>
      <w:bookmarkEnd w:id="377"/>
      <w:bookmarkEnd w:id="378"/>
      <w:bookmarkEnd w:id="379"/>
      <w:bookmarkEnd w:id="380"/>
      <w:bookmarkEnd w:id="381"/>
      <w:bookmarkEnd w:id="382"/>
    </w:p>
    <w:p w14:paraId="1B6BE234" w14:textId="77777777"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83" w:name="_Toc380734630"/>
      <w:bookmarkStart w:id="384" w:name="_Toc380756509"/>
      <w:bookmarkStart w:id="385" w:name="_Toc382489349"/>
      <w:bookmarkStart w:id="386" w:name="_Toc382491074"/>
      <w:bookmarkStart w:id="387" w:name="_Toc382492836"/>
      <w:bookmarkStart w:id="388" w:name="_Toc382923244"/>
      <w:bookmarkStart w:id="389" w:name="_Toc382923359"/>
      <w:bookmarkStart w:id="390" w:name="_Toc382934970"/>
      <w:bookmarkStart w:id="391" w:name="_Toc383599537"/>
      <w:bookmarkStart w:id="392" w:name="_Toc377463040"/>
      <w:bookmarkEnd w:id="233"/>
      <w:bookmarkEnd w:id="383"/>
      <w:bookmarkEnd w:id="384"/>
      <w:bookmarkEnd w:id="385"/>
      <w:bookmarkEnd w:id="386"/>
      <w:bookmarkEnd w:id="387"/>
      <w:bookmarkEnd w:id="388"/>
      <w:bookmarkEnd w:id="389"/>
      <w:bookmarkEnd w:id="390"/>
      <w:bookmarkEnd w:id="391"/>
    </w:p>
    <w:p w14:paraId="14D1A1A9" w14:textId="77777777"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93" w:name="_Toc380734631"/>
      <w:bookmarkStart w:id="394" w:name="_Toc380756510"/>
      <w:bookmarkStart w:id="395" w:name="_Toc382489350"/>
      <w:bookmarkStart w:id="396" w:name="_Toc382491075"/>
      <w:bookmarkStart w:id="397" w:name="_Toc382492837"/>
      <w:bookmarkStart w:id="398" w:name="_Toc382923245"/>
      <w:bookmarkStart w:id="399" w:name="_Toc382923360"/>
      <w:bookmarkStart w:id="400" w:name="_Toc382934971"/>
      <w:bookmarkStart w:id="401" w:name="_Toc383599538"/>
      <w:bookmarkEnd w:id="393"/>
      <w:bookmarkEnd w:id="394"/>
      <w:bookmarkEnd w:id="395"/>
      <w:bookmarkEnd w:id="396"/>
      <w:bookmarkEnd w:id="397"/>
      <w:bookmarkEnd w:id="398"/>
      <w:bookmarkEnd w:id="399"/>
      <w:bookmarkEnd w:id="400"/>
      <w:bookmarkEnd w:id="401"/>
    </w:p>
    <w:p w14:paraId="49338FC9" w14:textId="77777777"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402" w:name="_Toc380734632"/>
      <w:bookmarkStart w:id="403" w:name="_Toc380756511"/>
      <w:bookmarkStart w:id="404" w:name="_Toc382489351"/>
      <w:bookmarkStart w:id="405" w:name="_Toc382491076"/>
      <w:bookmarkStart w:id="406" w:name="_Toc382492838"/>
      <w:bookmarkStart w:id="407" w:name="_Toc382923246"/>
      <w:bookmarkStart w:id="408" w:name="_Toc382923361"/>
      <w:bookmarkStart w:id="409" w:name="_Toc382934972"/>
      <w:bookmarkStart w:id="410" w:name="_Toc383599539"/>
      <w:bookmarkEnd w:id="402"/>
      <w:bookmarkEnd w:id="403"/>
      <w:bookmarkEnd w:id="404"/>
      <w:bookmarkEnd w:id="405"/>
      <w:bookmarkEnd w:id="406"/>
      <w:bookmarkEnd w:id="407"/>
      <w:bookmarkEnd w:id="408"/>
      <w:bookmarkEnd w:id="409"/>
      <w:bookmarkEnd w:id="410"/>
    </w:p>
    <w:p w14:paraId="5A1FDF1F" w14:textId="77777777"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411" w:name="_Toc380734633"/>
      <w:bookmarkStart w:id="412" w:name="_Toc380756512"/>
      <w:bookmarkStart w:id="413" w:name="_Toc382489352"/>
      <w:bookmarkStart w:id="414" w:name="_Toc382491077"/>
      <w:bookmarkStart w:id="415" w:name="_Toc382492839"/>
      <w:bookmarkStart w:id="416" w:name="_Toc382923247"/>
      <w:bookmarkStart w:id="417" w:name="_Toc382923362"/>
      <w:bookmarkStart w:id="418" w:name="_Toc382934973"/>
      <w:bookmarkStart w:id="419" w:name="_Toc383599540"/>
      <w:bookmarkEnd w:id="411"/>
      <w:bookmarkEnd w:id="412"/>
      <w:bookmarkEnd w:id="413"/>
      <w:bookmarkEnd w:id="414"/>
      <w:bookmarkEnd w:id="415"/>
      <w:bookmarkEnd w:id="416"/>
      <w:bookmarkEnd w:id="417"/>
      <w:bookmarkEnd w:id="418"/>
      <w:bookmarkEnd w:id="419"/>
    </w:p>
    <w:p w14:paraId="13BF7E95" w14:textId="77777777"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20" w:name="_Toc380734634"/>
      <w:bookmarkStart w:id="421" w:name="_Toc380756513"/>
      <w:bookmarkStart w:id="422" w:name="_Toc382489353"/>
      <w:bookmarkStart w:id="423" w:name="_Toc382491078"/>
      <w:bookmarkStart w:id="424" w:name="_Toc382492840"/>
      <w:bookmarkStart w:id="425" w:name="_Toc382923248"/>
      <w:bookmarkStart w:id="426" w:name="_Toc382923363"/>
      <w:bookmarkStart w:id="427" w:name="_Toc382934974"/>
      <w:bookmarkStart w:id="428" w:name="_Toc383599541"/>
      <w:bookmarkEnd w:id="420"/>
      <w:bookmarkEnd w:id="421"/>
      <w:bookmarkEnd w:id="422"/>
      <w:bookmarkEnd w:id="423"/>
      <w:bookmarkEnd w:id="424"/>
      <w:bookmarkEnd w:id="425"/>
      <w:bookmarkEnd w:id="426"/>
      <w:bookmarkEnd w:id="427"/>
      <w:bookmarkEnd w:id="428"/>
    </w:p>
    <w:p w14:paraId="3467D732" w14:textId="77777777"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29" w:name="_Toc380734635"/>
      <w:bookmarkStart w:id="430" w:name="_Toc380756514"/>
      <w:bookmarkStart w:id="431" w:name="_Toc382489354"/>
      <w:bookmarkStart w:id="432" w:name="_Toc382491079"/>
      <w:bookmarkStart w:id="433" w:name="_Toc382492841"/>
      <w:bookmarkStart w:id="434" w:name="_Toc382923249"/>
      <w:bookmarkStart w:id="435" w:name="_Toc382923364"/>
      <w:bookmarkStart w:id="436" w:name="_Toc382934975"/>
      <w:bookmarkStart w:id="437" w:name="_Toc383599542"/>
      <w:bookmarkEnd w:id="429"/>
      <w:bookmarkEnd w:id="430"/>
      <w:bookmarkEnd w:id="431"/>
      <w:bookmarkEnd w:id="432"/>
      <w:bookmarkEnd w:id="433"/>
      <w:bookmarkEnd w:id="434"/>
      <w:bookmarkEnd w:id="435"/>
      <w:bookmarkEnd w:id="436"/>
      <w:bookmarkEnd w:id="437"/>
    </w:p>
    <w:p w14:paraId="0EB7746E" w14:textId="77777777"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38" w:name="_Toc380734636"/>
      <w:bookmarkStart w:id="439" w:name="_Toc380756515"/>
      <w:bookmarkStart w:id="440" w:name="_Toc382489355"/>
      <w:bookmarkStart w:id="441" w:name="_Toc382491080"/>
      <w:bookmarkStart w:id="442" w:name="_Toc382492842"/>
      <w:bookmarkStart w:id="443" w:name="_Toc382923250"/>
      <w:bookmarkStart w:id="444" w:name="_Toc382923365"/>
      <w:bookmarkStart w:id="445" w:name="_Toc382934976"/>
      <w:bookmarkStart w:id="446" w:name="_Toc383599543"/>
      <w:bookmarkEnd w:id="438"/>
      <w:bookmarkEnd w:id="439"/>
      <w:bookmarkEnd w:id="440"/>
      <w:bookmarkEnd w:id="441"/>
      <w:bookmarkEnd w:id="442"/>
      <w:bookmarkEnd w:id="443"/>
      <w:bookmarkEnd w:id="444"/>
      <w:bookmarkEnd w:id="445"/>
      <w:bookmarkEnd w:id="446"/>
    </w:p>
    <w:p w14:paraId="2EFA5C94" w14:textId="77777777"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47" w:name="_Toc380734637"/>
      <w:bookmarkStart w:id="448" w:name="_Toc380756516"/>
      <w:bookmarkStart w:id="449" w:name="_Toc382489356"/>
      <w:bookmarkStart w:id="450" w:name="_Toc382491081"/>
      <w:bookmarkStart w:id="451" w:name="_Toc382492843"/>
      <w:bookmarkStart w:id="452" w:name="_Toc382923251"/>
      <w:bookmarkStart w:id="453" w:name="_Toc382923366"/>
      <w:bookmarkStart w:id="454" w:name="_Toc382934977"/>
      <w:bookmarkStart w:id="455" w:name="_Toc383599544"/>
      <w:bookmarkEnd w:id="447"/>
      <w:bookmarkEnd w:id="448"/>
      <w:bookmarkEnd w:id="449"/>
      <w:bookmarkEnd w:id="450"/>
      <w:bookmarkEnd w:id="451"/>
      <w:bookmarkEnd w:id="452"/>
      <w:bookmarkEnd w:id="453"/>
      <w:bookmarkEnd w:id="454"/>
      <w:bookmarkEnd w:id="455"/>
    </w:p>
    <w:p w14:paraId="55BE7195" w14:textId="77777777"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56" w:name="_Toc380734638"/>
      <w:bookmarkStart w:id="457" w:name="_Toc380756517"/>
      <w:bookmarkStart w:id="458" w:name="_Toc382489357"/>
      <w:bookmarkStart w:id="459" w:name="_Toc382491082"/>
      <w:bookmarkStart w:id="460" w:name="_Toc382492844"/>
      <w:bookmarkStart w:id="461" w:name="_Toc382923252"/>
      <w:bookmarkStart w:id="462" w:name="_Toc382923367"/>
      <w:bookmarkStart w:id="463" w:name="_Toc382934978"/>
      <w:bookmarkStart w:id="464" w:name="_Toc383599545"/>
      <w:bookmarkEnd w:id="456"/>
      <w:bookmarkEnd w:id="457"/>
      <w:bookmarkEnd w:id="458"/>
      <w:bookmarkEnd w:id="459"/>
      <w:bookmarkEnd w:id="460"/>
      <w:bookmarkEnd w:id="461"/>
      <w:bookmarkEnd w:id="462"/>
      <w:bookmarkEnd w:id="463"/>
      <w:bookmarkEnd w:id="464"/>
    </w:p>
    <w:p w14:paraId="0618367A" w14:textId="77777777"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65" w:name="_Toc380734639"/>
      <w:bookmarkStart w:id="466" w:name="_Toc380756518"/>
      <w:bookmarkStart w:id="467" w:name="_Toc382489358"/>
      <w:bookmarkStart w:id="468" w:name="_Toc382491083"/>
      <w:bookmarkStart w:id="469" w:name="_Toc382492845"/>
      <w:bookmarkStart w:id="470" w:name="_Toc382923253"/>
      <w:bookmarkStart w:id="471" w:name="_Toc382923368"/>
      <w:bookmarkStart w:id="472" w:name="_Toc382934979"/>
      <w:bookmarkStart w:id="473" w:name="_Toc383599546"/>
      <w:bookmarkEnd w:id="465"/>
      <w:bookmarkEnd w:id="466"/>
      <w:bookmarkEnd w:id="467"/>
      <w:bookmarkEnd w:id="468"/>
      <w:bookmarkEnd w:id="469"/>
      <w:bookmarkEnd w:id="470"/>
      <w:bookmarkEnd w:id="471"/>
      <w:bookmarkEnd w:id="472"/>
      <w:bookmarkEnd w:id="473"/>
    </w:p>
    <w:p w14:paraId="69EE9586" w14:textId="77777777"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74" w:name="_Toc380734640"/>
      <w:bookmarkStart w:id="475" w:name="_Toc380756519"/>
      <w:bookmarkStart w:id="476" w:name="_Toc382489359"/>
      <w:bookmarkStart w:id="477" w:name="_Toc382491084"/>
      <w:bookmarkStart w:id="478" w:name="_Toc382492846"/>
      <w:bookmarkStart w:id="479" w:name="_Toc382923254"/>
      <w:bookmarkStart w:id="480" w:name="_Toc382923369"/>
      <w:bookmarkStart w:id="481" w:name="_Toc382934980"/>
      <w:bookmarkStart w:id="482" w:name="_Toc383599547"/>
      <w:bookmarkEnd w:id="474"/>
      <w:bookmarkEnd w:id="475"/>
      <w:bookmarkEnd w:id="476"/>
      <w:bookmarkEnd w:id="477"/>
      <w:bookmarkEnd w:id="478"/>
      <w:bookmarkEnd w:id="479"/>
      <w:bookmarkEnd w:id="480"/>
      <w:bookmarkEnd w:id="481"/>
      <w:bookmarkEnd w:id="482"/>
    </w:p>
    <w:p w14:paraId="00EB2028" w14:textId="77777777" w:rsidR="00732709" w:rsidRPr="00732709" w:rsidRDefault="00732709"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483" w:name="_Toc380734641"/>
      <w:bookmarkStart w:id="484" w:name="_Toc380756520"/>
      <w:bookmarkStart w:id="485" w:name="_Toc382489360"/>
      <w:bookmarkStart w:id="486" w:name="_Toc382491085"/>
      <w:bookmarkStart w:id="487" w:name="_Toc382492847"/>
      <w:bookmarkStart w:id="488" w:name="_Toc382923255"/>
      <w:bookmarkStart w:id="489" w:name="_Toc382923370"/>
      <w:bookmarkStart w:id="490" w:name="_Toc382934981"/>
      <w:bookmarkStart w:id="491" w:name="_Toc383599548"/>
      <w:bookmarkEnd w:id="483"/>
      <w:bookmarkEnd w:id="484"/>
      <w:bookmarkEnd w:id="485"/>
      <w:bookmarkEnd w:id="486"/>
      <w:bookmarkEnd w:id="487"/>
      <w:bookmarkEnd w:id="488"/>
      <w:bookmarkEnd w:id="489"/>
      <w:bookmarkEnd w:id="490"/>
      <w:bookmarkEnd w:id="491"/>
    </w:p>
    <w:bookmarkEnd w:id="392"/>
    <w:p w14:paraId="573D5647" w14:textId="77777777" w:rsidR="00433647" w:rsidRPr="00FB6A10" w:rsidRDefault="00433647" w:rsidP="00F46263">
      <w:pPr>
        <w:spacing w:after="0"/>
      </w:pPr>
      <w:r w:rsidRPr="00FB6A10">
        <w:t xml:space="preserve">If the installation was performed correctly, the web-accessible interface provided by the </w:t>
      </w:r>
      <w:r w:rsidRPr="00FB6A10">
        <w:rPr>
          <w:noProof/>
        </w:rPr>
        <w:t>NGDS Software Stack</w:t>
      </w:r>
      <w:r w:rsidRPr="00FB6A10">
        <w:t xml:space="preserve"> can be reached at:</w:t>
      </w:r>
    </w:p>
    <w:p w14:paraId="6723C107" w14:textId="0C64D28C" w:rsidR="00433647" w:rsidRPr="00FB6A10" w:rsidRDefault="00433647" w:rsidP="00075829">
      <w:r w:rsidRPr="00FB6A10">
        <w:tab/>
      </w:r>
      <w:hyperlink r:id="rId18" w:history="1">
        <w:r w:rsidR="00286DBF" w:rsidRPr="00E94834">
          <w:rPr>
            <w:rStyle w:val="Hyperlink"/>
            <w:rFonts w:asciiTheme="minorHAnsi" w:hAnsiTheme="minorHAnsi"/>
          </w:rPr>
          <w:t>http://127.0.0.1/</w:t>
        </w:r>
      </w:hyperlink>
      <w:r w:rsidR="00286DBF">
        <w:t xml:space="preserve"> </w:t>
      </w:r>
    </w:p>
    <w:p w14:paraId="61B109AD" w14:textId="77777777" w:rsidR="00433647" w:rsidRPr="00962782" w:rsidRDefault="00433647" w:rsidP="00075829">
      <w:r w:rsidRPr="005E68DF">
        <w:t>Having navigated to the above address, perform the following:</w:t>
      </w:r>
    </w:p>
    <w:p w14:paraId="5FCD0D69" w14:textId="77777777" w:rsidR="009F7828" w:rsidRPr="009F7828" w:rsidRDefault="009F7828" w:rsidP="009F7828">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492" w:name="_Toc380734642"/>
      <w:bookmarkStart w:id="493" w:name="_Toc380756521"/>
      <w:bookmarkStart w:id="494" w:name="_Toc382489361"/>
      <w:bookmarkStart w:id="495" w:name="_Toc382491086"/>
      <w:bookmarkStart w:id="496" w:name="_Toc382492848"/>
      <w:bookmarkStart w:id="497" w:name="_Toc382923256"/>
      <w:bookmarkStart w:id="498" w:name="_Toc382923371"/>
      <w:bookmarkStart w:id="499" w:name="_Toc382934982"/>
      <w:bookmarkStart w:id="500" w:name="_Toc383599549"/>
      <w:bookmarkEnd w:id="492"/>
      <w:bookmarkEnd w:id="493"/>
      <w:bookmarkEnd w:id="494"/>
      <w:bookmarkEnd w:id="495"/>
      <w:bookmarkEnd w:id="496"/>
      <w:bookmarkEnd w:id="497"/>
      <w:bookmarkEnd w:id="498"/>
      <w:bookmarkEnd w:id="499"/>
      <w:bookmarkEnd w:id="500"/>
    </w:p>
    <w:p w14:paraId="58884DA2" w14:textId="77777777" w:rsidR="009F7828" w:rsidRPr="009F7828" w:rsidRDefault="009F7828" w:rsidP="009F7828">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501" w:name="_Toc382923372"/>
      <w:bookmarkStart w:id="502" w:name="_Toc382934983"/>
      <w:bookmarkStart w:id="503" w:name="_Toc383599550"/>
      <w:bookmarkEnd w:id="501"/>
      <w:bookmarkEnd w:id="502"/>
      <w:bookmarkEnd w:id="503"/>
    </w:p>
    <w:p w14:paraId="00172D8D" w14:textId="77777777" w:rsidR="009F7828" w:rsidRPr="009F7828" w:rsidRDefault="009F7828" w:rsidP="009F7828">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504" w:name="_Toc382923373"/>
      <w:bookmarkStart w:id="505" w:name="_Toc382934984"/>
      <w:bookmarkStart w:id="506" w:name="_Toc383599551"/>
      <w:bookmarkEnd w:id="504"/>
      <w:bookmarkEnd w:id="505"/>
      <w:bookmarkEnd w:id="506"/>
    </w:p>
    <w:p w14:paraId="143B2AB4" w14:textId="77777777"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507" w:name="_Toc382923374"/>
      <w:bookmarkStart w:id="508" w:name="_Toc382934985"/>
      <w:bookmarkStart w:id="509" w:name="_Toc383599552"/>
      <w:bookmarkEnd w:id="507"/>
      <w:bookmarkEnd w:id="508"/>
      <w:bookmarkEnd w:id="509"/>
    </w:p>
    <w:p w14:paraId="3CE202E0" w14:textId="77777777"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510" w:name="_Toc382923375"/>
      <w:bookmarkStart w:id="511" w:name="_Toc382934986"/>
      <w:bookmarkStart w:id="512" w:name="_Toc383599553"/>
      <w:bookmarkEnd w:id="510"/>
      <w:bookmarkEnd w:id="511"/>
      <w:bookmarkEnd w:id="512"/>
    </w:p>
    <w:p w14:paraId="45951772" w14:textId="77777777"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513" w:name="_Toc382923376"/>
      <w:bookmarkStart w:id="514" w:name="_Toc382934987"/>
      <w:bookmarkStart w:id="515" w:name="_Toc383599554"/>
      <w:bookmarkEnd w:id="513"/>
      <w:bookmarkEnd w:id="514"/>
      <w:bookmarkEnd w:id="515"/>
    </w:p>
    <w:p w14:paraId="03B15067" w14:textId="77777777"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516" w:name="_Toc382923377"/>
      <w:bookmarkStart w:id="517" w:name="_Toc382934988"/>
      <w:bookmarkStart w:id="518" w:name="_Toc383599555"/>
      <w:bookmarkEnd w:id="516"/>
      <w:bookmarkEnd w:id="517"/>
      <w:bookmarkEnd w:id="518"/>
    </w:p>
    <w:p w14:paraId="446626AE" w14:textId="77777777"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519" w:name="_Toc382923378"/>
      <w:bookmarkStart w:id="520" w:name="_Toc382934989"/>
      <w:bookmarkStart w:id="521" w:name="_Toc383599556"/>
      <w:bookmarkEnd w:id="519"/>
      <w:bookmarkEnd w:id="520"/>
      <w:bookmarkEnd w:id="521"/>
    </w:p>
    <w:p w14:paraId="1DE6C1F2" w14:textId="77777777" w:rsidR="009F7828" w:rsidRPr="009F7828" w:rsidRDefault="009F7828" w:rsidP="009F7828">
      <w:pPr>
        <w:pStyle w:val="ListParagraph"/>
        <w:keepNext/>
        <w:keepLines/>
        <w:numPr>
          <w:ilvl w:val="2"/>
          <w:numId w:val="37"/>
        </w:numPr>
        <w:spacing w:before="200" w:after="0"/>
        <w:contextualSpacing w:val="0"/>
        <w:outlineLvl w:val="2"/>
        <w:rPr>
          <w:rFonts w:eastAsiaTheme="majorEastAsia" w:cstheme="majorBidi"/>
          <w:b/>
          <w:bCs/>
          <w:vanish/>
          <w:color w:val="4F81BD" w:themeColor="accent1"/>
        </w:rPr>
      </w:pPr>
      <w:bookmarkStart w:id="522" w:name="_Toc382923379"/>
      <w:bookmarkStart w:id="523" w:name="_Toc382934990"/>
      <w:bookmarkStart w:id="524" w:name="_Toc383599557"/>
      <w:bookmarkEnd w:id="522"/>
      <w:bookmarkEnd w:id="523"/>
      <w:bookmarkEnd w:id="524"/>
    </w:p>
    <w:p w14:paraId="38AB277F" w14:textId="77777777" w:rsidR="00384170" w:rsidRPr="00883E42" w:rsidRDefault="00384170" w:rsidP="009F7828">
      <w:pPr>
        <w:pStyle w:val="Heading3"/>
        <w:numPr>
          <w:ilvl w:val="2"/>
          <w:numId w:val="37"/>
        </w:numPr>
      </w:pPr>
      <w:bookmarkStart w:id="525" w:name="_Toc383599558"/>
      <w:r w:rsidRPr="00883E42">
        <w:rPr>
          <w:rFonts w:asciiTheme="minorHAnsi" w:hAnsiTheme="minorHAnsi"/>
        </w:rPr>
        <w:t>Log in with the following credentials:</w:t>
      </w:r>
      <w:bookmarkEnd w:id="525"/>
    </w:p>
    <w:p w14:paraId="19171106" w14:textId="77777777" w:rsidR="00433647" w:rsidRPr="005E68DF" w:rsidRDefault="00433647" w:rsidP="00B93AD1">
      <w:pPr>
        <w:pStyle w:val="ListParagraph"/>
        <w:numPr>
          <w:ilvl w:val="1"/>
          <w:numId w:val="16"/>
        </w:numPr>
        <w:spacing w:afterLines="100" w:after="240" w:line="240" w:lineRule="auto"/>
      </w:pPr>
      <w:r w:rsidRPr="005E68DF">
        <w:t>Username: admin</w:t>
      </w:r>
    </w:p>
    <w:p w14:paraId="24F4DD83" w14:textId="77777777" w:rsidR="00647489" w:rsidRPr="005E68DF" w:rsidRDefault="00433647" w:rsidP="00647489">
      <w:pPr>
        <w:pStyle w:val="ListParagraph"/>
        <w:numPr>
          <w:ilvl w:val="1"/>
          <w:numId w:val="16"/>
        </w:numPr>
        <w:spacing w:afterLines="100" w:after="240" w:line="240" w:lineRule="auto"/>
      </w:pPr>
      <w:r w:rsidRPr="005E68DF">
        <w:t>Password: admin</w:t>
      </w:r>
    </w:p>
    <w:p w14:paraId="60E2A542" w14:textId="77777777" w:rsidR="00883E42" w:rsidRPr="00883E42" w:rsidRDefault="00883E42"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526" w:name="_Toc380734655"/>
      <w:bookmarkStart w:id="527" w:name="_Toc380756534"/>
      <w:bookmarkStart w:id="528" w:name="_Toc382489372"/>
      <w:bookmarkStart w:id="529" w:name="_Toc382491097"/>
      <w:bookmarkStart w:id="530" w:name="_Toc382492859"/>
      <w:bookmarkStart w:id="531" w:name="_Toc382923267"/>
      <w:bookmarkStart w:id="532" w:name="_Toc382923381"/>
      <w:bookmarkStart w:id="533" w:name="_Toc382934992"/>
      <w:bookmarkStart w:id="534" w:name="_Toc383599559"/>
      <w:bookmarkEnd w:id="526"/>
      <w:bookmarkEnd w:id="527"/>
      <w:bookmarkEnd w:id="528"/>
      <w:bookmarkEnd w:id="529"/>
      <w:bookmarkEnd w:id="530"/>
      <w:bookmarkEnd w:id="531"/>
      <w:bookmarkEnd w:id="532"/>
      <w:bookmarkEnd w:id="533"/>
      <w:bookmarkEnd w:id="534"/>
    </w:p>
    <w:p w14:paraId="71EAB76E" w14:textId="77777777" w:rsidR="009F7828" w:rsidRPr="009F7828" w:rsidRDefault="009F7828" w:rsidP="009F7828">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535" w:name="_Toc382492860"/>
      <w:bookmarkStart w:id="536" w:name="_Toc382923268"/>
      <w:bookmarkStart w:id="537" w:name="_Toc382923382"/>
      <w:bookmarkStart w:id="538" w:name="_Toc382934993"/>
      <w:bookmarkStart w:id="539" w:name="_Toc383599560"/>
      <w:bookmarkEnd w:id="535"/>
      <w:bookmarkEnd w:id="536"/>
      <w:bookmarkEnd w:id="537"/>
      <w:bookmarkEnd w:id="538"/>
      <w:bookmarkEnd w:id="539"/>
    </w:p>
    <w:p w14:paraId="548BEAB9" w14:textId="77777777" w:rsidR="009F7828" w:rsidRPr="009F7828" w:rsidRDefault="009F7828" w:rsidP="009F7828">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540" w:name="_Toc382923383"/>
      <w:bookmarkStart w:id="541" w:name="_Toc382934994"/>
      <w:bookmarkStart w:id="542" w:name="_Toc383599561"/>
      <w:bookmarkEnd w:id="540"/>
      <w:bookmarkEnd w:id="541"/>
      <w:bookmarkEnd w:id="542"/>
    </w:p>
    <w:p w14:paraId="16B8AD7A" w14:textId="77777777" w:rsidR="009F7828" w:rsidRPr="009F7828" w:rsidRDefault="009F7828" w:rsidP="009F7828">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543" w:name="_Toc382923384"/>
      <w:bookmarkStart w:id="544" w:name="_Toc382934995"/>
      <w:bookmarkStart w:id="545" w:name="_Toc383599562"/>
      <w:bookmarkEnd w:id="543"/>
      <w:bookmarkEnd w:id="544"/>
      <w:bookmarkEnd w:id="545"/>
    </w:p>
    <w:p w14:paraId="45E3D4DF" w14:textId="77777777"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546" w:name="_Toc382923385"/>
      <w:bookmarkStart w:id="547" w:name="_Toc382934996"/>
      <w:bookmarkStart w:id="548" w:name="_Toc383599563"/>
      <w:bookmarkEnd w:id="546"/>
      <w:bookmarkEnd w:id="547"/>
      <w:bookmarkEnd w:id="548"/>
    </w:p>
    <w:p w14:paraId="506A47A7" w14:textId="77777777"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549" w:name="_Toc382923386"/>
      <w:bookmarkStart w:id="550" w:name="_Toc382934997"/>
      <w:bookmarkStart w:id="551" w:name="_Toc383599564"/>
      <w:bookmarkEnd w:id="549"/>
      <w:bookmarkEnd w:id="550"/>
      <w:bookmarkEnd w:id="551"/>
    </w:p>
    <w:p w14:paraId="184BA6F0" w14:textId="77777777"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552" w:name="_Toc382923387"/>
      <w:bookmarkStart w:id="553" w:name="_Toc382934998"/>
      <w:bookmarkStart w:id="554" w:name="_Toc383599565"/>
      <w:bookmarkEnd w:id="552"/>
      <w:bookmarkEnd w:id="553"/>
      <w:bookmarkEnd w:id="554"/>
    </w:p>
    <w:p w14:paraId="295013CA" w14:textId="77777777"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555" w:name="_Toc382923388"/>
      <w:bookmarkStart w:id="556" w:name="_Toc382934999"/>
      <w:bookmarkStart w:id="557" w:name="_Toc383599566"/>
      <w:bookmarkEnd w:id="555"/>
      <w:bookmarkEnd w:id="556"/>
      <w:bookmarkEnd w:id="557"/>
    </w:p>
    <w:p w14:paraId="0013F49E" w14:textId="77777777"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558" w:name="_Toc382923389"/>
      <w:bookmarkStart w:id="559" w:name="_Toc382935000"/>
      <w:bookmarkStart w:id="560" w:name="_Toc383599567"/>
      <w:bookmarkEnd w:id="558"/>
      <w:bookmarkEnd w:id="559"/>
      <w:bookmarkEnd w:id="560"/>
    </w:p>
    <w:p w14:paraId="189C08C6" w14:textId="77777777" w:rsidR="009F7828" w:rsidRPr="009F7828" w:rsidRDefault="009F7828" w:rsidP="009F7828">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561" w:name="_Toc382923390"/>
      <w:bookmarkStart w:id="562" w:name="_Toc382935001"/>
      <w:bookmarkStart w:id="563" w:name="_Toc383599568"/>
      <w:bookmarkEnd w:id="561"/>
      <w:bookmarkEnd w:id="562"/>
      <w:bookmarkEnd w:id="563"/>
    </w:p>
    <w:p w14:paraId="35095053" w14:textId="77777777" w:rsidR="009F7828" w:rsidRPr="009F7828" w:rsidRDefault="009F7828" w:rsidP="009F7828">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564" w:name="_Toc382923391"/>
      <w:bookmarkStart w:id="565" w:name="_Toc382935002"/>
      <w:bookmarkStart w:id="566" w:name="_Toc383599569"/>
      <w:bookmarkEnd w:id="564"/>
      <w:bookmarkEnd w:id="565"/>
      <w:bookmarkEnd w:id="566"/>
    </w:p>
    <w:p w14:paraId="415B50B8" w14:textId="77777777" w:rsidR="00384170" w:rsidRPr="00883E42" w:rsidRDefault="00384170" w:rsidP="009F7828">
      <w:pPr>
        <w:pStyle w:val="Heading3"/>
        <w:numPr>
          <w:ilvl w:val="2"/>
          <w:numId w:val="45"/>
        </w:numPr>
        <w:ind w:left="1080"/>
      </w:pPr>
      <w:bookmarkStart w:id="567" w:name="_Toc383599570"/>
      <w:r w:rsidRPr="00883E42">
        <w:rPr>
          <w:rFonts w:asciiTheme="minorHAnsi" w:hAnsiTheme="minorHAnsi"/>
        </w:rPr>
        <w:t>Navigate to the following URL:</w:t>
      </w:r>
      <w:bookmarkEnd w:id="567"/>
    </w:p>
    <w:p w14:paraId="67347EEE" w14:textId="4C023980" w:rsidR="003E07B0" w:rsidRPr="005E68DF" w:rsidRDefault="00AC06A4" w:rsidP="003E07B0">
      <w:pPr>
        <w:pStyle w:val="ListParagraph"/>
        <w:numPr>
          <w:ilvl w:val="1"/>
          <w:numId w:val="15"/>
        </w:numPr>
        <w:spacing w:afterLines="100" w:after="240" w:line="240" w:lineRule="auto"/>
      </w:pPr>
      <w:hyperlink r:id="rId19" w:history="1">
        <w:r w:rsidR="003E07B0" w:rsidRPr="005C5BCB">
          <w:rPr>
            <w:rStyle w:val="Hyperlink"/>
            <w:rFonts w:asciiTheme="minorHAnsi" w:hAnsiTheme="minorHAnsi"/>
          </w:rPr>
          <w:t>http://127.0.0.1/organization</w:t>
        </w:r>
      </w:hyperlink>
    </w:p>
    <w:p w14:paraId="63F6535D" w14:textId="77777777" w:rsidR="00384170" w:rsidRPr="00883E42" w:rsidRDefault="00DA1C5E" w:rsidP="00104729">
      <w:pPr>
        <w:pStyle w:val="Heading3"/>
        <w:numPr>
          <w:ilvl w:val="2"/>
          <w:numId w:val="45"/>
        </w:numPr>
        <w:spacing w:before="0"/>
        <w:ind w:firstLine="360"/>
      </w:pPr>
      <w:bookmarkStart w:id="568" w:name="_Toc383599571"/>
      <w:r>
        <w:rPr>
          <w:rFonts w:asciiTheme="minorHAnsi" w:hAnsiTheme="minorHAnsi"/>
        </w:rPr>
        <w:t>Create</w:t>
      </w:r>
      <w:r w:rsidR="00384170" w:rsidRPr="00883E42">
        <w:rPr>
          <w:rFonts w:asciiTheme="minorHAnsi" w:hAnsiTheme="minorHAnsi"/>
        </w:rPr>
        <w:t xml:space="preserve"> a new organization; </w:t>
      </w:r>
      <w:r w:rsidR="00883E42">
        <w:rPr>
          <w:rFonts w:asciiTheme="minorHAnsi" w:hAnsiTheme="minorHAnsi"/>
        </w:rPr>
        <w:t xml:space="preserve">make </w:t>
      </w:r>
      <w:r w:rsidR="00384170" w:rsidRPr="00883E42">
        <w:rPr>
          <w:rFonts w:asciiTheme="minorHAnsi" w:hAnsiTheme="minorHAnsi"/>
        </w:rPr>
        <w:t>the na</w:t>
      </w:r>
      <w:r w:rsidR="00883E42">
        <w:rPr>
          <w:rFonts w:asciiTheme="minorHAnsi" w:hAnsiTheme="minorHAnsi"/>
        </w:rPr>
        <w:t>me of the organization</w:t>
      </w:r>
      <w:r w:rsidR="00384170" w:rsidRPr="00883E42">
        <w:rPr>
          <w:rFonts w:asciiTheme="minorHAnsi" w:hAnsiTheme="minorHAnsi"/>
        </w:rPr>
        <w:t>:</w:t>
      </w:r>
      <w:bookmarkEnd w:id="568"/>
    </w:p>
    <w:p w14:paraId="7BE90DFE" w14:textId="77777777" w:rsidR="00433647" w:rsidRDefault="00433647" w:rsidP="00104729">
      <w:pPr>
        <w:pStyle w:val="ListParagraph"/>
        <w:numPr>
          <w:ilvl w:val="1"/>
          <w:numId w:val="15"/>
        </w:numPr>
        <w:spacing w:afterLines="100" w:after="240" w:line="240" w:lineRule="auto"/>
      </w:pPr>
      <w:r w:rsidRPr="005E68DF">
        <w:t>Public</w:t>
      </w:r>
    </w:p>
    <w:p w14:paraId="36CAC91A" w14:textId="77777777" w:rsidR="003664D3" w:rsidRDefault="00F139D5" w:rsidP="003664D3">
      <w:pPr>
        <w:spacing w:afterLines="100" w:after="240" w:line="240" w:lineRule="auto"/>
      </w:pPr>
      <w:r>
        <w:t xml:space="preserve">Change the master and </w:t>
      </w:r>
      <w:r w:rsidR="00055DFC">
        <w:t>administrator</w:t>
      </w:r>
      <w:r>
        <w:t xml:space="preserve"> passwords in </w:t>
      </w:r>
      <w:proofErr w:type="spellStart"/>
      <w:r>
        <w:t>GeoServer</w:t>
      </w:r>
      <w:proofErr w:type="spellEnd"/>
      <w:r>
        <w:t xml:space="preserve"> for security:</w:t>
      </w:r>
    </w:p>
    <w:p w14:paraId="1C91BFCB" w14:textId="77777777" w:rsidR="003664D3" w:rsidRDefault="003664D3" w:rsidP="003664D3">
      <w:pPr>
        <w:pStyle w:val="Heading3"/>
        <w:numPr>
          <w:ilvl w:val="2"/>
          <w:numId w:val="45"/>
        </w:numPr>
        <w:spacing w:before="0"/>
        <w:ind w:firstLine="360"/>
        <w:rPr>
          <w:rFonts w:asciiTheme="minorHAnsi" w:hAnsiTheme="minorHAnsi"/>
        </w:rPr>
      </w:pPr>
      <w:bookmarkStart w:id="569" w:name="_Toc383599572"/>
      <w:r>
        <w:rPr>
          <w:rFonts w:asciiTheme="minorHAnsi" w:hAnsiTheme="minorHAnsi"/>
        </w:rPr>
        <w:t xml:space="preserve">Navigate to the installed </w:t>
      </w:r>
      <w:proofErr w:type="spellStart"/>
      <w:r>
        <w:rPr>
          <w:rFonts w:asciiTheme="minorHAnsi" w:hAnsiTheme="minorHAnsi"/>
        </w:rPr>
        <w:t>GeoServer</w:t>
      </w:r>
      <w:proofErr w:type="spellEnd"/>
      <w:r w:rsidRPr="00883E42">
        <w:rPr>
          <w:rFonts w:asciiTheme="minorHAnsi" w:hAnsiTheme="minorHAnsi"/>
        </w:rPr>
        <w:t>:</w:t>
      </w:r>
      <w:bookmarkEnd w:id="569"/>
    </w:p>
    <w:p w14:paraId="1E777DF4" w14:textId="652B5FAC" w:rsidR="00F139D5" w:rsidRDefault="00AC06A4" w:rsidP="00F139D5">
      <w:pPr>
        <w:pStyle w:val="ListParagraph"/>
        <w:numPr>
          <w:ilvl w:val="1"/>
          <w:numId w:val="15"/>
        </w:numPr>
      </w:pPr>
      <w:hyperlink r:id="rId20" w:history="1">
        <w:r w:rsidR="00F139D5" w:rsidRPr="006E1CC4">
          <w:rPr>
            <w:rStyle w:val="Hyperlink"/>
            <w:rFonts w:asciiTheme="minorHAnsi" w:hAnsiTheme="minorHAnsi"/>
          </w:rPr>
          <w:t>http://127.0.0.1:8080/geoserver/web/</w:t>
        </w:r>
      </w:hyperlink>
    </w:p>
    <w:p w14:paraId="6927BDC0" w14:textId="77777777" w:rsidR="00F139D5" w:rsidRDefault="00F139D5" w:rsidP="00F139D5">
      <w:pPr>
        <w:pStyle w:val="ListParagraph"/>
        <w:numPr>
          <w:ilvl w:val="1"/>
          <w:numId w:val="15"/>
        </w:numPr>
      </w:pPr>
      <w:r>
        <w:t>Log in with the following credentials:</w:t>
      </w:r>
    </w:p>
    <w:p w14:paraId="34A74CDC" w14:textId="77777777" w:rsidR="00F139D5" w:rsidRDefault="00F139D5" w:rsidP="00F139D5">
      <w:pPr>
        <w:pStyle w:val="ListParagraph"/>
        <w:numPr>
          <w:ilvl w:val="2"/>
          <w:numId w:val="15"/>
        </w:numPr>
      </w:pPr>
      <w:r>
        <w:t>Username: admin</w:t>
      </w:r>
    </w:p>
    <w:p w14:paraId="113C7329" w14:textId="77777777" w:rsidR="00F139D5" w:rsidRDefault="00F139D5" w:rsidP="00F139D5">
      <w:pPr>
        <w:pStyle w:val="ListParagraph"/>
        <w:numPr>
          <w:ilvl w:val="2"/>
          <w:numId w:val="15"/>
        </w:numPr>
      </w:pPr>
      <w:r>
        <w:t xml:space="preserve">Password: </w:t>
      </w:r>
      <w:proofErr w:type="spellStart"/>
      <w:r>
        <w:t>geoserver</w:t>
      </w:r>
      <w:proofErr w:type="spellEnd"/>
    </w:p>
    <w:p w14:paraId="571A9A33" w14:textId="77777777" w:rsidR="00F139D5" w:rsidRPr="00F139D5" w:rsidRDefault="00F139D5" w:rsidP="00C93779">
      <w:pPr>
        <w:pStyle w:val="ListParagraph"/>
        <w:numPr>
          <w:ilvl w:val="1"/>
          <w:numId w:val="15"/>
        </w:numPr>
        <w:spacing w:after="0"/>
      </w:pPr>
      <w:r>
        <w:t>Follow the</w:t>
      </w:r>
      <w:r w:rsidR="00CA69EA">
        <w:t xml:space="preserve"> </w:t>
      </w:r>
      <w:r w:rsidR="00CA69EA">
        <w:rPr>
          <w:b/>
        </w:rPr>
        <w:t>Change it</w:t>
      </w:r>
      <w:r>
        <w:t xml:space="preserve"> instructions on the home page indicated by </w:t>
      </w:r>
      <w:r w:rsidR="00CA69EA">
        <w:t xml:space="preserve">the </w:t>
      </w:r>
      <w:r w:rsidR="00FC6E84">
        <w:rPr>
          <w:noProof/>
        </w:rPr>
        <w:drawing>
          <wp:inline distT="0" distB="0" distL="0" distR="0" wp14:anchorId="40E2F3FA" wp14:editId="5DB69629">
            <wp:extent cx="200053" cy="219106"/>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erver-snip.PNG"/>
                    <pic:cNvPicPr/>
                  </pic:nvPicPr>
                  <pic:blipFill>
                    <a:blip r:embed="rId21">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00CA69EA">
        <w:t xml:space="preserve"> icon</w:t>
      </w:r>
      <w:r w:rsidR="005974AA">
        <w:t xml:space="preserve"> and enter the username and password set in the installer script for the </w:t>
      </w:r>
      <w:r w:rsidR="005974AA" w:rsidRPr="00AC06A4">
        <w:rPr>
          <w:b/>
        </w:rPr>
        <w:t>GEOSERVER_REST_URL</w:t>
      </w:r>
      <w:r w:rsidR="005974AA">
        <w:t>.</w:t>
      </w:r>
    </w:p>
    <w:p w14:paraId="329A7A1C" w14:textId="77777777" w:rsidR="003664D3" w:rsidRPr="005E68DF" w:rsidRDefault="003664D3" w:rsidP="003664D3">
      <w:pPr>
        <w:pStyle w:val="ListParagraph"/>
        <w:spacing w:afterLines="100" w:after="240" w:line="240" w:lineRule="auto"/>
        <w:ind w:left="1440"/>
      </w:pPr>
    </w:p>
    <w:p w14:paraId="6B4B4701" w14:textId="77777777" w:rsidR="00B83A6B" w:rsidRPr="00415183" w:rsidRDefault="00286DBF" w:rsidP="00415183">
      <w:pPr>
        <w:pStyle w:val="Body"/>
        <w:spacing w:before="0" w:after="100" w:line="240" w:lineRule="auto"/>
        <w:rPr>
          <w:rFonts w:asciiTheme="minorHAnsi" w:hAnsiTheme="minorHAnsi"/>
          <w:b/>
        </w:rPr>
      </w:pPr>
      <w:r>
        <w:rPr>
          <w:rFonts w:asciiTheme="minorHAnsi" w:hAnsiTheme="minorHAnsi"/>
          <w:b/>
        </w:rPr>
        <w:t>T</w:t>
      </w:r>
      <w:r w:rsidR="00B83A6B" w:rsidRPr="00415183">
        <w:rPr>
          <w:rFonts w:asciiTheme="minorHAnsi" w:hAnsiTheme="minorHAnsi"/>
          <w:b/>
        </w:rPr>
        <w:t xml:space="preserve">he system </w:t>
      </w:r>
      <w:r>
        <w:rPr>
          <w:rFonts w:asciiTheme="minorHAnsi" w:hAnsiTheme="minorHAnsi"/>
          <w:b/>
        </w:rPr>
        <w:t>has now been</w:t>
      </w:r>
      <w:r w:rsidR="00B83A6B" w:rsidRPr="00415183">
        <w:rPr>
          <w:rFonts w:asciiTheme="minorHAnsi" w:hAnsiTheme="minorHAnsi"/>
          <w:b/>
        </w:rPr>
        <w:t xml:space="preserve"> configured </w:t>
      </w:r>
      <w:r>
        <w:rPr>
          <w:rFonts w:asciiTheme="minorHAnsi" w:hAnsiTheme="minorHAnsi"/>
          <w:b/>
        </w:rPr>
        <w:t>and is ready for use.</w:t>
      </w:r>
    </w:p>
    <w:p w14:paraId="41EFF277" w14:textId="77777777" w:rsidR="00B1462A" w:rsidRPr="00415183" w:rsidRDefault="00B1462A" w:rsidP="00415183">
      <w:pPr>
        <w:pStyle w:val="Body"/>
        <w:spacing w:before="0" w:after="100" w:line="240" w:lineRule="auto"/>
        <w:rPr>
          <w:rFonts w:asciiTheme="minorHAnsi" w:hAnsiTheme="minorHAnsi"/>
        </w:rPr>
      </w:pPr>
    </w:p>
    <w:p w14:paraId="2D3597DF" w14:textId="77777777" w:rsidR="00B83E85" w:rsidRPr="00415183" w:rsidRDefault="00C111FB" w:rsidP="00415183">
      <w:pPr>
        <w:pStyle w:val="Heading1"/>
        <w:spacing w:before="0" w:after="100" w:line="240" w:lineRule="auto"/>
        <w:rPr>
          <w:rFonts w:asciiTheme="minorHAnsi" w:hAnsiTheme="minorHAnsi"/>
        </w:rPr>
      </w:pPr>
      <w:bookmarkStart w:id="570" w:name="_Toc383599573"/>
      <w:r>
        <w:rPr>
          <w:rFonts w:asciiTheme="minorHAnsi" w:hAnsiTheme="minorHAnsi"/>
        </w:rPr>
        <w:t>Troubleshooting your NGDS Installation</w:t>
      </w:r>
      <w:bookmarkEnd w:id="570"/>
    </w:p>
    <w:p w14:paraId="7C101B47" w14:textId="76242EFC" w:rsidR="00C111FB" w:rsidRDefault="00C111FB" w:rsidP="00C111FB">
      <w:pPr>
        <w:rPr>
          <w:rStyle w:val="Hyperlink"/>
          <w:rFonts w:asciiTheme="minorHAnsi" w:hAnsiTheme="minorHAnsi"/>
          <w:color w:val="auto"/>
          <w:u w:val="none"/>
        </w:rPr>
      </w:pPr>
      <w:r w:rsidRPr="00D463E8">
        <w:t>If the installation seems to stall out, check the output of the installation script to look for error messa</w:t>
      </w:r>
      <w:r w:rsidRPr="00D463E8">
        <w:t>g</w:t>
      </w:r>
      <w:r w:rsidRPr="00D463E8">
        <w:t>es</w:t>
      </w:r>
      <w:r w:rsidR="00AE2178">
        <w:t>. If the site</w:t>
      </w:r>
      <w:r w:rsidRPr="00D463E8">
        <w:t xml:space="preserve"> </w:t>
      </w:r>
      <w:hyperlink r:id="rId22" w:history="1">
        <w:r w:rsidR="00AE2178" w:rsidRPr="00E94834">
          <w:rPr>
            <w:rStyle w:val="Hyperlink"/>
            <w:rFonts w:asciiTheme="minorHAnsi" w:hAnsiTheme="minorHAnsi"/>
          </w:rPr>
          <w:t>http://127.0.0.1/</w:t>
        </w:r>
      </w:hyperlink>
      <w:r w:rsidR="00AE2178">
        <w:rPr>
          <w:rStyle w:val="Hyperlink"/>
          <w:rFonts w:asciiTheme="minorHAnsi" w:hAnsiTheme="minorHAnsi"/>
          <w:u w:val="none"/>
        </w:rPr>
        <w:t xml:space="preserve"> </w:t>
      </w:r>
      <w:r w:rsidR="00AE2178">
        <w:rPr>
          <w:rStyle w:val="Hyperlink"/>
          <w:rFonts w:asciiTheme="minorHAnsi" w:hAnsiTheme="minorHAnsi"/>
          <w:color w:val="auto"/>
          <w:u w:val="none"/>
        </w:rPr>
        <w:t xml:space="preserve">seems slow or does not load correctly, give it a few extra minutes and try again. Likely, you will </w:t>
      </w:r>
      <w:r w:rsidR="00C13A1B">
        <w:rPr>
          <w:rStyle w:val="Hyperlink"/>
          <w:rFonts w:asciiTheme="minorHAnsi" w:hAnsiTheme="minorHAnsi"/>
          <w:color w:val="auto"/>
          <w:u w:val="none"/>
        </w:rPr>
        <w:t>need</w:t>
      </w:r>
      <w:r w:rsidR="00AE2178">
        <w:rPr>
          <w:rStyle w:val="Hyperlink"/>
          <w:rFonts w:asciiTheme="minorHAnsi" w:hAnsiTheme="minorHAnsi"/>
          <w:color w:val="auto"/>
          <w:u w:val="none"/>
        </w:rPr>
        <w:t xml:space="preserve"> to restart apache and wait a few more minutes.</w:t>
      </w:r>
      <w:r w:rsidR="008A2677">
        <w:rPr>
          <w:rStyle w:val="Hyperlink"/>
          <w:rFonts w:asciiTheme="minorHAnsi" w:hAnsiTheme="minorHAnsi"/>
          <w:color w:val="auto"/>
          <w:u w:val="none"/>
        </w:rPr>
        <w:t xml:space="preserve"> You can also try running the following command:</w:t>
      </w:r>
    </w:p>
    <w:tbl>
      <w:tblPr>
        <w:tblStyle w:val="TableGrid"/>
        <w:tblW w:w="0" w:type="auto"/>
        <w:tblLook w:val="04A0" w:firstRow="1" w:lastRow="0" w:firstColumn="1" w:lastColumn="0" w:noHBand="0" w:noVBand="1"/>
      </w:tblPr>
      <w:tblGrid>
        <w:gridCol w:w="9576"/>
      </w:tblGrid>
      <w:tr w:rsidR="008A2677" w:rsidRPr="00C03A67" w14:paraId="64E045C8" w14:textId="77777777" w:rsidTr="00864524">
        <w:tc>
          <w:tcPr>
            <w:tcW w:w="9576" w:type="dxa"/>
            <w:shd w:val="pct5" w:color="auto" w:fill="auto"/>
          </w:tcPr>
          <w:p w14:paraId="10F367C2" w14:textId="77777777" w:rsidR="008A2677" w:rsidRPr="00693D88" w:rsidRDefault="008A2677" w:rsidP="008A2677">
            <w:pPr>
              <w:spacing w:after="0"/>
              <w:rPr>
                <w:rFonts w:ascii="Courier New" w:hAnsi="Courier New" w:cs="Courier New"/>
              </w:rPr>
            </w:pPr>
            <w:r w:rsidRPr="00CC5A1D">
              <w:rPr>
                <w:rFonts w:ascii="Courier New" w:hAnsi="Courier New" w:cs="Courier New"/>
              </w:rPr>
              <w:t xml:space="preserve">%  </w:t>
            </w:r>
            <w:proofErr w:type="spellStart"/>
            <w:proofErr w:type="gramStart"/>
            <w:r w:rsidRPr="00CC5A1D">
              <w:rPr>
                <w:rFonts w:ascii="Courier New" w:hAnsi="Courier New" w:cs="Courier New"/>
              </w:rPr>
              <w:t>sudo</w:t>
            </w:r>
            <w:proofErr w:type="spellEnd"/>
            <w:proofErr w:type="gramEnd"/>
            <w:r w:rsidRPr="00CC5A1D">
              <w:rPr>
                <w:rFonts w:ascii="Courier New" w:hAnsi="Courier New" w:cs="Courier New"/>
              </w:rPr>
              <w:t xml:space="preserve"> </w:t>
            </w:r>
            <w:r>
              <w:rPr>
                <w:rFonts w:ascii="Courier New" w:hAnsi="Courier New" w:cs="Courier New"/>
              </w:rPr>
              <w:t>a2dissite default</w:t>
            </w:r>
          </w:p>
        </w:tc>
      </w:tr>
    </w:tbl>
    <w:p w14:paraId="0AE1EE5D" w14:textId="77777777" w:rsidR="008A2677" w:rsidRPr="00AE2178" w:rsidRDefault="008A2677" w:rsidP="00C111FB"/>
    <w:p w14:paraId="18821E0F" w14:textId="77777777" w:rsidR="00C111FB" w:rsidRPr="00D463E8" w:rsidRDefault="00C111FB" w:rsidP="00C111FB">
      <w:pPr>
        <w:tabs>
          <w:tab w:val="left" w:pos="5660"/>
        </w:tabs>
      </w:pPr>
      <w:r w:rsidRPr="00D463E8">
        <w:t>The most common errors are:</w:t>
      </w:r>
    </w:p>
    <w:p w14:paraId="52C7E8BC" w14:textId="77777777" w:rsidR="00C111FB" w:rsidRPr="00D463E8" w:rsidRDefault="00C111FB" w:rsidP="00B93AD1">
      <w:pPr>
        <w:numPr>
          <w:ilvl w:val="0"/>
          <w:numId w:val="23"/>
        </w:numPr>
        <w:spacing w:after="120" w:line="240" w:lineRule="auto"/>
      </w:pPr>
      <w:r w:rsidRPr="00D463E8">
        <w:rPr>
          <w:b/>
        </w:rPr>
        <w:t>Typos</w:t>
      </w:r>
      <w:r w:rsidRPr="00D463E8">
        <w:t xml:space="preserve">: typos appearing in commands or paths can be very difficult to spot and can sometimes lead to unclear error messages. Check your text and paths carefully. Some scripts (such as BASH) are case-sensitive, so a lower-case or </w:t>
      </w:r>
      <w:proofErr w:type="gramStart"/>
      <w:r w:rsidRPr="00D463E8">
        <w:t>upper-case</w:t>
      </w:r>
      <w:proofErr w:type="gramEnd"/>
      <w:r w:rsidRPr="00D463E8">
        <w:t xml:space="preserve"> letter in the wrong place can cause problems.</w:t>
      </w:r>
    </w:p>
    <w:p w14:paraId="5A38527B" w14:textId="77777777" w:rsidR="00C111FB" w:rsidRPr="00D463E8" w:rsidRDefault="00C111FB" w:rsidP="00B93AD1">
      <w:pPr>
        <w:numPr>
          <w:ilvl w:val="0"/>
          <w:numId w:val="23"/>
        </w:numPr>
        <w:spacing w:after="120" w:line="240" w:lineRule="auto"/>
      </w:pPr>
      <w:r w:rsidRPr="00D463E8">
        <w:rPr>
          <w:b/>
        </w:rPr>
        <w:t>Permission Errors</w:t>
      </w:r>
      <w:r w:rsidRPr="00D463E8">
        <w:t xml:space="preserve">: Permission errors occur when you try to perform an action without super-user capabilities. If you notice permission errors, use the </w:t>
      </w:r>
      <w:proofErr w:type="spellStart"/>
      <w:r w:rsidRPr="00D463E8">
        <w:rPr>
          <w:b/>
        </w:rPr>
        <w:t>sudo</w:t>
      </w:r>
      <w:proofErr w:type="spellEnd"/>
      <w:r w:rsidRPr="00D463E8">
        <w:t xml:space="preserve"> command (“super-user do”) to open up permissions on the directories involved.</w:t>
      </w:r>
    </w:p>
    <w:p w14:paraId="3DC11EE3" w14:textId="77777777" w:rsidR="00C111FB" w:rsidRPr="00D463E8" w:rsidRDefault="00C111FB" w:rsidP="00C111FB">
      <w:r w:rsidRPr="00D463E8">
        <w:t>After evaluating the output of the installation script and fixing any errors you find, re-run the installation script.</w:t>
      </w:r>
    </w:p>
    <w:p w14:paraId="34CABB04" w14:textId="77777777" w:rsidR="00CE5B49" w:rsidRDefault="00030CA2" w:rsidP="00CE5B49">
      <w:pPr>
        <w:pStyle w:val="Heading1"/>
      </w:pPr>
      <w:bookmarkStart w:id="571" w:name="_Toc383599574"/>
      <w:r>
        <w:t>Short t</w:t>
      </w:r>
      <w:r w:rsidR="00CE5B49">
        <w:t xml:space="preserve">utorial on </w:t>
      </w:r>
      <w:r w:rsidR="00B62EDD">
        <w:t>using a publisher</w:t>
      </w:r>
      <w:r>
        <w:t xml:space="preserve"> node installation</w:t>
      </w:r>
      <w:bookmarkEnd w:id="571"/>
    </w:p>
    <w:p w14:paraId="6075460B" w14:textId="26145C43" w:rsidR="009562F2" w:rsidRPr="009562F2" w:rsidRDefault="009562F2" w:rsidP="009562F2">
      <w:r>
        <w:t xml:space="preserve">This section is intended to be a brief introduction to uploading data to a new installation of </w:t>
      </w:r>
      <w:r w:rsidR="00A000B7">
        <w:t xml:space="preserve">a </w:t>
      </w:r>
      <w:r w:rsidR="00A000B7">
        <w:rPr>
          <w:b/>
        </w:rPr>
        <w:t>publisher</w:t>
      </w:r>
      <w:r w:rsidR="00A000B7">
        <w:t xml:space="preserve"> node</w:t>
      </w:r>
      <w:r>
        <w:t>, perhaps more appropriate for a database manager than technical staff or software developer.</w:t>
      </w:r>
      <w:r w:rsidR="00AE2178">
        <w:t xml:space="preserve"> Additional information can be found at the NGDS </w:t>
      </w:r>
      <w:r w:rsidR="006E27FA">
        <w:t xml:space="preserve">help site </w:t>
      </w:r>
      <w:hyperlink r:id="rId23" w:history="1">
        <w:r w:rsidR="006E27FA" w:rsidRPr="0052539E">
          <w:rPr>
            <w:rStyle w:val="Hyperlink"/>
            <w:rFonts w:asciiTheme="minorHAnsi" w:hAnsiTheme="minorHAnsi"/>
          </w:rPr>
          <w:t>http://geothermaldata.org/ngds/data</w:t>
        </w:r>
      </w:hyperlink>
      <w:r w:rsidR="006E27FA">
        <w:t xml:space="preserve">. </w:t>
      </w:r>
    </w:p>
    <w:p w14:paraId="0E0CF9AD" w14:textId="77777777" w:rsidR="00030CA2" w:rsidRPr="00030CA2" w:rsidRDefault="00030CA2" w:rsidP="00030CA2">
      <w:pPr>
        <w:pStyle w:val="ListParagraph"/>
        <w:keepNext/>
        <w:keepLines/>
        <w:numPr>
          <w:ilvl w:val="0"/>
          <w:numId w:val="45"/>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572" w:name="_Toc382923283"/>
      <w:bookmarkStart w:id="573" w:name="_Toc382923396"/>
      <w:bookmarkStart w:id="574" w:name="_Toc382935007"/>
      <w:bookmarkStart w:id="575" w:name="_Toc383599575"/>
      <w:bookmarkEnd w:id="572"/>
      <w:bookmarkEnd w:id="573"/>
      <w:bookmarkEnd w:id="574"/>
      <w:bookmarkEnd w:id="575"/>
    </w:p>
    <w:p w14:paraId="22D327FC" w14:textId="77777777" w:rsidR="00030CA2" w:rsidRPr="00030CA2" w:rsidRDefault="00030CA2" w:rsidP="00030CA2">
      <w:pPr>
        <w:pStyle w:val="ListParagraph"/>
        <w:keepNext/>
        <w:keepLines/>
        <w:numPr>
          <w:ilvl w:val="0"/>
          <w:numId w:val="45"/>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576" w:name="_Toc382923284"/>
      <w:bookmarkStart w:id="577" w:name="_Toc382923397"/>
      <w:bookmarkStart w:id="578" w:name="_Toc382935008"/>
      <w:bookmarkStart w:id="579" w:name="_Toc383599576"/>
      <w:bookmarkEnd w:id="576"/>
      <w:bookmarkEnd w:id="577"/>
      <w:bookmarkEnd w:id="578"/>
      <w:bookmarkEnd w:id="579"/>
    </w:p>
    <w:p w14:paraId="19B1A2A0" w14:textId="77777777" w:rsidR="00030CA2" w:rsidRDefault="00CF672F" w:rsidP="00030CA2">
      <w:pPr>
        <w:pStyle w:val="Heading2"/>
        <w:numPr>
          <w:ilvl w:val="1"/>
          <w:numId w:val="45"/>
        </w:numPr>
        <w:rPr>
          <w:bCs w:val="0"/>
          <w:noProof/>
        </w:rPr>
      </w:pPr>
      <w:bookmarkStart w:id="580" w:name="_Toc383599577"/>
      <w:r>
        <w:rPr>
          <w:bCs w:val="0"/>
          <w:noProof/>
        </w:rPr>
        <w:t>Tiers of NGDS data delivery</w:t>
      </w:r>
      <w:bookmarkEnd w:id="580"/>
    </w:p>
    <w:p w14:paraId="4EB890D1" w14:textId="77777777" w:rsidR="00CB2090" w:rsidRDefault="00CB2090" w:rsidP="00CB2090">
      <w:pPr>
        <w:pStyle w:val="Heading3"/>
        <w:numPr>
          <w:ilvl w:val="2"/>
          <w:numId w:val="45"/>
        </w:numPr>
        <w:ind w:left="1260" w:hanging="540"/>
      </w:pPr>
      <w:bookmarkStart w:id="581" w:name="_Toc383599578"/>
      <w:r>
        <w:t>Tier 1</w:t>
      </w:r>
      <w:bookmarkEnd w:id="581"/>
    </w:p>
    <w:p w14:paraId="199880B6" w14:textId="77777777" w:rsidR="00E653F3" w:rsidRDefault="00E653F3" w:rsidP="00E653F3">
      <w:pPr>
        <w:ind w:left="720"/>
      </w:pPr>
      <w:r>
        <w:t xml:space="preserve">The simplest and most common access to resources is provided by simple Web links that result in a file download. </w:t>
      </w:r>
      <w:proofErr w:type="gramStart"/>
      <w:r>
        <w:t>Information contained in files can be accessed by users who have software that can recognize and open these</w:t>
      </w:r>
      <w:proofErr w:type="gramEnd"/>
      <w:r>
        <w:t xml:space="preserve"> files. This is the standard model for files accessible on the web, supported by HTTP servers and desktop web browser software.</w:t>
      </w:r>
    </w:p>
    <w:p w14:paraId="0A8E9758" w14:textId="77777777" w:rsidR="00E653F3" w:rsidRPr="00E653F3" w:rsidRDefault="00E653F3" w:rsidP="00E653F3">
      <w:pPr>
        <w:ind w:left="720"/>
      </w:pPr>
      <w:r>
        <w:t>Unstructured data requires user interpretation before it can be used for analysis. Users can ut</w:t>
      </w:r>
      <w:r>
        <w:t>i</w:t>
      </w:r>
      <w:r>
        <w:t>lize the information if they can understand the encoding and language, but the system provides no support for this understanding, and little or no automation is possible. Audio files must be transcribed; text files must be parsed and mined for data that is then broken down and stru</w:t>
      </w:r>
      <w:r>
        <w:t>c</w:t>
      </w:r>
      <w:r>
        <w:lastRenderedPageBreak/>
        <w:t xml:space="preserve">tured in ways that can be processed by computers; images must be scanned, interpreted, and often </w:t>
      </w:r>
      <w:proofErr w:type="spellStart"/>
      <w:r>
        <w:t>georeferenced</w:t>
      </w:r>
      <w:proofErr w:type="spellEnd"/>
      <w:r>
        <w:t>. Preparing Tier 1 data for analysis can be a painstaking and time-consuming process.</w:t>
      </w:r>
    </w:p>
    <w:p w14:paraId="1B50BA8D" w14:textId="77777777" w:rsidR="007360DA" w:rsidRDefault="007360DA" w:rsidP="00CB2090">
      <w:pPr>
        <w:pStyle w:val="Heading3"/>
        <w:numPr>
          <w:ilvl w:val="2"/>
          <w:numId w:val="45"/>
        </w:numPr>
        <w:ind w:left="1260" w:hanging="540"/>
      </w:pPr>
      <w:bookmarkStart w:id="582" w:name="_Toc383599579"/>
      <w:r>
        <w:t>Tier 2</w:t>
      </w:r>
      <w:bookmarkEnd w:id="582"/>
    </w:p>
    <w:p w14:paraId="031173D1" w14:textId="77777777" w:rsidR="00E653F3" w:rsidRPr="00E653F3" w:rsidRDefault="00E653F3" w:rsidP="00E653F3">
      <w:pPr>
        <w:ind w:left="720"/>
      </w:pPr>
      <w:r w:rsidRPr="00E653F3">
        <w:t>Tier 2 interoperability indicates that information content is structured (consistently organized) in a spreadsheet or database file such that it is amenable to computer processing; that said, Tier 2 data does not use a shared, documented interchange format. Data in this tier must be tran</w:t>
      </w:r>
      <w:r w:rsidRPr="00E653F3">
        <w:t>s</w:t>
      </w:r>
      <w:r w:rsidRPr="00E653F3">
        <w:t>formed by the data consumer on a case-by-case basis for integration with other datasets, requi</w:t>
      </w:r>
      <w:r w:rsidRPr="00E653F3">
        <w:t>r</w:t>
      </w:r>
      <w:r w:rsidRPr="00E653F3">
        <w:t xml:space="preserve">ing them to study each new data source to figure out how to extract the information they need. Obtaining data in a structured format is a step towards interoperability because once the format is </w:t>
      </w:r>
      <w:proofErr w:type="gramStart"/>
      <w:r w:rsidRPr="00E653F3">
        <w:t>understood,</w:t>
      </w:r>
      <w:proofErr w:type="gramEnd"/>
      <w:r w:rsidRPr="00E653F3">
        <w:t xml:space="preserve"> computer programs can be instructed to extract the desired information.</w:t>
      </w:r>
    </w:p>
    <w:p w14:paraId="4F94BC11" w14:textId="77777777" w:rsidR="007360DA" w:rsidRDefault="007360DA" w:rsidP="00CB2090">
      <w:pPr>
        <w:pStyle w:val="Heading3"/>
        <w:numPr>
          <w:ilvl w:val="2"/>
          <w:numId w:val="45"/>
        </w:numPr>
        <w:ind w:left="1260" w:hanging="540"/>
      </w:pPr>
      <w:bookmarkStart w:id="583" w:name="_Toc383599580"/>
      <w:r>
        <w:t>Tier 3</w:t>
      </w:r>
      <w:bookmarkEnd w:id="583"/>
    </w:p>
    <w:p w14:paraId="17FFB94A" w14:textId="4DFAB591" w:rsidR="00E653F3" w:rsidRPr="00E653F3" w:rsidRDefault="00E653F3" w:rsidP="00E653F3">
      <w:pPr>
        <w:ind w:left="720"/>
      </w:pPr>
      <w:r w:rsidRPr="00E653F3">
        <w:t>Tier 3 data is structured data that conforms to an NGDS information exchange. Data that is pu</w:t>
      </w:r>
      <w:r w:rsidRPr="00E653F3">
        <w:t>b</w:t>
      </w:r>
      <w:r w:rsidRPr="00E653F3">
        <w:t>lished according to the exchange specification (content model, interchange format, service pr</w:t>
      </w:r>
      <w:r w:rsidRPr="00E653F3">
        <w:t>o</w:t>
      </w:r>
      <w:r w:rsidRPr="00E653F3">
        <w:t>tocol) is interoperable with any other data published using that exchange. This is referred to as Tier 3 interoperability.</w:t>
      </w:r>
      <w:r w:rsidR="00673CB3">
        <w:t xml:space="preserve"> This is the most valuable data in the system, as it allows end users (r</w:t>
      </w:r>
      <w:r w:rsidR="00673CB3">
        <w:t>e</w:t>
      </w:r>
      <w:r w:rsidR="00673CB3">
        <w:t xml:space="preserve">searchers or computer programs) to </w:t>
      </w:r>
      <w:r w:rsidR="00055DFC">
        <w:t>retrieve</w:t>
      </w:r>
      <w:r w:rsidR="00673CB3">
        <w:t xml:space="preserve"> and manipulate data from any source in a predic</w:t>
      </w:r>
      <w:r w:rsidR="00673CB3">
        <w:t>t</w:t>
      </w:r>
      <w:r w:rsidR="00673CB3">
        <w:t>able and expedient way.</w:t>
      </w:r>
      <w:r w:rsidR="009562F2">
        <w:t xml:space="preserve"> When a data file (CSV, for example) is said to be “schema-valid”, this refers to the file as is conforming to the standards of a given information </w:t>
      </w:r>
      <w:r w:rsidR="00055DFC">
        <w:t>exchange</w:t>
      </w:r>
      <w:r w:rsidR="009562F2">
        <w:t xml:space="preserve"> schema. The blank Excel files for a given information exchange are found at </w:t>
      </w:r>
      <w:hyperlink r:id="rId24" w:history="1">
        <w:r w:rsidR="009562F2" w:rsidRPr="0052539E">
          <w:rPr>
            <w:rStyle w:val="Hyperlink"/>
            <w:rFonts w:asciiTheme="minorHAnsi" w:hAnsiTheme="minorHAnsi"/>
          </w:rPr>
          <w:t>http://schemas.usgin.org/models/</w:t>
        </w:r>
      </w:hyperlink>
      <w:r w:rsidR="009562F2">
        <w:t xml:space="preserve">.  When data conforms to these specifications (field headings, data types, etc.) the file can be </w:t>
      </w:r>
      <w:r w:rsidR="006E27FA">
        <w:t xml:space="preserve">validated at </w:t>
      </w:r>
      <w:hyperlink r:id="rId25" w:history="1">
        <w:r w:rsidR="006E27FA" w:rsidRPr="0052539E">
          <w:rPr>
            <w:rStyle w:val="Hyperlink"/>
            <w:rFonts w:asciiTheme="minorHAnsi" w:hAnsiTheme="minorHAnsi"/>
          </w:rPr>
          <w:t>http://schemas.usgin.org/validate/cm</w:t>
        </w:r>
      </w:hyperlink>
      <w:r w:rsidR="006E27FA">
        <w:t xml:space="preserve"> before u</w:t>
      </w:r>
      <w:r w:rsidR="006E27FA">
        <w:t>p</w:t>
      </w:r>
      <w:r w:rsidR="006E27FA">
        <w:t xml:space="preserve">loading to the node as a tier 3, structured dataset (see Section 5.3). </w:t>
      </w:r>
    </w:p>
    <w:p w14:paraId="4873FF95" w14:textId="77777777" w:rsidR="00CF672F" w:rsidRDefault="00CF672F" w:rsidP="00030CA2">
      <w:pPr>
        <w:pStyle w:val="Heading2"/>
        <w:numPr>
          <w:ilvl w:val="1"/>
          <w:numId w:val="45"/>
        </w:numPr>
        <w:rPr>
          <w:bCs w:val="0"/>
          <w:noProof/>
        </w:rPr>
      </w:pPr>
      <w:bookmarkStart w:id="584" w:name="_Toc383599581"/>
      <w:r>
        <w:rPr>
          <w:bCs w:val="0"/>
          <w:noProof/>
        </w:rPr>
        <w:t>How to upload tier 1 and 2 data</w:t>
      </w:r>
      <w:bookmarkEnd w:id="584"/>
    </w:p>
    <w:p w14:paraId="2520DDB5" w14:textId="77777777" w:rsidR="00105FEC" w:rsidRPr="00105FEC" w:rsidRDefault="00105FEC" w:rsidP="00105FEC">
      <w:r>
        <w:t>If a structured flat file (like CSV or Excel file) is uploaded, the user can preview the data table. Any file type that is uploaded will be available for users to download after the following steps:</w:t>
      </w:r>
    </w:p>
    <w:p w14:paraId="78E635C7" w14:textId="77777777" w:rsidR="00105FEC" w:rsidRDefault="00105FEC" w:rsidP="00105FEC">
      <w:pPr>
        <w:pStyle w:val="ListParagraph"/>
        <w:numPr>
          <w:ilvl w:val="1"/>
          <w:numId w:val="15"/>
        </w:numPr>
      </w:pPr>
      <w:r>
        <w:t xml:space="preserve">Go to the </w:t>
      </w:r>
      <w:r w:rsidRPr="00840A2A">
        <w:rPr>
          <w:b/>
        </w:rPr>
        <w:t>Contribute</w:t>
      </w:r>
      <w:r>
        <w:t xml:space="preserve"> page.</w:t>
      </w:r>
    </w:p>
    <w:p w14:paraId="32AA0902" w14:textId="77777777" w:rsidR="00C13A1B" w:rsidRDefault="00105FEC" w:rsidP="00105FEC">
      <w:pPr>
        <w:pStyle w:val="ListParagraph"/>
        <w:numPr>
          <w:ilvl w:val="1"/>
          <w:numId w:val="15"/>
        </w:numPr>
      </w:pPr>
      <w:r>
        <w:t xml:space="preserve">Fill in Title for the resource, keywords (Tags), and other metadata. Click </w:t>
      </w:r>
      <w:r w:rsidRPr="00840A2A">
        <w:rPr>
          <w:b/>
        </w:rPr>
        <w:t>Next</w:t>
      </w:r>
      <w:r>
        <w:t>.</w:t>
      </w:r>
    </w:p>
    <w:p w14:paraId="402852FD" w14:textId="77777777" w:rsidR="00105FEC" w:rsidRDefault="00105FEC" w:rsidP="00105FEC">
      <w:pPr>
        <w:pStyle w:val="ListParagraph"/>
        <w:numPr>
          <w:ilvl w:val="1"/>
          <w:numId w:val="15"/>
        </w:numPr>
      </w:pPr>
      <w:r>
        <w:t xml:space="preserve">Click </w:t>
      </w:r>
      <w:r w:rsidRPr="00840A2A">
        <w:rPr>
          <w:b/>
        </w:rPr>
        <w:t>Upload a file</w:t>
      </w:r>
      <w:r>
        <w:t xml:space="preserve"> and navigate to a file or other resource.</w:t>
      </w:r>
    </w:p>
    <w:p w14:paraId="660495C4" w14:textId="77777777" w:rsidR="00105FEC" w:rsidRDefault="00105FEC" w:rsidP="00105FEC">
      <w:pPr>
        <w:pStyle w:val="ListParagraph"/>
        <w:numPr>
          <w:ilvl w:val="1"/>
          <w:numId w:val="15"/>
        </w:numPr>
      </w:pPr>
      <w:r>
        <w:t xml:space="preserve">Choose </w:t>
      </w:r>
      <w:r>
        <w:rPr>
          <w:b/>
        </w:rPr>
        <w:t>Unstructured</w:t>
      </w:r>
      <w:r>
        <w:t xml:space="preserve"> or </w:t>
      </w:r>
      <w:r>
        <w:rPr>
          <w:b/>
        </w:rPr>
        <w:t>Offline Resource</w:t>
      </w:r>
      <w:r>
        <w:t xml:space="preserve"> and enter in all metadata. Click </w:t>
      </w:r>
      <w:r>
        <w:rPr>
          <w:b/>
        </w:rPr>
        <w:t>Add</w:t>
      </w:r>
      <w:r>
        <w:t>.</w:t>
      </w:r>
    </w:p>
    <w:p w14:paraId="58F26295" w14:textId="77777777" w:rsidR="00105FEC" w:rsidRPr="00C13A1B" w:rsidRDefault="00105FEC" w:rsidP="00105FEC">
      <w:pPr>
        <w:pStyle w:val="ListParagraph"/>
        <w:numPr>
          <w:ilvl w:val="1"/>
          <w:numId w:val="15"/>
        </w:numPr>
      </w:pPr>
      <w:r>
        <w:t xml:space="preserve">Enter all metadata. Click </w:t>
      </w:r>
      <w:r>
        <w:rPr>
          <w:b/>
        </w:rPr>
        <w:t>Finish</w:t>
      </w:r>
      <w:r>
        <w:t xml:space="preserve">. </w:t>
      </w:r>
    </w:p>
    <w:p w14:paraId="65BCDAEC" w14:textId="77777777" w:rsidR="00CF672F" w:rsidRDefault="00CF672F" w:rsidP="00030CA2">
      <w:pPr>
        <w:pStyle w:val="Heading2"/>
        <w:numPr>
          <w:ilvl w:val="1"/>
          <w:numId w:val="45"/>
        </w:numPr>
        <w:rPr>
          <w:bCs w:val="0"/>
          <w:noProof/>
        </w:rPr>
      </w:pPr>
      <w:bookmarkStart w:id="585" w:name="_Toc383599582"/>
      <w:r>
        <w:rPr>
          <w:bCs w:val="0"/>
          <w:noProof/>
        </w:rPr>
        <w:t>How to upload teir 3 data and publish web services</w:t>
      </w:r>
      <w:bookmarkEnd w:id="585"/>
    </w:p>
    <w:p w14:paraId="1927860D" w14:textId="77777777" w:rsidR="00840A2A" w:rsidRPr="00026035" w:rsidRDefault="00840A2A" w:rsidP="00840A2A">
      <w:r>
        <w:t>This upload requires using only schema-valid CSV data files</w:t>
      </w:r>
      <w:r w:rsidR="00AA2552">
        <w:t xml:space="preserve"> (see Section 5.1.3)</w:t>
      </w:r>
      <w:r>
        <w:t>.</w:t>
      </w:r>
      <w:r w:rsidR="00026035">
        <w:t xml:space="preserve"> Uploading </w:t>
      </w:r>
      <w:r w:rsidR="00026035">
        <w:rPr>
          <w:b/>
        </w:rPr>
        <w:t>Structured</w:t>
      </w:r>
      <w:r w:rsidR="00026035">
        <w:t xml:space="preserve"> data files and publishing them as web services creates GIS points in WFS and WMS formats which is the greatest of utility within the system.</w:t>
      </w:r>
    </w:p>
    <w:p w14:paraId="1C4E4CEF" w14:textId="77777777" w:rsidR="00840A2A" w:rsidRDefault="00840A2A" w:rsidP="00840A2A">
      <w:pPr>
        <w:pStyle w:val="ListParagraph"/>
        <w:numPr>
          <w:ilvl w:val="1"/>
          <w:numId w:val="15"/>
        </w:numPr>
      </w:pPr>
      <w:r>
        <w:t xml:space="preserve">Go to the </w:t>
      </w:r>
      <w:r w:rsidRPr="00840A2A">
        <w:rPr>
          <w:b/>
        </w:rPr>
        <w:t>Contribute</w:t>
      </w:r>
      <w:r>
        <w:t xml:space="preserve"> page.</w:t>
      </w:r>
    </w:p>
    <w:p w14:paraId="02EA26BF" w14:textId="07CCC9D2" w:rsidR="00840A2A" w:rsidRDefault="00840A2A" w:rsidP="00461D67">
      <w:pPr>
        <w:pStyle w:val="ListParagraph"/>
        <w:numPr>
          <w:ilvl w:val="1"/>
          <w:numId w:val="15"/>
        </w:numPr>
      </w:pPr>
      <w:r>
        <w:lastRenderedPageBreak/>
        <w:t>Title will be the title of the web service. Find the</w:t>
      </w:r>
      <w:r w:rsidR="00461D67">
        <w:t xml:space="preserve"> required</w:t>
      </w:r>
      <w:r>
        <w:t xml:space="preserve"> names of services at </w:t>
      </w:r>
      <w:hyperlink r:id="rId26" w:history="1">
        <w:r w:rsidR="00461D67" w:rsidRPr="0052539E">
          <w:rPr>
            <w:rStyle w:val="Hyperlink"/>
            <w:rFonts w:asciiTheme="minorHAnsi" w:hAnsiTheme="minorHAnsi"/>
          </w:rPr>
          <w:t>https://github.com/ngds/system-design/wiki</w:t>
        </w:r>
      </w:hyperlink>
      <w:r w:rsidR="00461D67">
        <w:t xml:space="preserve">. </w:t>
      </w:r>
      <w:r>
        <w:t xml:space="preserve"> </w:t>
      </w:r>
      <w:r w:rsidR="00084FB9">
        <w:t>Fill in keywords (Tags) and other metad</w:t>
      </w:r>
      <w:r w:rsidR="00084FB9">
        <w:t>a</w:t>
      </w:r>
      <w:r w:rsidR="00084FB9">
        <w:t xml:space="preserve">ta. </w:t>
      </w:r>
      <w:r>
        <w:t xml:space="preserve">Click </w:t>
      </w:r>
      <w:r w:rsidRPr="00840A2A">
        <w:rPr>
          <w:b/>
        </w:rPr>
        <w:t>Next</w:t>
      </w:r>
      <w:r>
        <w:t>.</w:t>
      </w:r>
    </w:p>
    <w:p w14:paraId="6BDD3085" w14:textId="77777777" w:rsidR="00840A2A" w:rsidRPr="00840A2A" w:rsidRDefault="00840A2A" w:rsidP="00840A2A">
      <w:pPr>
        <w:pStyle w:val="ListParagraph"/>
        <w:numPr>
          <w:ilvl w:val="1"/>
          <w:numId w:val="15"/>
        </w:numPr>
      </w:pPr>
      <w:r>
        <w:t xml:space="preserve">Click </w:t>
      </w:r>
      <w:r w:rsidRPr="00840A2A">
        <w:rPr>
          <w:b/>
        </w:rPr>
        <w:t>Upload a file</w:t>
      </w:r>
      <w:r>
        <w:t xml:space="preserve"> and navigate to the schema-valid CSV file.</w:t>
      </w:r>
    </w:p>
    <w:p w14:paraId="1F9B54EF" w14:textId="77777777" w:rsidR="00840A2A" w:rsidRDefault="00840A2A" w:rsidP="00840A2A">
      <w:pPr>
        <w:pStyle w:val="ListParagraph"/>
        <w:numPr>
          <w:ilvl w:val="1"/>
          <w:numId w:val="15"/>
        </w:numPr>
      </w:pPr>
      <w:r>
        <w:t xml:space="preserve">Choose </w:t>
      </w:r>
      <w:r w:rsidRPr="00840A2A">
        <w:rPr>
          <w:b/>
        </w:rPr>
        <w:t>Structured Resource</w:t>
      </w:r>
      <w:r>
        <w:t xml:space="preserve"> and enter in all the metadata.</w:t>
      </w:r>
    </w:p>
    <w:p w14:paraId="25160D8C" w14:textId="76E69AC7" w:rsidR="00840A2A" w:rsidRDefault="00840A2A" w:rsidP="00840A2A">
      <w:pPr>
        <w:pStyle w:val="ListParagraph"/>
        <w:numPr>
          <w:ilvl w:val="1"/>
          <w:numId w:val="15"/>
        </w:numPr>
      </w:pPr>
      <w:r>
        <w:t>Choose the appropriate content model from the drop-down list.</w:t>
      </w:r>
      <w:r w:rsidR="00A000B7">
        <w:t xml:space="preserve">  Always use the latest version; this will enter automatically or prompt to enter to associated layer name (again, check </w:t>
      </w:r>
      <w:hyperlink r:id="rId27" w:history="1">
        <w:r w:rsidR="00A000B7" w:rsidRPr="0052539E">
          <w:rPr>
            <w:rStyle w:val="Hyperlink"/>
            <w:rFonts w:asciiTheme="minorHAnsi" w:hAnsiTheme="minorHAnsi"/>
          </w:rPr>
          <w:t>http://schemas.usgin.org/models/</w:t>
        </w:r>
      </w:hyperlink>
      <w:r w:rsidR="00A000B7">
        <w:t xml:space="preserve"> if unsure which layer name to select).</w:t>
      </w:r>
      <w:r>
        <w:t xml:space="preserve"> Click </w:t>
      </w:r>
      <w:r w:rsidRPr="00840A2A">
        <w:rPr>
          <w:b/>
        </w:rPr>
        <w:t>Next</w:t>
      </w:r>
      <w:r>
        <w:t>.</w:t>
      </w:r>
    </w:p>
    <w:p w14:paraId="5A127A97" w14:textId="77777777" w:rsidR="00840A2A" w:rsidRDefault="00840A2A" w:rsidP="00840A2A">
      <w:pPr>
        <w:pStyle w:val="ListParagraph"/>
        <w:numPr>
          <w:ilvl w:val="1"/>
          <w:numId w:val="15"/>
        </w:numPr>
      </w:pPr>
      <w:proofErr w:type="gramStart"/>
      <w:r>
        <w:t>Fill out all metadata here</w:t>
      </w:r>
      <w:proofErr w:type="gramEnd"/>
      <w:r>
        <w:t xml:space="preserve">, </w:t>
      </w:r>
      <w:proofErr w:type="gramStart"/>
      <w:r>
        <w:t xml:space="preserve">click </w:t>
      </w:r>
      <w:r w:rsidRPr="00840A2A">
        <w:rPr>
          <w:b/>
        </w:rPr>
        <w:t>Finish</w:t>
      </w:r>
      <w:proofErr w:type="gramEnd"/>
      <w:r>
        <w:t>.</w:t>
      </w:r>
    </w:p>
    <w:p w14:paraId="11F5DEAE" w14:textId="77777777" w:rsidR="00840A2A" w:rsidRDefault="00B371B2" w:rsidP="00840A2A">
      <w:pPr>
        <w:pStyle w:val="ListParagraph"/>
        <w:numPr>
          <w:ilvl w:val="1"/>
          <w:numId w:val="15"/>
        </w:numPr>
      </w:pPr>
      <w:r>
        <w:t>The metadata</w:t>
      </w:r>
      <w:r w:rsidR="00F03E2F">
        <w:t xml:space="preserve"> for that dataset</w:t>
      </w:r>
      <w:r>
        <w:t xml:space="preserve"> is now published, but the web service is not yet pu</w:t>
      </w:r>
      <w:r>
        <w:t>b</w:t>
      </w:r>
      <w:r>
        <w:t xml:space="preserve">lished. To publish the web service, click </w:t>
      </w:r>
      <w:r w:rsidRPr="00B371B2">
        <w:rPr>
          <w:b/>
        </w:rPr>
        <w:t>Publish as OGC</w:t>
      </w:r>
      <w:r>
        <w:t>.</w:t>
      </w:r>
    </w:p>
    <w:p w14:paraId="206C7B4D" w14:textId="77777777" w:rsidR="00CF672F" w:rsidRDefault="00CF672F" w:rsidP="00030CA2">
      <w:pPr>
        <w:pStyle w:val="Heading2"/>
        <w:numPr>
          <w:ilvl w:val="1"/>
          <w:numId w:val="45"/>
        </w:numPr>
        <w:rPr>
          <w:bCs w:val="0"/>
          <w:noProof/>
        </w:rPr>
      </w:pPr>
      <w:bookmarkStart w:id="586" w:name="_Toc383599583"/>
      <w:r>
        <w:rPr>
          <w:bCs w:val="0"/>
          <w:noProof/>
        </w:rPr>
        <w:t>How to upload tier 3 metadata</w:t>
      </w:r>
      <w:bookmarkEnd w:id="586"/>
    </w:p>
    <w:p w14:paraId="7CC2F463" w14:textId="77777777" w:rsidR="00CE5B49" w:rsidRDefault="00692363">
      <w:r>
        <w:t>As a beta-version of the NAIB, this functionality does not yet exist. Please see Section 5.2 instead for how to register resources and create metadata in the system.</w:t>
      </w:r>
    </w:p>
    <w:p w14:paraId="5E267BBD" w14:textId="77777777" w:rsidR="00D566FD" w:rsidRDefault="00D566FD" w:rsidP="00D566FD">
      <w:pPr>
        <w:pStyle w:val="Heading1"/>
      </w:pPr>
      <w:bookmarkStart w:id="587" w:name="_Toc383599584"/>
      <w:r>
        <w:t>Tips for using an aggregator node installation</w:t>
      </w:r>
      <w:bookmarkEnd w:id="587"/>
    </w:p>
    <w:p w14:paraId="0565F295" w14:textId="77777777" w:rsidR="00D566FD" w:rsidRDefault="00D566FD" w:rsidP="00D566FD">
      <w:pPr>
        <w:spacing w:line="240" w:lineRule="auto"/>
      </w:pPr>
      <w:r>
        <w:t>As the publisher node i</w:t>
      </w:r>
      <w:r w:rsidR="0099463B">
        <w:t>s used to upload and manage individual resources</w:t>
      </w:r>
      <w:r>
        <w:t xml:space="preserve">, the aggregator node is used as a harvester. As such, it has different functionality in the </w:t>
      </w:r>
      <w:r>
        <w:rPr>
          <w:b/>
        </w:rPr>
        <w:t>Contribute</w:t>
      </w:r>
      <w:r>
        <w:t xml:space="preserve"> page than does a publisher node. Here, the UI is used to manage those harvest sources.</w:t>
      </w:r>
      <w:r w:rsidR="0099463B">
        <w:t xml:space="preserve"> The following are a few helpful hints for using the version 1 aggregator node as a harvester.</w:t>
      </w:r>
    </w:p>
    <w:p w14:paraId="3317E757" w14:textId="77777777" w:rsidR="0099463B" w:rsidRDefault="0099463B" w:rsidP="0099463B">
      <w:pPr>
        <w:pStyle w:val="ListParagraph"/>
        <w:numPr>
          <w:ilvl w:val="0"/>
          <w:numId w:val="52"/>
        </w:numPr>
        <w:spacing w:line="240" w:lineRule="auto"/>
      </w:pPr>
      <w:r>
        <w:t>Version 1 of this installation will</w:t>
      </w:r>
      <w:r w:rsidRPr="0099463B">
        <w:t xml:space="preserve"> support harvesting from</w:t>
      </w:r>
      <w:r>
        <w:t>:</w:t>
      </w:r>
      <w:r w:rsidRPr="0099463B">
        <w:t xml:space="preserve"> </w:t>
      </w:r>
    </w:p>
    <w:p w14:paraId="3712CAB3" w14:textId="53441BAD" w:rsidR="0099463B" w:rsidRDefault="0099463B" w:rsidP="0099463B">
      <w:pPr>
        <w:pStyle w:val="ListParagraph"/>
        <w:numPr>
          <w:ilvl w:val="1"/>
          <w:numId w:val="52"/>
        </w:numPr>
        <w:spacing w:line="240" w:lineRule="auto"/>
      </w:pPr>
      <w:proofErr w:type="gramStart"/>
      <w:r>
        <w:t>a</w:t>
      </w:r>
      <w:r w:rsidR="00FE263A">
        <w:t>n</w:t>
      </w:r>
      <w:proofErr w:type="gramEnd"/>
      <w:r>
        <w:t xml:space="preserve"> </w:t>
      </w:r>
      <w:r w:rsidR="00FE263A">
        <w:t xml:space="preserve">OGC </w:t>
      </w:r>
      <w:r w:rsidR="00030AAC">
        <w:t>CSW endpoint with ISO-standards-</w:t>
      </w:r>
      <w:r>
        <w:t>compliant metadata (</w:t>
      </w:r>
      <w:hyperlink r:id="rId28" w:history="1">
        <w:r w:rsidRPr="006E1CC4">
          <w:rPr>
            <w:rStyle w:val="Hyperlink"/>
            <w:rFonts w:asciiTheme="minorHAnsi" w:hAnsiTheme="minorHAnsi"/>
          </w:rPr>
          <w:t>http://usgin.org/specifications</w:t>
        </w:r>
      </w:hyperlink>
      <w:r>
        <w:t xml:space="preserve">; </w:t>
      </w:r>
      <w:r w:rsidRPr="0099463B">
        <w:t>http://www.opengeospatial.org/standards/cat</w:t>
      </w:r>
      <w:r>
        <w:t>)</w:t>
      </w:r>
    </w:p>
    <w:p w14:paraId="66F7038D" w14:textId="77777777" w:rsidR="0099463B" w:rsidRDefault="0099463B" w:rsidP="0099463B">
      <w:pPr>
        <w:pStyle w:val="ListParagraph"/>
        <w:numPr>
          <w:ilvl w:val="1"/>
          <w:numId w:val="52"/>
        </w:numPr>
        <w:spacing w:line="240" w:lineRule="auto"/>
      </w:pPr>
      <w:proofErr w:type="gramStart"/>
      <w:r>
        <w:t>publisher</w:t>
      </w:r>
      <w:proofErr w:type="gramEnd"/>
      <w:r>
        <w:t xml:space="preserve"> nodes</w:t>
      </w:r>
      <w:r w:rsidRPr="0099463B">
        <w:t xml:space="preserve"> using the CKAN Harvester</w:t>
      </w:r>
      <w:r>
        <w:t xml:space="preserve"> (</w:t>
      </w:r>
      <w:proofErr w:type="spellStart"/>
      <w:r>
        <w:t>ckan_harvester</w:t>
      </w:r>
      <w:proofErr w:type="spellEnd"/>
      <w:r>
        <w:t xml:space="preserve"> plugin, which is CKAN’s API for harvesting between CKAN instances)</w:t>
      </w:r>
    </w:p>
    <w:p w14:paraId="2D501FDA" w14:textId="77777777" w:rsidR="00E56F4C" w:rsidRPr="0099463B" w:rsidRDefault="00E56F4C" w:rsidP="00E56F4C">
      <w:pPr>
        <w:pStyle w:val="ListParagraph"/>
        <w:numPr>
          <w:ilvl w:val="0"/>
          <w:numId w:val="52"/>
        </w:numPr>
        <w:spacing w:line="240" w:lineRule="auto"/>
      </w:pPr>
      <w:r w:rsidRPr="0099463B">
        <w:t>Harves</w:t>
      </w:r>
      <w:r>
        <w:t xml:space="preserve">t using the </w:t>
      </w:r>
      <w:r w:rsidRPr="0099463B">
        <w:rPr>
          <w:i/>
        </w:rPr>
        <w:t>NGDS CSW Harvester</w:t>
      </w:r>
    </w:p>
    <w:p w14:paraId="75E2A9AF" w14:textId="77777777" w:rsidR="00E56F4C" w:rsidRDefault="00E56F4C" w:rsidP="00E56F4C">
      <w:pPr>
        <w:pStyle w:val="ListParagraph"/>
        <w:numPr>
          <w:ilvl w:val="0"/>
          <w:numId w:val="52"/>
        </w:numPr>
        <w:spacing w:line="240" w:lineRule="auto"/>
      </w:pPr>
      <w:r>
        <w:t>To harvest a CSW, use</w:t>
      </w:r>
      <w:r w:rsidRPr="0099463B">
        <w:t xml:space="preserve"> </w:t>
      </w:r>
      <w:r>
        <w:t>only the string</w:t>
      </w:r>
      <w:r w:rsidRPr="0099463B">
        <w:t xml:space="preserve"> be</w:t>
      </w:r>
      <w:r>
        <w:t>fore the '?' in the URL, for example:</w:t>
      </w:r>
      <w:r w:rsidRPr="0099463B">
        <w:t xml:space="preserve"> </w:t>
      </w:r>
    </w:p>
    <w:p w14:paraId="1394A752" w14:textId="0FCD550A" w:rsidR="00E56F4C" w:rsidRDefault="00AC06A4" w:rsidP="00E56F4C">
      <w:pPr>
        <w:spacing w:line="240" w:lineRule="auto"/>
        <w:ind w:left="720" w:firstLine="720"/>
      </w:pPr>
      <w:hyperlink r:id="rId29" w:history="1">
        <w:r w:rsidR="00E56F4C" w:rsidRPr="006E1CC4">
          <w:rPr>
            <w:rStyle w:val="Hyperlink"/>
            <w:rFonts w:asciiTheme="minorHAnsi" w:hAnsiTheme="minorHAnsi"/>
          </w:rPr>
          <w:t>http://catalog.usgin.org/geothermal/csw</w:t>
        </w:r>
      </w:hyperlink>
    </w:p>
    <w:p w14:paraId="48E3BB4C" w14:textId="77777777" w:rsidR="00E56F4C" w:rsidRPr="00D566FD" w:rsidRDefault="00632EA1" w:rsidP="00632EA1">
      <w:pPr>
        <w:pStyle w:val="ListParagraph"/>
        <w:numPr>
          <w:ilvl w:val="0"/>
          <w:numId w:val="52"/>
        </w:numPr>
        <w:spacing w:line="240" w:lineRule="auto"/>
      </w:pPr>
      <w:r>
        <w:t>Version 1 of this installation d</w:t>
      </w:r>
      <w:r w:rsidRPr="00632EA1">
        <w:t>oes</w:t>
      </w:r>
      <w:r>
        <w:t xml:space="preserve"> not</w:t>
      </w:r>
      <w:r w:rsidRPr="00632EA1">
        <w:t xml:space="preserve"> support </w:t>
      </w:r>
      <w:r w:rsidR="00AE2310">
        <w:t>implementation of</w:t>
      </w:r>
      <w:r>
        <w:t xml:space="preserve"> a</w:t>
      </w:r>
      <w:r w:rsidRPr="00632EA1">
        <w:t xml:space="preserve"> CSW</w:t>
      </w:r>
      <w:r w:rsidR="00AE2310">
        <w:t xml:space="preserve"> endpoint from an a</w:t>
      </w:r>
      <w:r w:rsidR="00AE2310">
        <w:t>g</w:t>
      </w:r>
      <w:r w:rsidR="00AE2310">
        <w:t>gregator node</w:t>
      </w:r>
    </w:p>
    <w:p w14:paraId="63952986" w14:textId="77777777" w:rsidR="00003EA5" w:rsidRDefault="00972A32" w:rsidP="00415183">
      <w:pPr>
        <w:pStyle w:val="Heading1-Appendix"/>
        <w:spacing w:after="100" w:line="240" w:lineRule="auto"/>
        <w:outlineLvl w:val="0"/>
        <w:rPr>
          <w:rFonts w:asciiTheme="minorHAnsi" w:hAnsiTheme="minorHAnsi"/>
        </w:rPr>
      </w:pPr>
      <w:bookmarkStart w:id="588" w:name="_Toc379537707"/>
      <w:bookmarkStart w:id="589" w:name="_Toc379537708"/>
      <w:bookmarkStart w:id="590" w:name="_Toc379537709"/>
      <w:bookmarkStart w:id="591" w:name="_Toc379537710"/>
      <w:bookmarkStart w:id="592" w:name="_Toc379537711"/>
      <w:bookmarkStart w:id="593" w:name="_Toc379537712"/>
      <w:bookmarkStart w:id="594" w:name="_Toc379537713"/>
      <w:bookmarkStart w:id="595" w:name="_Toc379537714"/>
      <w:bookmarkStart w:id="596" w:name="_Toc379537715"/>
      <w:bookmarkStart w:id="597" w:name="_Toc383599585"/>
      <w:bookmarkEnd w:id="588"/>
      <w:bookmarkEnd w:id="589"/>
      <w:bookmarkEnd w:id="590"/>
      <w:bookmarkEnd w:id="591"/>
      <w:bookmarkEnd w:id="592"/>
      <w:bookmarkEnd w:id="593"/>
      <w:bookmarkEnd w:id="594"/>
      <w:bookmarkEnd w:id="595"/>
      <w:bookmarkEnd w:id="596"/>
      <w:r>
        <w:rPr>
          <w:rFonts w:asciiTheme="minorHAnsi" w:hAnsiTheme="minorHAnsi"/>
        </w:rPr>
        <w:lastRenderedPageBreak/>
        <w:t xml:space="preserve">Installing </w:t>
      </w:r>
      <w:r w:rsidR="00211F54">
        <w:rPr>
          <w:rFonts w:asciiTheme="minorHAnsi" w:hAnsiTheme="minorHAnsi"/>
        </w:rPr>
        <w:t>a Virtual Machine</w:t>
      </w:r>
      <w:bookmarkEnd w:id="597"/>
    </w:p>
    <w:p w14:paraId="6C66EE7E" w14:textId="77777777" w:rsidR="00972A32" w:rsidRPr="005E68DF" w:rsidRDefault="00972A32" w:rsidP="00972A32">
      <w:r w:rsidRPr="005E68DF">
        <w:t>If you</w:t>
      </w:r>
      <w:r w:rsidR="00DD632F">
        <w:t xml:space="preserve"> are</w:t>
      </w:r>
      <w:r w:rsidR="007F75B6">
        <w:t xml:space="preserve"> working with an operating system other than Linux</w:t>
      </w:r>
      <w:r w:rsidR="00D475C8">
        <w:t xml:space="preserve"> (e.g., Windows)</w:t>
      </w:r>
      <w:r w:rsidR="007F75B6">
        <w:t xml:space="preserve"> and</w:t>
      </w:r>
      <w:r w:rsidRPr="005E68DF">
        <w:t xml:space="preserve"> will be installing the Ubuntu Linux operating system on a virtual machine, you will need to choose appropriate virtualization software. Virtual machines are supported by virtualization software that provides an abstract hardware representation emulating real host hardware. Virtualization allows the installation of a full operating system within a host OS.</w:t>
      </w:r>
    </w:p>
    <w:p w14:paraId="43D8386E" w14:textId="77777777" w:rsidR="00972A32" w:rsidRPr="005E68DF" w:rsidRDefault="00972A32" w:rsidP="00972A32">
      <w:r w:rsidRPr="005E68DF">
        <w:t xml:space="preserve">In other words: a virtual machine is a computer that is created by a software application running on a host computer; a virtual machine therefore exists </w:t>
      </w:r>
      <w:r w:rsidRPr="005E68DF">
        <w:rPr>
          <w:i/>
        </w:rPr>
        <w:t xml:space="preserve">entirely </w:t>
      </w:r>
      <w:r w:rsidRPr="005E68DF">
        <w:t>within the memory of the host machine on which it is hosted. The obvious advantage here is that the resources of a single powerful host machine can be allocated to host many virtual machines for different purposes.</w:t>
      </w:r>
    </w:p>
    <w:p w14:paraId="58F9BA16" w14:textId="77777777" w:rsidR="00972A32" w:rsidRPr="005E68DF" w:rsidRDefault="00972A32" w:rsidP="00972A32">
      <w:r w:rsidRPr="005E68DF">
        <w:t>Though a virtual machine is not required for this project, this project requires a specific configuration of the Ubuntu Linux OS; a virtual environment is ideal for the installation of this configuration.</w:t>
      </w:r>
    </w:p>
    <w:p w14:paraId="7F64CDEE" w14:textId="77777777" w:rsidR="00972A32" w:rsidRPr="005E68DF" w:rsidRDefault="00972A32" w:rsidP="00972A32">
      <w:r w:rsidRPr="005E68DF">
        <w:t xml:space="preserve">Currently, two free virtual environment managers are available: VMware Player, and Oracle </w:t>
      </w:r>
      <w:proofErr w:type="spellStart"/>
      <w:r w:rsidRPr="005E68DF">
        <w:t>VirtualBox</w:t>
      </w:r>
      <w:proofErr w:type="spellEnd"/>
      <w:r w:rsidRPr="005E68DF">
        <w:t>. They can be downloaded on the links below:</w:t>
      </w:r>
    </w:p>
    <w:p w14:paraId="593D31E6" w14:textId="3BE9B4E4" w:rsidR="00972A32" w:rsidRPr="005E68DF" w:rsidRDefault="00972A32" w:rsidP="00B93AD1">
      <w:pPr>
        <w:pStyle w:val="ListParagraph"/>
        <w:numPr>
          <w:ilvl w:val="0"/>
          <w:numId w:val="18"/>
        </w:numPr>
        <w:spacing w:after="120" w:line="240" w:lineRule="auto"/>
      </w:pPr>
      <w:proofErr w:type="spellStart"/>
      <w:r w:rsidRPr="005E68DF">
        <w:t>VMWare</w:t>
      </w:r>
      <w:proofErr w:type="spellEnd"/>
      <w:r w:rsidRPr="005E68DF">
        <w:t xml:space="preserve"> Player: </w:t>
      </w:r>
      <w:hyperlink r:id="rId30" w:history="1">
        <w:r w:rsidRPr="00FB6A10">
          <w:rPr>
            <w:rStyle w:val="Hyperlink"/>
            <w:rFonts w:asciiTheme="minorHAnsi" w:hAnsiTheme="minorHAnsi"/>
          </w:rPr>
          <w:t>http://www.vmware.com/products/player/</w:t>
        </w:r>
      </w:hyperlink>
    </w:p>
    <w:p w14:paraId="1BB029EF" w14:textId="55D3DD9D" w:rsidR="00972A32" w:rsidRPr="005E68DF" w:rsidRDefault="00972A32" w:rsidP="00B93AD1">
      <w:pPr>
        <w:pStyle w:val="ListParagraph"/>
        <w:numPr>
          <w:ilvl w:val="0"/>
          <w:numId w:val="18"/>
        </w:numPr>
        <w:spacing w:after="120" w:line="240" w:lineRule="auto"/>
      </w:pPr>
      <w:r w:rsidRPr="005E68DF">
        <w:t xml:space="preserve">Oracle VM </w:t>
      </w:r>
      <w:proofErr w:type="spellStart"/>
      <w:r w:rsidRPr="005E68DF">
        <w:t>VirtualBox</w:t>
      </w:r>
      <w:proofErr w:type="spellEnd"/>
      <w:r w:rsidRPr="005E68DF">
        <w:t xml:space="preserve">: </w:t>
      </w:r>
      <w:hyperlink r:id="rId31" w:history="1">
        <w:r w:rsidRPr="00FB6A10">
          <w:rPr>
            <w:rStyle w:val="Hyperlink"/>
            <w:rFonts w:asciiTheme="minorHAnsi" w:hAnsiTheme="minorHAnsi"/>
          </w:rPr>
          <w:t>https://www.virtualbox.org/wiki/Downloads</w:t>
        </w:r>
      </w:hyperlink>
      <w:r w:rsidRPr="005E68DF">
        <w:t xml:space="preserve"> </w:t>
      </w:r>
    </w:p>
    <w:p w14:paraId="50458672" w14:textId="77777777" w:rsidR="00972A32" w:rsidRPr="005E68DF" w:rsidRDefault="00972A32" w:rsidP="00972A32">
      <w:r w:rsidRPr="005E68DF">
        <w:t xml:space="preserve">This tutorial was developed using </w:t>
      </w:r>
      <w:proofErr w:type="spellStart"/>
      <w:r w:rsidRPr="005E68DF">
        <w:t>VirtualBox</w:t>
      </w:r>
      <w:proofErr w:type="spellEnd"/>
      <w:r w:rsidRPr="005E68DF">
        <w:t xml:space="preserve"> version 4.2.10 for Windows. Here, we install Linux Ubuntu 12.04 LTS from Canonical.</w:t>
      </w:r>
    </w:p>
    <w:p w14:paraId="1643AE57" w14:textId="77777777" w:rsidR="00972A32" w:rsidRPr="002A787A" w:rsidRDefault="00972A32" w:rsidP="000D2F9F">
      <w:pPr>
        <w:pStyle w:val="Heading2"/>
        <w:numPr>
          <w:ilvl w:val="1"/>
          <w:numId w:val="39"/>
        </w:numPr>
        <w:rPr>
          <w:bCs w:val="0"/>
          <w:noProof/>
        </w:rPr>
      </w:pPr>
      <w:bookmarkStart w:id="598" w:name="_Toc379537663"/>
      <w:bookmarkStart w:id="599" w:name="_Toc379537664"/>
      <w:bookmarkStart w:id="600" w:name="_Toc379537665"/>
      <w:bookmarkStart w:id="601" w:name="_Toc379537666"/>
      <w:bookmarkStart w:id="602" w:name="_Toc379537667"/>
      <w:bookmarkStart w:id="603" w:name="_Toc383599586"/>
      <w:bookmarkEnd w:id="598"/>
      <w:bookmarkEnd w:id="599"/>
      <w:bookmarkEnd w:id="600"/>
      <w:bookmarkEnd w:id="601"/>
      <w:bookmarkEnd w:id="602"/>
      <w:r w:rsidRPr="002A787A">
        <w:rPr>
          <w:rFonts w:asciiTheme="minorHAnsi" w:hAnsiTheme="minorHAnsi"/>
          <w:noProof/>
        </w:rPr>
        <w:t>Creating an Ubuntu Linux Virtual Machine using VirtualBox</w:t>
      </w:r>
      <w:bookmarkEnd w:id="603"/>
    </w:p>
    <w:p w14:paraId="3D83FACD" w14:textId="77777777" w:rsidR="00972A32" w:rsidRPr="005E68DF" w:rsidRDefault="00972A32" w:rsidP="00972A32">
      <w:r w:rsidRPr="005E68DF">
        <w:t xml:space="preserve">The steps in </w:t>
      </w:r>
      <w:r w:rsidR="00772D54">
        <w:t>Appendix A</w:t>
      </w:r>
      <w:r w:rsidRPr="005E68DF">
        <w:t xml:space="preserve"> of this document describe the installation of Ubuntu Linux (or </w:t>
      </w:r>
      <w:proofErr w:type="spellStart"/>
      <w:r w:rsidRPr="005E68DF">
        <w:t>Xubuntu</w:t>
      </w:r>
      <w:proofErr w:type="spellEnd"/>
      <w:r w:rsidRPr="005E68DF">
        <w:t xml:space="preserve">) on a virtual machine supported by version 4.2.10 of Oracle VM </w:t>
      </w:r>
      <w:proofErr w:type="spellStart"/>
      <w:r w:rsidRPr="005E68DF">
        <w:t>VirtualBox</w:t>
      </w:r>
      <w:proofErr w:type="spellEnd"/>
      <w:r w:rsidRPr="005E68DF">
        <w:t xml:space="preserve">. Newer versions of </w:t>
      </w:r>
      <w:proofErr w:type="spellStart"/>
      <w:r w:rsidRPr="005E68DF">
        <w:t>VirtualBox</w:t>
      </w:r>
      <w:proofErr w:type="spellEnd"/>
      <w:r w:rsidRPr="005E68DF">
        <w:t xml:space="preserve"> can be utilized.</w:t>
      </w:r>
    </w:p>
    <w:p w14:paraId="0B3950FC" w14:textId="77777777" w:rsidR="00972A32" w:rsidRPr="00415183" w:rsidRDefault="00972A32" w:rsidP="000D2F9F">
      <w:pPr>
        <w:pStyle w:val="Heading3"/>
        <w:numPr>
          <w:ilvl w:val="2"/>
          <w:numId w:val="40"/>
        </w:numPr>
        <w:rPr>
          <w:rFonts w:asciiTheme="minorHAnsi" w:hAnsiTheme="minorHAnsi"/>
          <w:noProof/>
        </w:rPr>
      </w:pPr>
      <w:bookmarkStart w:id="604" w:name="_Toc379537669"/>
      <w:bookmarkStart w:id="605" w:name="_Toc377463024"/>
      <w:bookmarkStart w:id="606" w:name="_Toc383599587"/>
      <w:bookmarkEnd w:id="604"/>
      <w:r w:rsidRPr="00415183">
        <w:rPr>
          <w:rFonts w:asciiTheme="minorHAnsi" w:hAnsiTheme="minorHAnsi"/>
          <w:noProof/>
        </w:rPr>
        <w:t>Download and install Oracle VM VirtualBox Manager</w:t>
      </w:r>
      <w:bookmarkEnd w:id="605"/>
      <w:bookmarkEnd w:id="606"/>
    </w:p>
    <w:p w14:paraId="30E4841A" w14:textId="77777777" w:rsidR="00972A32" w:rsidRPr="005E68DF" w:rsidRDefault="00972A32" w:rsidP="00972A32">
      <w:r w:rsidRPr="005E68DF">
        <w:t xml:space="preserve">Download and install version 4.2.10 of Oracle VM </w:t>
      </w:r>
      <w:proofErr w:type="spellStart"/>
      <w:r w:rsidRPr="005E68DF">
        <w:t>VirtualBox</w:t>
      </w:r>
      <w:proofErr w:type="spellEnd"/>
      <w:r w:rsidRPr="005E68DF">
        <w:t xml:space="preserve"> on a Windows computer of your choice. Doing so allows your Windows computer to support one or more virtual machines.</w:t>
      </w:r>
    </w:p>
    <w:p w14:paraId="49ACA7E5" w14:textId="10638AE3" w:rsidR="00972A32" w:rsidRPr="005E68DF" w:rsidRDefault="00972A32" w:rsidP="00972A32">
      <w:r w:rsidRPr="005E68DF">
        <w:t xml:space="preserve">Download the software from: </w:t>
      </w:r>
      <w:hyperlink r:id="rId32" w:history="1">
        <w:r w:rsidRPr="00FB6A10">
          <w:rPr>
            <w:rStyle w:val="Hyperlink"/>
            <w:rFonts w:asciiTheme="minorHAnsi" w:hAnsiTheme="minorHAnsi"/>
          </w:rPr>
          <w:t>https://www.virtualbox.org/wiki/Downloads</w:t>
        </w:r>
      </w:hyperlink>
    </w:p>
    <w:p w14:paraId="7FB1DCD8" w14:textId="77777777" w:rsidR="00946BC2" w:rsidRPr="005E68DF" w:rsidRDefault="00972A32" w:rsidP="00972A32">
      <w:r w:rsidRPr="005E68DF">
        <w:t xml:space="preserve">Run the installer and follow the on-screen instructions to install </w:t>
      </w:r>
      <w:proofErr w:type="spellStart"/>
      <w:r w:rsidRPr="005E68DF">
        <w:t>VirtualBox</w:t>
      </w:r>
      <w:proofErr w:type="spellEnd"/>
      <w:r w:rsidRPr="005E68DF">
        <w:t>.</w:t>
      </w:r>
    </w:p>
    <w:p w14:paraId="657256CF" w14:textId="77777777"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607" w:name="_Toc379537671"/>
      <w:bookmarkStart w:id="608" w:name="_Toc379537672"/>
      <w:bookmarkStart w:id="609" w:name="_Toc380696959"/>
      <w:bookmarkStart w:id="610" w:name="_Toc380734662"/>
      <w:bookmarkStart w:id="611" w:name="_Toc380756541"/>
      <w:bookmarkStart w:id="612" w:name="_Toc382489379"/>
      <w:bookmarkStart w:id="613" w:name="_Toc382491104"/>
      <w:bookmarkStart w:id="614" w:name="_Toc382492877"/>
      <w:bookmarkStart w:id="615" w:name="_Toc382923295"/>
      <w:bookmarkStart w:id="616" w:name="_Toc382923408"/>
      <w:bookmarkStart w:id="617" w:name="_Toc382935019"/>
      <w:bookmarkStart w:id="618" w:name="_Toc383599588"/>
      <w:bookmarkStart w:id="619" w:name="_Toc377463025"/>
      <w:bookmarkEnd w:id="607"/>
      <w:bookmarkEnd w:id="608"/>
      <w:bookmarkEnd w:id="609"/>
      <w:bookmarkEnd w:id="610"/>
      <w:bookmarkEnd w:id="611"/>
      <w:bookmarkEnd w:id="612"/>
      <w:bookmarkEnd w:id="613"/>
      <w:bookmarkEnd w:id="614"/>
      <w:bookmarkEnd w:id="615"/>
      <w:bookmarkEnd w:id="616"/>
      <w:bookmarkEnd w:id="617"/>
      <w:bookmarkEnd w:id="618"/>
    </w:p>
    <w:p w14:paraId="6E792547" w14:textId="77777777"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620" w:name="_Toc380696960"/>
      <w:bookmarkStart w:id="621" w:name="_Toc380734663"/>
      <w:bookmarkStart w:id="622" w:name="_Toc380756542"/>
      <w:bookmarkStart w:id="623" w:name="_Toc382489380"/>
      <w:bookmarkStart w:id="624" w:name="_Toc382491105"/>
      <w:bookmarkStart w:id="625" w:name="_Toc382492878"/>
      <w:bookmarkStart w:id="626" w:name="_Toc382923296"/>
      <w:bookmarkStart w:id="627" w:name="_Toc382923409"/>
      <w:bookmarkStart w:id="628" w:name="_Toc382935020"/>
      <w:bookmarkStart w:id="629" w:name="_Toc383599589"/>
      <w:bookmarkEnd w:id="620"/>
      <w:bookmarkEnd w:id="621"/>
      <w:bookmarkEnd w:id="622"/>
      <w:bookmarkEnd w:id="623"/>
      <w:bookmarkEnd w:id="624"/>
      <w:bookmarkEnd w:id="625"/>
      <w:bookmarkEnd w:id="626"/>
      <w:bookmarkEnd w:id="627"/>
      <w:bookmarkEnd w:id="628"/>
      <w:bookmarkEnd w:id="629"/>
    </w:p>
    <w:p w14:paraId="38980C14" w14:textId="77777777" w:rsidR="00972A32" w:rsidRPr="00946BC2" w:rsidRDefault="00972A32" w:rsidP="000D2F9F">
      <w:pPr>
        <w:pStyle w:val="Heading3"/>
        <w:numPr>
          <w:ilvl w:val="2"/>
          <w:numId w:val="40"/>
        </w:numPr>
        <w:rPr>
          <w:rFonts w:asciiTheme="minorHAnsi" w:hAnsiTheme="minorHAnsi"/>
          <w:noProof/>
        </w:rPr>
      </w:pPr>
      <w:bookmarkStart w:id="630" w:name="_Toc383599590"/>
      <w:r w:rsidRPr="00CF1B6B">
        <w:rPr>
          <w:noProof/>
        </w:rPr>
        <w:t>Create an Ubuntu Linux Virtual Machine</w:t>
      </w:r>
      <w:bookmarkEnd w:id="619"/>
      <w:bookmarkEnd w:id="630"/>
    </w:p>
    <w:p w14:paraId="3C143BB3" w14:textId="77777777" w:rsidR="00972A32" w:rsidRPr="00415183" w:rsidRDefault="00972A32" w:rsidP="00972A32">
      <w:pPr>
        <w:rPr>
          <w:rFonts w:eastAsia="Times New Roman" w:cs="Times New Roman"/>
        </w:rPr>
      </w:pPr>
      <w:r w:rsidRPr="00415183">
        <w:rPr>
          <w:rFonts w:eastAsia="Times New Roman" w:cs="Times New Roman"/>
        </w:rPr>
        <w:t xml:space="preserve">Run the </w:t>
      </w:r>
      <w:proofErr w:type="spellStart"/>
      <w:r w:rsidRPr="00415183">
        <w:rPr>
          <w:rFonts w:eastAsia="Times New Roman" w:cs="Times New Roman"/>
        </w:rPr>
        <w:t>Virt</w:t>
      </w:r>
      <w:r w:rsidR="00772D54">
        <w:rPr>
          <w:rFonts w:eastAsia="Times New Roman" w:cs="Times New Roman"/>
        </w:rPr>
        <w:t>ualBox</w:t>
      </w:r>
      <w:proofErr w:type="spellEnd"/>
      <w:r w:rsidR="00772D54">
        <w:rPr>
          <w:rFonts w:eastAsia="Times New Roman" w:cs="Times New Roman"/>
        </w:rPr>
        <w:t xml:space="preserve"> </w:t>
      </w:r>
      <w:proofErr w:type="gramStart"/>
      <w:r w:rsidR="00772D54">
        <w:rPr>
          <w:rFonts w:eastAsia="Times New Roman" w:cs="Times New Roman"/>
        </w:rPr>
        <w:t xml:space="preserve">application installed previously </w:t>
      </w:r>
      <w:r w:rsidRPr="00415183">
        <w:rPr>
          <w:rFonts w:eastAsia="Times New Roman" w:cs="Times New Roman"/>
        </w:rPr>
        <w:t>and use</w:t>
      </w:r>
      <w:proofErr w:type="gramEnd"/>
      <w:r w:rsidRPr="00415183">
        <w:rPr>
          <w:rFonts w:eastAsia="Times New Roman" w:cs="Times New Roman"/>
        </w:rPr>
        <w:t xml:space="preserve"> it to create a virtual machine:</w:t>
      </w:r>
    </w:p>
    <w:p w14:paraId="6F431319" w14:textId="77777777"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 xml:space="preserve">Run the </w:t>
      </w:r>
      <w:proofErr w:type="spellStart"/>
      <w:r w:rsidRPr="00415183">
        <w:rPr>
          <w:rFonts w:eastAsia="Times New Roman" w:cs="Times New Roman"/>
        </w:rPr>
        <w:t>VirtualBox</w:t>
      </w:r>
      <w:proofErr w:type="spellEnd"/>
      <w:r w:rsidRPr="00415183">
        <w:rPr>
          <w:rFonts w:eastAsia="Times New Roman" w:cs="Times New Roman"/>
        </w:rPr>
        <w:t xml:space="preserve"> application</w:t>
      </w:r>
    </w:p>
    <w:p w14:paraId="7B409473" w14:textId="77777777"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new virtual machine</w:t>
      </w:r>
    </w:p>
    <w:p w14:paraId="778BEF0B" w14:textId="77777777" w:rsidR="00972A32" w:rsidRPr="00415183" w:rsidRDefault="00625ABB" w:rsidP="00B93AD1">
      <w:pPr>
        <w:numPr>
          <w:ilvl w:val="0"/>
          <w:numId w:val="19"/>
        </w:numPr>
        <w:spacing w:after="120" w:line="240" w:lineRule="auto"/>
        <w:contextualSpacing/>
        <w:rPr>
          <w:rFonts w:eastAsia="Times New Roman" w:cs="Times New Roman"/>
        </w:rPr>
      </w:pPr>
      <w:r>
        <w:rPr>
          <w:rFonts w:eastAsia="Times New Roman" w:cs="Times New Roman"/>
        </w:rPr>
        <w:t>Specify the following (Figure 2</w:t>
      </w:r>
      <w:r w:rsidR="00972A32" w:rsidRPr="00415183">
        <w:rPr>
          <w:rFonts w:eastAsia="Times New Roman" w:cs="Times New Roman"/>
        </w:rPr>
        <w:t>):</w:t>
      </w:r>
    </w:p>
    <w:p w14:paraId="4E5E6F28" w14:textId="77777777"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Name</w:t>
      </w:r>
      <w:r w:rsidRPr="00415183">
        <w:rPr>
          <w:rFonts w:eastAsia="Times New Roman" w:cs="Times New Roman"/>
        </w:rPr>
        <w:t>: NGDS</w:t>
      </w:r>
    </w:p>
    <w:p w14:paraId="17DB3C9B" w14:textId="77777777"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lastRenderedPageBreak/>
        <w:t>Type</w:t>
      </w:r>
      <w:r w:rsidRPr="00415183">
        <w:rPr>
          <w:rFonts w:eastAsia="Times New Roman" w:cs="Times New Roman"/>
        </w:rPr>
        <w:t>: Linux</w:t>
      </w:r>
    </w:p>
    <w:p w14:paraId="50B0CF70" w14:textId="77777777"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Version</w:t>
      </w:r>
      <w:r w:rsidRPr="00415183">
        <w:rPr>
          <w:rFonts w:eastAsia="Times New Roman" w:cs="Times New Roman"/>
        </w:rPr>
        <w:t>: Ubuntu</w:t>
      </w:r>
    </w:p>
    <w:p w14:paraId="2A12E051" w14:textId="77777777" w:rsidR="00972A32" w:rsidRPr="00415183" w:rsidRDefault="00844729" w:rsidP="00B93AD1">
      <w:pPr>
        <w:numPr>
          <w:ilvl w:val="0"/>
          <w:numId w:val="19"/>
        </w:numPr>
        <w:spacing w:after="120" w:line="240" w:lineRule="auto"/>
        <w:contextualSpacing/>
        <w:rPr>
          <w:rFonts w:eastAsia="Times New Roman" w:cs="Times New Roman"/>
        </w:rPr>
      </w:pPr>
      <w:r>
        <w:rPr>
          <w:rFonts w:eastAsia="Times New Roman" w:cs="Times New Roman"/>
        </w:rPr>
        <w:t>The maximum stack configured for Java is 2048 MB, so choose to allocate at least 3072</w:t>
      </w:r>
      <w:r w:rsidR="00972A32" w:rsidRPr="00415183">
        <w:rPr>
          <w:rFonts w:eastAsia="Times New Roman" w:cs="Times New Roman"/>
        </w:rPr>
        <w:t xml:space="preserve"> MB </w:t>
      </w:r>
      <w:r w:rsidR="00625ABB">
        <w:rPr>
          <w:rFonts w:eastAsia="Times New Roman" w:cs="Times New Roman"/>
        </w:rPr>
        <w:t>of ram to your virtual machine</w:t>
      </w:r>
    </w:p>
    <w:p w14:paraId="31345B18" w14:textId="77777777"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hard drive for your new virtual machine (Figure 3)</w:t>
      </w:r>
    </w:p>
    <w:p w14:paraId="40976F20" w14:textId="77777777"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the type of hard drive used by your virtual machine (Figure 4); the drive type you select determines the compatibility of the virtual hard disk you create with different virtualization software</w:t>
      </w:r>
    </w:p>
    <w:p w14:paraId="0C8EFC70" w14:textId="77777777"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disk space allocation (Figure 5); dynamic allocation allows your virtualization software to allocate more hard drive space from the virtualization platform to this virtual hard drive as-needed</w:t>
      </w:r>
    </w:p>
    <w:p w14:paraId="6477180C" w14:textId="77777777" w:rsidR="00972A32" w:rsidRPr="00415183" w:rsidRDefault="00CC0849" w:rsidP="00B93AD1">
      <w:pPr>
        <w:numPr>
          <w:ilvl w:val="0"/>
          <w:numId w:val="19"/>
        </w:numPr>
        <w:spacing w:after="120" w:line="240" w:lineRule="auto"/>
        <w:contextualSpacing/>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804672" behindDoc="0" locked="0" layoutInCell="1" allowOverlap="1" wp14:anchorId="40AB82A7" wp14:editId="0EC01FC1">
                <wp:simplePos x="0" y="0"/>
                <wp:positionH relativeFrom="column">
                  <wp:posOffset>1252855</wp:posOffset>
                </wp:positionH>
                <wp:positionV relativeFrom="paragraph">
                  <wp:posOffset>582295</wp:posOffset>
                </wp:positionV>
                <wp:extent cx="3219450" cy="27241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219450" cy="2724150"/>
                          <a:chOff x="0" y="0"/>
                          <a:chExt cx="3219450" cy="2724150"/>
                        </a:xfrm>
                      </wpg:grpSpPr>
                      <pic:pic xmlns:pic="http://schemas.openxmlformats.org/drawingml/2006/picture">
                        <pic:nvPicPr>
                          <pic:cNvPr id="42" name="Picture 42"/>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w="9525">
                            <a:noFill/>
                            <a:miter lim="800000"/>
                            <a:headEnd/>
                            <a:tailEnd/>
                          </a:ln>
                        </pic:spPr>
                      </pic:pic>
                      <wps:wsp>
                        <wps:cNvPr id="7" name="Text Box 7"/>
                        <wps:cNvSpPr txBox="1"/>
                        <wps:spPr>
                          <a:xfrm>
                            <a:off x="0" y="2543175"/>
                            <a:ext cx="3215005" cy="180975"/>
                          </a:xfrm>
                          <a:prstGeom prst="rect">
                            <a:avLst/>
                          </a:prstGeom>
                          <a:solidFill>
                            <a:prstClr val="white"/>
                          </a:solidFill>
                          <a:ln>
                            <a:noFill/>
                          </a:ln>
                          <a:effectLst/>
                        </wps:spPr>
                        <wps:txbx>
                          <w:txbxContent>
                            <w:p w14:paraId="5CDFA23A" w14:textId="77777777" w:rsidR="005D3061" w:rsidRPr="00B61C67" w:rsidRDefault="005D3061" w:rsidP="005D3061">
                              <w:pPr>
                                <w:pStyle w:val="Caption"/>
                                <w:jc w:val="center"/>
                                <w:rPr>
                                  <w:rFonts w:ascii="Arial" w:eastAsia="Times New Roman" w:hAnsi="Arial" w:cs="Times New Roman"/>
                                  <w:noProof/>
                                </w:rPr>
                              </w:pPr>
                              <w:bookmarkStart w:id="631" w:name="_Toc382558281"/>
                              <w:r>
                                <w:t xml:space="preserve">Figure </w:t>
                              </w:r>
                              <w:fldSimple w:instr=" SEQ Figure \* ARABIC ">
                                <w:r w:rsidR="00AC06A4">
                                  <w:rPr>
                                    <w:noProof/>
                                  </w:rPr>
                                  <w:t>2</w:t>
                                </w:r>
                              </w:fldSimple>
                              <w:r>
                                <w:t xml:space="preserve">: </w:t>
                              </w:r>
                              <w:bookmarkStart w:id="632"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631"/>
                              <w:bookmarkEnd w:id="6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92" style="position:absolute;left:0;text-align:left;margin-left:98.65pt;margin-top:45.85pt;width:253.5pt;height:214.5pt;z-index:251804672" coordsize="3219450,272415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width:3219450;height:25336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7A&#10;9u7EAAAA2wAAAA8AAABkcnMvZG93bnJldi54bWxEj0FrwkAUhO+C/2F5Qm9m01BEUtcgBbGHFqot&#10;9PrIPrPR7Nsku42pv94tFDwOM/MNsypG24iBel87VvCYpCCIS6drrhR8fW7nSxA+IGtsHJOCX/JQ&#10;rKeTFebaXXhPwyFUIkLY56jAhNDmUvrSkEWfuJY4ekfXWwxR9pXUPV4i3DYyS9OFtFhzXDDY0ouh&#10;8nz4sQrk4Lts+Hg/yWtw12//tt91qVHqYTZunkEEGsM9/N9+1QqeMvj7En+AXN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7A9u7EAAAA2wAAAA8AAAAAAAAAAAAAAAAAnAIA&#10;AGRycy9kb3ducmV2LnhtbFBLBQYAAAAABAAEAPcAAACNAwAAAAA=&#10;">
                  <v:imagedata r:id="rId34" o:title=""/>
                  <v:path arrowok="t"/>
                </v:shape>
                <v:shape id="Text Box 7" o:spid="_x0000_s1094" type="#_x0000_t202" style="position:absolute;top:2543175;width:3215005;height:1809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QIrWwgAA&#10;ANoAAAAPAAAAZHJzL2Rvd25yZXYueG1sRI9Pi8IwFMTvC36H8AQvi6Z6cJdqFP+CB/egK54fzbMt&#10;Ni8libZ+eyMIHoeZ+Q0znbemEndyvrSsYDhIQBBnVpecKzj9b/u/IHxA1lhZJgUP8jCfdb6mmGrb&#10;8IHux5CLCGGfooIihDqV0mcFGfQDWxNH72KdwRCly6V22ES4qeQoScbSYMlxocCaVgVl1+PNKBiv&#10;3a058Op7fdrs8a/OR+fl46xUr9suJiACteETfrd3WsEPvK7EGyBnT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5AitbCAAAA2gAAAA8AAAAAAAAAAAAAAAAAlwIAAGRycy9kb3du&#10;cmV2LnhtbFBLBQYAAAAABAAEAPUAAACGAwAAAAA=&#10;" stroked="f">
                  <v:textbox inset="0,0,0,0">
                    <w:txbxContent>
                      <w:p w14:paraId="5CDFA23A" w14:textId="77777777" w:rsidR="005D3061" w:rsidRPr="00B61C67" w:rsidRDefault="005D3061" w:rsidP="005D3061">
                        <w:pPr>
                          <w:pStyle w:val="Caption"/>
                          <w:jc w:val="center"/>
                          <w:rPr>
                            <w:rFonts w:ascii="Arial" w:eastAsia="Times New Roman" w:hAnsi="Arial" w:cs="Times New Roman"/>
                            <w:noProof/>
                          </w:rPr>
                        </w:pPr>
                        <w:bookmarkStart w:id="633" w:name="_Toc382558281"/>
                        <w:r>
                          <w:t xml:space="preserve">Figure </w:t>
                        </w:r>
                        <w:fldSimple w:instr=" SEQ Figure \* ARABIC ">
                          <w:r w:rsidR="00AC06A4">
                            <w:rPr>
                              <w:noProof/>
                            </w:rPr>
                            <w:t>2</w:t>
                          </w:r>
                        </w:fldSimple>
                        <w:r>
                          <w:t xml:space="preserve">: </w:t>
                        </w:r>
                        <w:bookmarkStart w:id="634"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633"/>
                        <w:bookmarkEnd w:id="634"/>
                      </w:p>
                    </w:txbxContent>
                  </v:textbox>
                </v:shape>
                <w10:wrap type="topAndBottom"/>
              </v:group>
            </w:pict>
          </mc:Fallback>
        </mc:AlternateContent>
      </w:r>
      <w:r w:rsidR="00972A32" w:rsidRPr="00415183">
        <w:rPr>
          <w:rFonts w:eastAsia="Times New Roman" w:cs="Times New Roman"/>
        </w:rPr>
        <w:t>Allocate disk space to your virtual hard drive (Figure 6); this allocates a specified amount of hard drive space from the virtualization platform to the virtual machine</w:t>
      </w:r>
    </w:p>
    <w:p w14:paraId="47E26983" w14:textId="77777777" w:rsidR="00972A32" w:rsidRPr="00415183" w:rsidRDefault="00972A32" w:rsidP="00972A32">
      <w:pPr>
        <w:spacing w:after="120" w:line="240" w:lineRule="auto"/>
        <w:rPr>
          <w:rFonts w:eastAsia="Times New Roman" w:cs="Times New Roman"/>
        </w:rPr>
      </w:pPr>
    </w:p>
    <w:p w14:paraId="53F6A8AC" w14:textId="77777777" w:rsidR="00972A32" w:rsidRPr="00415183" w:rsidRDefault="00972A32" w:rsidP="00972A32">
      <w:pPr>
        <w:spacing w:after="120" w:line="240" w:lineRule="auto"/>
        <w:rPr>
          <w:rFonts w:eastAsia="Times New Roman" w:cs="Times New Roman"/>
        </w:rPr>
      </w:pPr>
    </w:p>
    <w:p w14:paraId="38B19F68" w14:textId="77777777" w:rsidR="00972A32" w:rsidRPr="00415183" w:rsidRDefault="00972A32" w:rsidP="00972A32">
      <w:pPr>
        <w:spacing w:after="120" w:line="240" w:lineRule="auto"/>
        <w:rPr>
          <w:rFonts w:eastAsia="Times New Roman" w:cs="Times New Roman"/>
        </w:rPr>
      </w:pPr>
    </w:p>
    <w:p w14:paraId="113D3938" w14:textId="77777777" w:rsidR="00972A32" w:rsidRDefault="00CC0849" w:rsidP="00972A32">
      <w:pPr>
        <w:keepNext/>
        <w:spacing w:after="120" w:line="240" w:lineRule="auto"/>
        <w:jc w:val="center"/>
        <w:rPr>
          <w:rFonts w:eastAsia="Times" w:cs="Times New Roman"/>
          <w:bCs/>
          <w:szCs w:val="20"/>
        </w:rPr>
      </w:pPr>
      <w:r w:rsidRPr="00415183">
        <w:rPr>
          <w:rFonts w:eastAsia="Times New Roman" w:cs="Times New Roman"/>
          <w:noProof/>
        </w:rPr>
        <w:lastRenderedPageBreak/>
        <mc:AlternateContent>
          <mc:Choice Requires="wpg">
            <w:drawing>
              <wp:anchor distT="0" distB="0" distL="114300" distR="114300" simplePos="0" relativeHeight="251808768" behindDoc="0" locked="0" layoutInCell="1" allowOverlap="1" wp14:anchorId="7B8EF5D8" wp14:editId="367A4B4B">
                <wp:simplePos x="0" y="0"/>
                <wp:positionH relativeFrom="column">
                  <wp:posOffset>1085850</wp:posOffset>
                </wp:positionH>
                <wp:positionV relativeFrom="paragraph">
                  <wp:posOffset>3578225</wp:posOffset>
                </wp:positionV>
                <wp:extent cx="3619500" cy="2847975"/>
                <wp:effectExtent l="0" t="0" r="0" b="9525"/>
                <wp:wrapTopAndBottom/>
                <wp:docPr id="19" name="Group 19"/>
                <wp:cNvGraphicFramePr/>
                <a:graphic xmlns:a="http://schemas.openxmlformats.org/drawingml/2006/main">
                  <a:graphicData uri="http://schemas.microsoft.com/office/word/2010/wordprocessingGroup">
                    <wpg:wgp>
                      <wpg:cNvGrpSpPr/>
                      <wpg:grpSpPr>
                        <a:xfrm>
                          <a:off x="0" y="0"/>
                          <a:ext cx="3619500" cy="2847975"/>
                          <a:chOff x="0" y="0"/>
                          <a:chExt cx="3619500" cy="2847975"/>
                        </a:xfrm>
                      </wpg:grpSpPr>
                      <pic:pic xmlns:pic="http://schemas.openxmlformats.org/drawingml/2006/picture">
                        <pic:nvPicPr>
                          <pic:cNvPr id="45" name="Picture 10"/>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19500" cy="2686050"/>
                          </a:xfrm>
                          <a:prstGeom prst="rect">
                            <a:avLst/>
                          </a:prstGeom>
                          <a:noFill/>
                          <a:ln w="9525">
                            <a:noFill/>
                            <a:miter lim="800000"/>
                            <a:headEnd/>
                            <a:tailEnd/>
                          </a:ln>
                        </pic:spPr>
                      </pic:pic>
                      <wps:wsp>
                        <wps:cNvPr id="18" name="Text Box 18"/>
                        <wps:cNvSpPr txBox="1"/>
                        <wps:spPr>
                          <a:xfrm>
                            <a:off x="0" y="2686050"/>
                            <a:ext cx="3615055" cy="161925"/>
                          </a:xfrm>
                          <a:prstGeom prst="rect">
                            <a:avLst/>
                          </a:prstGeom>
                          <a:solidFill>
                            <a:prstClr val="white"/>
                          </a:solidFill>
                          <a:ln>
                            <a:noFill/>
                          </a:ln>
                          <a:effectLst/>
                        </wps:spPr>
                        <wps:txbx>
                          <w:txbxContent>
                            <w:p w14:paraId="08E5ADDD" w14:textId="77777777" w:rsidR="00CC0849" w:rsidRPr="00B41751" w:rsidRDefault="00CC0849" w:rsidP="00CC0849">
                              <w:pPr>
                                <w:pStyle w:val="Caption"/>
                                <w:jc w:val="center"/>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095" style="position:absolute;left:0;text-align:left;margin-left:85.5pt;margin-top:281.75pt;width:285pt;height:224.25pt;z-index:251808768" coordsize="3619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">
                <v:shape id="Picture 10" o:spid="_x0000_s1096" type="#_x0000_t75" style="position:absolute;width:36195;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36" o:title=""/>
                  <v:path arrowok="t"/>
                </v:shape>
                <v:shape id="Text Box 18" o:spid="_x0000_s1097" type="#_x0000_t202" style="position:absolute;top:26860;width:3615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CC0849" w:rsidRPr="00B41751" w:rsidRDefault="00CC0849" w:rsidP="00CC0849">
                        <w:pPr>
                          <w:pStyle w:val="Caption"/>
                          <w:jc w:val="center"/>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r w:rsidRPr="00415183">
        <w:rPr>
          <w:rFonts w:eastAsia="Times New Roman" w:cs="Times New Roman"/>
          <w:noProof/>
        </w:rPr>
        <mc:AlternateContent>
          <mc:Choice Requires="wpg">
            <w:drawing>
              <wp:anchor distT="0" distB="0" distL="114300" distR="114300" simplePos="0" relativeHeight="251806720" behindDoc="0" locked="0" layoutInCell="1" allowOverlap="1" wp14:anchorId="0CA73E69" wp14:editId="07120489">
                <wp:simplePos x="0" y="0"/>
                <wp:positionH relativeFrom="column">
                  <wp:posOffset>789305</wp:posOffset>
                </wp:positionH>
                <wp:positionV relativeFrom="paragraph">
                  <wp:posOffset>111125</wp:posOffset>
                </wp:positionV>
                <wp:extent cx="4017645" cy="3000375"/>
                <wp:effectExtent l="0" t="0" r="1905" b="9525"/>
                <wp:wrapTopAndBottom/>
                <wp:docPr id="16" name="Group 16"/>
                <wp:cNvGraphicFramePr/>
                <a:graphic xmlns:a="http://schemas.openxmlformats.org/drawingml/2006/main">
                  <a:graphicData uri="http://schemas.microsoft.com/office/word/2010/wordprocessingGroup">
                    <wpg:wgp>
                      <wpg:cNvGrpSpPr/>
                      <wpg:grpSpPr>
                        <a:xfrm>
                          <a:off x="0" y="0"/>
                          <a:ext cx="4017645" cy="3000375"/>
                          <a:chOff x="-239515" y="0"/>
                          <a:chExt cx="4017886" cy="3000375"/>
                        </a:xfrm>
                      </wpg:grpSpPr>
                      <pic:pic xmlns:pic="http://schemas.openxmlformats.org/drawingml/2006/picture">
                        <pic:nvPicPr>
                          <pic:cNvPr id="44" name="Picture 7"/>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543300" cy="2790825"/>
                          </a:xfrm>
                          <a:prstGeom prst="rect">
                            <a:avLst/>
                          </a:prstGeom>
                          <a:noFill/>
                          <a:ln w="9525">
                            <a:noFill/>
                            <a:miter lim="800000"/>
                            <a:headEnd/>
                            <a:tailEnd/>
                          </a:ln>
                        </pic:spPr>
                      </pic:pic>
                      <wps:wsp>
                        <wps:cNvPr id="15" name="Text Box 15"/>
                        <wps:cNvSpPr txBox="1"/>
                        <wps:spPr>
                          <a:xfrm>
                            <a:off x="-239515" y="2809875"/>
                            <a:ext cx="4017886" cy="190500"/>
                          </a:xfrm>
                          <a:prstGeom prst="rect">
                            <a:avLst/>
                          </a:prstGeom>
                          <a:solidFill>
                            <a:prstClr val="white"/>
                          </a:solidFill>
                          <a:ln>
                            <a:noFill/>
                          </a:ln>
                          <a:effectLst/>
                        </wps:spPr>
                        <wps:txbx>
                          <w:txbxContent>
                            <w:p w14:paraId="67953000" w14:textId="77777777" w:rsidR="005D3061" w:rsidRPr="004A778E" w:rsidRDefault="005D3061" w:rsidP="005D3061">
                              <w:pPr>
                                <w:pStyle w:val="Caption"/>
                                <w:jc w:val="center"/>
                                <w:rPr>
                                  <w:rFonts w:ascii="Arial" w:eastAsia="Times New Roman" w:hAnsi="Arial" w:cs="Times New Roman"/>
                                  <w:noProof/>
                                </w:rPr>
                              </w:pPr>
                              <w:r>
                                <w:t xml:space="preserve">Figure 3: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98" style="position:absolute;left:0;text-align:left;margin-left:62.15pt;margin-top:8.75pt;width:316.35pt;height:236.25pt;z-index:251806720;mso-width-relative:margin" coordorigin="-2395" coordsize="40178,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">
                <v:shape id="Picture 7" o:spid="_x0000_s1099" type="#_x0000_t75" style="position:absolute;width:35433;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38" o:title=""/>
                  <v:path arrowok="t"/>
                </v:shape>
                <v:shape id="Text Box 15" o:spid="_x0000_s1100" type="#_x0000_t202" style="position:absolute;left:-2395;top:28098;width:4017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5D3061" w:rsidRPr="004A778E" w:rsidRDefault="005D3061" w:rsidP="005D3061">
                        <w:pPr>
                          <w:pStyle w:val="Caption"/>
                          <w:jc w:val="center"/>
                          <w:rPr>
                            <w:rFonts w:ascii="Arial" w:eastAsia="Times New Roman" w:hAnsi="Arial" w:cs="Times New Roman"/>
                            <w:noProof/>
                          </w:rPr>
                        </w:pPr>
                        <w:r>
                          <w:t xml:space="preserve">Figure 3: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v:textbox>
                </v:shape>
                <w10:wrap type="topAndBottom"/>
              </v:group>
            </w:pict>
          </mc:Fallback>
        </mc:AlternateContent>
      </w:r>
    </w:p>
    <w:p w14:paraId="74C8C40D" w14:textId="77777777" w:rsidR="005D3061" w:rsidRDefault="005D3061" w:rsidP="00972A32">
      <w:pPr>
        <w:keepNext/>
        <w:spacing w:after="120" w:line="240" w:lineRule="auto"/>
        <w:jc w:val="center"/>
        <w:rPr>
          <w:rFonts w:eastAsia="Times" w:cs="Times New Roman"/>
          <w:bCs/>
          <w:szCs w:val="20"/>
        </w:rPr>
      </w:pPr>
    </w:p>
    <w:p w14:paraId="55161517" w14:textId="77777777" w:rsidR="005D3061" w:rsidRDefault="005D3061" w:rsidP="00972A32">
      <w:pPr>
        <w:keepNext/>
        <w:spacing w:after="120" w:line="240" w:lineRule="auto"/>
        <w:jc w:val="center"/>
        <w:rPr>
          <w:rFonts w:eastAsia="Times" w:cs="Times New Roman"/>
          <w:bCs/>
          <w:szCs w:val="20"/>
        </w:rPr>
      </w:pPr>
    </w:p>
    <w:p w14:paraId="4B3402A0" w14:textId="77777777" w:rsidR="005D3061" w:rsidRDefault="005D3061" w:rsidP="00972A32">
      <w:pPr>
        <w:keepNext/>
        <w:spacing w:after="120" w:line="240" w:lineRule="auto"/>
        <w:jc w:val="center"/>
        <w:rPr>
          <w:rFonts w:eastAsia="Times" w:cs="Times New Roman"/>
          <w:bCs/>
          <w:szCs w:val="20"/>
        </w:rPr>
      </w:pPr>
    </w:p>
    <w:p w14:paraId="255583DA" w14:textId="77777777" w:rsidR="005D3061" w:rsidRDefault="005D3061" w:rsidP="00972A32">
      <w:pPr>
        <w:keepNext/>
        <w:spacing w:after="120" w:line="240" w:lineRule="auto"/>
        <w:jc w:val="center"/>
        <w:rPr>
          <w:rFonts w:eastAsia="Times" w:cs="Times New Roman"/>
          <w:bCs/>
          <w:szCs w:val="20"/>
        </w:rPr>
      </w:pPr>
    </w:p>
    <w:p w14:paraId="5CAFFFDC" w14:textId="77777777" w:rsidR="005D3061" w:rsidRDefault="005D3061" w:rsidP="00972A32">
      <w:pPr>
        <w:keepNext/>
        <w:spacing w:after="120" w:line="240" w:lineRule="auto"/>
        <w:jc w:val="center"/>
        <w:rPr>
          <w:rFonts w:eastAsia="Times" w:cs="Times New Roman"/>
          <w:bCs/>
          <w:szCs w:val="20"/>
        </w:rPr>
      </w:pPr>
    </w:p>
    <w:p w14:paraId="66F78791" w14:textId="77777777" w:rsidR="00CC0849" w:rsidRDefault="00CC0849" w:rsidP="00972A32">
      <w:pPr>
        <w:keepNext/>
        <w:spacing w:after="120" w:line="240" w:lineRule="auto"/>
        <w:jc w:val="center"/>
        <w:rPr>
          <w:rFonts w:eastAsia="Times" w:cs="Times New Roman"/>
          <w:bCs/>
          <w:szCs w:val="20"/>
        </w:rPr>
      </w:pPr>
    </w:p>
    <w:bookmarkStart w:id="635" w:name="_Toc380734665"/>
    <w:bookmarkStart w:id="636" w:name="_Toc380756544"/>
    <w:bookmarkStart w:id="637" w:name="_Toc382492880"/>
    <w:bookmarkStart w:id="638" w:name="_Toc382923411"/>
    <w:p w14:paraId="4118AE0D" w14:textId="77777777" w:rsidR="00CC0849" w:rsidRDefault="00CC0849" w:rsidP="00972A32">
      <w:pPr>
        <w:keepNext/>
        <w:spacing w:after="120" w:line="240" w:lineRule="auto"/>
        <w:jc w:val="center"/>
        <w:rPr>
          <w:rFonts w:eastAsia="Times" w:cs="Times New Roman"/>
          <w:bCs/>
          <w:szCs w:val="20"/>
        </w:rPr>
      </w:pPr>
      <w:r w:rsidRPr="00415183">
        <w:rPr>
          <w:rFonts w:eastAsia="Times New Roman" w:cs="Times New Roman"/>
          <w:noProof/>
          <w:color w:val="000000"/>
          <w:kern w:val="22"/>
        </w:rPr>
        <w:lastRenderedPageBreak/>
        <mc:AlternateContent>
          <mc:Choice Requires="wpg">
            <w:drawing>
              <wp:anchor distT="0" distB="0" distL="114300" distR="114300" simplePos="0" relativeHeight="251812864" behindDoc="0" locked="0" layoutInCell="1" allowOverlap="1" wp14:anchorId="5944ACB2" wp14:editId="3AA219F5">
                <wp:simplePos x="0" y="0"/>
                <wp:positionH relativeFrom="column">
                  <wp:posOffset>1050290</wp:posOffset>
                </wp:positionH>
                <wp:positionV relativeFrom="paragraph">
                  <wp:posOffset>3424555</wp:posOffset>
                </wp:positionV>
                <wp:extent cx="3629025" cy="2867025"/>
                <wp:effectExtent l="0" t="0" r="9525" b="9525"/>
                <wp:wrapTopAndBottom/>
                <wp:docPr id="25" name="Group 25"/>
                <wp:cNvGraphicFramePr/>
                <a:graphic xmlns:a="http://schemas.openxmlformats.org/drawingml/2006/main">
                  <a:graphicData uri="http://schemas.microsoft.com/office/word/2010/wordprocessingGroup">
                    <wpg:wgp>
                      <wpg:cNvGrpSpPr/>
                      <wpg:grpSpPr>
                        <a:xfrm>
                          <a:off x="0" y="0"/>
                          <a:ext cx="3629025" cy="2867025"/>
                          <a:chOff x="0" y="0"/>
                          <a:chExt cx="3629025" cy="2867025"/>
                        </a:xfrm>
                      </wpg:grpSpPr>
                      <pic:pic xmlns:pic="http://schemas.openxmlformats.org/drawingml/2006/picture">
                        <pic:nvPicPr>
                          <pic:cNvPr id="47" name="Picture 47"/>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29025" cy="2695575"/>
                          </a:xfrm>
                          <a:prstGeom prst="rect">
                            <a:avLst/>
                          </a:prstGeom>
                          <a:noFill/>
                          <a:ln w="9525">
                            <a:noFill/>
                            <a:miter lim="800000"/>
                            <a:headEnd/>
                            <a:tailEnd/>
                          </a:ln>
                        </pic:spPr>
                      </pic:pic>
                      <wps:wsp>
                        <wps:cNvPr id="22" name="Text Box 22"/>
                        <wps:cNvSpPr txBox="1"/>
                        <wps:spPr>
                          <a:xfrm>
                            <a:off x="0" y="2695575"/>
                            <a:ext cx="3624580" cy="171450"/>
                          </a:xfrm>
                          <a:prstGeom prst="rect">
                            <a:avLst/>
                          </a:prstGeom>
                          <a:solidFill>
                            <a:prstClr val="white"/>
                          </a:solidFill>
                          <a:ln>
                            <a:noFill/>
                          </a:ln>
                          <a:effectLst/>
                        </wps:spPr>
                        <wps:txbx>
                          <w:txbxContent>
                            <w:p w14:paraId="24BF53CF" w14:textId="77777777" w:rsidR="00CC0849" w:rsidRPr="0090493A" w:rsidRDefault="00CC0849" w:rsidP="00CC0849">
                              <w:pPr>
                                <w:pStyle w:val="Caption"/>
                                <w:jc w:val="center"/>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5" o:spid="_x0000_s1101" style="position:absolute;left:0;text-align:left;margin-left:82.7pt;margin-top:269.65pt;width:285.75pt;height:225.75pt;z-index:251812864" coordsize="3629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">
                <v:shape id="Picture 47" o:spid="_x0000_s1102" type="#_x0000_t75" style="position:absolute;width:3629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40" o:title=""/>
                  <v:path arrowok="t"/>
                </v:shape>
                <v:shape id="Text Box 22" o:spid="_x0000_s1103" type="#_x0000_t202" style="position:absolute;top:26955;width:3624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CC0849" w:rsidRPr="0090493A" w:rsidRDefault="00CC0849" w:rsidP="00CC0849">
                        <w:pPr>
                          <w:pStyle w:val="Caption"/>
                          <w:jc w:val="center"/>
                          <w:rPr>
                            <w:rFonts w:ascii="Arial" w:eastAsia="Times New Roman" w:hAnsi="Arial" w:cs="Times New Roman"/>
                            <w:noProof/>
                          </w:rPr>
                        </w:pPr>
                        <w:r>
                          <w:t>Figure 6: Configure virtual hard drive</w:t>
                        </w:r>
                      </w:p>
                    </w:txbxContent>
                  </v:textbox>
                </v:shape>
                <w10:wrap type="topAndBottom"/>
              </v:group>
            </w:pict>
          </mc:Fallback>
        </mc:AlternateContent>
      </w:r>
      <w:bookmarkEnd w:id="635"/>
      <w:bookmarkEnd w:id="636"/>
      <w:bookmarkEnd w:id="637"/>
      <w:bookmarkEnd w:id="638"/>
      <w:r w:rsidRPr="00415183">
        <w:rPr>
          <w:rFonts w:eastAsia="Times New Roman" w:cs="Times New Roman"/>
          <w:noProof/>
        </w:rPr>
        <mc:AlternateContent>
          <mc:Choice Requires="wpg">
            <w:drawing>
              <wp:anchor distT="0" distB="0" distL="114300" distR="114300" simplePos="0" relativeHeight="251810816" behindDoc="0" locked="0" layoutInCell="1" allowOverlap="1" wp14:anchorId="77CA980E" wp14:editId="323838F0">
                <wp:simplePos x="0" y="0"/>
                <wp:positionH relativeFrom="column">
                  <wp:posOffset>1029970</wp:posOffset>
                </wp:positionH>
                <wp:positionV relativeFrom="paragraph">
                  <wp:posOffset>168275</wp:posOffset>
                </wp:positionV>
                <wp:extent cx="3650615" cy="285750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650615" cy="2857500"/>
                          <a:chOff x="0" y="0"/>
                          <a:chExt cx="3650615" cy="2857500"/>
                        </a:xfrm>
                      </wpg:grpSpPr>
                      <pic:pic xmlns:pic="http://schemas.openxmlformats.org/drawingml/2006/picture">
                        <pic:nvPicPr>
                          <pic:cNvPr id="46" name="Picture 13"/>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48075" cy="2714625"/>
                          </a:xfrm>
                          <a:prstGeom prst="rect">
                            <a:avLst/>
                          </a:prstGeom>
                          <a:noFill/>
                          <a:ln w="9525">
                            <a:noFill/>
                            <a:miter lim="800000"/>
                            <a:headEnd/>
                            <a:tailEnd/>
                          </a:ln>
                        </pic:spPr>
                      </pic:pic>
                      <wps:wsp>
                        <wps:cNvPr id="20" name="Text Box 20"/>
                        <wps:cNvSpPr txBox="1"/>
                        <wps:spPr>
                          <a:xfrm>
                            <a:off x="0" y="2714625"/>
                            <a:ext cx="3650615" cy="142875"/>
                          </a:xfrm>
                          <a:prstGeom prst="rect">
                            <a:avLst/>
                          </a:prstGeom>
                          <a:solidFill>
                            <a:prstClr val="white"/>
                          </a:solidFill>
                          <a:ln>
                            <a:noFill/>
                          </a:ln>
                          <a:effectLst/>
                        </wps:spPr>
                        <wps:txbx>
                          <w:txbxContent>
                            <w:p w14:paraId="7EDD8142" w14:textId="77777777" w:rsidR="00CC0849" w:rsidRPr="00AB44F3" w:rsidRDefault="00CC0849" w:rsidP="00CC0849">
                              <w:pPr>
                                <w:pStyle w:val="Caption"/>
                                <w:jc w:val="center"/>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104" style="position:absolute;left:0;text-align:left;margin-left:81.1pt;margin-top:13.25pt;width:287.45pt;height:225pt;z-index:251810816" coordsize="3650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">
                <v:shape id="Picture 13" o:spid="_x0000_s1105" type="#_x0000_t75" style="position:absolute;width:3648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2" o:title=""/>
                  <v:path arrowok="t"/>
                </v:shape>
                <v:shape id="Text Box 20" o:spid="_x0000_s1106" type="#_x0000_t202" style="position:absolute;top:27146;width:3650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CC0849" w:rsidRPr="00AB44F3" w:rsidRDefault="00CC0849" w:rsidP="00CC0849">
                        <w:pPr>
                          <w:pStyle w:val="Caption"/>
                          <w:jc w:val="center"/>
                          <w:rPr>
                            <w:rFonts w:ascii="Arial" w:eastAsia="Times New Roman" w:hAnsi="Arial" w:cs="Times New Roman"/>
                            <w:noProof/>
                          </w:rPr>
                        </w:pPr>
                        <w:r>
                          <w:t>Figure 5: Specify storage allocation</w:t>
                        </w:r>
                      </w:p>
                    </w:txbxContent>
                  </v:textbox>
                </v:shape>
                <w10:wrap type="topAndBottom"/>
              </v:group>
            </w:pict>
          </mc:Fallback>
        </mc:AlternateContent>
      </w:r>
    </w:p>
    <w:p w14:paraId="6ADA0389" w14:textId="77777777" w:rsidR="00CC0849" w:rsidRDefault="00CC0849" w:rsidP="00972A32">
      <w:pPr>
        <w:keepNext/>
        <w:spacing w:after="120" w:line="240" w:lineRule="auto"/>
        <w:jc w:val="center"/>
        <w:rPr>
          <w:rFonts w:eastAsia="Times" w:cs="Times New Roman"/>
          <w:bCs/>
          <w:szCs w:val="20"/>
        </w:rPr>
      </w:pPr>
    </w:p>
    <w:p w14:paraId="48C67E4E" w14:textId="77777777" w:rsidR="00CC0849" w:rsidRDefault="00CC0849" w:rsidP="00972A32">
      <w:pPr>
        <w:keepNext/>
        <w:spacing w:after="120" w:line="240" w:lineRule="auto"/>
        <w:jc w:val="center"/>
        <w:rPr>
          <w:rFonts w:eastAsia="Times" w:cs="Times New Roman"/>
          <w:bCs/>
          <w:szCs w:val="20"/>
        </w:rPr>
      </w:pPr>
    </w:p>
    <w:p w14:paraId="01E84098" w14:textId="77777777" w:rsidR="00CC0849" w:rsidRDefault="00CC0849" w:rsidP="00972A32">
      <w:pPr>
        <w:keepNext/>
        <w:spacing w:after="120" w:line="240" w:lineRule="auto"/>
        <w:jc w:val="center"/>
        <w:rPr>
          <w:rFonts w:eastAsia="Times" w:cs="Times New Roman"/>
          <w:bCs/>
          <w:szCs w:val="20"/>
        </w:rPr>
      </w:pPr>
    </w:p>
    <w:p w14:paraId="4602BAEB" w14:textId="77777777" w:rsidR="00CC0849" w:rsidRDefault="00CC0849" w:rsidP="00972A32">
      <w:pPr>
        <w:keepNext/>
        <w:spacing w:after="120" w:line="240" w:lineRule="auto"/>
        <w:jc w:val="center"/>
        <w:rPr>
          <w:rFonts w:eastAsia="Times" w:cs="Times New Roman"/>
          <w:bCs/>
          <w:szCs w:val="20"/>
        </w:rPr>
      </w:pPr>
    </w:p>
    <w:p w14:paraId="71C9AFF3" w14:textId="77777777" w:rsidR="00CC0849" w:rsidRDefault="00CC0849" w:rsidP="00972A32">
      <w:pPr>
        <w:keepNext/>
        <w:spacing w:after="120" w:line="240" w:lineRule="auto"/>
        <w:jc w:val="center"/>
        <w:rPr>
          <w:rFonts w:eastAsia="Times" w:cs="Times New Roman"/>
          <w:bCs/>
          <w:szCs w:val="20"/>
        </w:rPr>
      </w:pPr>
    </w:p>
    <w:p w14:paraId="616FE14E" w14:textId="77777777" w:rsidR="00CC0849" w:rsidRPr="00415183" w:rsidRDefault="00CC0849" w:rsidP="00CC0849">
      <w:pPr>
        <w:keepNext/>
        <w:spacing w:after="120" w:line="240" w:lineRule="auto"/>
        <w:rPr>
          <w:rFonts w:eastAsia="Times" w:cs="Times New Roman"/>
          <w:bCs/>
          <w:szCs w:val="20"/>
        </w:rPr>
      </w:pPr>
    </w:p>
    <w:p w14:paraId="1C235A0F" w14:textId="77777777" w:rsidR="006A293C" w:rsidRPr="006A293C" w:rsidRDefault="006A293C" w:rsidP="007F49A7">
      <w:pPr>
        <w:pStyle w:val="Heading3"/>
        <w:rPr>
          <w:b w:val="0"/>
          <w:bCs w:val="0"/>
          <w:noProof/>
          <w:vanish/>
          <w:color w:val="365F91" w:themeColor="accent1" w:themeShade="BF"/>
          <w:sz w:val="28"/>
          <w:szCs w:val="28"/>
        </w:rPr>
      </w:pPr>
      <w:bookmarkStart w:id="639" w:name="_Toc379537675"/>
      <w:bookmarkStart w:id="640" w:name="_Toc379537676"/>
      <w:bookmarkEnd w:id="639"/>
      <w:bookmarkEnd w:id="640"/>
    </w:p>
    <w:p w14:paraId="1342BA6F" w14:textId="77777777" w:rsidR="007F49A7" w:rsidRPr="00946BC2" w:rsidRDefault="007F49A7" w:rsidP="000D2F9F">
      <w:pPr>
        <w:pStyle w:val="Heading3"/>
        <w:numPr>
          <w:ilvl w:val="2"/>
          <w:numId w:val="40"/>
        </w:numPr>
        <w:rPr>
          <w:rFonts w:asciiTheme="minorHAnsi" w:hAnsiTheme="minorHAnsi"/>
          <w:noProof/>
        </w:rPr>
      </w:pPr>
      <w:bookmarkStart w:id="641" w:name="_Toc383599591"/>
      <w:r>
        <w:rPr>
          <w:noProof/>
        </w:rPr>
        <w:t>Configure your</w:t>
      </w:r>
      <w:r w:rsidRPr="00CF1B6B">
        <w:rPr>
          <w:noProof/>
        </w:rPr>
        <w:t xml:space="preserve"> Virtual Machine</w:t>
      </w:r>
      <w:bookmarkEnd w:id="641"/>
    </w:p>
    <w:p w14:paraId="01F6E4A8" w14:textId="77777777" w:rsidR="00972A32" w:rsidRPr="005E68DF" w:rsidRDefault="00972A32" w:rsidP="00972A32">
      <w:r w:rsidRPr="005E68DF">
        <w:t xml:space="preserve">Open the </w:t>
      </w:r>
      <w:r w:rsidRPr="005E68DF">
        <w:rPr>
          <w:b/>
        </w:rPr>
        <w:t xml:space="preserve">Oracle VM </w:t>
      </w:r>
      <w:proofErr w:type="spellStart"/>
      <w:r w:rsidRPr="005E68DF">
        <w:rPr>
          <w:b/>
        </w:rPr>
        <w:t>VirtualBox</w:t>
      </w:r>
      <w:proofErr w:type="spellEnd"/>
      <w:r w:rsidRPr="005E68DF">
        <w:rPr>
          <w:b/>
        </w:rPr>
        <w:t xml:space="preserve"> Manager</w:t>
      </w:r>
      <w:r w:rsidRPr="005E68DF">
        <w:t xml:space="preserve"> (Figure 7); select </w:t>
      </w:r>
      <w:r w:rsidR="00772D54">
        <w:t>your virtual machine</w:t>
      </w:r>
      <w:r w:rsidRPr="005E68DF">
        <w:t xml:space="preserve"> and click </w:t>
      </w:r>
      <w:r w:rsidRPr="005E68DF">
        <w:rPr>
          <w:b/>
        </w:rPr>
        <w:t>Settings</w:t>
      </w:r>
      <w:r w:rsidRPr="005E68DF">
        <w:t>.</w:t>
      </w:r>
    </w:p>
    <w:p w14:paraId="77AEBA93" w14:textId="77777777" w:rsidR="006339E1" w:rsidRPr="005E68DF" w:rsidRDefault="006339E1" w:rsidP="006339E1">
      <w:r w:rsidRPr="00962782">
        <w:rPr>
          <w:noProof/>
        </w:rPr>
        <mc:AlternateContent>
          <mc:Choice Requires="wpg">
            <w:drawing>
              <wp:anchor distT="0" distB="0" distL="114300" distR="114300" simplePos="0" relativeHeight="251814912" behindDoc="0" locked="0" layoutInCell="1" allowOverlap="1" wp14:anchorId="31ED1FBD" wp14:editId="70E75340">
                <wp:simplePos x="0" y="0"/>
                <wp:positionH relativeFrom="column">
                  <wp:posOffset>390525</wp:posOffset>
                </wp:positionH>
                <wp:positionV relativeFrom="paragraph">
                  <wp:posOffset>27940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14:paraId="3A166276" w14:textId="77777777" w:rsidR="006339E1" w:rsidRPr="007E66C6" w:rsidRDefault="006339E1" w:rsidP="006339E1">
                              <w:pPr>
                                <w:pStyle w:val="Caption"/>
                                <w:jc w:val="center"/>
                                <w:rPr>
                                  <w:rFonts w:cs="Times New Roman"/>
                                  <w:noProof/>
                                </w:rPr>
                              </w:pPr>
                              <w:r>
                                <w:t xml:space="preserve">Figure 7: Configuring a virtual machine in </w:t>
                              </w:r>
                              <w:proofErr w:type="spellStart"/>
                              <w:r>
                                <w:t>VirtualBox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07" style="position:absolute;margin-left:30.75pt;margin-top:2.2pt;width:360.75pt;height:297.75pt;z-index:251814912"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TzeD8Q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rq23mKxM/gxInAFfcBV6K24Vjr/nPiy5w60HJW7y8BWPojIgiWmlhJXG/XhLT/ZI&#10;LmYTtsUtOkv83xtO7bP6rJF2unI7wXXCqhP0pl4YVCO6BryJIha4UHVi4Uz9DayY0ymY4lrgrFkS&#10;OnERmrscHwhCzufRqOnC9/rBondnkeQE8+PuG3e2rZcAynwxHbH49KhsGtsG9Dkqt1CxpgjYBkWw&#10;nQYgeZTi9Qzp1f3/chytDh88V/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">
                <v:shape id="Picture 17" o:spid="_x0000_s1108"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44" o:title=""/>
                  <v:path arrowok="t"/>
                </v:shape>
                <v:shape id="Text Box 26" o:spid="_x0000_s1109"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6339E1" w:rsidRPr="007E66C6" w:rsidRDefault="006339E1" w:rsidP="006339E1">
                        <w:pPr>
                          <w:pStyle w:val="Caption"/>
                          <w:jc w:val="center"/>
                          <w:rPr>
                            <w:rFonts w:cs="Times New Roman"/>
                            <w:noProof/>
                          </w:rPr>
                        </w:pPr>
                        <w:r>
                          <w:t>Figure 7: Configuring a virtual machine in VirtualBox</w:t>
                        </w:r>
                      </w:p>
                    </w:txbxContent>
                  </v:textbox>
                </v:shape>
                <w10:wrap type="topAndBottom"/>
              </v:group>
            </w:pict>
          </mc:Fallback>
        </mc:AlternateContent>
      </w:r>
    </w:p>
    <w:p w14:paraId="0538866E" w14:textId="77777777" w:rsidR="00972A32" w:rsidRPr="005E68DF" w:rsidRDefault="00972A32" w:rsidP="00972A32">
      <w:r w:rsidRPr="005E68DF">
        <w:t xml:space="preserve">First, enable the </w:t>
      </w:r>
      <w:r w:rsidRPr="005E68DF">
        <w:rPr>
          <w:b/>
        </w:rPr>
        <w:t>Shared Clipboard</w:t>
      </w:r>
      <w:r w:rsidRPr="005E68DF">
        <w:t>:</w:t>
      </w:r>
    </w:p>
    <w:p w14:paraId="6489D917" w14:textId="77777777" w:rsidR="00972A32" w:rsidRPr="005E68DF" w:rsidRDefault="00972A32" w:rsidP="00B93AD1">
      <w:pPr>
        <w:pStyle w:val="ListParagraph"/>
        <w:numPr>
          <w:ilvl w:val="0"/>
          <w:numId w:val="20"/>
        </w:numPr>
        <w:spacing w:after="120" w:line="240" w:lineRule="auto"/>
      </w:pPr>
      <w:r w:rsidRPr="005E68DF">
        <w:t xml:space="preserve">Select </w:t>
      </w:r>
      <w:r w:rsidRPr="005E68DF">
        <w:rPr>
          <w:b/>
        </w:rPr>
        <w:t>General</w:t>
      </w:r>
      <w:r w:rsidRPr="005E68DF">
        <w:t xml:space="preserve"> settings</w:t>
      </w:r>
    </w:p>
    <w:p w14:paraId="175A2ADD" w14:textId="77777777" w:rsidR="00972A32" w:rsidRPr="005E68DF" w:rsidRDefault="00972A32" w:rsidP="00B93AD1">
      <w:pPr>
        <w:pStyle w:val="ListParagraph"/>
        <w:numPr>
          <w:ilvl w:val="0"/>
          <w:numId w:val="20"/>
        </w:numPr>
        <w:spacing w:after="120" w:line="240" w:lineRule="auto"/>
      </w:pPr>
      <w:r w:rsidRPr="005E68DF">
        <w:t xml:space="preserve">Select the </w:t>
      </w:r>
      <w:r w:rsidRPr="005E68DF">
        <w:rPr>
          <w:b/>
        </w:rPr>
        <w:t xml:space="preserve">Advanced </w:t>
      </w:r>
      <w:r w:rsidRPr="005E68DF">
        <w:t>tab (Figure 8)</w:t>
      </w:r>
    </w:p>
    <w:p w14:paraId="792B1C26" w14:textId="77777777" w:rsidR="00972A32" w:rsidRPr="005E68DF" w:rsidRDefault="00972A32" w:rsidP="00B93AD1">
      <w:pPr>
        <w:pStyle w:val="ListParagraph"/>
        <w:numPr>
          <w:ilvl w:val="0"/>
          <w:numId w:val="20"/>
        </w:numPr>
        <w:spacing w:after="120" w:line="240" w:lineRule="auto"/>
      </w:pPr>
      <w:r w:rsidRPr="005E68DF">
        <w:t xml:space="preserve">Click the </w:t>
      </w:r>
      <w:r w:rsidRPr="005E68DF">
        <w:rPr>
          <w:b/>
        </w:rPr>
        <w:t>Shared Clipboard</w:t>
      </w:r>
      <w:r w:rsidRPr="005E68DF">
        <w:t xml:space="preserve"> dropdown menu</w:t>
      </w:r>
    </w:p>
    <w:p w14:paraId="05E3E308" w14:textId="77777777" w:rsidR="00972A32" w:rsidRPr="005E68DF" w:rsidRDefault="00972A32" w:rsidP="00B93AD1">
      <w:pPr>
        <w:pStyle w:val="ListParagraph"/>
        <w:numPr>
          <w:ilvl w:val="0"/>
          <w:numId w:val="20"/>
        </w:numPr>
        <w:spacing w:after="120" w:line="240" w:lineRule="auto"/>
      </w:pPr>
      <w:r w:rsidRPr="005E68DF">
        <w:t xml:space="preserve">Select </w:t>
      </w:r>
      <w:r w:rsidRPr="005E68DF">
        <w:rPr>
          <w:b/>
        </w:rPr>
        <w:t>Bidirectional</w:t>
      </w:r>
    </w:p>
    <w:p w14:paraId="12895BE3" w14:textId="77777777" w:rsidR="00972A32" w:rsidRPr="005E68DF" w:rsidRDefault="00972A32" w:rsidP="00972A32">
      <w:r w:rsidRPr="005E68DF">
        <w:t>This will enable anyone who connects to this virtual machine to copy and paste between the virtual m</w:t>
      </w:r>
      <w:r w:rsidRPr="005E68DF">
        <w:t>a</w:t>
      </w:r>
      <w:r w:rsidRPr="005E68DF">
        <w:t>chine and the computer used to connect to the virtual machine (including the computer on which the virtual machine is hosted).</w:t>
      </w:r>
    </w:p>
    <w:p w14:paraId="3A96CCDC" w14:textId="77777777" w:rsidR="00972A32" w:rsidRPr="00FB6A10" w:rsidRDefault="00972A32" w:rsidP="00972A32">
      <w:r w:rsidRPr="00962782">
        <w:t>Virtual machines, being virtual, are distinct from the computer that is used to connect to them and therefore do not necessaril</w:t>
      </w:r>
      <w:r w:rsidRPr="00FB6A10">
        <w:t>y share the same clipboard by default.</w:t>
      </w:r>
    </w:p>
    <w:p w14:paraId="463DF301" w14:textId="77777777" w:rsidR="00972A32" w:rsidRPr="00FB6A10" w:rsidRDefault="00972A32" w:rsidP="00972A32"/>
    <w:p w14:paraId="51A05A75" w14:textId="77777777" w:rsidR="00972A32" w:rsidRPr="00FB6A10" w:rsidRDefault="00972A32" w:rsidP="00972A32"/>
    <w:p w14:paraId="0FBB2654" w14:textId="77777777" w:rsidR="00972A32" w:rsidRPr="00FB6A10" w:rsidRDefault="00972A32" w:rsidP="00972A32"/>
    <w:p w14:paraId="19BA269B" w14:textId="77777777" w:rsidR="00972A32" w:rsidRPr="00962782" w:rsidRDefault="0058300E" w:rsidP="00972A32">
      <w:r w:rsidRPr="00962782">
        <w:rPr>
          <w:noProof/>
        </w:rPr>
        <w:lastRenderedPageBreak/>
        <mc:AlternateContent>
          <mc:Choice Requires="wpg">
            <w:drawing>
              <wp:anchor distT="0" distB="0" distL="114300" distR="114300" simplePos="0" relativeHeight="251816960" behindDoc="0" locked="0" layoutInCell="1" allowOverlap="1" wp14:anchorId="7571A3ED" wp14:editId="23AAA7AC">
                <wp:simplePos x="0" y="0"/>
                <wp:positionH relativeFrom="column">
                  <wp:posOffset>828675</wp:posOffset>
                </wp:positionH>
                <wp:positionV relativeFrom="paragraph">
                  <wp:posOffset>263525</wp:posOffset>
                </wp:positionV>
                <wp:extent cx="4238625" cy="333375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238625" cy="3333750"/>
                          <a:chOff x="0" y="0"/>
                          <a:chExt cx="4238625" cy="3333750"/>
                        </a:xfrm>
                      </wpg:grpSpPr>
                      <pic:pic xmlns:pic="http://schemas.openxmlformats.org/drawingml/2006/picture">
                        <pic:nvPicPr>
                          <pic:cNvPr id="31" name="Picture 31"/>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14:paraId="3B3D03DE" w14:textId="77777777" w:rsidR="0058300E" w:rsidRDefault="0058300E" w:rsidP="0058300E">
                              <w:pPr>
                                <w:pStyle w:val="Caption"/>
                                <w:jc w:val="center"/>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8" o:spid="_x0000_s1110" style="position:absolute;margin-left:65.25pt;margin-top:20.75pt;width:333.75pt;height:262.5pt;z-index:251816960"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">
                <v:shape id="Picture 31" o:spid="_x0000_s1111"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46" o:title=""/>
                  <v:path arrowok="t"/>
                </v:shape>
                <v:shape id="Text Box 10" o:spid="_x0000_s1112"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58300E" w:rsidRDefault="0058300E" w:rsidP="0058300E">
                        <w:pPr>
                          <w:pStyle w:val="Caption"/>
                          <w:jc w:val="center"/>
                          <w:rPr>
                            <w:noProof/>
                          </w:rPr>
                        </w:pPr>
                        <w:r>
                          <w:t xml:space="preserve">Figure 8: Enabling the shared clipboard </w:t>
                        </w:r>
                      </w:p>
                    </w:txbxContent>
                  </v:textbox>
                </v:shape>
                <w10:wrap type="topAndBottom"/>
              </v:group>
            </w:pict>
          </mc:Fallback>
        </mc:AlternateContent>
      </w:r>
    </w:p>
    <w:p w14:paraId="1567C3BB" w14:textId="77777777" w:rsidR="00972A32" w:rsidRPr="00FB6A10" w:rsidRDefault="00972A32" w:rsidP="00972A32">
      <w:r w:rsidRPr="00FB6A10">
        <w:t>Now that your virtual machine is created and configured, you can install an existing Linux distribution.</w:t>
      </w:r>
    </w:p>
    <w:p w14:paraId="48CC91FC" w14:textId="77777777"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642" w:name="_Toc380696964"/>
      <w:bookmarkStart w:id="643" w:name="_Toc380734667"/>
      <w:bookmarkStart w:id="644" w:name="_Toc380756546"/>
      <w:bookmarkStart w:id="645" w:name="_Toc382489384"/>
      <w:bookmarkStart w:id="646" w:name="_Toc382491109"/>
      <w:bookmarkStart w:id="647" w:name="_Toc382492882"/>
      <w:bookmarkStart w:id="648" w:name="_Toc382923300"/>
      <w:bookmarkStart w:id="649" w:name="_Toc382923413"/>
      <w:bookmarkStart w:id="650" w:name="_Toc382935024"/>
      <w:bookmarkStart w:id="651" w:name="_Toc383599592"/>
      <w:bookmarkEnd w:id="642"/>
      <w:bookmarkEnd w:id="643"/>
      <w:bookmarkEnd w:id="644"/>
      <w:bookmarkEnd w:id="645"/>
      <w:bookmarkEnd w:id="646"/>
      <w:bookmarkEnd w:id="647"/>
      <w:bookmarkEnd w:id="648"/>
      <w:bookmarkEnd w:id="649"/>
      <w:bookmarkEnd w:id="650"/>
      <w:bookmarkEnd w:id="651"/>
    </w:p>
    <w:p w14:paraId="6B093B19" w14:textId="77777777"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652" w:name="_Toc380696965"/>
      <w:bookmarkStart w:id="653" w:name="_Toc380734668"/>
      <w:bookmarkStart w:id="654" w:name="_Toc380756547"/>
      <w:bookmarkStart w:id="655" w:name="_Toc382489385"/>
      <w:bookmarkStart w:id="656" w:name="_Toc382491110"/>
      <w:bookmarkStart w:id="657" w:name="_Toc382492883"/>
      <w:bookmarkStart w:id="658" w:name="_Toc382923301"/>
      <w:bookmarkStart w:id="659" w:name="_Toc382923414"/>
      <w:bookmarkStart w:id="660" w:name="_Toc382935025"/>
      <w:bookmarkStart w:id="661" w:name="_Toc383599593"/>
      <w:bookmarkEnd w:id="652"/>
      <w:bookmarkEnd w:id="653"/>
      <w:bookmarkEnd w:id="654"/>
      <w:bookmarkEnd w:id="655"/>
      <w:bookmarkEnd w:id="656"/>
      <w:bookmarkEnd w:id="657"/>
      <w:bookmarkEnd w:id="658"/>
      <w:bookmarkEnd w:id="659"/>
      <w:bookmarkEnd w:id="660"/>
      <w:bookmarkEnd w:id="661"/>
    </w:p>
    <w:p w14:paraId="5C2D2405" w14:textId="77777777"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662" w:name="_Toc380696966"/>
      <w:bookmarkStart w:id="663" w:name="_Toc380734669"/>
      <w:bookmarkStart w:id="664" w:name="_Toc380756548"/>
      <w:bookmarkStart w:id="665" w:name="_Toc382489386"/>
      <w:bookmarkStart w:id="666" w:name="_Toc382491111"/>
      <w:bookmarkStart w:id="667" w:name="_Toc382492884"/>
      <w:bookmarkStart w:id="668" w:name="_Toc382923302"/>
      <w:bookmarkStart w:id="669" w:name="_Toc382923415"/>
      <w:bookmarkStart w:id="670" w:name="_Toc382935026"/>
      <w:bookmarkStart w:id="671" w:name="_Toc383599594"/>
      <w:bookmarkEnd w:id="662"/>
      <w:bookmarkEnd w:id="663"/>
      <w:bookmarkEnd w:id="664"/>
      <w:bookmarkEnd w:id="665"/>
      <w:bookmarkEnd w:id="666"/>
      <w:bookmarkEnd w:id="667"/>
      <w:bookmarkEnd w:id="668"/>
      <w:bookmarkEnd w:id="669"/>
      <w:bookmarkEnd w:id="670"/>
      <w:bookmarkEnd w:id="671"/>
    </w:p>
    <w:p w14:paraId="4ACBAA0F" w14:textId="77777777"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672" w:name="_Toc380696967"/>
      <w:bookmarkStart w:id="673" w:name="_Toc380734670"/>
      <w:bookmarkStart w:id="674" w:name="_Toc380756549"/>
      <w:bookmarkStart w:id="675" w:name="_Toc382489387"/>
      <w:bookmarkStart w:id="676" w:name="_Toc382491112"/>
      <w:bookmarkStart w:id="677" w:name="_Toc382492885"/>
      <w:bookmarkStart w:id="678" w:name="_Toc382923303"/>
      <w:bookmarkStart w:id="679" w:name="_Toc382923416"/>
      <w:bookmarkStart w:id="680" w:name="_Toc382935027"/>
      <w:bookmarkStart w:id="681" w:name="_Toc383599595"/>
      <w:bookmarkEnd w:id="672"/>
      <w:bookmarkEnd w:id="673"/>
      <w:bookmarkEnd w:id="674"/>
      <w:bookmarkEnd w:id="675"/>
      <w:bookmarkEnd w:id="676"/>
      <w:bookmarkEnd w:id="677"/>
      <w:bookmarkEnd w:id="678"/>
      <w:bookmarkEnd w:id="679"/>
      <w:bookmarkEnd w:id="680"/>
      <w:bookmarkEnd w:id="681"/>
    </w:p>
    <w:p w14:paraId="0247DDEA" w14:textId="77777777"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682" w:name="_Toc380696968"/>
      <w:bookmarkStart w:id="683" w:name="_Toc380734671"/>
      <w:bookmarkStart w:id="684" w:name="_Toc380756550"/>
      <w:bookmarkStart w:id="685" w:name="_Toc382489388"/>
      <w:bookmarkStart w:id="686" w:name="_Toc382491113"/>
      <w:bookmarkStart w:id="687" w:name="_Toc382492886"/>
      <w:bookmarkStart w:id="688" w:name="_Toc382923304"/>
      <w:bookmarkStart w:id="689" w:name="_Toc382923417"/>
      <w:bookmarkStart w:id="690" w:name="_Toc382935028"/>
      <w:bookmarkStart w:id="691" w:name="_Toc383599596"/>
      <w:bookmarkEnd w:id="682"/>
      <w:bookmarkEnd w:id="683"/>
      <w:bookmarkEnd w:id="684"/>
      <w:bookmarkEnd w:id="685"/>
      <w:bookmarkEnd w:id="686"/>
      <w:bookmarkEnd w:id="687"/>
      <w:bookmarkEnd w:id="688"/>
      <w:bookmarkEnd w:id="689"/>
      <w:bookmarkEnd w:id="690"/>
      <w:bookmarkEnd w:id="691"/>
    </w:p>
    <w:p w14:paraId="1A191308" w14:textId="77777777"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692" w:name="_Toc380696969"/>
      <w:bookmarkStart w:id="693" w:name="_Toc380734672"/>
      <w:bookmarkStart w:id="694" w:name="_Toc380756551"/>
      <w:bookmarkStart w:id="695" w:name="_Toc382489389"/>
      <w:bookmarkStart w:id="696" w:name="_Toc382491114"/>
      <w:bookmarkStart w:id="697" w:name="_Toc382492887"/>
      <w:bookmarkStart w:id="698" w:name="_Toc382923305"/>
      <w:bookmarkStart w:id="699" w:name="_Toc382923418"/>
      <w:bookmarkStart w:id="700" w:name="_Toc382935029"/>
      <w:bookmarkStart w:id="701" w:name="_Toc383599597"/>
      <w:bookmarkEnd w:id="692"/>
      <w:bookmarkEnd w:id="693"/>
      <w:bookmarkEnd w:id="694"/>
      <w:bookmarkEnd w:id="695"/>
      <w:bookmarkEnd w:id="696"/>
      <w:bookmarkEnd w:id="697"/>
      <w:bookmarkEnd w:id="698"/>
      <w:bookmarkEnd w:id="699"/>
      <w:bookmarkEnd w:id="700"/>
      <w:bookmarkEnd w:id="701"/>
    </w:p>
    <w:p w14:paraId="4EFBD626" w14:textId="77777777"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702" w:name="_Toc380696970"/>
      <w:bookmarkStart w:id="703" w:name="_Toc380734673"/>
      <w:bookmarkStart w:id="704" w:name="_Toc380756552"/>
      <w:bookmarkStart w:id="705" w:name="_Toc382489390"/>
      <w:bookmarkStart w:id="706" w:name="_Toc382491115"/>
      <w:bookmarkStart w:id="707" w:name="_Toc382492888"/>
      <w:bookmarkStart w:id="708" w:name="_Toc382923306"/>
      <w:bookmarkStart w:id="709" w:name="_Toc382923419"/>
      <w:bookmarkStart w:id="710" w:name="_Toc382935030"/>
      <w:bookmarkStart w:id="711" w:name="_Toc383599598"/>
      <w:bookmarkEnd w:id="702"/>
      <w:bookmarkEnd w:id="703"/>
      <w:bookmarkEnd w:id="704"/>
      <w:bookmarkEnd w:id="705"/>
      <w:bookmarkEnd w:id="706"/>
      <w:bookmarkEnd w:id="707"/>
      <w:bookmarkEnd w:id="708"/>
      <w:bookmarkEnd w:id="709"/>
      <w:bookmarkEnd w:id="710"/>
      <w:bookmarkEnd w:id="711"/>
    </w:p>
    <w:p w14:paraId="2E536226" w14:textId="77777777"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712" w:name="_Toc380696971"/>
      <w:bookmarkStart w:id="713" w:name="_Toc380734674"/>
      <w:bookmarkStart w:id="714" w:name="_Toc380756553"/>
      <w:bookmarkStart w:id="715" w:name="_Toc382489391"/>
      <w:bookmarkStart w:id="716" w:name="_Toc382491116"/>
      <w:bookmarkStart w:id="717" w:name="_Toc382492889"/>
      <w:bookmarkStart w:id="718" w:name="_Toc382923307"/>
      <w:bookmarkStart w:id="719" w:name="_Toc382923420"/>
      <w:bookmarkStart w:id="720" w:name="_Toc382935031"/>
      <w:bookmarkStart w:id="721" w:name="_Toc383599599"/>
      <w:bookmarkEnd w:id="712"/>
      <w:bookmarkEnd w:id="713"/>
      <w:bookmarkEnd w:id="714"/>
      <w:bookmarkEnd w:id="715"/>
      <w:bookmarkEnd w:id="716"/>
      <w:bookmarkEnd w:id="717"/>
      <w:bookmarkEnd w:id="718"/>
      <w:bookmarkEnd w:id="719"/>
      <w:bookmarkEnd w:id="720"/>
      <w:bookmarkEnd w:id="721"/>
    </w:p>
    <w:p w14:paraId="4FE90653" w14:textId="77777777" w:rsidR="00972A32" w:rsidRPr="003D0903" w:rsidRDefault="00972A32" w:rsidP="000D2F9F">
      <w:pPr>
        <w:pStyle w:val="Heading3"/>
        <w:numPr>
          <w:ilvl w:val="2"/>
          <w:numId w:val="40"/>
        </w:numPr>
        <w:rPr>
          <w:bCs w:val="0"/>
          <w:noProof/>
        </w:rPr>
      </w:pPr>
      <w:bookmarkStart w:id="722" w:name="_Toc383599600"/>
      <w:r w:rsidRPr="003D0903">
        <w:rPr>
          <w:rFonts w:asciiTheme="minorHAnsi" w:hAnsiTheme="minorHAnsi"/>
        </w:rPr>
        <w:t>Download an Ubuntu ISO image</w:t>
      </w:r>
      <w:bookmarkEnd w:id="722"/>
    </w:p>
    <w:p w14:paraId="39A472AC" w14:textId="77777777" w:rsidR="00972A32" w:rsidRPr="005E68DF" w:rsidRDefault="00972A32" w:rsidP="00972A32">
      <w:r w:rsidRPr="005E68DF">
        <w:t xml:space="preserve">An ISO image is a type of virtual CD (ISO stands for </w:t>
      </w:r>
      <w:r w:rsidRPr="005E68DF">
        <w:rPr>
          <w:i/>
        </w:rPr>
        <w:t>International Standards Organization</w:t>
      </w:r>
      <w:r w:rsidRPr="005E68DF">
        <w:t xml:space="preserve">; an ISO image is an image of an ISO-standard CD). </w:t>
      </w:r>
    </w:p>
    <w:p w14:paraId="74D00620" w14:textId="77777777" w:rsidR="00972A32" w:rsidRPr="005E68DF" w:rsidRDefault="00972A32" w:rsidP="00972A32">
      <w:r w:rsidRPr="005E68DF">
        <w:t>CD images are files that can be loaded and read by virtual CD drives. Virtual CD drives are software a</w:t>
      </w:r>
      <w:r w:rsidRPr="005E68DF">
        <w:t>p</w:t>
      </w:r>
      <w:r w:rsidRPr="005E68DF">
        <w:t>plications that emulate a CD-ROM drive in much the same way that an entire computer can be emulated by virtualization software.</w:t>
      </w:r>
    </w:p>
    <w:p w14:paraId="6B87EB10" w14:textId="025BA207" w:rsidR="00972A32" w:rsidRPr="005E68DF" w:rsidRDefault="00972A32" w:rsidP="00972A32">
      <w:r w:rsidRPr="005E68DF">
        <w:t>To install Ubuntu on a virtual machine, you will need an ISO image of an Ubuntu installation file, avail</w:t>
      </w:r>
      <w:r w:rsidRPr="005E68DF">
        <w:t>a</w:t>
      </w:r>
      <w:r w:rsidRPr="005E68DF">
        <w:t xml:space="preserve">ble at: </w:t>
      </w:r>
      <w:hyperlink r:id="rId47" w:history="1">
        <w:r w:rsidRPr="00FB6A10">
          <w:rPr>
            <w:rStyle w:val="Hyperlink"/>
            <w:rFonts w:asciiTheme="minorHAnsi" w:hAnsiTheme="minorHAnsi"/>
          </w:rPr>
          <w:t>http://releases.ubuntu.com/12.04/</w:t>
        </w:r>
      </w:hyperlink>
    </w:p>
    <w:p w14:paraId="5851C550" w14:textId="77777777" w:rsidR="00972A32" w:rsidRPr="00FB6A10" w:rsidRDefault="00734918" w:rsidP="00972A32">
      <w:r>
        <w:t>The</w:t>
      </w:r>
      <w:r w:rsidR="00B05FE1">
        <w:t xml:space="preserve"> site</w:t>
      </w:r>
      <w:r>
        <w:t xml:space="preserve"> listed above</w:t>
      </w:r>
      <w:r w:rsidR="00B05FE1">
        <w:t xml:space="preserve"> provides multiple downloads; t</w:t>
      </w:r>
      <w:r w:rsidR="00972A32" w:rsidRPr="00962782">
        <w:t>his tutorial utilizes the Long Term Service (LTS) ve</w:t>
      </w:r>
      <w:r w:rsidR="00972A32" w:rsidRPr="00962782">
        <w:t>r</w:t>
      </w:r>
      <w:r w:rsidR="00972A32" w:rsidRPr="00962782">
        <w:t>sion of Ubuntu, which features long-term support (3 years)</w:t>
      </w:r>
      <w:r w:rsidR="00A87BF7">
        <w:t>, which is the following download</w:t>
      </w:r>
      <w:r w:rsidR="00972A32" w:rsidRPr="00962782">
        <w:t xml:space="preserve">: </w:t>
      </w:r>
      <w:r w:rsidR="00A87BF7" w:rsidRPr="00981B61">
        <w:t>http://releases.ubuntu.com/12.04/ubuntu-12.04-desktop-i386.iso</w:t>
      </w:r>
    </w:p>
    <w:p w14:paraId="540B7BAF" w14:textId="77777777" w:rsidR="00972A32" w:rsidRPr="00415183" w:rsidRDefault="00972A32" w:rsidP="000D2F9F">
      <w:pPr>
        <w:pStyle w:val="Heading3"/>
        <w:numPr>
          <w:ilvl w:val="2"/>
          <w:numId w:val="40"/>
        </w:numPr>
        <w:rPr>
          <w:rFonts w:asciiTheme="minorHAnsi" w:hAnsiTheme="minorHAnsi"/>
        </w:rPr>
      </w:pPr>
      <w:bookmarkStart w:id="723" w:name="_Toc379537679"/>
      <w:bookmarkStart w:id="724" w:name="_Toc379537680"/>
      <w:bookmarkStart w:id="725" w:name="_Toc379537681"/>
      <w:bookmarkStart w:id="726" w:name="_Toc379537682"/>
      <w:bookmarkStart w:id="727" w:name="_Toc377463028"/>
      <w:bookmarkStart w:id="728" w:name="_Toc383599601"/>
      <w:bookmarkEnd w:id="723"/>
      <w:bookmarkEnd w:id="724"/>
      <w:bookmarkEnd w:id="725"/>
      <w:bookmarkEnd w:id="726"/>
      <w:r w:rsidRPr="00415183">
        <w:rPr>
          <w:rFonts w:asciiTheme="minorHAnsi" w:hAnsiTheme="minorHAnsi"/>
        </w:rPr>
        <w:t xml:space="preserve">Mount the Linux installation .ISO file in </w:t>
      </w:r>
      <w:r>
        <w:rPr>
          <w:rFonts w:asciiTheme="minorHAnsi" w:hAnsiTheme="minorHAnsi"/>
        </w:rPr>
        <w:t>your virtual machine</w:t>
      </w:r>
      <w:bookmarkEnd w:id="727"/>
      <w:bookmarkEnd w:id="728"/>
    </w:p>
    <w:p w14:paraId="5794B872" w14:textId="77777777" w:rsidR="00972A32" w:rsidRPr="005E68DF" w:rsidRDefault="00972A32" w:rsidP="00972A32">
      <w:r w:rsidRPr="005E68DF">
        <w:t>After downloading an ISO image</w:t>
      </w:r>
      <w:r>
        <w:t xml:space="preserve"> but </w:t>
      </w:r>
      <w:r>
        <w:rPr>
          <w:i/>
        </w:rPr>
        <w:t xml:space="preserve">before </w:t>
      </w:r>
      <w:r>
        <w:t>starting it</w:t>
      </w:r>
      <w:r w:rsidRPr="005E68DF">
        <w:t xml:space="preserve">, mount it within the </w:t>
      </w:r>
      <w:proofErr w:type="spellStart"/>
      <w:r w:rsidRPr="005E68DF">
        <w:t>VirtualBox</w:t>
      </w:r>
      <w:proofErr w:type="spellEnd"/>
      <w:r w:rsidRPr="005E68DF">
        <w:t xml:space="preserve"> environment and use it to install the Ubuntu operating system on </w:t>
      </w:r>
      <w:r w:rsidR="00772D54">
        <w:t>your virtual machine</w:t>
      </w:r>
      <w:r w:rsidRPr="005E68DF">
        <w:t>:</w:t>
      </w:r>
    </w:p>
    <w:p w14:paraId="7F74DF60" w14:textId="77777777" w:rsidR="00972A32" w:rsidRPr="005E68DF" w:rsidRDefault="00972A32" w:rsidP="00B93AD1">
      <w:pPr>
        <w:pStyle w:val="ListParagraph"/>
        <w:numPr>
          <w:ilvl w:val="0"/>
          <w:numId w:val="21"/>
        </w:numPr>
        <w:spacing w:after="120" w:line="240" w:lineRule="auto"/>
      </w:pPr>
      <w:r w:rsidRPr="005E68DF">
        <w:lastRenderedPageBreak/>
        <w:t xml:space="preserve">In the </w:t>
      </w:r>
      <w:r w:rsidRPr="005E68DF">
        <w:rPr>
          <w:b/>
        </w:rPr>
        <w:t xml:space="preserve">Oracle VM </w:t>
      </w:r>
      <w:proofErr w:type="spellStart"/>
      <w:r w:rsidRPr="005E68DF">
        <w:rPr>
          <w:b/>
        </w:rPr>
        <w:t>VirtualBox</w:t>
      </w:r>
      <w:proofErr w:type="spellEnd"/>
      <w:r w:rsidRPr="005E68DF">
        <w:rPr>
          <w:b/>
        </w:rPr>
        <w:t xml:space="preserve"> Manager</w:t>
      </w:r>
      <w:r w:rsidRPr="005E68DF">
        <w:t xml:space="preserve">, select the virtual machine you created in Section </w:t>
      </w:r>
      <w:r>
        <w:t>3</w:t>
      </w:r>
      <w:r w:rsidRPr="005E68DF">
        <w:t xml:space="preserve">.2.2 and click </w:t>
      </w:r>
      <w:r w:rsidRPr="005E68DF">
        <w:rPr>
          <w:b/>
        </w:rPr>
        <w:t>Settings</w:t>
      </w:r>
    </w:p>
    <w:p w14:paraId="41AA70A4" w14:textId="77777777" w:rsidR="00972A32" w:rsidRPr="005E68DF" w:rsidRDefault="00972A32" w:rsidP="00B93AD1">
      <w:pPr>
        <w:pStyle w:val="ListParagraph"/>
        <w:numPr>
          <w:ilvl w:val="0"/>
          <w:numId w:val="21"/>
        </w:numPr>
        <w:spacing w:after="120" w:line="240" w:lineRule="auto"/>
      </w:pPr>
      <w:r w:rsidRPr="005E68DF">
        <w:t xml:space="preserve">In the </w:t>
      </w:r>
      <w:r w:rsidRPr="005E68DF">
        <w:rPr>
          <w:b/>
        </w:rPr>
        <w:t>Settings</w:t>
      </w:r>
      <w:r w:rsidRPr="005E68DF">
        <w:t xml:space="preserve"> window, click </w:t>
      </w:r>
      <w:r w:rsidRPr="005E68DF">
        <w:rPr>
          <w:b/>
        </w:rPr>
        <w:t>Storage</w:t>
      </w:r>
      <w:r w:rsidRPr="005E68DF">
        <w:t xml:space="preserve"> (</w:t>
      </w:r>
      <w:r>
        <w:t>Figure 9</w:t>
      </w:r>
      <w:r w:rsidRPr="005E68DF">
        <w:t>).</w:t>
      </w:r>
    </w:p>
    <w:p w14:paraId="42B02CB4" w14:textId="77777777" w:rsidR="00972A32" w:rsidRPr="005E68DF" w:rsidRDefault="00972A32" w:rsidP="00B93AD1">
      <w:pPr>
        <w:pStyle w:val="ListParagraph"/>
        <w:numPr>
          <w:ilvl w:val="0"/>
          <w:numId w:val="21"/>
        </w:numPr>
        <w:spacing w:after="120" w:line="240" w:lineRule="auto"/>
      </w:pPr>
      <w:r w:rsidRPr="005E68DF">
        <w:t xml:space="preserve">In the </w:t>
      </w:r>
      <w:r w:rsidRPr="005E68DF">
        <w:rPr>
          <w:b/>
        </w:rPr>
        <w:t>Storage</w:t>
      </w:r>
      <w:r w:rsidRPr="005E68DF">
        <w:t xml:space="preserve"> panel</w:t>
      </w:r>
      <w:r w:rsidR="009C2D9D">
        <w:t xml:space="preserve"> under </w:t>
      </w:r>
      <w:r w:rsidR="009C2D9D">
        <w:rPr>
          <w:b/>
        </w:rPr>
        <w:t>Attributes</w:t>
      </w:r>
      <w:r w:rsidRPr="005E68DF">
        <w:t xml:space="preserve">, click the </w:t>
      </w:r>
      <w:r w:rsidRPr="005E68DF">
        <w:rPr>
          <w:b/>
        </w:rPr>
        <w:t>CD</w:t>
      </w:r>
      <w:r w:rsidRPr="005E68DF">
        <w:t xml:space="preserve"> icon next to the </w:t>
      </w:r>
      <w:r w:rsidRPr="005E68DF">
        <w:rPr>
          <w:b/>
        </w:rPr>
        <w:t>CD/DVD Drive</w:t>
      </w:r>
      <w:r w:rsidRPr="005E68DF">
        <w:t xml:space="preserve"> dropdown menu</w:t>
      </w:r>
      <w:r w:rsidR="005C5DC0">
        <w:t xml:space="preserve"> on the far right</w:t>
      </w:r>
      <w:r w:rsidRPr="005E68DF">
        <w:t>.</w:t>
      </w:r>
    </w:p>
    <w:p w14:paraId="7BAFC928" w14:textId="77777777" w:rsidR="00972A32" w:rsidRPr="005E68DF" w:rsidRDefault="00972A32" w:rsidP="00B93AD1">
      <w:pPr>
        <w:pStyle w:val="ListParagraph"/>
        <w:numPr>
          <w:ilvl w:val="0"/>
          <w:numId w:val="21"/>
        </w:numPr>
        <w:spacing w:after="120" w:line="240" w:lineRule="auto"/>
      </w:pPr>
      <w:r w:rsidRPr="005E68DF">
        <w:t xml:space="preserve">Navigate to the ISO image you downloaded in Section </w:t>
      </w:r>
      <w:r w:rsidR="00625ABB">
        <w:t>A.1</w:t>
      </w:r>
      <w:r w:rsidRPr="005E68DF">
        <w:t>.4; select the ISO file</w:t>
      </w:r>
    </w:p>
    <w:p w14:paraId="21C50695" w14:textId="77777777" w:rsidR="00972A32" w:rsidRDefault="00972A32" w:rsidP="00B93AD1">
      <w:pPr>
        <w:pStyle w:val="ListParagraph"/>
        <w:numPr>
          <w:ilvl w:val="0"/>
          <w:numId w:val="21"/>
        </w:numPr>
        <w:spacing w:after="120" w:line="240" w:lineRule="auto"/>
      </w:pPr>
      <w:r w:rsidRPr="005E68DF">
        <w:t xml:space="preserve">In the </w:t>
      </w:r>
      <w:r w:rsidRPr="005E68DF">
        <w:rPr>
          <w:b/>
        </w:rPr>
        <w:t xml:space="preserve">Storage </w:t>
      </w:r>
      <w:r w:rsidRPr="005E68DF">
        <w:t xml:space="preserve">panel, click </w:t>
      </w:r>
      <w:r w:rsidRPr="005E68DF">
        <w:rPr>
          <w:b/>
        </w:rPr>
        <w:t>OK</w:t>
      </w:r>
      <w:r w:rsidRPr="005E68DF">
        <w:t xml:space="preserve"> to mount the image</w:t>
      </w:r>
    </w:p>
    <w:p w14:paraId="1E9A5022" w14:textId="77777777" w:rsidR="008A439E" w:rsidRDefault="008A439E" w:rsidP="008A439E">
      <w:pPr>
        <w:pStyle w:val="ListParagraph"/>
        <w:spacing w:after="120" w:line="240" w:lineRule="auto"/>
      </w:pPr>
    </w:p>
    <w:p w14:paraId="2100DF34" w14:textId="77777777" w:rsidR="0058300E" w:rsidRPr="00FB6A10" w:rsidRDefault="00E846CB" w:rsidP="008A439E">
      <w:pPr>
        <w:pStyle w:val="ListParagraph"/>
        <w:spacing w:before="240"/>
      </w:pPr>
      <w:r w:rsidRPr="00962782">
        <w:rPr>
          <w:noProof/>
        </w:rPr>
        <mc:AlternateContent>
          <mc:Choice Requires="wpg">
            <w:drawing>
              <wp:anchor distT="0" distB="0" distL="114300" distR="114300" simplePos="0" relativeHeight="251819008" behindDoc="0" locked="0" layoutInCell="1" allowOverlap="1" wp14:anchorId="64EF2C9A" wp14:editId="468EF5D9">
                <wp:simplePos x="0" y="0"/>
                <wp:positionH relativeFrom="column">
                  <wp:posOffset>1085850</wp:posOffset>
                </wp:positionH>
                <wp:positionV relativeFrom="paragraph">
                  <wp:posOffset>218440</wp:posOffset>
                </wp:positionV>
                <wp:extent cx="3971925" cy="308610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3971925" cy="3086100"/>
                          <a:chOff x="0" y="0"/>
                          <a:chExt cx="3971925" cy="3086100"/>
                        </a:xfrm>
                      </wpg:grpSpPr>
                      <pic:pic xmlns:pic="http://schemas.openxmlformats.org/drawingml/2006/picture">
                        <pic:nvPicPr>
                          <pic:cNvPr id="11" name="Picture 9"/>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71925" cy="2962275"/>
                          </a:xfrm>
                          <a:prstGeom prst="rect">
                            <a:avLst/>
                          </a:prstGeom>
                          <a:noFill/>
                          <a:ln w="9525">
                            <a:noFill/>
                            <a:miter lim="800000"/>
                            <a:headEnd/>
                            <a:tailEnd/>
                          </a:ln>
                        </pic:spPr>
                      </pic:pic>
                      <wps:wsp>
                        <wps:cNvPr id="29" name="Text Box 29"/>
                        <wps:cNvSpPr txBox="1"/>
                        <wps:spPr>
                          <a:xfrm>
                            <a:off x="0" y="2962275"/>
                            <a:ext cx="3968750" cy="123825"/>
                          </a:xfrm>
                          <a:prstGeom prst="rect">
                            <a:avLst/>
                          </a:prstGeom>
                          <a:solidFill>
                            <a:prstClr val="white"/>
                          </a:solidFill>
                          <a:ln>
                            <a:noFill/>
                          </a:ln>
                          <a:effectLst/>
                        </wps:spPr>
                        <wps:txbx>
                          <w:txbxContent>
                            <w:p w14:paraId="201F1AD1" w14:textId="77777777" w:rsidR="0058300E" w:rsidRDefault="0058300E" w:rsidP="0058300E">
                              <w:pPr>
                                <w:pStyle w:val="Caption"/>
                                <w:jc w:val="center"/>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113" style="position:absolute;left:0;text-align:left;margin-left:85.5pt;margin-top:17.2pt;width:312.75pt;height:243pt;z-index:251819008" coordsize="39719,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">
                <v:shape id="Picture 9" o:spid="_x0000_s1114" type="#_x0000_t75" style="position:absolute;width:39719;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49" o:title=""/>
                  <v:path arrowok="t"/>
                </v:shape>
                <v:shape id="Text Box 29" o:spid="_x0000_s1115" type="#_x0000_t202" style="position:absolute;top:29622;width:39687;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58300E" w:rsidRDefault="0058300E" w:rsidP="0058300E">
                        <w:pPr>
                          <w:pStyle w:val="Caption"/>
                          <w:jc w:val="center"/>
                          <w:rPr>
                            <w:noProof/>
                          </w:rPr>
                        </w:pPr>
                        <w:r>
                          <w:t>Figure 9: Mounting the Ubuntu ISO image in the VM</w:t>
                        </w:r>
                      </w:p>
                    </w:txbxContent>
                  </v:textbox>
                </v:shape>
                <w10:wrap type="topAndBottom"/>
              </v:group>
            </w:pict>
          </mc:Fallback>
        </mc:AlternateContent>
      </w:r>
    </w:p>
    <w:p w14:paraId="397F7FDE" w14:textId="77777777" w:rsidR="00972A32" w:rsidRPr="00415183" w:rsidRDefault="00972A32" w:rsidP="000D2F9F">
      <w:pPr>
        <w:pStyle w:val="Heading3"/>
        <w:numPr>
          <w:ilvl w:val="2"/>
          <w:numId w:val="40"/>
        </w:numPr>
        <w:rPr>
          <w:rFonts w:asciiTheme="minorHAnsi" w:hAnsiTheme="minorHAnsi"/>
        </w:rPr>
      </w:pPr>
      <w:bookmarkStart w:id="729" w:name="_Toc377463029"/>
      <w:bookmarkStart w:id="730" w:name="_Toc383599602"/>
      <w:r w:rsidRPr="00415183">
        <w:rPr>
          <w:rFonts w:asciiTheme="minorHAnsi" w:hAnsiTheme="minorHAnsi"/>
        </w:rPr>
        <w:t>Install Ubuntu Linux 12.04</w:t>
      </w:r>
      <w:bookmarkEnd w:id="729"/>
      <w:bookmarkEnd w:id="730"/>
    </w:p>
    <w:p w14:paraId="6B594768" w14:textId="77777777" w:rsidR="00972A32" w:rsidRPr="005E68DF" w:rsidRDefault="00972A32" w:rsidP="00972A32">
      <w:r w:rsidRPr="005E68DF">
        <w:t xml:space="preserve">In the </w:t>
      </w:r>
      <w:r w:rsidRPr="005E68DF">
        <w:rPr>
          <w:b/>
        </w:rPr>
        <w:t xml:space="preserve">Oracle VM </w:t>
      </w:r>
      <w:proofErr w:type="spellStart"/>
      <w:r w:rsidRPr="005E68DF">
        <w:rPr>
          <w:b/>
        </w:rPr>
        <w:t>VirtualBox</w:t>
      </w:r>
      <w:proofErr w:type="spellEnd"/>
      <w:r w:rsidRPr="005E68DF">
        <w:rPr>
          <w:b/>
        </w:rPr>
        <w:t xml:space="preserve"> Manager</w:t>
      </w:r>
      <w:r w:rsidRPr="005E68DF">
        <w:t xml:space="preserve">, select </w:t>
      </w:r>
      <w:r w:rsidR="00772D54">
        <w:t>your virtual machine</w:t>
      </w:r>
      <w:r w:rsidRPr="005E68DF">
        <w:t xml:space="preserve"> and click </w:t>
      </w:r>
      <w:r w:rsidR="00055DFC">
        <w:rPr>
          <w:b/>
        </w:rPr>
        <w:t>Start</w:t>
      </w:r>
      <w:r w:rsidR="00055DFC" w:rsidRPr="005E68DF">
        <w:t>. When</w:t>
      </w:r>
      <w:r w:rsidRPr="005E68DF">
        <w:t xml:space="preserve"> started, your virtual machine will prompt you to install the operating system loaded in the image in much the same manner as you would on a physical computer.</w:t>
      </w:r>
    </w:p>
    <w:p w14:paraId="5B153FDD" w14:textId="77777777" w:rsidR="00972A32" w:rsidRPr="005E68DF" w:rsidRDefault="00972A32" w:rsidP="00972A32">
      <w:r w:rsidRPr="005E68DF">
        <w:t xml:space="preserve">Click </w:t>
      </w:r>
      <w:r w:rsidRPr="005E68DF">
        <w:rPr>
          <w:b/>
        </w:rPr>
        <w:t>Install Ubuntu</w:t>
      </w:r>
      <w:r w:rsidRPr="005E68DF">
        <w:t xml:space="preserve"> to begin; follow the on-screen instructions (Figure 1</w:t>
      </w:r>
      <w:r w:rsidR="00625ABB">
        <w:t>0</w:t>
      </w:r>
      <w:r w:rsidRPr="005E68DF">
        <w:t>).</w:t>
      </w:r>
    </w:p>
    <w:p w14:paraId="593FEE74" w14:textId="77777777" w:rsidR="008A439E" w:rsidRDefault="008A439E" w:rsidP="00972A32"/>
    <w:p w14:paraId="04ABCAEF" w14:textId="77777777" w:rsidR="008A439E" w:rsidRDefault="008A439E" w:rsidP="00972A32"/>
    <w:p w14:paraId="4D94F0CA" w14:textId="77777777" w:rsidR="008A439E" w:rsidRDefault="008A439E" w:rsidP="00972A32"/>
    <w:p w14:paraId="65E65789" w14:textId="77777777" w:rsidR="008A439E" w:rsidRDefault="008A439E" w:rsidP="00972A32"/>
    <w:p w14:paraId="50B92106" w14:textId="77777777" w:rsidR="008A439E" w:rsidRDefault="008A439E" w:rsidP="00972A32"/>
    <w:p w14:paraId="6934BF7D" w14:textId="77777777" w:rsidR="008A439E" w:rsidRDefault="008A439E" w:rsidP="00972A32"/>
    <w:p w14:paraId="27A31639" w14:textId="77777777" w:rsidR="008A439E" w:rsidRDefault="008A439E" w:rsidP="00972A32">
      <w:r w:rsidRPr="00FB6A10">
        <w:rPr>
          <w:noProof/>
        </w:rPr>
        <mc:AlternateContent>
          <mc:Choice Requires="wpg">
            <w:drawing>
              <wp:anchor distT="0" distB="0" distL="114300" distR="114300" simplePos="0" relativeHeight="251821056" behindDoc="0" locked="0" layoutInCell="1" allowOverlap="1" wp14:anchorId="757A60DE" wp14:editId="72E31916">
                <wp:simplePos x="0" y="0"/>
                <wp:positionH relativeFrom="column">
                  <wp:posOffset>521970</wp:posOffset>
                </wp:positionH>
                <wp:positionV relativeFrom="paragraph">
                  <wp:posOffset>93980</wp:posOffset>
                </wp:positionV>
                <wp:extent cx="4362450" cy="37261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362450" cy="3726180"/>
                          <a:chOff x="85725" y="69877"/>
                          <a:chExt cx="4362450" cy="3727396"/>
                        </a:xfrm>
                      </wpg:grpSpPr>
                      <pic:pic xmlns:pic="http://schemas.openxmlformats.org/drawingml/2006/picture">
                        <pic:nvPicPr>
                          <pic:cNvPr id="12" name="Picture 18"/>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3"/>
                            <a:ext cx="4271644" cy="171450"/>
                          </a:xfrm>
                          <a:prstGeom prst="rect">
                            <a:avLst/>
                          </a:prstGeom>
                          <a:solidFill>
                            <a:prstClr val="white"/>
                          </a:solidFill>
                          <a:ln>
                            <a:noFill/>
                          </a:ln>
                          <a:effectLst/>
                        </wps:spPr>
                        <wps:txbx>
                          <w:txbxContent>
                            <w:p w14:paraId="175B9D42" w14:textId="77777777" w:rsidR="00A50113" w:rsidRDefault="00A50113" w:rsidP="00A50113">
                              <w:pPr>
                                <w:pStyle w:val="Caption"/>
                                <w:jc w:val="center"/>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116" style="position:absolute;margin-left:41.1pt;margin-top:7.4pt;width:343.5pt;height:293.4pt;z-index:251821056;mso-width-relative:margin;mso-height-relative:margin" coordorigin="857,698" coordsize="43624,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">
                <v:shape id="Picture 18" o:spid="_x0000_s1117"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51" o:title=""/>
                  <v:path arrowok="t"/>
                </v:shape>
                <v:shape id="Text Box 37" o:spid="_x0000_s1118" type="#_x0000_t202" style="position:absolute;left:1333;top:36258;width:4271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A50113" w:rsidRDefault="00A50113" w:rsidP="00A50113">
                        <w:pPr>
                          <w:pStyle w:val="Caption"/>
                          <w:jc w:val="center"/>
                          <w:rPr>
                            <w:noProof/>
                          </w:rPr>
                        </w:pPr>
                        <w:r>
                          <w:t>Figure 10: The Ubuntu Linux installation screen</w:t>
                        </w:r>
                      </w:p>
                    </w:txbxContent>
                  </v:textbox>
                </v:shape>
                <w10:wrap type="topAndBottom"/>
              </v:group>
            </w:pict>
          </mc:Fallback>
        </mc:AlternateContent>
      </w:r>
    </w:p>
    <w:p w14:paraId="36984D31" w14:textId="77777777" w:rsidR="00972A32" w:rsidRPr="00FB6A10" w:rsidRDefault="00972A32" w:rsidP="00972A32">
      <w:r>
        <w:t>When you are prompted to do so, create a user</w:t>
      </w:r>
      <w:r w:rsidR="00851B72">
        <w:t xml:space="preserve"> </w:t>
      </w:r>
      <w:proofErr w:type="spellStart"/>
      <w:proofErr w:type="gramStart"/>
      <w:r w:rsidR="00851B72">
        <w:t>ngds</w:t>
      </w:r>
      <w:proofErr w:type="spellEnd"/>
      <w:r>
        <w:t xml:space="preserve"> </w:t>
      </w:r>
      <w:r w:rsidR="006B6D93">
        <w:t>.</w:t>
      </w:r>
      <w:proofErr w:type="gramEnd"/>
      <w:r w:rsidR="006B6D93">
        <w:t xml:space="preserve"> Enter </w:t>
      </w:r>
      <w:proofErr w:type="spellStart"/>
      <w:r w:rsidR="00704DBB">
        <w:rPr>
          <w:b/>
        </w:rPr>
        <w:t>ngds</w:t>
      </w:r>
      <w:proofErr w:type="spellEnd"/>
      <w:r w:rsidR="006B6D93">
        <w:t xml:space="preserve"> for </w:t>
      </w:r>
      <w:proofErr w:type="gramStart"/>
      <w:r w:rsidR="006B6D93">
        <w:rPr>
          <w:b/>
        </w:rPr>
        <w:t>Your</w:t>
      </w:r>
      <w:proofErr w:type="gramEnd"/>
      <w:r w:rsidR="006B6D93">
        <w:rPr>
          <w:b/>
        </w:rPr>
        <w:t xml:space="preserve"> name</w:t>
      </w:r>
      <w:r w:rsidR="00FC54FE">
        <w:t xml:space="preserve"> a</w:t>
      </w:r>
      <w:r w:rsidR="00870A22">
        <w:t>s well as</w:t>
      </w:r>
      <w:r w:rsidR="00FC54FE">
        <w:t xml:space="preserve"> for</w:t>
      </w:r>
      <w:r w:rsidR="006B6D93">
        <w:t xml:space="preserve"> </w:t>
      </w:r>
      <w:r w:rsidR="006B6D93">
        <w:rPr>
          <w:b/>
        </w:rPr>
        <w:t>Pick a username</w:t>
      </w:r>
      <w:r w:rsidR="006B6D93">
        <w:t>;</w:t>
      </w:r>
      <w:r>
        <w:t xml:space="preserve"> specify a password of your choice.</w:t>
      </w:r>
      <w:r w:rsidR="00562BAA">
        <w:t xml:space="preserve"> </w:t>
      </w:r>
    </w:p>
    <w:p w14:paraId="0BD62B65" w14:textId="77777777" w:rsidR="00E846CB"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restarted,</w:t>
      </w:r>
      <w:r w:rsidRPr="005E68DF">
        <w:t xml:space="preserve"> log in using the username</w:t>
      </w:r>
      <w:r>
        <w:t xml:space="preserve"> </w:t>
      </w:r>
      <w:proofErr w:type="spellStart"/>
      <w:r>
        <w:rPr>
          <w:b/>
        </w:rPr>
        <w:t>ngds</w:t>
      </w:r>
      <w:proofErr w:type="spellEnd"/>
      <w:r w:rsidRPr="005E68DF">
        <w:t xml:space="preserve"> and </w:t>
      </w:r>
      <w:r>
        <w:t xml:space="preserve">the </w:t>
      </w:r>
      <w:r w:rsidRPr="005E68DF">
        <w:t xml:space="preserve">password </w:t>
      </w:r>
      <w:r>
        <w:t xml:space="preserve">you </w:t>
      </w:r>
      <w:r w:rsidRPr="005E68DF">
        <w:t>specified during t</w:t>
      </w:r>
      <w:r w:rsidR="00E846CB">
        <w:t>he Ubuntu installation process.</w:t>
      </w:r>
    </w:p>
    <w:p w14:paraId="324B65F5" w14:textId="77777777" w:rsidR="00972A32" w:rsidRPr="00415183" w:rsidRDefault="00972A32" w:rsidP="008A439E">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w:t>
      </w:r>
      <w:proofErr w:type="gramStart"/>
      <w:r w:rsidR="00046A36">
        <w:t xml:space="preserve">Choose </w:t>
      </w:r>
      <w:r w:rsidR="00046A36">
        <w:rPr>
          <w:b/>
        </w:rPr>
        <w:t xml:space="preserve"> Install</w:t>
      </w:r>
      <w:proofErr w:type="gramEnd"/>
      <w:r w:rsidR="00046A36">
        <w:rPr>
          <w:b/>
        </w:rPr>
        <w:t xml:space="preserve"> Guest Additions</w:t>
      </w:r>
      <w:r w:rsidR="00046A36">
        <w:t xml:space="preserve"> and follow the installation steps.</w:t>
      </w:r>
    </w:p>
    <w:p w14:paraId="11933E8D" w14:textId="77777777" w:rsidR="00972A32" w:rsidRPr="00415183" w:rsidRDefault="00972A32" w:rsidP="000D2F9F">
      <w:pPr>
        <w:pStyle w:val="Heading3"/>
        <w:numPr>
          <w:ilvl w:val="2"/>
          <w:numId w:val="40"/>
        </w:numPr>
        <w:rPr>
          <w:rFonts w:asciiTheme="minorHAnsi" w:hAnsiTheme="minorHAnsi"/>
        </w:rPr>
      </w:pPr>
      <w:bookmarkStart w:id="731" w:name="_Toc379537685"/>
      <w:bookmarkStart w:id="732" w:name="_Toc377463031"/>
      <w:bookmarkStart w:id="733" w:name="_Toc383599603"/>
      <w:bookmarkEnd w:id="731"/>
      <w:r w:rsidRPr="00415183">
        <w:rPr>
          <w:rFonts w:asciiTheme="minorHAnsi" w:hAnsiTheme="minorHAnsi"/>
        </w:rPr>
        <w:t>Take a Snapshot</w:t>
      </w:r>
      <w:bookmarkEnd w:id="732"/>
      <w:bookmarkEnd w:id="733"/>
    </w:p>
    <w:p w14:paraId="58D352D4" w14:textId="77777777" w:rsidR="00972A32" w:rsidRDefault="00972A32" w:rsidP="00972A32">
      <w:pPr>
        <w:pStyle w:val="Body"/>
        <w:spacing w:before="0" w:after="100" w:line="240" w:lineRule="auto"/>
        <w:rPr>
          <w:rFonts w:asciiTheme="minorHAnsi" w:hAnsiTheme="minorHAnsi"/>
        </w:rPr>
      </w:pPr>
      <w:r>
        <w:rPr>
          <w:rFonts w:asciiTheme="minorHAnsi" w:hAnsiTheme="minorHAnsi"/>
        </w:rPr>
        <w:t>Take</w:t>
      </w:r>
      <w:r w:rsidRPr="00415183">
        <w:rPr>
          <w:rFonts w:asciiTheme="minorHAnsi" w:hAnsiTheme="minorHAnsi"/>
        </w:rPr>
        <w:t xml:space="preserve"> a </w:t>
      </w:r>
      <w:r>
        <w:rPr>
          <w:rFonts w:asciiTheme="minorHAnsi" w:hAnsiTheme="minorHAnsi"/>
        </w:rPr>
        <w:t>S</w:t>
      </w:r>
      <w:r w:rsidRPr="00415183">
        <w:rPr>
          <w:rFonts w:asciiTheme="minorHAnsi" w:hAnsiTheme="minorHAnsi"/>
        </w:rPr>
        <w:t xml:space="preserve">napshot </w:t>
      </w:r>
      <w:r>
        <w:rPr>
          <w:rFonts w:asciiTheme="minorHAnsi" w:hAnsiTheme="minorHAnsi"/>
        </w:rPr>
        <w:t xml:space="preserve">of your virtual machine </w:t>
      </w:r>
      <w:r w:rsidRPr="00415183">
        <w:rPr>
          <w:rFonts w:asciiTheme="minorHAnsi" w:hAnsiTheme="minorHAnsi"/>
        </w:rPr>
        <w:t xml:space="preserve">before continuing. </w:t>
      </w:r>
      <w:r>
        <w:rPr>
          <w:rFonts w:asciiTheme="minorHAnsi" w:hAnsiTheme="minorHAnsi"/>
        </w:rPr>
        <w:t>A Snapshot is a record of the virtual machine that can be used to restore it to its condition at the time the Snapshot was taken. Snapshots are typically used as precautions against failure at a later date.</w:t>
      </w:r>
    </w:p>
    <w:p w14:paraId="3E1D8447" w14:textId="77777777" w:rsidR="00972A32" w:rsidRDefault="00972A32" w:rsidP="00972A32">
      <w:pPr>
        <w:pStyle w:val="Body"/>
        <w:spacing w:before="0" w:after="100" w:line="240" w:lineRule="auto"/>
        <w:rPr>
          <w:rFonts w:asciiTheme="minorHAnsi" w:hAnsiTheme="minorHAnsi"/>
        </w:rPr>
      </w:pPr>
      <w:r>
        <w:rPr>
          <w:rFonts w:asciiTheme="minorHAnsi" w:hAnsiTheme="minorHAnsi"/>
        </w:rPr>
        <w:t>A Snapshot can be taken</w:t>
      </w:r>
      <w:r w:rsidRPr="00415183">
        <w:rPr>
          <w:rFonts w:asciiTheme="minorHAnsi" w:hAnsiTheme="minorHAnsi"/>
        </w:rPr>
        <w:t xml:space="preserve"> via the </w:t>
      </w:r>
      <w:proofErr w:type="spellStart"/>
      <w:r w:rsidRPr="00415183">
        <w:rPr>
          <w:rFonts w:asciiTheme="minorHAnsi" w:hAnsiTheme="minorHAnsi"/>
          <w:b/>
        </w:rPr>
        <w:t>VirtualBox</w:t>
      </w:r>
      <w:proofErr w:type="spellEnd"/>
      <w:r w:rsidRPr="00415183">
        <w:rPr>
          <w:rFonts w:asciiTheme="minorHAnsi" w:hAnsiTheme="minorHAnsi"/>
          <w:b/>
        </w:rPr>
        <w:t xml:space="preserve"> Manager</w:t>
      </w:r>
      <w:r w:rsidR="00D33AC8">
        <w:rPr>
          <w:rFonts w:asciiTheme="minorHAnsi" w:hAnsiTheme="minorHAnsi"/>
        </w:rPr>
        <w:t xml:space="preserve"> or from the </w:t>
      </w:r>
      <w:r w:rsidR="00D33AC8">
        <w:rPr>
          <w:rFonts w:asciiTheme="minorHAnsi" w:hAnsiTheme="minorHAnsi"/>
          <w:b/>
        </w:rPr>
        <w:t>Machine</w:t>
      </w:r>
      <w:r w:rsidR="00D33AC8">
        <w:rPr>
          <w:rFonts w:asciiTheme="minorHAnsi" w:hAnsiTheme="minorHAnsi"/>
        </w:rPr>
        <w:t xml:space="preserve"> drop-down on the top left</w:t>
      </w:r>
    </w:p>
    <w:p w14:paraId="0D687BE7" w14:textId="77777777" w:rsidR="00972A32" w:rsidRPr="00FB6A10" w:rsidRDefault="00972A32" w:rsidP="000D2F9F">
      <w:pPr>
        <w:pStyle w:val="Heading2"/>
        <w:numPr>
          <w:ilvl w:val="1"/>
          <w:numId w:val="40"/>
        </w:numPr>
      </w:pPr>
      <w:bookmarkStart w:id="734" w:name="_Ref359833839"/>
      <w:bookmarkStart w:id="735" w:name="_Toc377037298"/>
      <w:bookmarkStart w:id="736" w:name="_Toc383599604"/>
      <w:r w:rsidRPr="00FB6A10">
        <w:lastRenderedPageBreak/>
        <w:t>Accommodating</w:t>
      </w:r>
      <w:r w:rsidRPr="00415183">
        <w:t xml:space="preserve"> a corporate firewall (OPTIONAL)</w:t>
      </w:r>
      <w:bookmarkEnd w:id="734"/>
      <w:bookmarkEnd w:id="735"/>
      <w:bookmarkEnd w:id="736"/>
    </w:p>
    <w:p w14:paraId="7C65F3CD" w14:textId="77777777"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 xml:space="preserve">NGDS Software </w:t>
      </w:r>
      <w:r w:rsidR="00055DFC">
        <w:t>Stack components</w:t>
      </w:r>
      <w:r>
        <w:t xml:space="preserve"> on your virtual machine (</w:t>
      </w:r>
      <w:r w:rsidRPr="00C03A67">
        <w:t xml:space="preserve">as will be discussed in </w:t>
      </w:r>
      <w:r>
        <w:t>Section 3)</w:t>
      </w:r>
      <w:r w:rsidRPr="00C03A67">
        <w:t>.</w:t>
      </w:r>
    </w:p>
    <w:p w14:paraId="6E470A16" w14:textId="77777777" w:rsidR="00972A32" w:rsidRPr="006219BF" w:rsidRDefault="00972A32" w:rsidP="000D2F9F">
      <w:pPr>
        <w:pStyle w:val="Heading3"/>
        <w:numPr>
          <w:ilvl w:val="2"/>
          <w:numId w:val="40"/>
        </w:numPr>
        <w:rPr>
          <w:rFonts w:asciiTheme="minorHAnsi" w:hAnsiTheme="minorHAnsi"/>
          <w:noProof/>
        </w:rPr>
      </w:pPr>
      <w:bookmarkStart w:id="737" w:name="_Toc377037299"/>
      <w:bookmarkStart w:id="738" w:name="_Toc383599605"/>
      <w:r w:rsidRPr="00C03A67">
        <w:t xml:space="preserve">Install </w:t>
      </w:r>
      <w:r>
        <w:t xml:space="preserve">and Configure </w:t>
      </w:r>
      <w:r w:rsidRPr="00C03A67">
        <w:t>CNTLM</w:t>
      </w:r>
      <w:bookmarkEnd w:id="737"/>
      <w:r w:rsidR="00D33AC8">
        <w:t xml:space="preserve"> </w:t>
      </w:r>
      <w:r w:rsidR="00D33AC8" w:rsidRPr="00415183">
        <w:t>(OPTIONAL)</w:t>
      </w:r>
      <w:bookmarkEnd w:id="738"/>
    </w:p>
    <w:p w14:paraId="365AEFB2" w14:textId="77777777" w:rsidR="00972A32" w:rsidRPr="00C03A67" w:rsidRDefault="00972A32" w:rsidP="00972A32">
      <w:r w:rsidRPr="00C03A67">
        <w:t xml:space="preserve">CNTLM is a </w:t>
      </w:r>
      <w:r w:rsidRPr="00AC37FD">
        <w:rPr>
          <w:i/>
        </w:rPr>
        <w:t>proxy</w:t>
      </w:r>
      <w:r w:rsidRPr="00C03A67">
        <w:t xml:space="preserve"> that authenticates the user with a </w:t>
      </w:r>
      <w:proofErr w:type="gramStart"/>
      <w:r w:rsidRPr="00C03A67">
        <w:t>log-in</w:t>
      </w:r>
      <w:proofErr w:type="gramEnd"/>
      <w:r w:rsidRPr="00C03A67">
        <w:t xml:space="preserve"> and password, a typical requirement for co</w:t>
      </w:r>
      <w:r w:rsidRPr="00C03A67">
        <w:t>r</w:t>
      </w:r>
      <w:r w:rsidRPr="00C03A67">
        <w:t>porate firewalls. If you are not behind a firewall that requires authentication, you can skip this step.</w:t>
      </w:r>
    </w:p>
    <w:p w14:paraId="59AA4353" w14:textId="4948A12A" w:rsidR="00972A32" w:rsidRPr="00C03A67" w:rsidRDefault="00972A32" w:rsidP="00972A32">
      <w:r>
        <w:t>CNTLM is available</w:t>
      </w:r>
      <w:r w:rsidRPr="00C03A67">
        <w:t xml:space="preserve"> at: </w:t>
      </w:r>
      <w:hyperlink r:id="rId52" w:history="1">
        <w:r w:rsidRPr="00C03A67">
          <w:rPr>
            <w:rStyle w:val="Hyperlink"/>
          </w:rPr>
          <w:t>http://cntlm.sourceforge.net/</w:t>
        </w:r>
      </w:hyperlink>
    </w:p>
    <w:p w14:paraId="73E5A1D0" w14:textId="77777777"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14:paraId="368B1D07" w14:textId="77777777" w:rsidTr="00793177">
        <w:tc>
          <w:tcPr>
            <w:tcW w:w="9576" w:type="dxa"/>
            <w:shd w:val="pct5" w:color="auto" w:fill="auto"/>
          </w:tcPr>
          <w:p w14:paraId="4B7DA086" w14:textId="77777777" w:rsidR="00972A32" w:rsidRPr="00C03A67" w:rsidRDefault="00972A32" w:rsidP="00793177">
            <w:pPr>
              <w:spacing w:after="0"/>
              <w:rPr>
                <w:rFonts w:ascii="Courier New" w:hAnsi="Courier New" w:cs="Courier New"/>
              </w:rPr>
            </w:pPr>
            <w:r w:rsidRPr="00C03A67">
              <w:rPr>
                <w:rFonts w:ascii="Courier New" w:hAnsi="Courier New" w:cs="Courier New"/>
              </w:rPr>
              <w:t>Username</w:t>
            </w:r>
            <w:r w:rsidRPr="00C03A67">
              <w:rPr>
                <w:rFonts w:ascii="Courier New" w:hAnsi="Courier New" w:cs="Courier New"/>
              </w:rPr>
              <w:tab/>
            </w:r>
            <w:proofErr w:type="spellStart"/>
            <w:r w:rsidRPr="00C03A67">
              <w:rPr>
                <w:rFonts w:ascii="Courier New" w:hAnsi="Courier New" w:cs="Courier New"/>
              </w:rPr>
              <w:t>yourcorporateproxyusernamehere</w:t>
            </w:r>
            <w:proofErr w:type="spellEnd"/>
          </w:p>
          <w:p w14:paraId="2D84072D" w14:textId="77777777" w:rsidR="00972A32" w:rsidRPr="00C03A67" w:rsidRDefault="00972A32" w:rsidP="00793177">
            <w:pPr>
              <w:spacing w:after="0"/>
              <w:rPr>
                <w:rFonts w:ascii="Courier New" w:hAnsi="Courier New" w:cs="Courier New"/>
              </w:rPr>
            </w:pPr>
            <w:r w:rsidRPr="00C03A67">
              <w:rPr>
                <w:rFonts w:ascii="Courier New" w:hAnsi="Courier New" w:cs="Courier New"/>
              </w:rPr>
              <w:t>Domain</w:t>
            </w:r>
            <w:r w:rsidRPr="00C03A67">
              <w:rPr>
                <w:rFonts w:ascii="Courier New" w:hAnsi="Courier New" w:cs="Courier New"/>
              </w:rPr>
              <w:tab/>
              <w:t>us008</w:t>
            </w:r>
          </w:p>
          <w:p w14:paraId="3D1422AA" w14:textId="77777777" w:rsidR="00972A32" w:rsidRPr="00C03A67" w:rsidRDefault="00972A32" w:rsidP="00793177">
            <w:pPr>
              <w:spacing w:after="0"/>
              <w:rPr>
                <w:rFonts w:ascii="Courier New" w:hAnsi="Courier New" w:cs="Courier New"/>
              </w:rPr>
            </w:pPr>
            <w:r w:rsidRPr="00C03A67">
              <w:rPr>
                <w:rFonts w:ascii="Courier New" w:hAnsi="Courier New" w:cs="Courier New"/>
              </w:rPr>
              <w:t>Password</w:t>
            </w:r>
            <w:r w:rsidRPr="00C03A67">
              <w:rPr>
                <w:rFonts w:ascii="Courier New" w:hAnsi="Courier New" w:cs="Courier New"/>
              </w:rPr>
              <w:tab/>
            </w:r>
            <w:proofErr w:type="spellStart"/>
            <w:r w:rsidRPr="00C03A67">
              <w:rPr>
                <w:rFonts w:ascii="Courier New" w:hAnsi="Courier New" w:cs="Courier New"/>
              </w:rPr>
              <w:t>yourpasswordhere</w:t>
            </w:r>
            <w:proofErr w:type="spellEnd"/>
          </w:p>
          <w:p w14:paraId="48829B04" w14:textId="77777777" w:rsidR="00972A32" w:rsidRPr="00C03A67" w:rsidRDefault="00972A32" w:rsidP="00793177">
            <w:pPr>
              <w:spacing w:after="0"/>
              <w:rPr>
                <w:rFonts w:ascii="Courier New" w:hAnsi="Courier New" w:cs="Courier New"/>
              </w:rPr>
            </w:pPr>
            <w:r w:rsidRPr="00C03A67">
              <w:rPr>
                <w:rFonts w:ascii="Courier New" w:hAnsi="Courier New" w:cs="Courier New"/>
              </w:rPr>
              <w:t># List of corporate proxies</w:t>
            </w:r>
          </w:p>
          <w:p w14:paraId="5581B853" w14:textId="77777777" w:rsidR="00972A32" w:rsidRPr="00C03A67" w:rsidRDefault="00972A32" w:rsidP="00793177">
            <w:pPr>
              <w:spacing w:after="0"/>
              <w:rPr>
                <w:rFonts w:ascii="Courier New" w:hAnsi="Courier New" w:cs="Courier New"/>
              </w:rPr>
            </w:pPr>
            <w:r w:rsidRPr="00C03A67">
              <w:rPr>
                <w:rFonts w:ascii="Courier New" w:hAnsi="Courier New" w:cs="Courier New"/>
              </w:rPr>
              <w:t xml:space="preserve">Proxy </w:t>
            </w:r>
            <w:r w:rsidRPr="00C03A67">
              <w:rPr>
                <w:rFonts w:ascii="Courier New" w:hAnsi="Courier New" w:cs="Courier New"/>
              </w:rPr>
              <w:tab/>
              <w:t>proxyfarm-us.3dns.netz.sbs.de</w:t>
            </w:r>
            <w:proofErr w:type="gramStart"/>
            <w:r w:rsidRPr="00C03A67">
              <w:rPr>
                <w:rFonts w:ascii="Courier New" w:hAnsi="Courier New" w:cs="Courier New"/>
              </w:rPr>
              <w:t>:84</w:t>
            </w:r>
            <w:proofErr w:type="gramEnd"/>
          </w:p>
          <w:p w14:paraId="6C893A1E" w14:textId="77777777"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129.73.8.72:8080</w:t>
            </w:r>
          </w:p>
          <w:p w14:paraId="6787754D" w14:textId="77777777"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129.73.11.208:3128</w:t>
            </w:r>
          </w:p>
          <w:p w14:paraId="52ABF419" w14:textId="77777777" w:rsidR="00972A32" w:rsidRPr="00C03A67" w:rsidRDefault="00972A32" w:rsidP="00793177">
            <w:pPr>
              <w:spacing w:after="0"/>
              <w:rPr>
                <w:rFonts w:ascii="Courier New" w:hAnsi="Courier New" w:cs="Courier New"/>
              </w:rPr>
            </w:pPr>
            <w:proofErr w:type="spellStart"/>
            <w:r w:rsidRPr="00C03A67">
              <w:rPr>
                <w:rFonts w:ascii="Courier New" w:hAnsi="Courier New" w:cs="Courier New"/>
              </w:rPr>
              <w:t>NoProxy</w:t>
            </w:r>
            <w:proofErr w:type="spellEnd"/>
            <w:r w:rsidRPr="00C03A67">
              <w:rPr>
                <w:rFonts w:ascii="Courier New" w:hAnsi="Courier New" w:cs="Courier New"/>
              </w:rPr>
              <w:tab/>
            </w:r>
            <w:proofErr w:type="spellStart"/>
            <w:r w:rsidRPr="00C03A67">
              <w:rPr>
                <w:rFonts w:ascii="Courier New" w:hAnsi="Courier New" w:cs="Courier New"/>
              </w:rPr>
              <w:t>localhost</w:t>
            </w:r>
            <w:proofErr w:type="spellEnd"/>
            <w:r w:rsidRPr="00C03A67">
              <w:rPr>
                <w:rFonts w:ascii="Courier New" w:hAnsi="Courier New" w:cs="Courier New"/>
              </w:rPr>
              <w:t>, 127.0.0</w:t>
            </w:r>
            <w:proofErr w:type="gramStart"/>
            <w:r w:rsidRPr="00C03A67">
              <w:rPr>
                <w:rFonts w:ascii="Courier New" w:hAnsi="Courier New" w:cs="Courier New"/>
              </w:rPr>
              <w:t>.*</w:t>
            </w:r>
            <w:proofErr w:type="gramEnd"/>
            <w:r w:rsidRPr="00C03A67">
              <w:rPr>
                <w:rFonts w:ascii="Courier New" w:hAnsi="Courier New" w:cs="Courier New"/>
              </w:rPr>
              <w:t>, 10.*, 192.168.*</w:t>
            </w:r>
          </w:p>
          <w:p w14:paraId="29C036DB" w14:textId="77777777" w:rsidR="00972A32" w:rsidRPr="00C03A67" w:rsidRDefault="00972A32" w:rsidP="00793177">
            <w:pPr>
              <w:spacing w:after="0"/>
              <w:rPr>
                <w:rFonts w:ascii="Courier New" w:hAnsi="Courier New" w:cs="Courier New"/>
              </w:rPr>
            </w:pPr>
            <w:r w:rsidRPr="00C03A67">
              <w:rPr>
                <w:rFonts w:ascii="Courier New" w:hAnsi="Courier New" w:cs="Courier New"/>
              </w:rPr>
              <w:t xml:space="preserve"># </w:t>
            </w:r>
            <w:proofErr w:type="gramStart"/>
            <w:r w:rsidRPr="00C03A67">
              <w:rPr>
                <w:rFonts w:ascii="Courier New" w:hAnsi="Courier New" w:cs="Courier New"/>
              </w:rPr>
              <w:t>local</w:t>
            </w:r>
            <w:proofErr w:type="gramEnd"/>
            <w:r w:rsidRPr="00C03A67">
              <w:rPr>
                <w:rFonts w:ascii="Courier New" w:hAnsi="Courier New" w:cs="Courier New"/>
              </w:rPr>
              <w:t xml:space="preserve"> port used by CMTLM</w:t>
            </w:r>
          </w:p>
          <w:p w14:paraId="4E0525E2" w14:textId="77777777" w:rsidR="00972A32" w:rsidRPr="00C03A67" w:rsidRDefault="00972A32" w:rsidP="00793177">
            <w:pPr>
              <w:keepNext/>
              <w:spacing w:after="0"/>
            </w:pPr>
            <w:r w:rsidRPr="00C03A67">
              <w:rPr>
                <w:rFonts w:ascii="Courier New" w:hAnsi="Courier New" w:cs="Courier New"/>
              </w:rPr>
              <w:t>Listen</w:t>
            </w:r>
            <w:r w:rsidRPr="00C03A67">
              <w:rPr>
                <w:rFonts w:ascii="Courier New" w:hAnsi="Courier New" w:cs="Courier New"/>
              </w:rPr>
              <w:tab/>
              <w:t>3128</w:t>
            </w:r>
          </w:p>
        </w:tc>
      </w:tr>
    </w:tbl>
    <w:p w14:paraId="11E56BCA" w14:textId="77777777" w:rsidR="00972A32" w:rsidRDefault="00972A32" w:rsidP="00972A32">
      <w:pPr>
        <w:tabs>
          <w:tab w:val="left" w:pos="7250"/>
        </w:tabs>
      </w:pPr>
    </w:p>
    <w:p w14:paraId="2964DA7C" w14:textId="77777777"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w:t>
      </w:r>
      <w:proofErr w:type="gramStart"/>
      <w:r>
        <w:t xml:space="preserve">comments are not interpreted by any program reading the </w:t>
      </w:r>
      <w:r>
        <w:rPr>
          <w:b/>
        </w:rPr>
        <w:t xml:space="preserve">cntlm.ini </w:t>
      </w:r>
      <w:r>
        <w:t>file</w:t>
      </w:r>
      <w:proofErr w:type="gramEnd"/>
      <w:r>
        <w:t>.</w:t>
      </w:r>
    </w:p>
    <w:p w14:paraId="1D1E8012" w14:textId="77777777" w:rsidR="00972A32" w:rsidRPr="00161109" w:rsidRDefault="00972A32" w:rsidP="00972A32">
      <w:pPr>
        <w:tabs>
          <w:tab w:val="left" w:pos="7250"/>
        </w:tabs>
      </w:pPr>
      <w:r>
        <w:t xml:space="preserve">When configuring CNTLM, be sure to specify a </w:t>
      </w:r>
      <w:proofErr w:type="spellStart"/>
      <w:r>
        <w:t>localhost</w:t>
      </w:r>
      <w:proofErr w:type="spellEnd"/>
      <w:r>
        <w:t xml:space="preserve"> (</w:t>
      </w:r>
      <w:proofErr w:type="spellStart"/>
      <w:r w:rsidRPr="00415183">
        <w:rPr>
          <w:b/>
        </w:rPr>
        <w:t>NoProxy</w:t>
      </w:r>
      <w:proofErr w:type="spellEnd"/>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w:t>
      </w:r>
      <w:proofErr w:type="gramStart"/>
      <w:r>
        <w:t>.*</w:t>
      </w:r>
      <w:proofErr w:type="gramEnd"/>
      <w:r>
        <w:t xml:space="preserve"> can be 10.0, 10.1, or 10.2, all the way up to 10.9.</w:t>
      </w:r>
    </w:p>
    <w:p w14:paraId="3623EEC8" w14:textId="77777777"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14:paraId="1B8C49FF" w14:textId="77777777"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14:paraId="6FFF7F38" w14:textId="77777777" w:rsidR="00972A32" w:rsidRPr="00C03A67" w:rsidRDefault="00972A32" w:rsidP="000D2F9F">
      <w:pPr>
        <w:pStyle w:val="Heading3"/>
        <w:numPr>
          <w:ilvl w:val="2"/>
          <w:numId w:val="40"/>
        </w:numPr>
      </w:pPr>
      <w:bookmarkStart w:id="739" w:name="_Toc377037300"/>
      <w:bookmarkStart w:id="740" w:name="_Toc383599606"/>
      <w:r w:rsidRPr="00C03A67">
        <w:lastRenderedPageBreak/>
        <w:t xml:space="preserve">Configure </w:t>
      </w:r>
      <w:r>
        <w:t>your virtual machine</w:t>
      </w:r>
      <w:r w:rsidRPr="00C03A67">
        <w:t xml:space="preserve"> </w:t>
      </w:r>
      <w:r>
        <w:t>environment</w:t>
      </w:r>
      <w:r w:rsidRPr="00C03A67">
        <w:t xml:space="preserve"> to use CNTLM as its proxy</w:t>
      </w:r>
      <w:bookmarkEnd w:id="739"/>
      <w:r w:rsidR="00D33AC8">
        <w:t xml:space="preserve"> </w:t>
      </w:r>
      <w:r w:rsidR="00D33AC8" w:rsidRPr="00415183">
        <w:t>(OPTIONAL)</w:t>
      </w:r>
      <w:bookmarkEnd w:id="740"/>
    </w:p>
    <w:p w14:paraId="37C08167" w14:textId="77777777" w:rsidR="00972A32" w:rsidRPr="00C03A67" w:rsidRDefault="00972A32" w:rsidP="00972A32">
      <w:r>
        <w:t xml:space="preserve">Log in to </w:t>
      </w:r>
      <w:r w:rsidR="00772D54">
        <w:t>your virtual machine</w:t>
      </w:r>
      <w:r>
        <w:t xml:space="preserve">; navigate to the </w:t>
      </w:r>
      <w:proofErr w:type="spellStart"/>
      <w:r>
        <w:rPr>
          <w:b/>
        </w:rPr>
        <w:t>etc</w:t>
      </w:r>
      <w:proofErr w:type="spellEnd"/>
      <w:r>
        <w:rPr>
          <w:b/>
        </w:rPr>
        <w:t xml:space="preserve">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14:paraId="08D6B997" w14:textId="77777777" w:rsidTr="00793177">
        <w:tc>
          <w:tcPr>
            <w:tcW w:w="9576" w:type="dxa"/>
            <w:shd w:val="pct5" w:color="auto" w:fill="auto"/>
          </w:tcPr>
          <w:p w14:paraId="6F312235" w14:textId="77777777" w:rsidR="00972A32" w:rsidRPr="00C03A67" w:rsidRDefault="00972A32" w:rsidP="00793177">
            <w:pPr>
              <w:spacing w:after="0"/>
              <w:rPr>
                <w:rFonts w:ascii="Courier New" w:hAnsi="Courier New" w:cs="Courier New"/>
              </w:rPr>
            </w:pPr>
            <w:proofErr w:type="spellStart"/>
            <w:proofErr w:type="gramStart"/>
            <w:r w:rsidRPr="00C03A67">
              <w:rPr>
                <w:rFonts w:ascii="Courier New" w:hAnsi="Courier New" w:cs="Courier New"/>
              </w:rPr>
              <w:t>http</w:t>
            </w:r>
            <w:proofErr w:type="gramEnd"/>
            <w:r w:rsidRPr="00C03A67">
              <w:rPr>
                <w:rFonts w:ascii="Courier New" w:hAnsi="Courier New" w:cs="Courier New"/>
              </w:rPr>
              <w:t>_proxy</w:t>
            </w:r>
            <w:proofErr w:type="spellEnd"/>
            <w:r w:rsidRPr="00C03A67">
              <w:rPr>
                <w:rFonts w:ascii="Courier New" w:hAnsi="Courier New" w:cs="Courier New"/>
              </w:rPr>
              <w:t>=http://10.0.2.2:3128/</w:t>
            </w:r>
          </w:p>
          <w:p w14:paraId="4AFA4AA2" w14:textId="77777777" w:rsidR="00972A32" w:rsidRPr="00C03A67" w:rsidRDefault="00972A32" w:rsidP="00793177">
            <w:pPr>
              <w:spacing w:after="0"/>
              <w:rPr>
                <w:rFonts w:ascii="Courier New" w:hAnsi="Courier New" w:cs="Courier New"/>
              </w:rPr>
            </w:pPr>
            <w:proofErr w:type="spellStart"/>
            <w:proofErr w:type="gramStart"/>
            <w:r w:rsidRPr="00C03A67">
              <w:rPr>
                <w:rFonts w:ascii="Courier New" w:hAnsi="Courier New" w:cs="Courier New"/>
              </w:rPr>
              <w:t>https</w:t>
            </w:r>
            <w:proofErr w:type="gramEnd"/>
            <w:r w:rsidRPr="00C03A67">
              <w:rPr>
                <w:rFonts w:ascii="Courier New" w:hAnsi="Courier New" w:cs="Courier New"/>
              </w:rPr>
              <w:t>_proxy</w:t>
            </w:r>
            <w:proofErr w:type="spellEnd"/>
            <w:r w:rsidRPr="00C03A67">
              <w:rPr>
                <w:rFonts w:ascii="Courier New" w:hAnsi="Courier New" w:cs="Courier New"/>
              </w:rPr>
              <w:t>=http://10.0.2.2:3128/</w:t>
            </w:r>
          </w:p>
          <w:p w14:paraId="7F0DFA98" w14:textId="77777777" w:rsidR="00972A32" w:rsidRPr="00C03A67" w:rsidRDefault="00972A32" w:rsidP="00793177">
            <w:pPr>
              <w:spacing w:after="0"/>
              <w:rPr>
                <w:rFonts w:ascii="Courier New" w:hAnsi="Courier New" w:cs="Courier New"/>
              </w:rPr>
            </w:pPr>
            <w:proofErr w:type="spellStart"/>
            <w:proofErr w:type="gramStart"/>
            <w:r w:rsidRPr="00C03A67">
              <w:rPr>
                <w:rFonts w:ascii="Courier New" w:hAnsi="Courier New" w:cs="Courier New"/>
              </w:rPr>
              <w:t>ftp</w:t>
            </w:r>
            <w:proofErr w:type="gramEnd"/>
            <w:r w:rsidRPr="00C03A67">
              <w:rPr>
                <w:rFonts w:ascii="Courier New" w:hAnsi="Courier New" w:cs="Courier New"/>
              </w:rPr>
              <w:t>_proxy</w:t>
            </w:r>
            <w:proofErr w:type="spellEnd"/>
            <w:r w:rsidRPr="00C03A67">
              <w:rPr>
                <w:rFonts w:ascii="Courier New" w:hAnsi="Courier New" w:cs="Courier New"/>
              </w:rPr>
              <w:t>=http://10.0.2.2:3128/</w:t>
            </w:r>
          </w:p>
          <w:p w14:paraId="56539FF0" w14:textId="77777777" w:rsidR="00972A32" w:rsidRPr="00C03A67" w:rsidRDefault="00972A32" w:rsidP="00793177">
            <w:pPr>
              <w:spacing w:after="0"/>
              <w:rPr>
                <w:rFonts w:ascii="Courier New" w:hAnsi="Courier New" w:cs="Courier New"/>
              </w:rPr>
            </w:pPr>
            <w:proofErr w:type="spellStart"/>
            <w:proofErr w:type="gramStart"/>
            <w:r w:rsidRPr="00C03A67">
              <w:rPr>
                <w:rFonts w:ascii="Courier New" w:hAnsi="Courier New" w:cs="Courier New"/>
              </w:rPr>
              <w:t>no</w:t>
            </w:r>
            <w:proofErr w:type="gramEnd"/>
            <w:r w:rsidRPr="00C03A67">
              <w:rPr>
                <w:rFonts w:ascii="Courier New" w:hAnsi="Courier New" w:cs="Courier New"/>
              </w:rPr>
              <w:t>_proxy</w:t>
            </w:r>
            <w:proofErr w:type="spellEnd"/>
            <w:r w:rsidRPr="00C03A67">
              <w:rPr>
                <w:rFonts w:ascii="Courier New" w:hAnsi="Courier New" w:cs="Courier New"/>
              </w:rPr>
              <w:t>="localhost,127.0.0.1,192.168.50.1,192.168.50.2"</w:t>
            </w:r>
          </w:p>
          <w:p w14:paraId="612BAACE" w14:textId="77777777"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14:paraId="63447AE6" w14:textId="77777777"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14:paraId="552BB021" w14:textId="77777777"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14:paraId="0810D562" w14:textId="77777777" w:rsidR="00972A32" w:rsidRPr="00C03A67" w:rsidRDefault="00972A32" w:rsidP="00793177">
            <w:pPr>
              <w:keepNext/>
              <w:spacing w:after="0"/>
            </w:pPr>
            <w:r w:rsidRPr="00C03A67">
              <w:rPr>
                <w:rFonts w:ascii="Courier New" w:hAnsi="Courier New" w:cs="Courier New"/>
              </w:rPr>
              <w:t>NO_PROXY="localhost</w:t>
            </w:r>
            <w:proofErr w:type="gramStart"/>
            <w:r w:rsidRPr="00C03A67">
              <w:rPr>
                <w:rFonts w:ascii="Courier New" w:hAnsi="Courier New" w:cs="Courier New"/>
              </w:rPr>
              <w:t>,127.0.0.1,192.168.50.1,192.168.50.2</w:t>
            </w:r>
            <w:proofErr w:type="gramEnd"/>
            <w:r w:rsidRPr="00C03A67">
              <w:rPr>
                <w:rFonts w:ascii="Courier New" w:hAnsi="Courier New" w:cs="Courier New"/>
              </w:rPr>
              <w:t>"</w:t>
            </w:r>
          </w:p>
        </w:tc>
      </w:tr>
    </w:tbl>
    <w:p w14:paraId="309A970B" w14:textId="77777777" w:rsidR="00ED556A" w:rsidRDefault="00ED556A" w:rsidP="00972A32"/>
    <w:p w14:paraId="35A15BE3" w14:textId="77777777" w:rsidR="00972A32" w:rsidRDefault="00972A32" w:rsidP="00972A32">
      <w:r w:rsidRPr="00C03A67">
        <w:t xml:space="preserve">Alternatively, </w:t>
      </w:r>
      <w:r>
        <w:t>you can use the Ubuntu Network Configuration application to manually specify the desired proxies (Figure 1</w:t>
      </w:r>
      <w:r w:rsidR="00665351">
        <w:t>1</w:t>
      </w:r>
      <w:r>
        <w:t>)</w:t>
      </w:r>
      <w:r w:rsidRPr="00C03A67">
        <w:t>.</w:t>
      </w:r>
    </w:p>
    <w:p w14:paraId="0A4ED39B" w14:textId="77777777" w:rsidR="00972A32" w:rsidRDefault="00665351" w:rsidP="00972A32">
      <w:r>
        <w:rPr>
          <w:noProof/>
        </w:rPr>
        <mc:AlternateContent>
          <mc:Choice Requires="wpg">
            <w:drawing>
              <wp:anchor distT="0" distB="0" distL="114300" distR="114300" simplePos="0" relativeHeight="251823104" behindDoc="0" locked="0" layoutInCell="1" allowOverlap="1" wp14:anchorId="0D464553" wp14:editId="5BDE3D05">
                <wp:simplePos x="0" y="0"/>
                <wp:positionH relativeFrom="column">
                  <wp:posOffset>609600</wp:posOffset>
                </wp:positionH>
                <wp:positionV relativeFrom="paragraph">
                  <wp:posOffset>283845</wp:posOffset>
                </wp:positionV>
                <wp:extent cx="4295775" cy="3705225"/>
                <wp:effectExtent l="0" t="0" r="9525" b="9525"/>
                <wp:wrapTopAndBottom/>
                <wp:docPr id="52" name="Group 52"/>
                <wp:cNvGraphicFramePr/>
                <a:graphic xmlns:a="http://schemas.openxmlformats.org/drawingml/2006/main">
                  <a:graphicData uri="http://schemas.microsoft.com/office/word/2010/wordprocessingGroup">
                    <wpg:wgp>
                      <wpg:cNvGrpSpPr/>
                      <wpg:grpSpPr>
                        <a:xfrm>
                          <a:off x="0" y="0"/>
                          <a:ext cx="4295775" cy="3705225"/>
                          <a:chOff x="339763" y="279881"/>
                          <a:chExt cx="4292526" cy="3707438"/>
                        </a:xfrm>
                      </wpg:grpSpPr>
                      <pic:pic xmlns:pic="http://schemas.openxmlformats.org/drawingml/2006/picture">
                        <pic:nvPicPr>
                          <pic:cNvPr id="2212" name="Picture 2212"/>
                          <pic:cNvPicPr>
                            <a:picLocks noChangeAspect="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171450"/>
                          </a:xfrm>
                          <a:prstGeom prst="rect">
                            <a:avLst/>
                          </a:prstGeom>
                          <a:solidFill>
                            <a:prstClr val="white"/>
                          </a:solidFill>
                          <a:ln>
                            <a:noFill/>
                          </a:ln>
                          <a:effectLst/>
                        </wps:spPr>
                        <wps:txbx>
                          <w:txbxContent>
                            <w:p w14:paraId="695236C9" w14:textId="77777777" w:rsidR="00665351" w:rsidRDefault="00665351" w:rsidP="00665351">
                              <w:pPr>
                                <w:pStyle w:val="Caption"/>
                                <w:jc w:val="center"/>
                                <w:rPr>
                                  <w:noProof/>
                                </w:rPr>
                              </w:pPr>
                              <w:r>
                                <w:t>Figure 11: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19" style="position:absolute;margin-left:48pt;margin-top:22.35pt;width:338.25pt;height:291.75pt;z-index:251823104;mso-width-relative:margin;mso-height-relative:margin" coordorigin="3397,2798" coordsize="42925,37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H/C0ta/5+LX/AMAYP/iKP+Fpa1/z8Wv/AIAwf/EUUUcq7AH/AAtLWv8An4tf&#10;/AGD/wCIo/4WlrX/AD8Wv/gDB/8AEUUUcq7AH/C0ta/5+LX/AMAYP/iKP+Fpa1/z8Wv/AIAwf/EU&#10;UUcq7AH/AAtLWv8An4tf/AGD/wCIo/4WlrX/AD8Wv/gDB/8AEUUUcq7AH/C0ta/5+LX/AMAYP/iK&#10;P+Fpa1/z8Wv/AIAwf/EUUUcq7A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">
                <v:shape id="Picture 2212" o:spid="_x0000_s1120"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54" o:title=""/>
                  <v:path arrowok="t"/>
                </v:shape>
                <v:shape id="Text Box 51" o:spid="_x0000_s1121" type="#_x0000_t202" style="position:absolute;left:3429;top:38158;width:4286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665351" w:rsidRDefault="00665351" w:rsidP="00665351">
                        <w:pPr>
                          <w:pStyle w:val="Caption"/>
                          <w:jc w:val="center"/>
                          <w:rPr>
                            <w:noProof/>
                          </w:rPr>
                        </w:pPr>
                        <w:r>
                          <w:t>F</w:t>
                        </w:r>
                        <w:r>
                          <w:t>igure 11</w:t>
                        </w:r>
                        <w:r>
                          <w:t>: Configuring a proxy in Ubuntu Linux</w:t>
                        </w:r>
                      </w:p>
                    </w:txbxContent>
                  </v:textbox>
                </v:shape>
                <w10:wrap type="topAndBottom"/>
              </v:group>
            </w:pict>
          </mc:Fallback>
        </mc:AlternateContent>
      </w:r>
    </w:p>
    <w:p w14:paraId="0D18A75F" w14:textId="77777777" w:rsidR="00972A32" w:rsidRDefault="00972A32" w:rsidP="00972A32"/>
    <w:p w14:paraId="05D9949F" w14:textId="77777777" w:rsidR="00665351" w:rsidRDefault="00665351" w:rsidP="00972A32"/>
    <w:p w14:paraId="07275894" w14:textId="77777777" w:rsidR="00665351" w:rsidRPr="00C03A67" w:rsidRDefault="00665351" w:rsidP="00972A32"/>
    <w:p w14:paraId="0B7DDDD1" w14:textId="77777777" w:rsidR="00972A32" w:rsidRDefault="00972A32" w:rsidP="000D2F9F">
      <w:pPr>
        <w:pStyle w:val="Heading3"/>
        <w:numPr>
          <w:ilvl w:val="2"/>
          <w:numId w:val="40"/>
        </w:numPr>
      </w:pPr>
      <w:bookmarkStart w:id="741" w:name="_Toc377037301"/>
      <w:bookmarkStart w:id="742" w:name="_Toc383599607"/>
      <w:r>
        <w:t xml:space="preserve">What to do if </w:t>
      </w:r>
      <w:proofErr w:type="spellStart"/>
      <w:r>
        <w:t>cntlm</w:t>
      </w:r>
      <w:proofErr w:type="spellEnd"/>
      <w:r>
        <w:t xml:space="preserve"> and proxy continue to cause issues</w:t>
      </w:r>
      <w:bookmarkEnd w:id="741"/>
      <w:bookmarkEnd w:id="742"/>
    </w:p>
    <w:p w14:paraId="76B3494E" w14:textId="77777777" w:rsidR="00972A32" w:rsidRDefault="00972A32" w:rsidP="00B93AD1">
      <w:pPr>
        <w:pStyle w:val="ListParagraph"/>
        <w:numPr>
          <w:ilvl w:val="0"/>
          <w:numId w:val="22"/>
        </w:numPr>
        <w:spacing w:after="120" w:line="240" w:lineRule="auto"/>
      </w:pPr>
      <w:r>
        <w:t>If possible, finish the install on a virtual machine connected to the Internet instead of a local i</w:t>
      </w:r>
      <w:r>
        <w:t>n</w:t>
      </w:r>
      <w:r>
        <w:t xml:space="preserve">tranet. If this is not possible, you will need to configure your virtual machine’s settings in such a way that you are able to use the </w:t>
      </w:r>
      <w:r w:rsidRPr="00AC37FD">
        <w:rPr>
          <w:b/>
        </w:rPr>
        <w:t>apt get</w:t>
      </w:r>
      <w:r>
        <w:t xml:space="preserve"> command; negotiating an intranet may require install</w:t>
      </w:r>
      <w:r>
        <w:t>a</w:t>
      </w:r>
      <w:r>
        <w:t>tion of CNTLM within your virtual machine, as well.</w:t>
      </w:r>
    </w:p>
    <w:p w14:paraId="57101FE2" w14:textId="77777777" w:rsidR="005B4143" w:rsidRDefault="00972A32" w:rsidP="005B4143">
      <w:pPr>
        <w:pStyle w:val="ListParagraph"/>
        <w:numPr>
          <w:ilvl w:val="0"/>
          <w:numId w:val="22"/>
        </w:numPr>
        <w:spacing w:after="120" w:line="240" w:lineRule="auto"/>
      </w:pPr>
      <w:r>
        <w:t xml:space="preserve">If CNTLM causes issues after you have successfully installed the software, but then when you try to open the web sites locally hosted and CNTLM then causes issues, establish port forwarding within your virtual machine to forward the ports of interest (e.g. 5000, </w:t>
      </w:r>
      <w:proofErr w:type="spellStart"/>
      <w:r>
        <w:t>etc</w:t>
      </w:r>
      <w:proofErr w:type="spellEnd"/>
      <w:r>
        <w:t>) to your physical m</w:t>
      </w:r>
      <w:r>
        <w:t>a</w:t>
      </w:r>
      <w:r>
        <w:t>chine, and browse the web sites on your physical machine. At least at CT RTC this solves the i</w:t>
      </w:r>
      <w:r>
        <w:t>s</w:t>
      </w:r>
      <w:r>
        <w:t>sues with the proxy.</w:t>
      </w:r>
    </w:p>
    <w:p w14:paraId="20A40655" w14:textId="77777777" w:rsidR="005B4143" w:rsidRDefault="005B4143" w:rsidP="00981B61">
      <w:pPr>
        <w:spacing w:after="120" w:line="240" w:lineRule="auto"/>
        <w:ind w:left="720"/>
      </w:pPr>
    </w:p>
    <w:p w14:paraId="4F93AD91" w14:textId="77777777" w:rsidR="005B4143" w:rsidRPr="00972A32" w:rsidRDefault="005B4143" w:rsidP="00981B61">
      <w:pPr>
        <w:spacing w:after="120" w:line="240" w:lineRule="auto"/>
      </w:pPr>
      <w:r>
        <w:t xml:space="preserve">When Oracle VM Virtual Box install is complete, return to Section </w:t>
      </w:r>
      <w:r w:rsidR="00870A22">
        <w:t>3</w:t>
      </w:r>
      <w:r>
        <w:t xml:space="preserve"> of this document to continue insta</w:t>
      </w:r>
      <w:r>
        <w:t>l</w:t>
      </w:r>
      <w:r>
        <w:t>lation of the NGDS node.</w:t>
      </w:r>
    </w:p>
    <w:p w14:paraId="6F76607A" w14:textId="77777777" w:rsidR="00B1462A" w:rsidRDefault="00003EA5" w:rsidP="00415183">
      <w:pPr>
        <w:pStyle w:val="Heading1-Appendix"/>
        <w:spacing w:after="100" w:line="240" w:lineRule="auto"/>
        <w:outlineLvl w:val="0"/>
        <w:rPr>
          <w:rFonts w:asciiTheme="minorHAnsi" w:hAnsiTheme="minorHAnsi"/>
        </w:rPr>
      </w:pPr>
      <w:bookmarkStart w:id="743" w:name="_Toc379537717"/>
      <w:bookmarkStart w:id="744" w:name="_Toc379537718"/>
      <w:bookmarkStart w:id="745" w:name="_Toc379537719"/>
      <w:bookmarkStart w:id="746" w:name="_Toc379537720"/>
      <w:bookmarkStart w:id="747" w:name="_Toc379537721"/>
      <w:bookmarkStart w:id="748" w:name="_Toc379537722"/>
      <w:bookmarkStart w:id="749" w:name="_Toc379537723"/>
      <w:bookmarkStart w:id="750" w:name="_Toc379537724"/>
      <w:bookmarkStart w:id="751" w:name="_Toc379537725"/>
      <w:bookmarkStart w:id="752" w:name="_Toc379537726"/>
      <w:bookmarkStart w:id="753" w:name="_Toc379537727"/>
      <w:bookmarkStart w:id="754" w:name="_Toc379537728"/>
      <w:bookmarkStart w:id="755" w:name="_Toc379537729"/>
      <w:bookmarkStart w:id="756" w:name="_Toc379537730"/>
      <w:bookmarkStart w:id="757" w:name="_Toc379537731"/>
      <w:bookmarkStart w:id="758" w:name="_Toc379537732"/>
      <w:bookmarkStart w:id="759" w:name="_Toc379537733"/>
      <w:bookmarkStart w:id="760" w:name="_Toc379537734"/>
      <w:bookmarkStart w:id="761" w:name="_Toc379537735"/>
      <w:bookmarkStart w:id="762" w:name="_Toc379537736"/>
      <w:bookmarkStart w:id="763" w:name="_Toc379537737"/>
      <w:bookmarkStart w:id="764" w:name="_Toc379537738"/>
      <w:bookmarkStart w:id="765" w:name="_Toc379537739"/>
      <w:bookmarkStart w:id="766" w:name="_Toc379537740"/>
      <w:bookmarkStart w:id="767" w:name="_Toc379537741"/>
      <w:bookmarkStart w:id="768" w:name="_Toc379537742"/>
      <w:bookmarkStart w:id="769" w:name="_Toc379537743"/>
      <w:bookmarkStart w:id="770" w:name="_Toc383599608"/>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r w:rsidRPr="00415183">
        <w:rPr>
          <w:rFonts w:asciiTheme="minorHAnsi" w:hAnsiTheme="minorHAnsi"/>
        </w:rPr>
        <w:lastRenderedPageBreak/>
        <w:t>Architectural and Deployment Diagrams</w:t>
      </w:r>
      <w:bookmarkEnd w:id="770"/>
    </w:p>
    <w:p w14:paraId="2B600921" w14:textId="77777777" w:rsidR="004D75D8" w:rsidRDefault="004D75D8" w:rsidP="004D75D8">
      <w:pPr>
        <w:pStyle w:val="Body"/>
      </w:pPr>
      <w:r w:rsidRPr="004D75D8">
        <w:rPr>
          <w:noProof/>
        </w:rPr>
        <mc:AlternateContent>
          <mc:Choice Requires="wps">
            <w:drawing>
              <wp:anchor distT="0" distB="0" distL="114300" distR="114300" simplePos="0" relativeHeight="251829248" behindDoc="0" locked="0" layoutInCell="1" allowOverlap="1" wp14:anchorId="77D7C7AC" wp14:editId="2C14100A">
                <wp:simplePos x="0" y="0"/>
                <wp:positionH relativeFrom="column">
                  <wp:posOffset>152400</wp:posOffset>
                </wp:positionH>
                <wp:positionV relativeFrom="paragraph">
                  <wp:posOffset>3222625</wp:posOffset>
                </wp:positionV>
                <wp:extent cx="5486400" cy="266700"/>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0AA7C935" w14:textId="77777777" w:rsidR="004D75D8" w:rsidRPr="004D75D8" w:rsidRDefault="004D75D8" w:rsidP="004D75D8">
                            <w:pPr>
                              <w:pStyle w:val="Caption"/>
                              <w:jc w:val="center"/>
                            </w:pPr>
                            <w:r>
                              <w:t>Figure 12: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122" type="#_x0000_t202" style="position:absolute;margin-left:12pt;margin-top:253.75pt;width:6in;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" stroked="f">
                <v:textbox style="mso-fit-shape-to-text:t" inset="0,0,0,0">
                  <w:txbxContent>
                    <w:p w:rsidR="004D75D8" w:rsidRPr="004D75D8" w:rsidRDefault="004D75D8" w:rsidP="004D75D8">
                      <w:pPr>
                        <w:pStyle w:val="Caption"/>
                        <w:jc w:val="center"/>
                      </w:pPr>
                      <w:r>
                        <w:t>Figure 12: A diagram of NGDS</w:t>
                      </w:r>
                    </w:p>
                  </w:txbxContent>
                </v:textbox>
              </v:shape>
            </w:pict>
          </mc:Fallback>
        </mc:AlternateContent>
      </w:r>
      <w:r w:rsidRPr="004D75D8">
        <w:rPr>
          <w:noProof/>
        </w:rPr>
        <w:drawing>
          <wp:anchor distT="0" distB="0" distL="114300" distR="114300" simplePos="0" relativeHeight="251828224" behindDoc="0" locked="0" layoutInCell="1" allowOverlap="1" wp14:anchorId="18B82188" wp14:editId="6AEB2656">
            <wp:simplePos x="0" y="0"/>
            <wp:positionH relativeFrom="column">
              <wp:posOffset>152400</wp:posOffset>
            </wp:positionH>
            <wp:positionV relativeFrom="paragraph">
              <wp:posOffset>241300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p>
    <w:p w14:paraId="1E4B048B" w14:textId="77777777" w:rsidR="004D75D8" w:rsidRPr="004D75D8" w:rsidRDefault="004D75D8" w:rsidP="004D75D8">
      <w:pPr>
        <w:pStyle w:val="Body"/>
      </w:pPr>
    </w:p>
    <w:p w14:paraId="3EF9FBE6" w14:textId="77777777" w:rsidR="00E20FA4" w:rsidRPr="00E20FA4" w:rsidRDefault="00E20FA4" w:rsidP="00623D25">
      <w:pPr>
        <w:pStyle w:val="Heading1-Appendix"/>
        <w:numPr>
          <w:ilvl w:val="0"/>
          <w:numId w:val="47"/>
        </w:numPr>
        <w:spacing w:after="100" w:line="240" w:lineRule="auto"/>
        <w:rPr>
          <w:b w:val="0"/>
          <w:bCs/>
          <w:vanish/>
          <w:color w:val="4F81BD" w:themeColor="accent1"/>
          <w:sz w:val="32"/>
          <w:szCs w:val="18"/>
        </w:rPr>
      </w:pPr>
      <w:bookmarkStart w:id="771" w:name="_Toc380756567"/>
      <w:bookmarkStart w:id="772" w:name="_Toc382489405"/>
      <w:bookmarkStart w:id="773" w:name="_Toc382491130"/>
      <w:bookmarkStart w:id="774" w:name="_Toc382492903"/>
      <w:bookmarkStart w:id="775" w:name="_Toc382923321"/>
      <w:bookmarkStart w:id="776" w:name="_Toc382923434"/>
      <w:bookmarkStart w:id="777" w:name="_Toc382935045"/>
      <w:bookmarkEnd w:id="771"/>
      <w:bookmarkEnd w:id="772"/>
      <w:bookmarkEnd w:id="773"/>
      <w:bookmarkEnd w:id="774"/>
      <w:bookmarkEnd w:id="775"/>
      <w:bookmarkEnd w:id="776"/>
      <w:bookmarkEnd w:id="777"/>
    </w:p>
    <w:p w14:paraId="17417143" w14:textId="77777777" w:rsidR="00623D25" w:rsidRPr="00623D25" w:rsidRDefault="00623D25" w:rsidP="00623D25">
      <w:pPr>
        <w:pStyle w:val="ListParagraph"/>
        <w:numPr>
          <w:ilvl w:val="0"/>
          <w:numId w:val="42"/>
        </w:numPr>
        <w:spacing w:line="240" w:lineRule="auto"/>
        <w:contextualSpacing w:val="0"/>
        <w:outlineLvl w:val="1"/>
        <w:rPr>
          <w:b/>
          <w:bCs/>
          <w:vanish/>
          <w:color w:val="4F81BD" w:themeColor="accent1"/>
          <w:sz w:val="32"/>
          <w:szCs w:val="18"/>
        </w:rPr>
      </w:pPr>
      <w:bookmarkStart w:id="778" w:name="_Toc383599609"/>
      <w:bookmarkEnd w:id="778"/>
    </w:p>
    <w:p w14:paraId="44A2CE7D" w14:textId="77777777" w:rsidR="00623D25" w:rsidRPr="00623D25" w:rsidRDefault="00623D25" w:rsidP="00623D25">
      <w:pPr>
        <w:pStyle w:val="ListParagraph"/>
        <w:numPr>
          <w:ilvl w:val="0"/>
          <w:numId w:val="42"/>
        </w:numPr>
        <w:spacing w:line="240" w:lineRule="auto"/>
        <w:contextualSpacing w:val="0"/>
        <w:outlineLvl w:val="1"/>
        <w:rPr>
          <w:b/>
          <w:bCs/>
          <w:vanish/>
          <w:color w:val="4F81BD" w:themeColor="accent1"/>
          <w:sz w:val="32"/>
          <w:szCs w:val="18"/>
        </w:rPr>
      </w:pPr>
      <w:bookmarkStart w:id="779" w:name="_Toc383599610"/>
      <w:bookmarkEnd w:id="779"/>
    </w:p>
    <w:p w14:paraId="34D85F43" w14:textId="77777777" w:rsidR="005B5568" w:rsidRPr="00415183" w:rsidRDefault="00895275" w:rsidP="00623D25">
      <w:pPr>
        <w:pStyle w:val="Caption"/>
        <w:numPr>
          <w:ilvl w:val="1"/>
          <w:numId w:val="42"/>
        </w:numPr>
        <w:outlineLvl w:val="1"/>
        <w:rPr>
          <w:sz w:val="32"/>
        </w:rPr>
      </w:pPr>
      <w:bookmarkStart w:id="780" w:name="_Toc383599611"/>
      <w:r w:rsidRPr="00415183">
        <w:rPr>
          <w:sz w:val="32"/>
        </w:rPr>
        <w:t>What is CKAN?</w:t>
      </w:r>
      <w:bookmarkEnd w:id="780"/>
    </w:p>
    <w:p w14:paraId="6BCB5C9D" w14:textId="77777777" w:rsidR="00895275" w:rsidRDefault="00895275" w:rsidP="00895275">
      <w:pPr>
        <w:rPr>
          <w:bCs/>
        </w:rPr>
      </w:pPr>
      <w:r w:rsidRPr="00F634E5">
        <w:rPr>
          <w:bCs/>
        </w:rPr>
        <w:t xml:space="preserve">CKAN stands for </w:t>
      </w:r>
      <w:r w:rsidRPr="00F634E5">
        <w:rPr>
          <w:b/>
          <w:bCs/>
        </w:rPr>
        <w:t>Comprehensive Knowledge Archive Network</w:t>
      </w:r>
      <w:r>
        <w:rPr>
          <w:bCs/>
        </w:rPr>
        <w:t>.</w:t>
      </w:r>
    </w:p>
    <w:p w14:paraId="73ACD39D" w14:textId="77777777"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 xml:space="preserve">is a specific installation of the CKAN software); metadata harvested in this way is used to generate a web-accessible catalog. These traits are </w:t>
      </w:r>
      <w:proofErr w:type="gramStart"/>
      <w:r w:rsidRPr="00F634E5">
        <w:rPr>
          <w:bCs/>
        </w:rPr>
        <w:t>well-suited</w:t>
      </w:r>
      <w:proofErr w:type="gramEnd"/>
      <w:r w:rsidRPr="00F634E5">
        <w:rPr>
          <w:bCs/>
        </w:rPr>
        <w:t xml:space="preserve"> to the requirements of NGDS.</w:t>
      </w:r>
    </w:p>
    <w:p w14:paraId="483F337B" w14:textId="77777777"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w:t>
      </w:r>
      <w:r w:rsidR="00F43410">
        <w:rPr>
          <w:bCs/>
        </w:rPr>
        <w:t>3</w:t>
      </w:r>
      <w:r w:rsidR="009958E8">
        <w:rPr>
          <w:bCs/>
        </w:rPr>
        <w:t xml:space="preserve"> for an overview of the components of CKAN as developed for use in NGDS.</w:t>
      </w:r>
    </w:p>
    <w:p w14:paraId="3BA6E2DB" w14:textId="77777777" w:rsidR="005B5568" w:rsidRDefault="005B5568" w:rsidP="00415183">
      <w:pPr>
        <w:pStyle w:val="Body"/>
        <w:spacing w:before="0" w:after="100" w:line="240" w:lineRule="auto"/>
        <w:rPr>
          <w:rFonts w:asciiTheme="minorHAnsi" w:hAnsiTheme="minorHAnsi"/>
        </w:rPr>
      </w:pPr>
    </w:p>
    <w:p w14:paraId="0C59B7FD" w14:textId="77777777" w:rsidR="005B5568" w:rsidRDefault="005B5568" w:rsidP="00415183">
      <w:pPr>
        <w:pStyle w:val="Body"/>
        <w:spacing w:before="0" w:after="100" w:line="240" w:lineRule="auto"/>
        <w:rPr>
          <w:rFonts w:asciiTheme="minorHAnsi" w:hAnsiTheme="minorHAnsi"/>
        </w:rPr>
      </w:pPr>
    </w:p>
    <w:p w14:paraId="68F422E0" w14:textId="77777777" w:rsidR="005B5568" w:rsidRDefault="005B5568" w:rsidP="00415183">
      <w:pPr>
        <w:pStyle w:val="Body"/>
        <w:spacing w:before="0" w:after="100" w:line="240" w:lineRule="auto"/>
        <w:rPr>
          <w:rFonts w:asciiTheme="minorHAnsi" w:hAnsiTheme="minorHAnsi"/>
        </w:rPr>
      </w:pPr>
    </w:p>
    <w:p w14:paraId="78EACD87" w14:textId="77777777" w:rsidR="007037A9" w:rsidRDefault="004D75D8" w:rsidP="007037A9">
      <w:pPr>
        <w:pStyle w:val="Body"/>
        <w:keepNext/>
        <w:spacing w:before="0" w:after="100" w:line="240" w:lineRule="auto"/>
      </w:pPr>
      <w:r w:rsidRPr="00415183">
        <w:rPr>
          <w:rFonts w:asciiTheme="minorHAnsi" w:hAnsiTheme="minorHAnsi"/>
          <w:noProof/>
        </w:rPr>
        <w:lastRenderedPageBreak/>
        <w:drawing>
          <wp:inline distT="0" distB="0" distL="0" distR="0" wp14:anchorId="5A2A9977" wp14:editId="2F4E5D8C">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14:paraId="62DBB24C" w14:textId="77777777" w:rsidR="005B5568" w:rsidRDefault="007037A9" w:rsidP="007037A9">
      <w:pPr>
        <w:pStyle w:val="Caption"/>
        <w:jc w:val="center"/>
      </w:pPr>
      <w:bookmarkStart w:id="781" w:name="_Toc380757626"/>
      <w:r>
        <w:t xml:space="preserve">Figure </w:t>
      </w:r>
      <w:r w:rsidR="00F43410">
        <w:t>13</w:t>
      </w:r>
      <w:r>
        <w:t xml:space="preserve">: </w:t>
      </w:r>
      <w:r w:rsidRPr="0048060F">
        <w:t>NGDS High-level Components</w:t>
      </w:r>
      <w:bookmarkEnd w:id="781"/>
    </w:p>
    <w:p w14:paraId="2153EA00" w14:textId="77777777" w:rsidR="005B5568" w:rsidRDefault="005B5568" w:rsidP="00415183">
      <w:pPr>
        <w:pStyle w:val="Body"/>
        <w:spacing w:before="0" w:after="100" w:line="240" w:lineRule="auto"/>
        <w:rPr>
          <w:rFonts w:asciiTheme="minorHAnsi" w:hAnsiTheme="minorHAnsi"/>
        </w:rPr>
      </w:pPr>
    </w:p>
    <w:p w14:paraId="2B44B40E" w14:textId="77777777" w:rsidR="005B5568" w:rsidRDefault="005B5568" w:rsidP="00415183">
      <w:pPr>
        <w:pStyle w:val="Body"/>
        <w:spacing w:before="0" w:after="100" w:line="240" w:lineRule="auto"/>
        <w:rPr>
          <w:rFonts w:asciiTheme="minorHAnsi" w:hAnsiTheme="minorHAnsi"/>
        </w:rPr>
      </w:pPr>
    </w:p>
    <w:p w14:paraId="05BC3D74" w14:textId="77777777" w:rsidR="00F43410" w:rsidRDefault="00F43410" w:rsidP="00415183">
      <w:pPr>
        <w:pStyle w:val="Body"/>
        <w:spacing w:before="0" w:after="100" w:line="240" w:lineRule="auto"/>
        <w:rPr>
          <w:rFonts w:asciiTheme="minorHAnsi" w:hAnsiTheme="minorHAnsi"/>
        </w:rPr>
      </w:pPr>
    </w:p>
    <w:p w14:paraId="218E3FBE" w14:textId="77777777" w:rsidR="0054133B" w:rsidRPr="00415183" w:rsidRDefault="0054133B" w:rsidP="000D2F9F">
      <w:pPr>
        <w:pStyle w:val="Heading2"/>
        <w:numPr>
          <w:ilvl w:val="1"/>
          <w:numId w:val="42"/>
        </w:numPr>
        <w:spacing w:before="0" w:after="100" w:line="240" w:lineRule="auto"/>
        <w:rPr>
          <w:rFonts w:asciiTheme="minorHAnsi" w:hAnsiTheme="minorHAnsi"/>
          <w:noProof/>
          <w:sz w:val="32"/>
        </w:rPr>
      </w:pPr>
      <w:bookmarkStart w:id="782" w:name="_Toc377463042"/>
      <w:bookmarkStart w:id="783" w:name="_Toc380734686"/>
      <w:bookmarkStart w:id="784" w:name="_Toc383599612"/>
      <w:r w:rsidRPr="00415183">
        <w:rPr>
          <w:rFonts w:asciiTheme="minorHAnsi" w:hAnsiTheme="minorHAnsi"/>
          <w:noProof/>
          <w:sz w:val="32"/>
        </w:rPr>
        <w:t>Domain Model</w:t>
      </w:r>
      <w:bookmarkEnd w:id="782"/>
      <w:bookmarkEnd w:id="783"/>
      <w:bookmarkEnd w:id="784"/>
    </w:p>
    <w:p w14:paraId="69302321" w14:textId="77777777" w:rsidR="00F5667A" w:rsidRDefault="0054133B" w:rsidP="00415183">
      <w:pPr>
        <w:pStyle w:val="Body"/>
        <w:spacing w:before="0" w:after="100" w:line="240" w:lineRule="auto"/>
        <w:rPr>
          <w:rFonts w:asciiTheme="minorHAnsi" w:hAnsiTheme="minorHAnsi"/>
          <w:noProof/>
        </w:rPr>
      </w:pPr>
      <w:r w:rsidRPr="00415183">
        <w:rPr>
          <w:rFonts w:asciiTheme="minorHAnsi" w:hAnsiTheme="minorHAnsi"/>
          <w:noProof/>
        </w:rPr>
        <w:t xml:space="preserve">The Domain Model of NGDS can be represented as a </w:t>
      </w:r>
      <w:r w:rsidR="007A63F7" w:rsidRPr="00415183">
        <w:rPr>
          <w:rFonts w:asciiTheme="minorHAnsi" w:hAnsiTheme="minorHAnsi"/>
          <w:noProof/>
        </w:rPr>
        <w:t>c</w:t>
      </w:r>
      <w:r w:rsidRPr="00415183">
        <w:rPr>
          <w:rFonts w:asciiTheme="minorHAnsi" w:hAnsiTheme="minorHAnsi"/>
          <w:noProof/>
        </w:rPr>
        <w:t>lass diagram (</w:t>
      </w:r>
      <w:r w:rsidR="00F91A5F">
        <w:rPr>
          <w:rFonts w:asciiTheme="minorHAnsi" w:hAnsiTheme="minorHAnsi"/>
          <w:noProof/>
        </w:rPr>
        <w:t>Figure 1</w:t>
      </w:r>
      <w:r w:rsidR="00F43410">
        <w:rPr>
          <w:rFonts w:asciiTheme="minorHAnsi" w:hAnsiTheme="minorHAnsi"/>
          <w:noProof/>
        </w:rPr>
        <w:t>4</w:t>
      </w:r>
      <w:r w:rsidR="005B5568">
        <w:rPr>
          <w:rFonts w:asciiTheme="minorHAnsi" w:hAnsiTheme="minorHAnsi"/>
          <w:noProof/>
        </w:rPr>
        <w:t>)</w:t>
      </w:r>
      <w:r w:rsidR="00F91A5F">
        <w:rPr>
          <w:rFonts w:asciiTheme="minorHAnsi" w:hAnsiTheme="minorHAnsi"/>
          <w:noProof/>
        </w:rPr>
        <w:t>. This shows the relationships of the separate entities that comprise the system; boxes on the left and bottom represent  end users accessing the system, which results in discovering datasets, OGC-compliant web services, and other resources.</w:t>
      </w:r>
    </w:p>
    <w:p w14:paraId="76C09149" w14:textId="77777777" w:rsidR="00F5667A" w:rsidRDefault="00F5667A" w:rsidP="00415183">
      <w:pPr>
        <w:pStyle w:val="Body"/>
        <w:spacing w:before="0" w:after="100" w:line="240" w:lineRule="auto"/>
        <w:rPr>
          <w:rFonts w:asciiTheme="minorHAnsi" w:hAnsiTheme="minorHAnsi"/>
          <w:noProof/>
        </w:rPr>
      </w:pPr>
    </w:p>
    <w:p w14:paraId="549297BA" w14:textId="77777777" w:rsidR="00F5667A" w:rsidRDefault="00F5667A" w:rsidP="00415183">
      <w:pPr>
        <w:pStyle w:val="Body"/>
        <w:spacing w:before="0" w:after="100" w:line="240" w:lineRule="auto"/>
        <w:rPr>
          <w:rFonts w:asciiTheme="minorHAnsi" w:hAnsiTheme="minorHAnsi"/>
          <w:noProof/>
        </w:rPr>
      </w:pPr>
    </w:p>
    <w:p w14:paraId="16D39E4D" w14:textId="77777777" w:rsidR="00F5667A" w:rsidRDefault="00F43410" w:rsidP="00415183">
      <w:pPr>
        <w:pStyle w:val="Body"/>
        <w:spacing w:before="0" w:after="100" w:line="240" w:lineRule="auto"/>
        <w:rPr>
          <w:rFonts w:asciiTheme="minorHAnsi" w:hAnsiTheme="minorHAnsi"/>
          <w:noProof/>
        </w:rPr>
      </w:pPr>
      <w:r>
        <w:rPr>
          <w:noProof/>
        </w:rPr>
        <w:lastRenderedPageBreak/>
        <mc:AlternateContent>
          <mc:Choice Requires="wps">
            <w:drawing>
              <wp:anchor distT="0" distB="0" distL="114300" distR="114300" simplePos="0" relativeHeight="251802624" behindDoc="0" locked="0" layoutInCell="1" allowOverlap="1" wp14:anchorId="6C678C3D" wp14:editId="5B7BEBD5">
                <wp:simplePos x="0" y="0"/>
                <wp:positionH relativeFrom="column">
                  <wp:posOffset>190500</wp:posOffset>
                </wp:positionH>
                <wp:positionV relativeFrom="paragraph">
                  <wp:posOffset>4292600</wp:posOffset>
                </wp:positionV>
                <wp:extent cx="5486400" cy="266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34A9AD8C" w14:textId="77777777" w:rsidR="005D3061" w:rsidRPr="00456266" w:rsidRDefault="005D3061" w:rsidP="00F5667A">
                            <w:pPr>
                              <w:pStyle w:val="Caption"/>
                              <w:jc w:val="center"/>
                              <w:rPr>
                                <w:noProof/>
                                <w:color w:val="000000"/>
                                <w:kern w:val="22"/>
                              </w:rPr>
                            </w:pPr>
                            <w:bookmarkStart w:id="785" w:name="_Toc380757627"/>
                            <w:r>
                              <w:t>F</w:t>
                            </w:r>
                            <w:r w:rsidR="00F43410">
                              <w:t>igure 14</w:t>
                            </w:r>
                            <w:r>
                              <w:t xml:space="preserve">: </w:t>
                            </w:r>
                            <w:r w:rsidRPr="001F1364">
                              <w:t>NGDS Domain Model as a Class Diagram</w:t>
                            </w:r>
                            <w:bookmarkEnd w:id="7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23" type="#_x0000_t202" style="position:absolute;margin-left:15pt;margin-top:338pt;width:6in;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" stroked="f">
                <v:textbox style="mso-fit-shape-to-text:t" inset="0,0,0,0">
                  <w:txbxContent>
                    <w:p w:rsidR="005D3061" w:rsidRPr="00456266" w:rsidRDefault="005D3061" w:rsidP="00F5667A">
                      <w:pPr>
                        <w:pStyle w:val="Caption"/>
                        <w:jc w:val="center"/>
                        <w:rPr>
                          <w:noProof/>
                          <w:color w:val="000000"/>
                          <w:kern w:val="22"/>
                        </w:rPr>
                      </w:pPr>
                      <w:bookmarkStart w:id="787" w:name="_Toc380757627"/>
                      <w:r>
                        <w:t>F</w:t>
                      </w:r>
                      <w:r w:rsidR="00F43410">
                        <w:t>igure 14</w:t>
                      </w:r>
                      <w:r>
                        <w:t xml:space="preserve">: </w:t>
                      </w:r>
                      <w:r w:rsidRPr="001F1364">
                        <w:t>NGDS Domain Model as a Class Diagram</w:t>
                      </w:r>
                      <w:bookmarkEnd w:id="787"/>
                    </w:p>
                  </w:txbxContent>
                </v:textbox>
              </v:shape>
            </w:pict>
          </mc:Fallback>
        </mc:AlternateContent>
      </w:r>
      <w:r>
        <w:rPr>
          <w:rFonts w:asciiTheme="minorHAnsi" w:hAnsiTheme="minorHAnsi"/>
          <w:noProof/>
        </w:rPr>
        <w:drawing>
          <wp:anchor distT="0" distB="0" distL="114300" distR="114300" simplePos="0" relativeHeight="251831296" behindDoc="0" locked="0" layoutInCell="1" allowOverlap="1" wp14:anchorId="3C1324F8" wp14:editId="457E08B9">
            <wp:simplePos x="0" y="0"/>
            <wp:positionH relativeFrom="column">
              <wp:posOffset>295275</wp:posOffset>
            </wp:positionH>
            <wp:positionV relativeFrom="paragraph">
              <wp:posOffset>225425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14:paraId="4F6CC0BF" w14:textId="77777777" w:rsidR="00F5667A" w:rsidRDefault="00F5667A" w:rsidP="00415183">
      <w:pPr>
        <w:pStyle w:val="Body"/>
        <w:spacing w:before="0" w:after="100" w:line="240" w:lineRule="auto"/>
        <w:rPr>
          <w:rFonts w:asciiTheme="minorHAnsi" w:hAnsiTheme="minorHAnsi"/>
          <w:noProof/>
        </w:rPr>
      </w:pPr>
    </w:p>
    <w:p w14:paraId="1A2B31E3" w14:textId="77777777" w:rsidR="00F5667A" w:rsidRDefault="00F5667A" w:rsidP="00415183">
      <w:pPr>
        <w:pStyle w:val="Body"/>
        <w:spacing w:before="0" w:after="100" w:line="240" w:lineRule="auto"/>
        <w:rPr>
          <w:rFonts w:asciiTheme="minorHAnsi" w:hAnsiTheme="minorHAnsi"/>
          <w:noProof/>
        </w:rPr>
      </w:pPr>
    </w:p>
    <w:p w14:paraId="0625846C" w14:textId="77777777" w:rsidR="00F5667A" w:rsidRPr="00415183" w:rsidRDefault="00F5667A" w:rsidP="00415183">
      <w:pPr>
        <w:pStyle w:val="Body"/>
        <w:spacing w:before="0" w:after="100" w:line="240" w:lineRule="auto"/>
        <w:rPr>
          <w:rFonts w:asciiTheme="minorHAnsi" w:hAnsiTheme="minorHAnsi"/>
          <w:noProof/>
        </w:rPr>
      </w:pPr>
    </w:p>
    <w:p w14:paraId="6855C420" w14:textId="77777777" w:rsidR="006900EA" w:rsidRPr="00415183" w:rsidRDefault="00963E51" w:rsidP="000D2F9F">
      <w:pPr>
        <w:pStyle w:val="Caption"/>
        <w:numPr>
          <w:ilvl w:val="1"/>
          <w:numId w:val="42"/>
        </w:numPr>
        <w:outlineLvl w:val="1"/>
        <w:rPr>
          <w:sz w:val="32"/>
        </w:rPr>
      </w:pPr>
      <w:bookmarkStart w:id="786" w:name="_Toc380734687"/>
      <w:bookmarkStart w:id="787" w:name="_Toc383599613"/>
      <w:r>
        <w:rPr>
          <w:sz w:val="32"/>
        </w:rPr>
        <w:t xml:space="preserve">Additional </w:t>
      </w:r>
      <w:r w:rsidR="006900EA" w:rsidRPr="00415183">
        <w:rPr>
          <w:sz w:val="32"/>
        </w:rPr>
        <w:t>Notes on CKAN</w:t>
      </w:r>
      <w:r w:rsidR="00895275">
        <w:rPr>
          <w:sz w:val="32"/>
        </w:rPr>
        <w:t xml:space="preserve"> in Production Mode</w:t>
      </w:r>
      <w:bookmarkEnd w:id="786"/>
      <w:bookmarkEnd w:id="787"/>
    </w:p>
    <w:p w14:paraId="3D51F5DD" w14:textId="77777777" w:rsidR="006900EA" w:rsidRPr="00415183" w:rsidRDefault="00895275" w:rsidP="006900EA">
      <w:pPr>
        <w:pStyle w:val="Body"/>
        <w:rPr>
          <w:rFonts w:asciiTheme="minorHAnsi" w:hAnsiTheme="minorHAnsi"/>
        </w:rPr>
      </w:pPr>
      <w:r>
        <w:rPr>
          <w:rFonts w:asciiTheme="minorHAnsi" w:hAnsiTheme="minorHAnsi"/>
        </w:rPr>
        <w:t xml:space="preserve">When running CKAN in </w:t>
      </w:r>
      <w:r>
        <w:rPr>
          <w:rFonts w:asciiTheme="minorHAnsi" w:hAnsiTheme="minorHAnsi"/>
          <w:b/>
        </w:rPr>
        <w:t>production</w:t>
      </w:r>
      <w:r>
        <w:rPr>
          <w:rFonts w:asciiTheme="minorHAnsi" w:hAnsiTheme="minorHAnsi"/>
        </w:rPr>
        <w:t xml:space="preserve"> mode, consider the following</w:t>
      </w:r>
      <w:r w:rsidR="006900EA" w:rsidRPr="00415183">
        <w:rPr>
          <w:rFonts w:asciiTheme="minorHAnsi" w:hAnsiTheme="minorHAnsi"/>
        </w:rPr>
        <w:t>:</w:t>
      </w:r>
    </w:p>
    <w:p w14:paraId="0C51EAE4" w14:textId="77777777" w:rsidR="006900EA" w:rsidRPr="00196BC3" w:rsidRDefault="006900EA" w:rsidP="00196BC3">
      <w:pPr>
        <w:pStyle w:val="Body"/>
        <w:numPr>
          <w:ilvl w:val="0"/>
          <w:numId w:val="25"/>
        </w:numPr>
        <w:spacing w:line="360" w:lineRule="auto"/>
        <w:rPr>
          <w:rFonts w:asciiTheme="minorHAnsi" w:hAnsiTheme="minorHAnsi"/>
        </w:rPr>
      </w:pPr>
      <w:r w:rsidRPr="00415183">
        <w:rPr>
          <w:rFonts w:asciiTheme="minorHAnsi" w:hAnsiTheme="minorHAnsi"/>
        </w:rPr>
        <w:t xml:space="preserve">The </w:t>
      </w:r>
      <w:proofErr w:type="spellStart"/>
      <w:r w:rsidRPr="00415183">
        <w:rPr>
          <w:rFonts w:asciiTheme="minorHAnsi" w:hAnsiTheme="minorHAnsi"/>
        </w:rPr>
        <w:t>celeryd</w:t>
      </w:r>
      <w:proofErr w:type="spellEnd"/>
      <w:r w:rsidRPr="00415183">
        <w:rPr>
          <w:rFonts w:asciiTheme="minorHAnsi" w:hAnsiTheme="minorHAnsi"/>
        </w:rPr>
        <w:t xml:space="preserve"> runs as a service; you can control it with</w:t>
      </w:r>
      <w:r w:rsidR="00895275">
        <w:rPr>
          <w:rFonts w:asciiTheme="minorHAnsi" w:hAnsiTheme="minorHAnsi"/>
        </w:rPr>
        <w:t xml:space="preserve"> the following command</w:t>
      </w:r>
      <w:r w:rsidRPr="00415183">
        <w:rPr>
          <w:rFonts w:asciiTheme="minorHAnsi" w:hAnsiTheme="minorHAnsi"/>
        </w:rPr>
        <w:t xml:space="preserve">: </w:t>
      </w:r>
      <w:r w:rsidRPr="00196BC3">
        <w:rPr>
          <w:rFonts w:asciiTheme="minorHAnsi" w:hAnsiTheme="minorHAnsi"/>
        </w:rPr>
        <w:br/>
      </w:r>
      <w:proofErr w:type="spellStart"/>
      <w:r w:rsidRPr="00196BC3">
        <w:rPr>
          <w:rFonts w:asciiTheme="minorHAnsi" w:hAnsiTheme="minorHAnsi"/>
        </w:rPr>
        <w:t>sudo</w:t>
      </w:r>
      <w:proofErr w:type="spellEnd"/>
      <w:r w:rsidRPr="00196BC3">
        <w:rPr>
          <w:rFonts w:asciiTheme="minorHAnsi" w:hAnsiTheme="minorHAnsi"/>
        </w:rPr>
        <w:t xml:space="preserve"> service </w:t>
      </w:r>
      <w:proofErr w:type="spellStart"/>
      <w:r w:rsidRPr="00196BC3">
        <w:rPr>
          <w:rFonts w:asciiTheme="minorHAnsi" w:hAnsiTheme="minorHAnsi"/>
        </w:rPr>
        <w:t>ngds-celeryd</w:t>
      </w:r>
      <w:proofErr w:type="spellEnd"/>
      <w:r w:rsidRPr="00196BC3">
        <w:rPr>
          <w:rFonts w:asciiTheme="minorHAnsi" w:hAnsiTheme="minorHAnsi"/>
        </w:rPr>
        <w:t xml:space="preserve"> </w:t>
      </w:r>
      <w:proofErr w:type="spellStart"/>
      <w:r w:rsidRPr="00196BC3">
        <w:rPr>
          <w:rFonts w:asciiTheme="minorHAnsi" w:hAnsiTheme="minorHAnsi"/>
        </w:rPr>
        <w:t>start|stop|restart|status</w:t>
      </w:r>
      <w:proofErr w:type="spellEnd"/>
    </w:p>
    <w:p w14:paraId="3DACEADF" w14:textId="77777777" w:rsidR="006900EA" w:rsidRDefault="007037A9" w:rsidP="00196BC3">
      <w:pPr>
        <w:pStyle w:val="Body"/>
        <w:numPr>
          <w:ilvl w:val="0"/>
          <w:numId w:val="25"/>
        </w:numPr>
        <w:spacing w:line="360" w:lineRule="auto"/>
        <w:rPr>
          <w:rFonts w:asciiTheme="minorHAnsi" w:hAnsiTheme="minorHAnsi"/>
        </w:rPr>
      </w:pPr>
      <w:r>
        <w:rPr>
          <w:rFonts w:asciiTheme="minorHAnsi" w:hAnsiTheme="minorHAnsi"/>
        </w:rPr>
        <w:t xml:space="preserve">If </w:t>
      </w:r>
      <w:r w:rsidR="006900EA" w:rsidRPr="00415183">
        <w:rPr>
          <w:rFonts w:asciiTheme="minorHAnsi" w:hAnsiTheme="minorHAnsi"/>
        </w:rPr>
        <w:t xml:space="preserve">Tomcat </w:t>
      </w:r>
      <w:r>
        <w:rPr>
          <w:rFonts w:asciiTheme="minorHAnsi" w:hAnsiTheme="minorHAnsi"/>
        </w:rPr>
        <w:t>needs</w:t>
      </w:r>
      <w:r w:rsidR="006900EA" w:rsidRPr="00415183">
        <w:rPr>
          <w:rFonts w:asciiTheme="minorHAnsi" w:hAnsiTheme="minorHAnsi"/>
        </w:rPr>
        <w:t xml:space="preserve"> to be started manually</w:t>
      </w:r>
      <w:r>
        <w:rPr>
          <w:rFonts w:asciiTheme="minorHAnsi" w:hAnsiTheme="minorHAnsi"/>
        </w:rPr>
        <w:t>, do so</w:t>
      </w:r>
      <w:r w:rsidR="006900EA" w:rsidRPr="00415183">
        <w:rPr>
          <w:rFonts w:asciiTheme="minorHAnsi" w:hAnsiTheme="minorHAnsi"/>
        </w:rPr>
        <w:t xml:space="preserve"> </w:t>
      </w:r>
      <w:r w:rsidR="00895275">
        <w:rPr>
          <w:rFonts w:asciiTheme="minorHAnsi" w:hAnsiTheme="minorHAnsi"/>
        </w:rPr>
        <w:t>with the following command</w:t>
      </w:r>
      <w:r w:rsidR="006900EA" w:rsidRPr="00415183">
        <w:rPr>
          <w:rFonts w:asciiTheme="minorHAnsi" w:hAnsiTheme="minorHAnsi"/>
        </w:rPr>
        <w:t>:</w:t>
      </w:r>
      <w:r w:rsidR="006900EA" w:rsidRPr="00415183">
        <w:rPr>
          <w:rFonts w:asciiTheme="minorHAnsi" w:hAnsiTheme="minorHAnsi"/>
        </w:rPr>
        <w:br/>
        <w:t>cd /opt/</w:t>
      </w:r>
      <w:proofErr w:type="spellStart"/>
      <w:r w:rsidR="006900EA" w:rsidRPr="00415183">
        <w:rPr>
          <w:rFonts w:asciiTheme="minorHAnsi" w:hAnsiTheme="minorHAnsi"/>
        </w:rPr>
        <w:t>ngds</w:t>
      </w:r>
      <w:proofErr w:type="spellEnd"/>
      <w:r w:rsidR="006900EA" w:rsidRPr="00415183">
        <w:rPr>
          <w:rFonts w:asciiTheme="minorHAnsi" w:hAnsiTheme="minorHAnsi"/>
        </w:rPr>
        <w:t>/tomcat/bin</w:t>
      </w:r>
      <w:proofErr w:type="gramStart"/>
      <w:r w:rsidR="006900EA" w:rsidRPr="00415183">
        <w:rPr>
          <w:rFonts w:asciiTheme="minorHAnsi" w:hAnsiTheme="minorHAnsi"/>
        </w:rPr>
        <w:t>; ./</w:t>
      </w:r>
      <w:proofErr w:type="gramEnd"/>
      <w:r w:rsidR="006900EA" w:rsidRPr="00415183">
        <w:rPr>
          <w:rFonts w:asciiTheme="minorHAnsi" w:hAnsiTheme="minorHAnsi"/>
        </w:rPr>
        <w:t>catalina.sh run</w:t>
      </w:r>
    </w:p>
    <w:p w14:paraId="2DBB2FC6" w14:textId="77777777" w:rsidR="00BC40CB" w:rsidRDefault="00BC40CB" w:rsidP="00BC40CB">
      <w:pPr>
        <w:pStyle w:val="Body"/>
        <w:numPr>
          <w:ilvl w:val="0"/>
          <w:numId w:val="25"/>
        </w:numPr>
        <w:spacing w:line="360" w:lineRule="auto"/>
        <w:rPr>
          <w:rFonts w:asciiTheme="minorHAnsi" w:hAnsiTheme="minorHAnsi"/>
        </w:rPr>
      </w:pPr>
      <w:r>
        <w:rPr>
          <w:rFonts w:asciiTheme="minorHAnsi" w:hAnsiTheme="minorHAnsi"/>
        </w:rPr>
        <w:t>The log file for CKAN is in the following location</w:t>
      </w:r>
      <w:r w:rsidRPr="00415183">
        <w:rPr>
          <w:rFonts w:asciiTheme="minorHAnsi" w:hAnsiTheme="minorHAnsi"/>
        </w:rPr>
        <w:t>:</w:t>
      </w:r>
      <w:r w:rsidRPr="00415183">
        <w:rPr>
          <w:rFonts w:asciiTheme="minorHAnsi" w:hAnsiTheme="minorHAnsi"/>
        </w:rPr>
        <w:br/>
      </w:r>
      <w:r>
        <w:rPr>
          <w:rFonts w:asciiTheme="minorHAnsi" w:hAnsiTheme="minorHAnsi"/>
        </w:rPr>
        <w:t>/</w:t>
      </w:r>
      <w:proofErr w:type="spellStart"/>
      <w:r>
        <w:rPr>
          <w:rFonts w:asciiTheme="minorHAnsi" w:hAnsiTheme="minorHAnsi"/>
        </w:rPr>
        <w:t>var</w:t>
      </w:r>
      <w:proofErr w:type="spellEnd"/>
      <w:r>
        <w:rPr>
          <w:rFonts w:asciiTheme="minorHAnsi" w:hAnsiTheme="minorHAnsi"/>
        </w:rPr>
        <w:t>/log/apache2/</w:t>
      </w:r>
    </w:p>
    <w:p w14:paraId="69367632" w14:textId="7E68FBFE" w:rsidR="00557EC5" w:rsidRPr="00AC06A4" w:rsidRDefault="00BC40CB" w:rsidP="00415183">
      <w:pPr>
        <w:pStyle w:val="Body"/>
        <w:numPr>
          <w:ilvl w:val="0"/>
          <w:numId w:val="25"/>
        </w:numPr>
        <w:spacing w:line="360" w:lineRule="auto"/>
        <w:rPr>
          <w:rFonts w:asciiTheme="minorHAnsi" w:hAnsiTheme="minorHAnsi"/>
        </w:rPr>
      </w:pPr>
      <w:r>
        <w:rPr>
          <w:rFonts w:asciiTheme="minorHAnsi" w:hAnsiTheme="minorHAnsi"/>
        </w:rPr>
        <w:lastRenderedPageBreak/>
        <w:t>Source code is installed at the following location</w:t>
      </w:r>
      <w:r w:rsidRPr="00415183">
        <w:rPr>
          <w:rFonts w:asciiTheme="minorHAnsi" w:hAnsiTheme="minorHAnsi"/>
        </w:rPr>
        <w:t>:</w:t>
      </w:r>
      <w:r>
        <w:rPr>
          <w:rFonts w:asciiTheme="minorHAnsi" w:hAnsiTheme="minorHAnsi"/>
        </w:rPr>
        <w:br/>
      </w:r>
      <w:r w:rsidRPr="00415183">
        <w:rPr>
          <w:rFonts w:asciiTheme="minorHAnsi" w:hAnsiTheme="minorHAnsi"/>
        </w:rPr>
        <w:t>/opt/</w:t>
      </w:r>
      <w:proofErr w:type="spellStart"/>
      <w:r w:rsidRPr="00415183">
        <w:rPr>
          <w:rFonts w:asciiTheme="minorHAnsi" w:hAnsiTheme="minorHAnsi"/>
        </w:rPr>
        <w:t>ngds</w:t>
      </w:r>
      <w:proofErr w:type="spellEnd"/>
      <w:r w:rsidRPr="00415183">
        <w:rPr>
          <w:rFonts w:asciiTheme="minorHAnsi" w:hAnsiTheme="minorHAnsi"/>
        </w:rPr>
        <w:t>/</w:t>
      </w:r>
      <w:r>
        <w:rPr>
          <w:rFonts w:asciiTheme="minorHAnsi" w:hAnsiTheme="minorHAnsi"/>
        </w:rPr>
        <w:t>bin/default</w:t>
      </w:r>
      <w:r w:rsidR="0013717A">
        <w:rPr>
          <w:rFonts w:asciiTheme="minorHAnsi" w:hAnsiTheme="minorHAnsi"/>
        </w:rPr>
        <w:t>/</w:t>
      </w:r>
      <w:bookmarkStart w:id="788" w:name="_GoBack"/>
      <w:bookmarkEnd w:id="788"/>
    </w:p>
    <w:p w14:paraId="6961589E" w14:textId="77777777" w:rsidR="006900EA" w:rsidRPr="00962782" w:rsidRDefault="006900EA" w:rsidP="00415183"/>
    <w:p w14:paraId="56919A49" w14:textId="77777777" w:rsidR="00003EA5" w:rsidRPr="00415183" w:rsidRDefault="00003EA5" w:rsidP="00415183">
      <w:pPr>
        <w:pStyle w:val="Body"/>
        <w:spacing w:before="0" w:after="100" w:line="240" w:lineRule="auto"/>
        <w:rPr>
          <w:rFonts w:asciiTheme="minorHAnsi" w:hAnsiTheme="minorHAnsi"/>
        </w:rPr>
      </w:pPr>
    </w:p>
    <w:p w14:paraId="2AD8CA26" w14:textId="77777777" w:rsidR="00DD0C2B" w:rsidRPr="00415183" w:rsidRDefault="00DD0C2B" w:rsidP="00415183">
      <w:pPr>
        <w:pStyle w:val="Body"/>
        <w:keepNext/>
        <w:spacing w:before="0" w:after="100" w:line="240" w:lineRule="auto"/>
        <w:rPr>
          <w:rFonts w:asciiTheme="minorHAnsi" w:hAnsiTheme="minorHAnsi"/>
          <w:noProof/>
        </w:rPr>
      </w:pPr>
    </w:p>
    <w:p w14:paraId="59CFCF4C" w14:textId="77777777" w:rsidR="00972A32" w:rsidRDefault="00972A32" w:rsidP="00FD6C46"/>
    <w:p w14:paraId="145078FE" w14:textId="77777777" w:rsidR="00FD6C46" w:rsidRDefault="00FD6C46" w:rsidP="00FD6C46">
      <w:pPr>
        <w:rPr>
          <w:color w:val="000000"/>
          <w:kern w:val="22"/>
        </w:rPr>
      </w:pPr>
      <w:r>
        <w:br w:type="page"/>
      </w:r>
    </w:p>
    <w:p w14:paraId="6E3E6EB4" w14:textId="77777777" w:rsidR="00FD6C46" w:rsidRPr="00FD6C46" w:rsidRDefault="00FD6C46" w:rsidP="00FD6C46"/>
    <w:sectPr w:rsidR="00FD6C46" w:rsidRPr="00FD6C46" w:rsidSect="00415183">
      <w:footerReference w:type="even" r:id="rId58"/>
      <w:footerReference w:type="default" r:id="rId59"/>
      <w:type w:val="oddPage"/>
      <w:pgSz w:w="12240" w:h="15840" w:code="1"/>
      <w:pgMar w:top="1267" w:right="1440" w:bottom="1440" w:left="720" w:header="720" w:footer="1008" w:gutter="72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7069342" w14:textId="77777777" w:rsidR="009B0250" w:rsidRDefault="009B0250">
      <w:r>
        <w:separator/>
      </w:r>
    </w:p>
  </w:endnote>
  <w:endnote w:type="continuationSeparator" w:id="0">
    <w:p w14:paraId="2FBCC59F" w14:textId="77777777" w:rsidR="009B0250" w:rsidRDefault="009B02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ＭＳ ゴシック">
    <w:panose1 w:val="00000000000000000000"/>
    <w:charset w:val="80"/>
    <w:family w:val="modern"/>
    <w:notTrueType/>
    <w:pitch w:val="fixed"/>
    <w:sig w:usb0="00000001" w:usb1="08070000" w:usb2="00000010" w:usb3="00000000" w:csb0="00020000" w:csb1="00000000"/>
  </w:font>
  <w:font w:name="Palatino Linotype">
    <w:panose1 w:val="02040502050505030304"/>
    <w:charset w:val="00"/>
    <w:family w:val="auto"/>
    <w:pitch w:val="variable"/>
    <w:sig w:usb0="E0000287" w:usb1="40000013" w:usb2="00000000" w:usb3="00000000" w:csb0="0000019F" w:csb1="00000000"/>
  </w:font>
  <w:font w:name="Arial">
    <w:panose1 w:val="020B0604020202020204"/>
    <w:charset w:val="00"/>
    <w:family w:val="auto"/>
    <w:pitch w:val="variable"/>
    <w:sig w:usb0="E0002AFF" w:usb1="C0007843" w:usb2="00000009" w:usb3="00000000" w:csb0="000001FF" w:csb1="00000000"/>
  </w:font>
  <w:font w:name="Rockwell">
    <w:panose1 w:val="02060603020205020403"/>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Source Code Pro">
    <w:panose1 w:val="00000000000000000000"/>
    <w:charset w:val="00"/>
    <w:family w:val="auto"/>
    <w:notTrueType/>
    <w:pitch w:val="variable"/>
    <w:sig w:usb0="00000003" w:usb1="00000000" w:usb2="00000000" w:usb3="00000000" w:csb0="00000001" w:csb1="00000000"/>
  </w:font>
  <w:font w:name="Times">
    <w:panose1 w:val="02000500000000000000"/>
    <w:charset w:val="4D"/>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ABA5C" w14:textId="77777777" w:rsidR="005D3061" w:rsidRDefault="005D3061">
    <w:pPr>
      <w:pStyle w:val="Footer"/>
      <w:jc w:val="center"/>
    </w:pPr>
  </w:p>
  <w:p w14:paraId="624C3004" w14:textId="77777777" w:rsidR="005D3061" w:rsidRDefault="005D306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000DA" w14:textId="77777777" w:rsidR="005D3061" w:rsidRDefault="005D3061">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2EA38704" wp14:editId="527F772C">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1945EB" w14:textId="77777777" w:rsidR="005D3061" w:rsidRDefault="005D3061">
    <w:pPr>
      <w:pStyle w:val="Footer"/>
      <w:tabs>
        <w:tab w:val="clear" w:pos="8640"/>
        <w:tab w:val="right" w:pos="8280"/>
      </w:tabs>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14:paraId="1997A8CC" w14:textId="77777777" w:rsidR="005D3061" w:rsidRDefault="005D3061">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AC06A4">
          <w:t>24</w:t>
        </w:r>
        <w:r>
          <w:fldChar w:fldCharType="end"/>
        </w:r>
      </w:p>
    </w:sdtContent>
  </w:sdt>
  <w:p w14:paraId="6A3352FA" w14:textId="77777777" w:rsidR="005D3061" w:rsidRDefault="005D3061">
    <w:pPr>
      <w:pStyle w:val="Footer"/>
      <w:jc w:val="lef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14:paraId="6D1BFDC6" w14:textId="77777777" w:rsidR="005D3061" w:rsidRDefault="005D3061">
        <w:pPr>
          <w:pStyle w:val="Footer"/>
          <w:jc w:val="center"/>
        </w:pPr>
        <w:r>
          <w:rPr>
            <w:noProof w:val="0"/>
          </w:rPr>
          <w:fldChar w:fldCharType="begin"/>
        </w:r>
        <w:r>
          <w:instrText xml:space="preserve"> PAGE   \* MERGEFORMAT </w:instrText>
        </w:r>
        <w:r>
          <w:rPr>
            <w:noProof w:val="0"/>
          </w:rPr>
          <w:fldChar w:fldCharType="separate"/>
        </w:r>
        <w:r w:rsidR="00AC06A4">
          <w:t>23</w:t>
        </w:r>
        <w:r>
          <w:fldChar w:fldCharType="end"/>
        </w:r>
      </w:p>
    </w:sdtContent>
  </w:sdt>
  <w:p w14:paraId="65E37E21" w14:textId="77777777" w:rsidR="005D3061" w:rsidRDefault="005D3061">
    <w:pPr>
      <w:pStyle w:val="Footer"/>
      <w:jc w:val="left"/>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F2177C1" w14:textId="77777777" w:rsidR="009B0250" w:rsidRDefault="009B0250">
      <w:r>
        <w:separator/>
      </w:r>
    </w:p>
  </w:footnote>
  <w:footnote w:type="continuationSeparator" w:id="0">
    <w:p w14:paraId="04CFD21C" w14:textId="77777777" w:rsidR="009B0250" w:rsidRDefault="009B025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1FC7DE" w14:textId="77777777" w:rsidR="005D3061" w:rsidRPr="000F1287" w:rsidRDefault="005D3061" w:rsidP="00504058">
    <w:pPr>
      <w:pStyle w:val="Header"/>
      <w:pBdr>
        <w:bottom w:val="single" w:sz="2" w:space="2" w:color="auto"/>
      </w:pBdr>
      <w:rPr>
        <w:lang w:val="de-DE"/>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8E122" w14:textId="77777777" w:rsidR="005D3061" w:rsidRDefault="005D3061">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DEDB91" w14:textId="77777777" w:rsidR="005D3061" w:rsidRDefault="005D3061">
    <w:pPr>
      <w:pStyle w:val="Header"/>
    </w:pPr>
    <w:r>
      <w:fldChar w:fldCharType="begin"/>
    </w:r>
    <w:r>
      <w:instrText xml:space="preserve"> STYLEREF \t "Title-Line 1" \* MERGEFORMAT </w:instrText>
    </w:r>
    <w:r>
      <w:rPr>
        <w:noProof/>
      </w:rPr>
      <w:fldChar w:fldCharType="end"/>
    </w:r>
    <w:r>
      <w:tab/>
    </w:r>
    <w:r>
      <w:tab/>
    </w:r>
    <w:r>
      <w:fldChar w:fldCharType="begin"/>
    </w:r>
    <w:r>
      <w:instrText xml:space="preserve"> STYLEREF \t "Title-Line 1" \* MERGEFORMAT </w:instrText>
    </w:r>
    <w:r>
      <w:rPr>
        <w:noProof/>
      </w:rPr>
      <w:fldChar w:fldCharType="end"/>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C448A0C0"/>
    <w:lvl w:ilvl="0">
      <w:start w:val="1"/>
      <w:numFmt w:val="decimal"/>
      <w:pStyle w:val="ListNumber2"/>
      <w:lvlText w:val="%1."/>
      <w:lvlJc w:val="left"/>
      <w:pPr>
        <w:tabs>
          <w:tab w:val="num" w:pos="720"/>
        </w:tabs>
        <w:ind w:left="720" w:hanging="360"/>
      </w:pPr>
    </w:lvl>
  </w:abstractNum>
  <w:abstractNum w:abstractNumId="1">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2">
    <w:nsid w:val="FFFFFF83"/>
    <w:multiLevelType w:val="singleLevel"/>
    <w:tmpl w:val="5D0E4BB4"/>
    <w:lvl w:ilvl="0">
      <w:start w:val="1"/>
      <w:numFmt w:val="bullet"/>
      <w:pStyle w:val="ListBullet2"/>
      <w:lvlText w:val=""/>
      <w:lvlJc w:val="left"/>
      <w:pPr>
        <w:tabs>
          <w:tab w:val="num" w:pos="720"/>
        </w:tabs>
        <w:ind w:left="720" w:hanging="360"/>
      </w:pPr>
      <w:rPr>
        <w:rFonts w:ascii="Symbol" w:hAnsi="Symbol" w:hint="default"/>
      </w:rPr>
    </w:lvl>
  </w:abstractNum>
  <w:abstractNum w:abstractNumId="3">
    <w:nsid w:val="FFFFFF89"/>
    <w:multiLevelType w:val="singleLevel"/>
    <w:tmpl w:val="83CCA9C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5">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DE2884"/>
    <w:multiLevelType w:val="multilevel"/>
    <w:tmpl w:val="782A43EA"/>
    <w:numStyleLink w:val="Style1"/>
  </w:abstractNum>
  <w:abstractNum w:abstractNumId="7">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nsid w:val="0E4A6448"/>
    <w:multiLevelType w:val="multilevel"/>
    <w:tmpl w:val="77903124"/>
    <w:numStyleLink w:val="Style2"/>
  </w:abstractNum>
  <w:abstractNum w:abstractNumId="9">
    <w:nsid w:val="0EF8618E"/>
    <w:multiLevelType w:val="hybridMultilevel"/>
    <w:tmpl w:val="53B6E9C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18A473F7"/>
    <w:multiLevelType w:val="multilevel"/>
    <w:tmpl w:val="77903124"/>
    <w:numStyleLink w:val="Style2"/>
  </w:abstractNum>
  <w:abstractNum w:abstractNumId="13">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3C640D60"/>
    <w:multiLevelType w:val="hybridMultilevel"/>
    <w:tmpl w:val="F4B6B0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3E20ABB"/>
    <w:multiLevelType w:val="multilevel"/>
    <w:tmpl w:val="77903124"/>
    <w:numStyleLink w:val="Style2"/>
  </w:abstractNum>
  <w:abstractNum w:abstractNumId="23">
    <w:nsid w:val="47263569"/>
    <w:multiLevelType w:val="hybridMultilevel"/>
    <w:tmpl w:val="7CF8C410"/>
    <w:lvl w:ilvl="0" w:tplc="087E28A4">
      <w:start w:val="6"/>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93404CF"/>
    <w:multiLevelType w:val="hybridMultilevel"/>
    <w:tmpl w:val="3B84C4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6">
    <w:nsid w:val="5099322C"/>
    <w:multiLevelType w:val="hybridMultilevel"/>
    <w:tmpl w:val="201085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5875380C"/>
    <w:multiLevelType w:val="hybridMultilevel"/>
    <w:tmpl w:val="CBE6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1">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E495336"/>
    <w:multiLevelType w:val="multilevel"/>
    <w:tmpl w:val="77903124"/>
    <w:numStyleLink w:val="Style2"/>
  </w:abstractNum>
  <w:abstractNum w:abstractNumId="33">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35">
    <w:nsid w:val="63D93C4B"/>
    <w:multiLevelType w:val="multilevel"/>
    <w:tmpl w:val="782A43EA"/>
    <w:numStyleLink w:val="Style1"/>
  </w:abstractNum>
  <w:abstractNum w:abstractNumId="36">
    <w:nsid w:val="65C62E4F"/>
    <w:multiLevelType w:val="multilevel"/>
    <w:tmpl w:val="1C6489EC"/>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37">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C56CF4"/>
    <w:multiLevelType w:val="multilevel"/>
    <w:tmpl w:val="1EDEB2BA"/>
    <w:lvl w:ilvl="0">
      <w:start w:val="1"/>
      <w:numFmt w:val="decimal"/>
      <w:pStyle w:val="Heading1"/>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abstractNum w:abstractNumId="46">
    <w:nsid w:val="7D82270D"/>
    <w:multiLevelType w:val="hybridMultilevel"/>
    <w:tmpl w:val="D90A07C2"/>
    <w:lvl w:ilvl="0" w:tplc="E7402C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4"/>
  </w:num>
  <w:num w:numId="3">
    <w:abstractNumId w:val="11"/>
  </w:num>
  <w:num w:numId="4">
    <w:abstractNumId w:val="7"/>
  </w:num>
  <w:num w:numId="5">
    <w:abstractNumId w:val="3"/>
  </w:num>
  <w:num w:numId="6">
    <w:abstractNumId w:val="2"/>
  </w:num>
  <w:num w:numId="7">
    <w:abstractNumId w:val="1"/>
  </w:num>
  <w:num w:numId="8">
    <w:abstractNumId w:val="0"/>
  </w:num>
  <w:num w:numId="9">
    <w:abstractNumId w:val="25"/>
  </w:num>
  <w:num w:numId="10">
    <w:abstractNumId w:val="16"/>
  </w:num>
  <w:num w:numId="11">
    <w:abstractNumId w:val="37"/>
  </w:num>
  <w:num w:numId="12">
    <w:abstractNumId w:val="40"/>
  </w:num>
  <w:num w:numId="13">
    <w:abstractNumId w:val="38"/>
  </w:num>
  <w:num w:numId="14">
    <w:abstractNumId w:val="5"/>
  </w:num>
  <w:num w:numId="15">
    <w:abstractNumId w:val="9"/>
  </w:num>
  <w:num w:numId="16">
    <w:abstractNumId w:val="41"/>
  </w:num>
  <w:num w:numId="17">
    <w:abstractNumId w:val="43"/>
  </w:num>
  <w:num w:numId="18">
    <w:abstractNumId w:val="14"/>
  </w:num>
  <w:num w:numId="19">
    <w:abstractNumId w:val="42"/>
  </w:num>
  <w:num w:numId="20">
    <w:abstractNumId w:val="31"/>
  </w:num>
  <w:num w:numId="21">
    <w:abstractNumId w:val="15"/>
  </w:num>
  <w:num w:numId="22">
    <w:abstractNumId w:val="26"/>
  </w:num>
  <w:num w:numId="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num>
  <w:num w:numId="25">
    <w:abstractNumId w:val="17"/>
  </w:num>
  <w:num w:numId="26">
    <w:abstractNumId w:val="44"/>
  </w:num>
  <w:num w:numId="27">
    <w:abstractNumId w:val="28"/>
  </w:num>
  <w:num w:numId="28">
    <w:abstractNumId w:val="45"/>
  </w:num>
  <w:num w:numId="2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0"/>
  </w:num>
  <w:num w:numId="31">
    <w:abstractNumId w:val="4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num>
  <w:num w:numId="3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7"/>
  </w:num>
  <w:num w:numId="35">
    <w:abstractNumId w:val="39"/>
  </w:num>
  <w:num w:numId="36">
    <w:abstractNumId w:val="21"/>
  </w:num>
  <w:num w:numId="37">
    <w:abstractNumId w:val="33"/>
  </w:num>
  <w:num w:numId="38">
    <w:abstractNumId w:val="10"/>
  </w:num>
  <w:num w:numId="39">
    <w:abstractNumId w:val="32"/>
  </w:num>
  <w:num w:numId="40">
    <w:abstractNumId w:val="22"/>
  </w:num>
  <w:num w:numId="41">
    <w:abstractNumId w:val="8"/>
  </w:num>
  <w:num w:numId="42">
    <w:abstractNumId w:val="12"/>
  </w:num>
  <w:num w:numId="43">
    <w:abstractNumId w:val="18"/>
  </w:num>
  <w:num w:numId="44">
    <w:abstractNumId w:val="4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asciiTheme="majorHAnsi" w:hAnsiTheme="majorHAnsi"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lef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7.%8."/>
        <w:lvlJc w:val="left"/>
        <w:pPr>
          <w:ind w:left="360" w:hanging="360"/>
        </w:pPr>
        <w:rPr>
          <w:rFonts w:hint="default"/>
        </w:rPr>
      </w:lvl>
    </w:lvlOverride>
    <w:lvlOverride w:ilvl="8">
      <w:lvl w:ilvl="8">
        <w:start w:val="1"/>
        <w:numFmt w:val="decimal"/>
        <w:lvlText w:val="%1.%2.%3.%4.%5.%6.%7.%8.%9."/>
        <w:lvlJc w:val="left"/>
        <w:pPr>
          <w:ind w:left="360" w:hanging="360"/>
        </w:pPr>
        <w:rPr>
          <w:rFonts w:hint="default"/>
        </w:rPr>
      </w:lvl>
    </w:lvlOverride>
  </w:num>
  <w:num w:numId="46">
    <w:abstractNumId w:val="6"/>
  </w:num>
  <w:num w:numId="47">
    <w:abstractNumId w:val="24"/>
  </w:num>
  <w:num w:numId="48">
    <w:abstractNumId w:val="36"/>
  </w:num>
  <w:num w:numId="49">
    <w:abstractNumId w:val="46"/>
  </w:num>
  <w:num w:numId="50">
    <w:abstractNumId w:val="23"/>
  </w:num>
  <w:num w:numId="51">
    <w:abstractNumId w:val="29"/>
  </w:num>
  <w:num w:numId="52">
    <w:abstractNumId w:val="2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2"/>
  <w:displayBackgroundShape/>
  <w:mirrorMargins/>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EA5"/>
    <w:rsid w:val="00004E33"/>
    <w:rsid w:val="00006611"/>
    <w:rsid w:val="000078ED"/>
    <w:rsid w:val="000116C1"/>
    <w:rsid w:val="00011EBA"/>
    <w:rsid w:val="0001292B"/>
    <w:rsid w:val="00012EFB"/>
    <w:rsid w:val="00013225"/>
    <w:rsid w:val="00015876"/>
    <w:rsid w:val="00020B58"/>
    <w:rsid w:val="00020D54"/>
    <w:rsid w:val="00026035"/>
    <w:rsid w:val="00030AAC"/>
    <w:rsid w:val="00030CA2"/>
    <w:rsid w:val="00031153"/>
    <w:rsid w:val="000346CE"/>
    <w:rsid w:val="00034F50"/>
    <w:rsid w:val="00037358"/>
    <w:rsid w:val="000402F0"/>
    <w:rsid w:val="00043711"/>
    <w:rsid w:val="00043C7B"/>
    <w:rsid w:val="00046A36"/>
    <w:rsid w:val="00050294"/>
    <w:rsid w:val="00050B9B"/>
    <w:rsid w:val="00051AF0"/>
    <w:rsid w:val="00055DFC"/>
    <w:rsid w:val="00057730"/>
    <w:rsid w:val="00057E5A"/>
    <w:rsid w:val="0006106C"/>
    <w:rsid w:val="00061DC5"/>
    <w:rsid w:val="00063B0C"/>
    <w:rsid w:val="00063C4E"/>
    <w:rsid w:val="000671F4"/>
    <w:rsid w:val="0006727C"/>
    <w:rsid w:val="00072724"/>
    <w:rsid w:val="00075318"/>
    <w:rsid w:val="00075829"/>
    <w:rsid w:val="00076D02"/>
    <w:rsid w:val="00084FB9"/>
    <w:rsid w:val="0008503E"/>
    <w:rsid w:val="00085501"/>
    <w:rsid w:val="00086C06"/>
    <w:rsid w:val="00094388"/>
    <w:rsid w:val="000A10C2"/>
    <w:rsid w:val="000A20CC"/>
    <w:rsid w:val="000A5E32"/>
    <w:rsid w:val="000A7D6E"/>
    <w:rsid w:val="000B47FD"/>
    <w:rsid w:val="000C0B2F"/>
    <w:rsid w:val="000C1CC7"/>
    <w:rsid w:val="000C2FC6"/>
    <w:rsid w:val="000C54C9"/>
    <w:rsid w:val="000C5B95"/>
    <w:rsid w:val="000D18DB"/>
    <w:rsid w:val="000D2F9F"/>
    <w:rsid w:val="000D4882"/>
    <w:rsid w:val="000D554A"/>
    <w:rsid w:val="000D5553"/>
    <w:rsid w:val="000E1F91"/>
    <w:rsid w:val="000E21F2"/>
    <w:rsid w:val="000E3BEB"/>
    <w:rsid w:val="000F03F9"/>
    <w:rsid w:val="000F0E74"/>
    <w:rsid w:val="000F1287"/>
    <w:rsid w:val="000F1640"/>
    <w:rsid w:val="000F4DD7"/>
    <w:rsid w:val="00104729"/>
    <w:rsid w:val="00105FEC"/>
    <w:rsid w:val="0010622F"/>
    <w:rsid w:val="0010770F"/>
    <w:rsid w:val="00110B97"/>
    <w:rsid w:val="001123A8"/>
    <w:rsid w:val="00112AA7"/>
    <w:rsid w:val="00113010"/>
    <w:rsid w:val="00113945"/>
    <w:rsid w:val="0011567F"/>
    <w:rsid w:val="001241DF"/>
    <w:rsid w:val="001243B6"/>
    <w:rsid w:val="001252BE"/>
    <w:rsid w:val="00130F14"/>
    <w:rsid w:val="00130F57"/>
    <w:rsid w:val="001340E6"/>
    <w:rsid w:val="001347FA"/>
    <w:rsid w:val="0013717A"/>
    <w:rsid w:val="00145FB7"/>
    <w:rsid w:val="001572ED"/>
    <w:rsid w:val="00157774"/>
    <w:rsid w:val="001615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77AB"/>
    <w:rsid w:val="0019140D"/>
    <w:rsid w:val="00196BC3"/>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E3C63"/>
    <w:rsid w:val="001E492D"/>
    <w:rsid w:val="001E68DE"/>
    <w:rsid w:val="001F3C56"/>
    <w:rsid w:val="001F6158"/>
    <w:rsid w:val="001F7FC3"/>
    <w:rsid w:val="002029F2"/>
    <w:rsid w:val="00211F54"/>
    <w:rsid w:val="00212F4B"/>
    <w:rsid w:val="0021384F"/>
    <w:rsid w:val="00215AA6"/>
    <w:rsid w:val="0021690B"/>
    <w:rsid w:val="002174C9"/>
    <w:rsid w:val="00221245"/>
    <w:rsid w:val="00222232"/>
    <w:rsid w:val="002239A2"/>
    <w:rsid w:val="0022468F"/>
    <w:rsid w:val="002253DE"/>
    <w:rsid w:val="0022598B"/>
    <w:rsid w:val="00225B2C"/>
    <w:rsid w:val="00226362"/>
    <w:rsid w:val="00227467"/>
    <w:rsid w:val="00231D4D"/>
    <w:rsid w:val="002338A3"/>
    <w:rsid w:val="00234C33"/>
    <w:rsid w:val="002362C7"/>
    <w:rsid w:val="00236503"/>
    <w:rsid w:val="00243CA7"/>
    <w:rsid w:val="00243EDF"/>
    <w:rsid w:val="002460C4"/>
    <w:rsid w:val="002462DB"/>
    <w:rsid w:val="00250876"/>
    <w:rsid w:val="00252B1A"/>
    <w:rsid w:val="00253D09"/>
    <w:rsid w:val="00254EB1"/>
    <w:rsid w:val="002603D5"/>
    <w:rsid w:val="002646CD"/>
    <w:rsid w:val="0027136D"/>
    <w:rsid w:val="00271921"/>
    <w:rsid w:val="002719D9"/>
    <w:rsid w:val="00272628"/>
    <w:rsid w:val="002737DA"/>
    <w:rsid w:val="00276F6B"/>
    <w:rsid w:val="00281D74"/>
    <w:rsid w:val="00282010"/>
    <w:rsid w:val="00286DBF"/>
    <w:rsid w:val="00287B74"/>
    <w:rsid w:val="00287C92"/>
    <w:rsid w:val="00290F44"/>
    <w:rsid w:val="002939C0"/>
    <w:rsid w:val="002957F0"/>
    <w:rsid w:val="00295BBB"/>
    <w:rsid w:val="00296F63"/>
    <w:rsid w:val="002A45B0"/>
    <w:rsid w:val="002A6665"/>
    <w:rsid w:val="002A7634"/>
    <w:rsid w:val="002A787A"/>
    <w:rsid w:val="002B0C1B"/>
    <w:rsid w:val="002B1C0C"/>
    <w:rsid w:val="002B1CB0"/>
    <w:rsid w:val="002B2B09"/>
    <w:rsid w:val="002B2D80"/>
    <w:rsid w:val="002B2F99"/>
    <w:rsid w:val="002B330D"/>
    <w:rsid w:val="002B3678"/>
    <w:rsid w:val="002B3F4A"/>
    <w:rsid w:val="002B657B"/>
    <w:rsid w:val="002C1BF7"/>
    <w:rsid w:val="002C4709"/>
    <w:rsid w:val="002D24FD"/>
    <w:rsid w:val="002D4859"/>
    <w:rsid w:val="002D4D50"/>
    <w:rsid w:val="002D7A15"/>
    <w:rsid w:val="002E6184"/>
    <w:rsid w:val="002E79B4"/>
    <w:rsid w:val="002F7E98"/>
    <w:rsid w:val="00301939"/>
    <w:rsid w:val="00304AE5"/>
    <w:rsid w:val="00306FF2"/>
    <w:rsid w:val="003100DE"/>
    <w:rsid w:val="003114D0"/>
    <w:rsid w:val="00315E63"/>
    <w:rsid w:val="00320B1C"/>
    <w:rsid w:val="00322634"/>
    <w:rsid w:val="003231D7"/>
    <w:rsid w:val="00325AC3"/>
    <w:rsid w:val="0033022F"/>
    <w:rsid w:val="00332B4E"/>
    <w:rsid w:val="00341F28"/>
    <w:rsid w:val="00344AF1"/>
    <w:rsid w:val="003509EE"/>
    <w:rsid w:val="003528CA"/>
    <w:rsid w:val="00364B06"/>
    <w:rsid w:val="003664D3"/>
    <w:rsid w:val="00366D2C"/>
    <w:rsid w:val="00367089"/>
    <w:rsid w:val="0037089D"/>
    <w:rsid w:val="00370FFA"/>
    <w:rsid w:val="003717CE"/>
    <w:rsid w:val="00373574"/>
    <w:rsid w:val="00374303"/>
    <w:rsid w:val="00374F46"/>
    <w:rsid w:val="00382D1E"/>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061B"/>
    <w:rsid w:val="003C4726"/>
    <w:rsid w:val="003C47E4"/>
    <w:rsid w:val="003C60E9"/>
    <w:rsid w:val="003D019D"/>
    <w:rsid w:val="003D0903"/>
    <w:rsid w:val="003D0B95"/>
    <w:rsid w:val="003D217D"/>
    <w:rsid w:val="003D495C"/>
    <w:rsid w:val="003D4BDE"/>
    <w:rsid w:val="003D4D48"/>
    <w:rsid w:val="003D73E6"/>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7CE"/>
    <w:rsid w:val="0041181A"/>
    <w:rsid w:val="00414541"/>
    <w:rsid w:val="00415183"/>
    <w:rsid w:val="00416BD4"/>
    <w:rsid w:val="004206F2"/>
    <w:rsid w:val="00424DFC"/>
    <w:rsid w:val="00426E39"/>
    <w:rsid w:val="00430389"/>
    <w:rsid w:val="0043041D"/>
    <w:rsid w:val="00431997"/>
    <w:rsid w:val="00433647"/>
    <w:rsid w:val="004361CE"/>
    <w:rsid w:val="00441E5A"/>
    <w:rsid w:val="00442885"/>
    <w:rsid w:val="00443F82"/>
    <w:rsid w:val="00444468"/>
    <w:rsid w:val="00446D06"/>
    <w:rsid w:val="00446FCD"/>
    <w:rsid w:val="00447812"/>
    <w:rsid w:val="004479CF"/>
    <w:rsid w:val="0045101B"/>
    <w:rsid w:val="00453EEF"/>
    <w:rsid w:val="00456CCF"/>
    <w:rsid w:val="00460853"/>
    <w:rsid w:val="00461D67"/>
    <w:rsid w:val="0046204C"/>
    <w:rsid w:val="00466AF8"/>
    <w:rsid w:val="00470FA2"/>
    <w:rsid w:val="0047136E"/>
    <w:rsid w:val="00471DA8"/>
    <w:rsid w:val="0047328A"/>
    <w:rsid w:val="00473E8D"/>
    <w:rsid w:val="004743CD"/>
    <w:rsid w:val="004802B3"/>
    <w:rsid w:val="00485330"/>
    <w:rsid w:val="00490008"/>
    <w:rsid w:val="00491DC6"/>
    <w:rsid w:val="00493E8A"/>
    <w:rsid w:val="00497C43"/>
    <w:rsid w:val="004A6904"/>
    <w:rsid w:val="004B2D73"/>
    <w:rsid w:val="004B4A5C"/>
    <w:rsid w:val="004B4AD6"/>
    <w:rsid w:val="004B535F"/>
    <w:rsid w:val="004B746F"/>
    <w:rsid w:val="004C26BF"/>
    <w:rsid w:val="004C2EC3"/>
    <w:rsid w:val="004C36BE"/>
    <w:rsid w:val="004C66EB"/>
    <w:rsid w:val="004C74C6"/>
    <w:rsid w:val="004D1A2B"/>
    <w:rsid w:val="004D2E06"/>
    <w:rsid w:val="004D5B20"/>
    <w:rsid w:val="004D6B85"/>
    <w:rsid w:val="004D6FFC"/>
    <w:rsid w:val="004D75D8"/>
    <w:rsid w:val="004D7A52"/>
    <w:rsid w:val="004E3083"/>
    <w:rsid w:val="004E5CAA"/>
    <w:rsid w:val="004F0896"/>
    <w:rsid w:val="004F33CE"/>
    <w:rsid w:val="004F438C"/>
    <w:rsid w:val="004F668F"/>
    <w:rsid w:val="0050110B"/>
    <w:rsid w:val="005027AB"/>
    <w:rsid w:val="00502B52"/>
    <w:rsid w:val="005032AA"/>
    <w:rsid w:val="00504058"/>
    <w:rsid w:val="00510787"/>
    <w:rsid w:val="00510C29"/>
    <w:rsid w:val="005115C7"/>
    <w:rsid w:val="0051173E"/>
    <w:rsid w:val="00511EAB"/>
    <w:rsid w:val="00515F89"/>
    <w:rsid w:val="005164B0"/>
    <w:rsid w:val="0051725E"/>
    <w:rsid w:val="00517316"/>
    <w:rsid w:val="005241BF"/>
    <w:rsid w:val="005271F8"/>
    <w:rsid w:val="00532521"/>
    <w:rsid w:val="00534D20"/>
    <w:rsid w:val="00535036"/>
    <w:rsid w:val="0054133B"/>
    <w:rsid w:val="005435C4"/>
    <w:rsid w:val="00550CF1"/>
    <w:rsid w:val="00553099"/>
    <w:rsid w:val="00557EC5"/>
    <w:rsid w:val="00562BAA"/>
    <w:rsid w:val="005660CE"/>
    <w:rsid w:val="0056646E"/>
    <w:rsid w:val="00570A3F"/>
    <w:rsid w:val="00570AE9"/>
    <w:rsid w:val="00570EBE"/>
    <w:rsid w:val="0057546F"/>
    <w:rsid w:val="005814F9"/>
    <w:rsid w:val="0058197A"/>
    <w:rsid w:val="00581C17"/>
    <w:rsid w:val="0058205D"/>
    <w:rsid w:val="0058300E"/>
    <w:rsid w:val="005853A5"/>
    <w:rsid w:val="005861EC"/>
    <w:rsid w:val="005878FC"/>
    <w:rsid w:val="00590BA8"/>
    <w:rsid w:val="00594553"/>
    <w:rsid w:val="00594F36"/>
    <w:rsid w:val="005974AA"/>
    <w:rsid w:val="005A0B0C"/>
    <w:rsid w:val="005A172E"/>
    <w:rsid w:val="005A2455"/>
    <w:rsid w:val="005A3840"/>
    <w:rsid w:val="005B1E9A"/>
    <w:rsid w:val="005B235F"/>
    <w:rsid w:val="005B4143"/>
    <w:rsid w:val="005B5568"/>
    <w:rsid w:val="005B6CDA"/>
    <w:rsid w:val="005B7C91"/>
    <w:rsid w:val="005C08E9"/>
    <w:rsid w:val="005C10FA"/>
    <w:rsid w:val="005C35FB"/>
    <w:rsid w:val="005C5DC0"/>
    <w:rsid w:val="005C6137"/>
    <w:rsid w:val="005C6531"/>
    <w:rsid w:val="005D3061"/>
    <w:rsid w:val="005D31C2"/>
    <w:rsid w:val="005D5D8F"/>
    <w:rsid w:val="005E02CF"/>
    <w:rsid w:val="005E0CA5"/>
    <w:rsid w:val="005E15C8"/>
    <w:rsid w:val="005E30AB"/>
    <w:rsid w:val="005E3655"/>
    <w:rsid w:val="005E5085"/>
    <w:rsid w:val="005E68DF"/>
    <w:rsid w:val="005F1A34"/>
    <w:rsid w:val="005F4AA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3D25"/>
    <w:rsid w:val="00625ABB"/>
    <w:rsid w:val="00631361"/>
    <w:rsid w:val="0063177C"/>
    <w:rsid w:val="00631D3C"/>
    <w:rsid w:val="00632EA1"/>
    <w:rsid w:val="006339E1"/>
    <w:rsid w:val="00635B56"/>
    <w:rsid w:val="00635F24"/>
    <w:rsid w:val="00637389"/>
    <w:rsid w:val="00646002"/>
    <w:rsid w:val="00647489"/>
    <w:rsid w:val="006536DD"/>
    <w:rsid w:val="0065476F"/>
    <w:rsid w:val="00655112"/>
    <w:rsid w:val="00655F25"/>
    <w:rsid w:val="00657104"/>
    <w:rsid w:val="00664C8B"/>
    <w:rsid w:val="00664FCA"/>
    <w:rsid w:val="00665351"/>
    <w:rsid w:val="00670832"/>
    <w:rsid w:val="00672A23"/>
    <w:rsid w:val="00673CB3"/>
    <w:rsid w:val="006747E9"/>
    <w:rsid w:val="0067667D"/>
    <w:rsid w:val="006768C8"/>
    <w:rsid w:val="0067755D"/>
    <w:rsid w:val="00677C93"/>
    <w:rsid w:val="0068255C"/>
    <w:rsid w:val="00684E50"/>
    <w:rsid w:val="00686785"/>
    <w:rsid w:val="00687564"/>
    <w:rsid w:val="006900EA"/>
    <w:rsid w:val="00692182"/>
    <w:rsid w:val="00692363"/>
    <w:rsid w:val="0069307E"/>
    <w:rsid w:val="00694390"/>
    <w:rsid w:val="006962A7"/>
    <w:rsid w:val="006A293C"/>
    <w:rsid w:val="006A2B34"/>
    <w:rsid w:val="006A4753"/>
    <w:rsid w:val="006A488C"/>
    <w:rsid w:val="006A5525"/>
    <w:rsid w:val="006B2DBF"/>
    <w:rsid w:val="006B6D93"/>
    <w:rsid w:val="006C0B4C"/>
    <w:rsid w:val="006C0E53"/>
    <w:rsid w:val="006C3FA6"/>
    <w:rsid w:val="006C57DF"/>
    <w:rsid w:val="006C732D"/>
    <w:rsid w:val="006D0430"/>
    <w:rsid w:val="006D05BA"/>
    <w:rsid w:val="006D43CC"/>
    <w:rsid w:val="006D53A5"/>
    <w:rsid w:val="006D5BFA"/>
    <w:rsid w:val="006D6734"/>
    <w:rsid w:val="006E1B07"/>
    <w:rsid w:val="006E247E"/>
    <w:rsid w:val="006E27FA"/>
    <w:rsid w:val="006F58EC"/>
    <w:rsid w:val="006F7FCB"/>
    <w:rsid w:val="00702C74"/>
    <w:rsid w:val="007033F0"/>
    <w:rsid w:val="007037A9"/>
    <w:rsid w:val="0070491C"/>
    <w:rsid w:val="00704DBB"/>
    <w:rsid w:val="00721DFD"/>
    <w:rsid w:val="007225A5"/>
    <w:rsid w:val="007264FE"/>
    <w:rsid w:val="00726EEA"/>
    <w:rsid w:val="00732709"/>
    <w:rsid w:val="00732970"/>
    <w:rsid w:val="00732FAD"/>
    <w:rsid w:val="00734918"/>
    <w:rsid w:val="0073510A"/>
    <w:rsid w:val="00735FAD"/>
    <w:rsid w:val="007360DA"/>
    <w:rsid w:val="007405C8"/>
    <w:rsid w:val="00750487"/>
    <w:rsid w:val="00753E2A"/>
    <w:rsid w:val="00754B6F"/>
    <w:rsid w:val="007552CD"/>
    <w:rsid w:val="00756D89"/>
    <w:rsid w:val="00761244"/>
    <w:rsid w:val="007655BA"/>
    <w:rsid w:val="00771C8F"/>
    <w:rsid w:val="00772D54"/>
    <w:rsid w:val="00773896"/>
    <w:rsid w:val="00774AA0"/>
    <w:rsid w:val="00774BF1"/>
    <w:rsid w:val="00775148"/>
    <w:rsid w:val="00780063"/>
    <w:rsid w:val="00785620"/>
    <w:rsid w:val="007863F0"/>
    <w:rsid w:val="00793177"/>
    <w:rsid w:val="00793BEA"/>
    <w:rsid w:val="0079455B"/>
    <w:rsid w:val="0079593B"/>
    <w:rsid w:val="00797FD1"/>
    <w:rsid w:val="007A22C7"/>
    <w:rsid w:val="007A2D7E"/>
    <w:rsid w:val="007A4291"/>
    <w:rsid w:val="007A6178"/>
    <w:rsid w:val="007A63F7"/>
    <w:rsid w:val="007A68E2"/>
    <w:rsid w:val="007B65FC"/>
    <w:rsid w:val="007B6776"/>
    <w:rsid w:val="007C435C"/>
    <w:rsid w:val="007C44E5"/>
    <w:rsid w:val="007C44F0"/>
    <w:rsid w:val="007C4A35"/>
    <w:rsid w:val="007C6926"/>
    <w:rsid w:val="007D5714"/>
    <w:rsid w:val="007E5C8B"/>
    <w:rsid w:val="007E6B3B"/>
    <w:rsid w:val="007E6C1C"/>
    <w:rsid w:val="007F49A7"/>
    <w:rsid w:val="007F747B"/>
    <w:rsid w:val="007F75B6"/>
    <w:rsid w:val="0080660A"/>
    <w:rsid w:val="00811CED"/>
    <w:rsid w:val="00814F8A"/>
    <w:rsid w:val="00823A90"/>
    <w:rsid w:val="00824B0B"/>
    <w:rsid w:val="00825133"/>
    <w:rsid w:val="00826F4F"/>
    <w:rsid w:val="00830645"/>
    <w:rsid w:val="0083257D"/>
    <w:rsid w:val="00832E56"/>
    <w:rsid w:val="00835970"/>
    <w:rsid w:val="00837B06"/>
    <w:rsid w:val="00840A2A"/>
    <w:rsid w:val="008413BE"/>
    <w:rsid w:val="00844522"/>
    <w:rsid w:val="00844729"/>
    <w:rsid w:val="008462BF"/>
    <w:rsid w:val="008466CF"/>
    <w:rsid w:val="008469D7"/>
    <w:rsid w:val="00847337"/>
    <w:rsid w:val="00850468"/>
    <w:rsid w:val="00851B72"/>
    <w:rsid w:val="00852112"/>
    <w:rsid w:val="008524FF"/>
    <w:rsid w:val="00854AEF"/>
    <w:rsid w:val="00855236"/>
    <w:rsid w:val="0085622C"/>
    <w:rsid w:val="0085676B"/>
    <w:rsid w:val="008571FD"/>
    <w:rsid w:val="00860F50"/>
    <w:rsid w:val="00861FBD"/>
    <w:rsid w:val="00862614"/>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2677"/>
    <w:rsid w:val="008A3530"/>
    <w:rsid w:val="008A439E"/>
    <w:rsid w:val="008A4AC8"/>
    <w:rsid w:val="008A4AE2"/>
    <w:rsid w:val="008B0F03"/>
    <w:rsid w:val="008B1423"/>
    <w:rsid w:val="008B62B4"/>
    <w:rsid w:val="008C1DC6"/>
    <w:rsid w:val="008C324B"/>
    <w:rsid w:val="008C39D7"/>
    <w:rsid w:val="008C43A9"/>
    <w:rsid w:val="008C4416"/>
    <w:rsid w:val="008D08E3"/>
    <w:rsid w:val="008D29F2"/>
    <w:rsid w:val="008D56AC"/>
    <w:rsid w:val="008D5F53"/>
    <w:rsid w:val="008D6C0E"/>
    <w:rsid w:val="008E4626"/>
    <w:rsid w:val="008E7191"/>
    <w:rsid w:val="008E759B"/>
    <w:rsid w:val="008E7AA6"/>
    <w:rsid w:val="008E7E22"/>
    <w:rsid w:val="008F4D6F"/>
    <w:rsid w:val="008F7AA3"/>
    <w:rsid w:val="00900A85"/>
    <w:rsid w:val="009029E6"/>
    <w:rsid w:val="009036BB"/>
    <w:rsid w:val="00905E9C"/>
    <w:rsid w:val="00906406"/>
    <w:rsid w:val="00906DA3"/>
    <w:rsid w:val="00913A76"/>
    <w:rsid w:val="00917E54"/>
    <w:rsid w:val="00922AB8"/>
    <w:rsid w:val="0092317A"/>
    <w:rsid w:val="009245A3"/>
    <w:rsid w:val="009256B4"/>
    <w:rsid w:val="00926A4E"/>
    <w:rsid w:val="00935120"/>
    <w:rsid w:val="009429D5"/>
    <w:rsid w:val="00942BD0"/>
    <w:rsid w:val="00942E7C"/>
    <w:rsid w:val="00944E6E"/>
    <w:rsid w:val="00946035"/>
    <w:rsid w:val="00946BC2"/>
    <w:rsid w:val="009520CA"/>
    <w:rsid w:val="00955091"/>
    <w:rsid w:val="009562F2"/>
    <w:rsid w:val="00957A7A"/>
    <w:rsid w:val="00960AD1"/>
    <w:rsid w:val="00962782"/>
    <w:rsid w:val="0096296E"/>
    <w:rsid w:val="00962A3E"/>
    <w:rsid w:val="00963E51"/>
    <w:rsid w:val="0096615C"/>
    <w:rsid w:val="00967D4D"/>
    <w:rsid w:val="00972A32"/>
    <w:rsid w:val="009770F5"/>
    <w:rsid w:val="00980AAD"/>
    <w:rsid w:val="00981B61"/>
    <w:rsid w:val="00983F6B"/>
    <w:rsid w:val="00984FD8"/>
    <w:rsid w:val="00986BFA"/>
    <w:rsid w:val="00986DCD"/>
    <w:rsid w:val="00990A6A"/>
    <w:rsid w:val="009925CC"/>
    <w:rsid w:val="009937DA"/>
    <w:rsid w:val="0099463B"/>
    <w:rsid w:val="00994FD6"/>
    <w:rsid w:val="009958E8"/>
    <w:rsid w:val="009A0CBA"/>
    <w:rsid w:val="009A0D05"/>
    <w:rsid w:val="009A1E53"/>
    <w:rsid w:val="009B0250"/>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4379"/>
    <w:rsid w:val="009F5F4D"/>
    <w:rsid w:val="009F761D"/>
    <w:rsid w:val="009F7828"/>
    <w:rsid w:val="00A000B7"/>
    <w:rsid w:val="00A06179"/>
    <w:rsid w:val="00A06F8A"/>
    <w:rsid w:val="00A100AA"/>
    <w:rsid w:val="00A10193"/>
    <w:rsid w:val="00A106AF"/>
    <w:rsid w:val="00A1070D"/>
    <w:rsid w:val="00A10B1C"/>
    <w:rsid w:val="00A13B64"/>
    <w:rsid w:val="00A17A84"/>
    <w:rsid w:val="00A17FDE"/>
    <w:rsid w:val="00A20991"/>
    <w:rsid w:val="00A212CC"/>
    <w:rsid w:val="00A24ED1"/>
    <w:rsid w:val="00A256BB"/>
    <w:rsid w:val="00A25834"/>
    <w:rsid w:val="00A30951"/>
    <w:rsid w:val="00A326B9"/>
    <w:rsid w:val="00A3523A"/>
    <w:rsid w:val="00A354F9"/>
    <w:rsid w:val="00A469A3"/>
    <w:rsid w:val="00A50113"/>
    <w:rsid w:val="00A53E68"/>
    <w:rsid w:val="00A5616B"/>
    <w:rsid w:val="00A60A41"/>
    <w:rsid w:val="00A60D4F"/>
    <w:rsid w:val="00A624D9"/>
    <w:rsid w:val="00A65082"/>
    <w:rsid w:val="00A703D9"/>
    <w:rsid w:val="00A7124A"/>
    <w:rsid w:val="00A71CF0"/>
    <w:rsid w:val="00A72CC8"/>
    <w:rsid w:val="00A76F44"/>
    <w:rsid w:val="00A8152C"/>
    <w:rsid w:val="00A8239D"/>
    <w:rsid w:val="00A84261"/>
    <w:rsid w:val="00A85D10"/>
    <w:rsid w:val="00A86B63"/>
    <w:rsid w:val="00A86FCE"/>
    <w:rsid w:val="00A87BE0"/>
    <w:rsid w:val="00A87BF7"/>
    <w:rsid w:val="00A93F9A"/>
    <w:rsid w:val="00A953D3"/>
    <w:rsid w:val="00AA15F5"/>
    <w:rsid w:val="00AA2552"/>
    <w:rsid w:val="00AA5B69"/>
    <w:rsid w:val="00AA5C22"/>
    <w:rsid w:val="00AB2208"/>
    <w:rsid w:val="00AB4226"/>
    <w:rsid w:val="00AB4EE0"/>
    <w:rsid w:val="00AB6EEE"/>
    <w:rsid w:val="00AB74C6"/>
    <w:rsid w:val="00AB7BF1"/>
    <w:rsid w:val="00AB7FBF"/>
    <w:rsid w:val="00AC06A4"/>
    <w:rsid w:val="00AC1A5C"/>
    <w:rsid w:val="00AC2C1F"/>
    <w:rsid w:val="00AD0A9F"/>
    <w:rsid w:val="00AD0B90"/>
    <w:rsid w:val="00AD1FE6"/>
    <w:rsid w:val="00AD3696"/>
    <w:rsid w:val="00AD52AF"/>
    <w:rsid w:val="00AD5C87"/>
    <w:rsid w:val="00AD62FF"/>
    <w:rsid w:val="00AE1397"/>
    <w:rsid w:val="00AE2178"/>
    <w:rsid w:val="00AE2310"/>
    <w:rsid w:val="00AE2742"/>
    <w:rsid w:val="00AE29CC"/>
    <w:rsid w:val="00AE3578"/>
    <w:rsid w:val="00AE4864"/>
    <w:rsid w:val="00AE5AAB"/>
    <w:rsid w:val="00AF1822"/>
    <w:rsid w:val="00AF331C"/>
    <w:rsid w:val="00AF558A"/>
    <w:rsid w:val="00B02B6A"/>
    <w:rsid w:val="00B05FE1"/>
    <w:rsid w:val="00B10196"/>
    <w:rsid w:val="00B10C63"/>
    <w:rsid w:val="00B112DB"/>
    <w:rsid w:val="00B1462A"/>
    <w:rsid w:val="00B15057"/>
    <w:rsid w:val="00B1531F"/>
    <w:rsid w:val="00B15610"/>
    <w:rsid w:val="00B15E7B"/>
    <w:rsid w:val="00B178E0"/>
    <w:rsid w:val="00B21F31"/>
    <w:rsid w:val="00B22A60"/>
    <w:rsid w:val="00B2489C"/>
    <w:rsid w:val="00B24C36"/>
    <w:rsid w:val="00B25D68"/>
    <w:rsid w:val="00B27869"/>
    <w:rsid w:val="00B30D99"/>
    <w:rsid w:val="00B32AA3"/>
    <w:rsid w:val="00B34EE1"/>
    <w:rsid w:val="00B362D7"/>
    <w:rsid w:val="00B371B2"/>
    <w:rsid w:val="00B44FD6"/>
    <w:rsid w:val="00B479CD"/>
    <w:rsid w:val="00B500DB"/>
    <w:rsid w:val="00B503DC"/>
    <w:rsid w:val="00B51CD5"/>
    <w:rsid w:val="00B52956"/>
    <w:rsid w:val="00B55661"/>
    <w:rsid w:val="00B56025"/>
    <w:rsid w:val="00B603DF"/>
    <w:rsid w:val="00B62CDD"/>
    <w:rsid w:val="00B62E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6670"/>
    <w:rsid w:val="00BA5416"/>
    <w:rsid w:val="00BB184D"/>
    <w:rsid w:val="00BB2E84"/>
    <w:rsid w:val="00BB2ED7"/>
    <w:rsid w:val="00BB7818"/>
    <w:rsid w:val="00BB7D80"/>
    <w:rsid w:val="00BC0646"/>
    <w:rsid w:val="00BC10C3"/>
    <w:rsid w:val="00BC2910"/>
    <w:rsid w:val="00BC3E97"/>
    <w:rsid w:val="00BC40CB"/>
    <w:rsid w:val="00BC5383"/>
    <w:rsid w:val="00BC548C"/>
    <w:rsid w:val="00BC54C4"/>
    <w:rsid w:val="00BC6DF3"/>
    <w:rsid w:val="00BD13F9"/>
    <w:rsid w:val="00BD2DE6"/>
    <w:rsid w:val="00BD5A8E"/>
    <w:rsid w:val="00BD6C07"/>
    <w:rsid w:val="00BE7A46"/>
    <w:rsid w:val="00BF1F5E"/>
    <w:rsid w:val="00C00A52"/>
    <w:rsid w:val="00C1011E"/>
    <w:rsid w:val="00C111FB"/>
    <w:rsid w:val="00C118B6"/>
    <w:rsid w:val="00C13A1B"/>
    <w:rsid w:val="00C22462"/>
    <w:rsid w:val="00C23A3D"/>
    <w:rsid w:val="00C26BC1"/>
    <w:rsid w:val="00C30676"/>
    <w:rsid w:val="00C347F0"/>
    <w:rsid w:val="00C351E1"/>
    <w:rsid w:val="00C36D3F"/>
    <w:rsid w:val="00C374C2"/>
    <w:rsid w:val="00C40AD1"/>
    <w:rsid w:val="00C40F19"/>
    <w:rsid w:val="00C419B6"/>
    <w:rsid w:val="00C41CE2"/>
    <w:rsid w:val="00C46A7B"/>
    <w:rsid w:val="00C4756A"/>
    <w:rsid w:val="00C47E5F"/>
    <w:rsid w:val="00C50112"/>
    <w:rsid w:val="00C532D6"/>
    <w:rsid w:val="00C57D26"/>
    <w:rsid w:val="00C606BD"/>
    <w:rsid w:val="00C63F94"/>
    <w:rsid w:val="00C64157"/>
    <w:rsid w:val="00C70111"/>
    <w:rsid w:val="00C701BD"/>
    <w:rsid w:val="00C71CD5"/>
    <w:rsid w:val="00C71FDD"/>
    <w:rsid w:val="00C7692F"/>
    <w:rsid w:val="00C832EB"/>
    <w:rsid w:val="00C852D1"/>
    <w:rsid w:val="00C856DA"/>
    <w:rsid w:val="00C93541"/>
    <w:rsid w:val="00C9358C"/>
    <w:rsid w:val="00C93779"/>
    <w:rsid w:val="00C94786"/>
    <w:rsid w:val="00C95506"/>
    <w:rsid w:val="00C95E15"/>
    <w:rsid w:val="00CA1DC8"/>
    <w:rsid w:val="00CA1EBC"/>
    <w:rsid w:val="00CA357E"/>
    <w:rsid w:val="00CA4520"/>
    <w:rsid w:val="00CA578A"/>
    <w:rsid w:val="00CA5B05"/>
    <w:rsid w:val="00CA69EA"/>
    <w:rsid w:val="00CB2090"/>
    <w:rsid w:val="00CB35A8"/>
    <w:rsid w:val="00CC0849"/>
    <w:rsid w:val="00CC3987"/>
    <w:rsid w:val="00CC4252"/>
    <w:rsid w:val="00CC5A1D"/>
    <w:rsid w:val="00CD2406"/>
    <w:rsid w:val="00CD5309"/>
    <w:rsid w:val="00CD572F"/>
    <w:rsid w:val="00CD6194"/>
    <w:rsid w:val="00CE2ABC"/>
    <w:rsid w:val="00CE3425"/>
    <w:rsid w:val="00CE49DC"/>
    <w:rsid w:val="00CE5B49"/>
    <w:rsid w:val="00CF07C2"/>
    <w:rsid w:val="00CF1B6B"/>
    <w:rsid w:val="00CF2CB5"/>
    <w:rsid w:val="00CF672F"/>
    <w:rsid w:val="00D0184C"/>
    <w:rsid w:val="00D01FB3"/>
    <w:rsid w:val="00D03A8A"/>
    <w:rsid w:val="00D03C98"/>
    <w:rsid w:val="00D04758"/>
    <w:rsid w:val="00D04926"/>
    <w:rsid w:val="00D06AEA"/>
    <w:rsid w:val="00D14EF9"/>
    <w:rsid w:val="00D156F5"/>
    <w:rsid w:val="00D15758"/>
    <w:rsid w:val="00D172A3"/>
    <w:rsid w:val="00D207CC"/>
    <w:rsid w:val="00D20C6B"/>
    <w:rsid w:val="00D247ED"/>
    <w:rsid w:val="00D24FAB"/>
    <w:rsid w:val="00D25769"/>
    <w:rsid w:val="00D275E2"/>
    <w:rsid w:val="00D33AC8"/>
    <w:rsid w:val="00D35E44"/>
    <w:rsid w:val="00D37259"/>
    <w:rsid w:val="00D41497"/>
    <w:rsid w:val="00D43D44"/>
    <w:rsid w:val="00D44855"/>
    <w:rsid w:val="00D44A26"/>
    <w:rsid w:val="00D463E8"/>
    <w:rsid w:val="00D475C8"/>
    <w:rsid w:val="00D525EC"/>
    <w:rsid w:val="00D54B2F"/>
    <w:rsid w:val="00D566FD"/>
    <w:rsid w:val="00D603F1"/>
    <w:rsid w:val="00D62EC4"/>
    <w:rsid w:val="00D83AD1"/>
    <w:rsid w:val="00D84ABD"/>
    <w:rsid w:val="00D978ED"/>
    <w:rsid w:val="00DA091F"/>
    <w:rsid w:val="00DA1C5E"/>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9BD"/>
    <w:rsid w:val="00DD0C2B"/>
    <w:rsid w:val="00DD440C"/>
    <w:rsid w:val="00DD632F"/>
    <w:rsid w:val="00DD6B86"/>
    <w:rsid w:val="00DE181B"/>
    <w:rsid w:val="00DE3155"/>
    <w:rsid w:val="00DE672A"/>
    <w:rsid w:val="00DF0FC5"/>
    <w:rsid w:val="00DF1D24"/>
    <w:rsid w:val="00DF2D00"/>
    <w:rsid w:val="00DF4A7F"/>
    <w:rsid w:val="00E002C9"/>
    <w:rsid w:val="00E00383"/>
    <w:rsid w:val="00E049F6"/>
    <w:rsid w:val="00E07E19"/>
    <w:rsid w:val="00E14B28"/>
    <w:rsid w:val="00E156B9"/>
    <w:rsid w:val="00E20FA4"/>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56F4C"/>
    <w:rsid w:val="00E610C5"/>
    <w:rsid w:val="00E6344C"/>
    <w:rsid w:val="00E637B0"/>
    <w:rsid w:val="00E653F3"/>
    <w:rsid w:val="00E70D3A"/>
    <w:rsid w:val="00E7249F"/>
    <w:rsid w:val="00E73A1D"/>
    <w:rsid w:val="00E7606E"/>
    <w:rsid w:val="00E763C2"/>
    <w:rsid w:val="00E80AAB"/>
    <w:rsid w:val="00E846CB"/>
    <w:rsid w:val="00E85A97"/>
    <w:rsid w:val="00E97D0D"/>
    <w:rsid w:val="00E97E48"/>
    <w:rsid w:val="00EA2882"/>
    <w:rsid w:val="00EB0395"/>
    <w:rsid w:val="00EB164D"/>
    <w:rsid w:val="00EB1AF6"/>
    <w:rsid w:val="00EB4407"/>
    <w:rsid w:val="00EB445C"/>
    <w:rsid w:val="00EB5099"/>
    <w:rsid w:val="00EC6B26"/>
    <w:rsid w:val="00ED556A"/>
    <w:rsid w:val="00EE4D27"/>
    <w:rsid w:val="00EE7D58"/>
    <w:rsid w:val="00EF214F"/>
    <w:rsid w:val="00EF3217"/>
    <w:rsid w:val="00EF4CAA"/>
    <w:rsid w:val="00EF517C"/>
    <w:rsid w:val="00EF5D09"/>
    <w:rsid w:val="00EF67D9"/>
    <w:rsid w:val="00EF72F1"/>
    <w:rsid w:val="00EF7618"/>
    <w:rsid w:val="00F00282"/>
    <w:rsid w:val="00F036E0"/>
    <w:rsid w:val="00F03E2F"/>
    <w:rsid w:val="00F050D2"/>
    <w:rsid w:val="00F108A2"/>
    <w:rsid w:val="00F10B87"/>
    <w:rsid w:val="00F139D5"/>
    <w:rsid w:val="00F2035C"/>
    <w:rsid w:val="00F21AF9"/>
    <w:rsid w:val="00F244CA"/>
    <w:rsid w:val="00F2482D"/>
    <w:rsid w:val="00F275A4"/>
    <w:rsid w:val="00F310DD"/>
    <w:rsid w:val="00F33D27"/>
    <w:rsid w:val="00F36DAF"/>
    <w:rsid w:val="00F37091"/>
    <w:rsid w:val="00F4175A"/>
    <w:rsid w:val="00F43410"/>
    <w:rsid w:val="00F46263"/>
    <w:rsid w:val="00F47CBB"/>
    <w:rsid w:val="00F50189"/>
    <w:rsid w:val="00F5388E"/>
    <w:rsid w:val="00F5667A"/>
    <w:rsid w:val="00F57563"/>
    <w:rsid w:val="00F57EA3"/>
    <w:rsid w:val="00F6122E"/>
    <w:rsid w:val="00F6375E"/>
    <w:rsid w:val="00F63C93"/>
    <w:rsid w:val="00F64130"/>
    <w:rsid w:val="00F652BB"/>
    <w:rsid w:val="00F665A2"/>
    <w:rsid w:val="00F67981"/>
    <w:rsid w:val="00F67FF2"/>
    <w:rsid w:val="00F70893"/>
    <w:rsid w:val="00F7308C"/>
    <w:rsid w:val="00F73A52"/>
    <w:rsid w:val="00F76A6B"/>
    <w:rsid w:val="00F8077C"/>
    <w:rsid w:val="00F80883"/>
    <w:rsid w:val="00F81925"/>
    <w:rsid w:val="00F83198"/>
    <w:rsid w:val="00F84C5A"/>
    <w:rsid w:val="00F85982"/>
    <w:rsid w:val="00F86C56"/>
    <w:rsid w:val="00F8717F"/>
    <w:rsid w:val="00F872B2"/>
    <w:rsid w:val="00F87D16"/>
    <w:rsid w:val="00F90F5D"/>
    <w:rsid w:val="00F91A5F"/>
    <w:rsid w:val="00F93792"/>
    <w:rsid w:val="00F9700E"/>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C6E84"/>
    <w:rsid w:val="00FC7FB5"/>
    <w:rsid w:val="00FD030B"/>
    <w:rsid w:val="00FD1250"/>
    <w:rsid w:val="00FD1270"/>
    <w:rsid w:val="00FD2808"/>
    <w:rsid w:val="00FD55BF"/>
    <w:rsid w:val="00FD6C46"/>
    <w:rsid w:val="00FE0059"/>
    <w:rsid w:val="00FE010E"/>
    <w:rsid w:val="00FE169C"/>
    <w:rsid w:val="00FE1C74"/>
    <w:rsid w:val="00FE263A"/>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48ED0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character" w:styleId="HTMLCode">
    <w:name w:val="HTML Code"/>
    <w:basedOn w:val="DefaultParagraphFont"/>
    <w:uiPriority w:val="99"/>
    <w:unhideWhenUsed/>
    <w:rsid w:val="00C606B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p">
    <w:name w:val="p"/>
    <w:basedOn w:val="DefaultParagraphFont"/>
    <w:rsid w:val="007A22C7"/>
  </w:style>
  <w:style w:type="character" w:customStyle="1" w:styleId="s">
    <w:name w:val="s"/>
    <w:basedOn w:val="DefaultParagraphFont"/>
    <w:rsid w:val="007A22C7"/>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character" w:styleId="HTMLCode">
    <w:name w:val="HTML Code"/>
    <w:basedOn w:val="DefaultParagraphFont"/>
    <w:uiPriority w:val="99"/>
    <w:unhideWhenUsed/>
    <w:rsid w:val="00C606B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p">
    <w:name w:val="p"/>
    <w:basedOn w:val="DefaultParagraphFont"/>
    <w:rsid w:val="007A22C7"/>
  </w:style>
  <w:style w:type="character" w:customStyle="1" w:styleId="s">
    <w:name w:val="s"/>
    <w:basedOn w:val="DefaultParagraphFont"/>
    <w:rsid w:val="007A22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437725172">
      <w:bodyDiv w:val="1"/>
      <w:marLeft w:val="0"/>
      <w:marRight w:val="0"/>
      <w:marTop w:val="0"/>
      <w:marBottom w:val="0"/>
      <w:divBdr>
        <w:top w:val="none" w:sz="0" w:space="0" w:color="auto"/>
        <w:left w:val="none" w:sz="0" w:space="0" w:color="auto"/>
        <w:bottom w:val="none" w:sz="0" w:space="0" w:color="auto"/>
        <w:right w:val="none" w:sz="0" w:space="0" w:color="auto"/>
      </w:divBdr>
    </w:div>
    <w:div w:id="625160435">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0875345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761834452">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footer" Target="footer2.xml"/><Relationship Id="rId15" Type="http://schemas.openxmlformats.org/officeDocument/2006/relationships/footer" Target="footer3.xml"/><Relationship Id="rId16" Type="http://schemas.openxmlformats.org/officeDocument/2006/relationships/hyperlink" Target="file:///C:\Users\ccaudill\Desktop\Git\documents\NGDS_Installation_Documentation.docx" TargetMode="External"/><Relationship Id="rId17" Type="http://schemas.openxmlformats.org/officeDocument/2006/relationships/hyperlink" Target="http://www.geothermaldata.org/" TargetMode="External"/><Relationship Id="rId18" Type="http://schemas.openxmlformats.org/officeDocument/2006/relationships/hyperlink" Target="http://127.0.0.1/" TargetMode="External"/><Relationship Id="rId19" Type="http://schemas.openxmlformats.org/officeDocument/2006/relationships/hyperlink" Target="http://127.0.0.1/organization" TargetMode="External"/><Relationship Id="rId50" Type="http://schemas.openxmlformats.org/officeDocument/2006/relationships/image" Target="media/image19.png"/><Relationship Id="rId51" Type="http://schemas.openxmlformats.org/officeDocument/2006/relationships/image" Target="media/image20.png"/><Relationship Id="rId52" Type="http://schemas.openxmlformats.org/officeDocument/2006/relationships/hyperlink" Target="http://cntlm.sourceforge.net/" TargetMode="External"/><Relationship Id="rId53" Type="http://schemas.openxmlformats.org/officeDocument/2006/relationships/image" Target="media/image20.jpeg"/><Relationship Id="rId54" Type="http://schemas.openxmlformats.org/officeDocument/2006/relationships/image" Target="media/image22.jpeg"/><Relationship Id="rId55" Type="http://schemas.openxmlformats.org/officeDocument/2006/relationships/image" Target="media/image21.emf"/><Relationship Id="rId56" Type="http://schemas.openxmlformats.org/officeDocument/2006/relationships/image" Target="media/image22.emf"/><Relationship Id="rId57" Type="http://schemas.openxmlformats.org/officeDocument/2006/relationships/image" Target="media/image23.emf"/><Relationship Id="rId58" Type="http://schemas.openxmlformats.org/officeDocument/2006/relationships/footer" Target="footer4.xml"/><Relationship Id="rId59" Type="http://schemas.openxmlformats.org/officeDocument/2006/relationships/footer" Target="footer5.xml"/><Relationship Id="rId40" Type="http://schemas.openxmlformats.org/officeDocument/2006/relationships/image" Target="media/image10.png"/><Relationship Id="rId41" Type="http://schemas.openxmlformats.org/officeDocument/2006/relationships/image" Target="media/image11.png"/><Relationship Id="rId42" Type="http://schemas.openxmlformats.org/officeDocument/2006/relationships/image" Target="media/image12.png"/><Relationship Id="rId43" Type="http://schemas.openxmlformats.org/officeDocument/2006/relationships/image" Target="media/image13.png"/><Relationship Id="rId44" Type="http://schemas.openxmlformats.org/officeDocument/2006/relationships/image" Target="media/image14.png"/><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hyperlink" Target="http://releases.ubuntu.com/12.04/" TargetMode="External"/><Relationship Id="rId48" Type="http://schemas.openxmlformats.org/officeDocument/2006/relationships/image" Target="media/image17.png"/><Relationship Id="rId4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hyperlink" Target="http://www.vmware.com/products/player/" TargetMode="External"/><Relationship Id="rId31" Type="http://schemas.openxmlformats.org/officeDocument/2006/relationships/hyperlink" Target="https://www.virtualbox.org/wiki/Downloads" TargetMode="External"/><Relationship Id="rId32" Type="http://schemas.openxmlformats.org/officeDocument/2006/relationships/hyperlink" Target="https://www.virtualbox.org/wiki/Downloads" TargetMode="External"/><Relationship Id="rId33" Type="http://schemas.openxmlformats.org/officeDocument/2006/relationships/image" Target="media/image3.png"/><Relationship Id="rId34" Type="http://schemas.openxmlformats.org/officeDocument/2006/relationships/image" Target="media/image4.png"/><Relationship Id="rId35" Type="http://schemas.openxmlformats.org/officeDocument/2006/relationships/image" Target="media/image5.png"/><Relationship Id="rId36" Type="http://schemas.openxmlformats.org/officeDocument/2006/relationships/image" Target="media/image6.png"/><Relationship Id="rId37" Type="http://schemas.openxmlformats.org/officeDocument/2006/relationships/image" Target="media/image7.png"/><Relationship Id="rId38" Type="http://schemas.openxmlformats.org/officeDocument/2006/relationships/image" Target="media/image8.png"/><Relationship Id="rId39" Type="http://schemas.openxmlformats.org/officeDocument/2006/relationships/image" Target="media/image9.png"/><Relationship Id="rId20" Type="http://schemas.openxmlformats.org/officeDocument/2006/relationships/hyperlink" Target="http://127.0.0.1:8080/geoserver/web/" TargetMode="External"/><Relationship Id="rId21" Type="http://schemas.openxmlformats.org/officeDocument/2006/relationships/image" Target="media/image2.PNG"/><Relationship Id="rId22" Type="http://schemas.openxmlformats.org/officeDocument/2006/relationships/hyperlink" Target="http://127.0.0.1/" TargetMode="External"/><Relationship Id="rId23" Type="http://schemas.openxmlformats.org/officeDocument/2006/relationships/hyperlink" Target="http://geothermaldata.org/ngds/data" TargetMode="External"/><Relationship Id="rId24" Type="http://schemas.openxmlformats.org/officeDocument/2006/relationships/hyperlink" Target="http://schemas.usgin.org/models/" TargetMode="External"/><Relationship Id="rId25" Type="http://schemas.openxmlformats.org/officeDocument/2006/relationships/hyperlink" Target="http://schemas.usgin.org/validate/cm" TargetMode="External"/><Relationship Id="rId26" Type="http://schemas.openxmlformats.org/officeDocument/2006/relationships/hyperlink" Target="https://github.com/ngds/system-design/wiki" TargetMode="External"/><Relationship Id="rId27" Type="http://schemas.openxmlformats.org/officeDocument/2006/relationships/hyperlink" Target="http://schemas.usgin.org/models/" TargetMode="External"/><Relationship Id="rId28" Type="http://schemas.openxmlformats.org/officeDocument/2006/relationships/hyperlink" Target="http://usgin.org/specifications" TargetMode="External"/><Relationship Id="rId29" Type="http://schemas.openxmlformats.org/officeDocument/2006/relationships/hyperlink" Target="http://catalog.usgin.org/geothermal/csw" TargetMode="External"/><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footer" Target="footer1.xml"/><Relationship Id="rId12"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7BCAD7-4D5F-7F42-B049-6B9EE35AB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\Users\chkhm\Downloads\SAD_template_05Feb2006.dot</Template>
  <TotalTime>2</TotalTime>
  <Pages>31</Pages>
  <Words>5451</Words>
  <Characters>31073</Characters>
  <Application>Microsoft Macintosh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36452</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Adrian Sonnenschein</cp:lastModifiedBy>
  <cp:revision>3</cp:revision>
  <cp:lastPrinted>2014-03-26T20:23:00Z</cp:lastPrinted>
  <dcterms:created xsi:type="dcterms:W3CDTF">2014-03-26T20:23:00Z</dcterms:created>
  <dcterms:modified xsi:type="dcterms:W3CDTF">2014-03-26T20:24:00Z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