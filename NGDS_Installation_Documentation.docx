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r w:rsidR="001F7FC3">
        <w:rPr>
          <w:rFonts w:asciiTheme="minorHAnsi" w:hAnsiTheme="minorHAnsi"/>
          <w:b w:val="0"/>
          <w:i/>
          <w:color w:val="548DD4" w:themeColor="text2" w:themeTint="99"/>
          <w:sz w:val="24"/>
          <w:szCs w:val="24"/>
        </w:rPr>
        <w:t xml:space="preserve"> and </w:t>
      </w:r>
      <w:r w:rsidR="00E80AAB">
        <w:rPr>
          <w:rFonts w:asciiTheme="minorHAnsi" w:hAnsiTheme="minorHAnsi"/>
          <w:b w:val="0"/>
          <w:i/>
          <w:color w:val="548DD4" w:themeColor="text2" w:themeTint="99"/>
          <w:sz w:val="24"/>
          <w:szCs w:val="24"/>
        </w:rPr>
        <w:t>Siemens Corp.</w:t>
      </w:r>
    </w:p>
    <w:p w:rsidR="00B362D7" w:rsidRDefault="00EF214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w:t>
      </w:r>
      <w:r w:rsidR="002C4709">
        <w:rPr>
          <w:rFonts w:asciiTheme="minorHAnsi" w:hAnsiTheme="minorHAnsi"/>
          <w:b w:val="0"/>
          <w:i/>
          <w:color w:val="548DD4" w:themeColor="text2" w:themeTint="99"/>
          <w:sz w:val="24"/>
          <w:szCs w:val="24"/>
        </w:rPr>
        <w:t>0</w:t>
      </w:r>
      <w:r>
        <w:rPr>
          <w:rFonts w:asciiTheme="minorHAnsi" w:hAnsiTheme="minorHAnsi"/>
          <w:b w:val="0"/>
          <w:i/>
          <w:color w:val="548DD4" w:themeColor="text2" w:themeTint="99"/>
          <w:sz w:val="24"/>
          <w:szCs w:val="24"/>
        </w:rPr>
        <w:t>3</w:t>
      </w:r>
      <w:r w:rsidR="00D0184C">
        <w:rPr>
          <w:rFonts w:asciiTheme="minorHAnsi" w:hAnsiTheme="minorHAnsi"/>
          <w:b w:val="0"/>
          <w:i/>
          <w:color w:val="548DD4" w:themeColor="text2" w:themeTint="99"/>
          <w:sz w:val="24"/>
          <w:szCs w:val="24"/>
        </w:rPr>
        <w:t>; 3/26</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327D1EF" wp14:editId="29AD641D">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lastRenderedPageBreak/>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5E68DF" w:rsidTr="002C4709">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126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32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2C4709">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26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32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2C4709">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26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r w:rsidR="001F7FC3">
              <w:rPr>
                <w:rFonts w:asciiTheme="minorHAnsi" w:hAnsiTheme="minorHAnsi" w:cs="Arial"/>
              </w:rPr>
              <w:t>-</w:t>
            </w:r>
            <w:r w:rsidR="001F7FC3" w:rsidRPr="00415183">
              <w:rPr>
                <w:rFonts w:asciiTheme="minorHAnsi" w:hAnsiTheme="minorHAnsi" w:cs="Arial"/>
              </w:rPr>
              <w:t>07/24/2013</w:t>
            </w:r>
          </w:p>
        </w:tc>
        <w:tc>
          <w:tcPr>
            <w:tcW w:w="432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r w:rsidR="001F7FC3">
              <w:rPr>
                <w:rFonts w:asciiTheme="minorHAnsi" w:hAnsiTheme="minorHAnsi" w:cs="Arial"/>
              </w:rPr>
              <w:t>,</w:t>
            </w:r>
            <w:r w:rsidR="001F7FC3" w:rsidRPr="00415183">
              <w:rPr>
                <w:rFonts w:asciiTheme="minorHAnsi" w:hAnsiTheme="minorHAnsi" w:cs="Arial"/>
              </w:rPr>
              <w:t xml:space="preserve"> Combining comments from a few people</w:t>
            </w:r>
            <w:r w:rsidR="001F7FC3">
              <w:rPr>
                <w:rFonts w:asciiTheme="minorHAnsi" w:hAnsiTheme="minorHAnsi" w:cs="Arial"/>
              </w:rPr>
              <w:t>,</w:t>
            </w:r>
            <w:r w:rsidR="001F7FC3" w:rsidRPr="00415183">
              <w:rPr>
                <w:rFonts w:asciiTheme="minorHAnsi" w:hAnsiTheme="minorHAnsi" w:cs="Arial"/>
              </w:rPr>
              <w:t xml:space="preserve"> Added appendix with summary of deve</w:t>
            </w:r>
            <w:r w:rsidR="001F7FC3" w:rsidRPr="00415183">
              <w:rPr>
                <w:rFonts w:asciiTheme="minorHAnsi" w:hAnsiTheme="minorHAnsi" w:cs="Arial"/>
              </w:rPr>
              <w:t>l</w:t>
            </w:r>
            <w:r w:rsidR="001F7FC3" w:rsidRPr="00415183">
              <w:rPr>
                <w:rFonts w:asciiTheme="minorHAnsi" w:hAnsiTheme="minorHAnsi" w:cs="Arial"/>
              </w:rPr>
              <w:t>opment.ini changes</w:t>
            </w:r>
            <w:r w:rsidR="001F7FC3">
              <w:rPr>
                <w:rFonts w:asciiTheme="minorHAnsi" w:hAnsiTheme="minorHAnsi" w:cs="Arial"/>
              </w:rPr>
              <w:t xml:space="preserve">, </w:t>
            </w:r>
            <w:r w:rsidR="001F7FC3" w:rsidRPr="00415183">
              <w:rPr>
                <w:rFonts w:asciiTheme="minorHAnsi" w:hAnsiTheme="minorHAnsi" w:cs="Arial"/>
              </w:rPr>
              <w:t>A little re-organization, more hints, and added gdal</w:t>
            </w:r>
            <w:r w:rsidR="001F7FC3">
              <w:rPr>
                <w:rFonts w:asciiTheme="minorHAnsi" w:hAnsiTheme="minorHAnsi" w:cs="Arial"/>
              </w:rPr>
              <w:t xml:space="preserve">, </w:t>
            </w:r>
            <w:r w:rsidR="001F7FC3" w:rsidRPr="00415183">
              <w:rPr>
                <w:rFonts w:asciiTheme="minorHAnsi" w:hAnsiTheme="minorHAnsi" w:cs="Arial"/>
              </w:rPr>
              <w:t>Updating with feedback</w:t>
            </w:r>
          </w:p>
        </w:tc>
      </w:tr>
      <w:tr w:rsidR="000F1287" w:rsidRPr="005E68DF" w:rsidTr="002C4709">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26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32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2C4709">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260"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324" w:type="dxa"/>
          </w:tcPr>
          <w:p w:rsidR="006E1B07" w:rsidRPr="00415183" w:rsidRDefault="00570A3F" w:rsidP="00F84C5A">
            <w:pPr>
              <w:pStyle w:val="Tabletext0"/>
              <w:spacing w:after="100" w:line="240" w:lineRule="auto"/>
              <w:jc w:val="both"/>
              <w:rPr>
                <w:rFonts w:asciiTheme="minorHAnsi" w:hAnsiTheme="minorHAnsi" w:cs="Arial"/>
              </w:rPr>
            </w:pPr>
            <w:r>
              <w:rPr>
                <w:rFonts w:asciiTheme="minorHAnsi" w:hAnsiTheme="minorHAnsi" w:cs="Arial"/>
              </w:rPr>
              <w:t>Many changes</w:t>
            </w:r>
          </w:p>
        </w:tc>
      </w:tr>
      <w:tr w:rsidR="00B96670" w:rsidRPr="005E68DF" w:rsidTr="002C4709">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32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Appe</w:t>
            </w:r>
            <w:r>
              <w:rPr>
                <w:rFonts w:asciiTheme="minorHAnsi" w:hAnsiTheme="minorHAnsi" w:cs="Arial"/>
              </w:rPr>
              <w:t>n</w:t>
            </w:r>
            <w:r>
              <w:rPr>
                <w:rFonts w:asciiTheme="minorHAnsi" w:hAnsiTheme="minorHAnsi" w:cs="Arial"/>
              </w:rPr>
              <w:t>dix A.</w:t>
            </w:r>
          </w:p>
        </w:tc>
      </w:tr>
      <w:tr w:rsidR="002460C4" w:rsidRPr="005E68DF" w:rsidTr="002C4709">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26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32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 xml:space="preserve">Minor changes (formatting, headers, comments) </w:t>
            </w:r>
          </w:p>
        </w:tc>
      </w:tr>
      <w:tr w:rsidR="00A10193" w:rsidRPr="005E68DF" w:rsidTr="002C4709">
        <w:trPr>
          <w:trHeight w:val="608"/>
        </w:trPr>
        <w:tc>
          <w:tcPr>
            <w:tcW w:w="918" w:type="dxa"/>
          </w:tcPr>
          <w:p w:rsidR="00A10193" w:rsidRDefault="006147EF" w:rsidP="00F84C5A">
            <w:pPr>
              <w:pStyle w:val="Tabletext0"/>
              <w:spacing w:after="100" w:line="240" w:lineRule="auto"/>
              <w:jc w:val="both"/>
              <w:rPr>
                <w:rFonts w:asciiTheme="minorHAnsi" w:hAnsiTheme="minorHAnsi" w:cs="Arial"/>
              </w:rPr>
            </w:pPr>
            <w:r>
              <w:rPr>
                <w:rFonts w:asciiTheme="minorHAnsi" w:hAnsiTheme="minorHAnsi" w:cs="Arial"/>
              </w:rPr>
              <w:t>1.</w:t>
            </w:r>
            <w:r w:rsidR="001F7FC3">
              <w:rPr>
                <w:rFonts w:asciiTheme="minorHAnsi" w:hAnsiTheme="minorHAnsi" w:cs="Arial"/>
              </w:rPr>
              <w:t>3</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r w:rsidR="004117CE">
              <w:rPr>
                <w:rFonts w:asciiTheme="minorHAnsi" w:hAnsiTheme="minorHAnsi" w:cs="Arial"/>
              </w:rPr>
              <w:t>- 3/26</w:t>
            </w:r>
            <w:bookmarkStart w:id="0" w:name="_GoBack"/>
            <w:bookmarkEnd w:id="0"/>
            <w:r w:rsidR="001F7FC3">
              <w:rPr>
                <w:rFonts w:asciiTheme="minorHAnsi" w:hAnsiTheme="minorHAnsi" w:cs="Arial"/>
              </w:rPr>
              <w:t>/2014</w:t>
            </w:r>
          </w:p>
        </w:tc>
        <w:tc>
          <w:tcPr>
            <w:tcW w:w="4324" w:type="dxa"/>
          </w:tcPr>
          <w:p w:rsidR="00A10193" w:rsidRDefault="00A10193" w:rsidP="00F84C5A">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r w:rsidR="001F7FC3">
              <w:rPr>
                <w:rFonts w:asciiTheme="minorHAnsi" w:hAnsiTheme="minorHAnsi" w:cs="Arial"/>
              </w:rPr>
              <w:t>, Edits from test install with VM, Serious r</w:t>
            </w:r>
            <w:r w:rsidR="001F7FC3">
              <w:rPr>
                <w:rFonts w:asciiTheme="minorHAnsi" w:hAnsiTheme="minorHAnsi" w:cs="Arial"/>
              </w:rPr>
              <w:t>e</w:t>
            </w:r>
            <w:r w:rsidR="001F7FC3">
              <w:rPr>
                <w:rFonts w:asciiTheme="minorHAnsi" w:hAnsiTheme="minorHAnsi" w:cs="Arial"/>
              </w:rPr>
              <w:t>visions, updating the installer script used, Incorp</w:t>
            </w:r>
            <w:r w:rsidR="001F7FC3">
              <w:rPr>
                <w:rFonts w:asciiTheme="minorHAnsi" w:hAnsiTheme="minorHAnsi" w:cs="Arial"/>
              </w:rPr>
              <w:t>o</w:t>
            </w:r>
            <w:r w:rsidR="001F7FC3">
              <w:rPr>
                <w:rFonts w:asciiTheme="minorHAnsi" w:hAnsiTheme="minorHAnsi" w:cs="Arial"/>
              </w:rPr>
              <w:t>rating changes per Matt MacKenzie, Update to installer script, edits per Matt MacKenzie. Added Section 5</w:t>
            </w:r>
            <w:r w:rsidR="00B178E0">
              <w:rPr>
                <w:rFonts w:asciiTheme="minorHAnsi" w:hAnsiTheme="minorHAnsi" w:cs="Arial"/>
              </w:rPr>
              <w:t>, added Section 6.</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EF517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3599504" w:history="1">
            <w:r w:rsidR="00EF517C" w:rsidRPr="005515A7">
              <w:rPr>
                <w:rStyle w:val="Hyperlink"/>
              </w:rPr>
              <w:t>1.</w:t>
            </w:r>
            <w:r w:rsidR="00EF517C">
              <w:rPr>
                <w:rFonts w:asciiTheme="minorHAnsi" w:hAnsiTheme="minorHAnsi"/>
                <w:b w:val="0"/>
                <w:kern w:val="0"/>
              </w:rPr>
              <w:tab/>
            </w:r>
            <w:r w:rsidR="00EF517C" w:rsidRPr="005515A7">
              <w:rPr>
                <w:rStyle w:val="Hyperlink"/>
              </w:rPr>
              <w:t>Preface</w:t>
            </w:r>
            <w:r w:rsidR="00EF517C">
              <w:rPr>
                <w:webHidden/>
              </w:rPr>
              <w:tab/>
            </w:r>
            <w:r w:rsidR="00EF517C">
              <w:rPr>
                <w:webHidden/>
              </w:rPr>
              <w:fldChar w:fldCharType="begin"/>
            </w:r>
            <w:r w:rsidR="00EF517C">
              <w:rPr>
                <w:webHidden/>
              </w:rPr>
              <w:instrText xml:space="preserve"> PAGEREF _Toc383599504 \h </w:instrText>
            </w:r>
            <w:r w:rsidR="00EF517C">
              <w:rPr>
                <w:webHidden/>
              </w:rPr>
            </w:r>
            <w:r w:rsidR="00EF517C">
              <w:rPr>
                <w:webHidden/>
              </w:rPr>
              <w:fldChar w:fldCharType="separate"/>
            </w:r>
            <w:r w:rsidR="00013225">
              <w:rPr>
                <w:webHidden/>
              </w:rPr>
              <w:t>2</w:t>
            </w:r>
            <w:r w:rsidR="00EF517C">
              <w:rPr>
                <w:webHidden/>
              </w:rPr>
              <w:fldChar w:fldCharType="end"/>
            </w:r>
          </w:hyperlink>
        </w:p>
        <w:p w:rsidR="00EF517C" w:rsidRDefault="00EF517C">
          <w:pPr>
            <w:pStyle w:val="TOC2"/>
            <w:rPr>
              <w:rFonts w:asciiTheme="minorHAnsi" w:hAnsiTheme="minorHAnsi"/>
              <w:b w:val="0"/>
              <w:kern w:val="0"/>
            </w:rPr>
          </w:pPr>
          <w:hyperlink w:anchor="_Toc383599505" w:history="1">
            <w:r w:rsidRPr="005515A7">
              <w:rPr>
                <w:rStyle w:val="Hyperlink"/>
              </w:rPr>
              <w:t>1.1</w:t>
            </w:r>
            <w:r>
              <w:rPr>
                <w:rFonts w:asciiTheme="minorHAnsi" w:hAnsiTheme="minorHAnsi"/>
                <w:b w:val="0"/>
                <w:kern w:val="0"/>
              </w:rPr>
              <w:tab/>
            </w:r>
            <w:r w:rsidRPr="005515A7">
              <w:rPr>
                <w:rStyle w:val="Hyperlink"/>
              </w:rPr>
              <w:t>Purpose and Audience</w:t>
            </w:r>
            <w:r>
              <w:rPr>
                <w:webHidden/>
              </w:rPr>
              <w:tab/>
            </w:r>
            <w:r>
              <w:rPr>
                <w:webHidden/>
              </w:rPr>
              <w:fldChar w:fldCharType="begin"/>
            </w:r>
            <w:r>
              <w:rPr>
                <w:webHidden/>
              </w:rPr>
              <w:instrText xml:space="preserve"> PAGEREF _Toc383599505 \h </w:instrText>
            </w:r>
            <w:r>
              <w:rPr>
                <w:webHidden/>
              </w:rPr>
            </w:r>
            <w:r>
              <w:rPr>
                <w:webHidden/>
              </w:rPr>
              <w:fldChar w:fldCharType="separate"/>
            </w:r>
            <w:r w:rsidR="00013225">
              <w:rPr>
                <w:webHidden/>
              </w:rPr>
              <w:t>2</w:t>
            </w:r>
            <w:r>
              <w:rPr>
                <w:webHidden/>
              </w:rPr>
              <w:fldChar w:fldCharType="end"/>
            </w:r>
          </w:hyperlink>
        </w:p>
        <w:p w:rsidR="00EF517C" w:rsidRDefault="00EF517C">
          <w:pPr>
            <w:pStyle w:val="TOC2"/>
            <w:rPr>
              <w:rFonts w:asciiTheme="minorHAnsi" w:hAnsiTheme="minorHAnsi"/>
              <w:b w:val="0"/>
              <w:kern w:val="0"/>
            </w:rPr>
          </w:pPr>
          <w:hyperlink w:anchor="_Toc383599509" w:history="1">
            <w:r w:rsidRPr="005515A7">
              <w:rPr>
                <w:rStyle w:val="Hyperlink"/>
              </w:rPr>
              <w:t>1.2</w:t>
            </w:r>
            <w:r>
              <w:rPr>
                <w:rFonts w:asciiTheme="minorHAnsi" w:hAnsiTheme="minorHAnsi"/>
                <w:b w:val="0"/>
                <w:kern w:val="0"/>
              </w:rPr>
              <w:tab/>
            </w:r>
            <w:r w:rsidRPr="005515A7">
              <w:rPr>
                <w:rStyle w:val="Hyperlink"/>
              </w:rPr>
              <w:t>Document Roadmap</w:t>
            </w:r>
            <w:r>
              <w:rPr>
                <w:webHidden/>
              </w:rPr>
              <w:tab/>
            </w:r>
            <w:r>
              <w:rPr>
                <w:webHidden/>
              </w:rPr>
              <w:fldChar w:fldCharType="begin"/>
            </w:r>
            <w:r>
              <w:rPr>
                <w:webHidden/>
              </w:rPr>
              <w:instrText xml:space="preserve"> PAGEREF _Toc383599509 \h </w:instrText>
            </w:r>
            <w:r>
              <w:rPr>
                <w:webHidden/>
              </w:rPr>
            </w:r>
            <w:r>
              <w:rPr>
                <w:webHidden/>
              </w:rPr>
              <w:fldChar w:fldCharType="separate"/>
            </w:r>
            <w:r w:rsidR="00013225">
              <w:rPr>
                <w:webHidden/>
              </w:rPr>
              <w:t>2</w:t>
            </w:r>
            <w:r>
              <w:rPr>
                <w:webHidden/>
              </w:rPr>
              <w:fldChar w:fldCharType="end"/>
            </w:r>
          </w:hyperlink>
        </w:p>
        <w:p w:rsidR="00EF517C" w:rsidRDefault="00EF517C">
          <w:pPr>
            <w:pStyle w:val="TOC2"/>
            <w:rPr>
              <w:rFonts w:asciiTheme="minorHAnsi" w:hAnsiTheme="minorHAnsi"/>
              <w:b w:val="0"/>
              <w:kern w:val="0"/>
            </w:rPr>
          </w:pPr>
          <w:hyperlink w:anchor="_Toc383599510" w:history="1">
            <w:r w:rsidRPr="005515A7">
              <w:rPr>
                <w:rStyle w:val="Hyperlink"/>
              </w:rPr>
              <w:t>1.3</w:t>
            </w:r>
            <w:r>
              <w:rPr>
                <w:rFonts w:asciiTheme="minorHAnsi" w:hAnsiTheme="minorHAnsi"/>
                <w:b w:val="0"/>
                <w:kern w:val="0"/>
              </w:rPr>
              <w:tab/>
            </w:r>
            <w:r w:rsidRPr="005515A7">
              <w:rPr>
                <w:rStyle w:val="Hyperlink"/>
              </w:rPr>
              <w:t>System Scope and Background</w:t>
            </w:r>
            <w:r>
              <w:rPr>
                <w:webHidden/>
              </w:rPr>
              <w:tab/>
            </w:r>
            <w:r>
              <w:rPr>
                <w:webHidden/>
              </w:rPr>
              <w:fldChar w:fldCharType="begin"/>
            </w:r>
            <w:r>
              <w:rPr>
                <w:webHidden/>
              </w:rPr>
              <w:instrText xml:space="preserve"> PAGEREF _Toc383599510 \h </w:instrText>
            </w:r>
            <w:r>
              <w:rPr>
                <w:webHidden/>
              </w:rPr>
            </w:r>
            <w:r>
              <w:rPr>
                <w:webHidden/>
              </w:rPr>
              <w:fldChar w:fldCharType="separate"/>
            </w:r>
            <w:r w:rsidR="00013225">
              <w:rPr>
                <w:webHidden/>
              </w:rPr>
              <w:t>2</w:t>
            </w:r>
            <w:r>
              <w:rPr>
                <w:webHidden/>
              </w:rPr>
              <w:fldChar w:fldCharType="end"/>
            </w:r>
          </w:hyperlink>
        </w:p>
        <w:p w:rsidR="00EF517C" w:rsidRDefault="00EF517C">
          <w:pPr>
            <w:pStyle w:val="TOC2"/>
            <w:rPr>
              <w:rFonts w:asciiTheme="minorHAnsi" w:hAnsiTheme="minorHAnsi"/>
              <w:b w:val="0"/>
              <w:kern w:val="0"/>
            </w:rPr>
          </w:pPr>
          <w:hyperlink w:anchor="_Toc383599511" w:history="1">
            <w:r w:rsidRPr="005515A7">
              <w:rPr>
                <w:rStyle w:val="Hyperlink"/>
              </w:rPr>
              <w:t>The NGDS Software Stack</w:t>
            </w:r>
            <w:r>
              <w:rPr>
                <w:webHidden/>
              </w:rPr>
              <w:tab/>
            </w:r>
            <w:r>
              <w:rPr>
                <w:webHidden/>
              </w:rPr>
              <w:fldChar w:fldCharType="begin"/>
            </w:r>
            <w:r>
              <w:rPr>
                <w:webHidden/>
              </w:rPr>
              <w:instrText xml:space="preserve"> PAGEREF _Toc383599511 \h </w:instrText>
            </w:r>
            <w:r>
              <w:rPr>
                <w:webHidden/>
              </w:rPr>
            </w:r>
            <w:r>
              <w:rPr>
                <w:webHidden/>
              </w:rPr>
              <w:fldChar w:fldCharType="separate"/>
            </w:r>
            <w:r w:rsidR="00013225">
              <w:rPr>
                <w:webHidden/>
              </w:rPr>
              <w:t>3</w:t>
            </w:r>
            <w:r>
              <w:rPr>
                <w:webHidden/>
              </w:rPr>
              <w:fldChar w:fldCharType="end"/>
            </w:r>
          </w:hyperlink>
        </w:p>
        <w:p w:rsidR="00EF517C" w:rsidRDefault="00EF517C">
          <w:pPr>
            <w:pStyle w:val="TOC1"/>
            <w:rPr>
              <w:rFonts w:asciiTheme="minorHAnsi" w:hAnsiTheme="minorHAnsi"/>
              <w:b w:val="0"/>
              <w:kern w:val="0"/>
            </w:rPr>
          </w:pPr>
          <w:hyperlink w:anchor="_Toc383599512" w:history="1">
            <w:r w:rsidRPr="005515A7">
              <w:rPr>
                <w:rStyle w:val="Hyperlink"/>
              </w:rPr>
              <w:t>2.</w:t>
            </w:r>
            <w:r>
              <w:rPr>
                <w:rFonts w:asciiTheme="minorHAnsi" w:hAnsiTheme="minorHAnsi"/>
                <w:b w:val="0"/>
                <w:kern w:val="0"/>
              </w:rPr>
              <w:tab/>
            </w:r>
            <w:r w:rsidRPr="005515A7">
              <w:rPr>
                <w:rStyle w:val="Hyperlink"/>
              </w:rPr>
              <w:t>Prerequisites</w:t>
            </w:r>
            <w:r>
              <w:rPr>
                <w:webHidden/>
              </w:rPr>
              <w:tab/>
            </w:r>
            <w:r>
              <w:rPr>
                <w:webHidden/>
              </w:rPr>
              <w:fldChar w:fldCharType="begin"/>
            </w:r>
            <w:r>
              <w:rPr>
                <w:webHidden/>
              </w:rPr>
              <w:instrText xml:space="preserve"> PAGEREF _Toc383599512 \h </w:instrText>
            </w:r>
            <w:r>
              <w:rPr>
                <w:webHidden/>
              </w:rPr>
            </w:r>
            <w:r>
              <w:rPr>
                <w:webHidden/>
              </w:rPr>
              <w:fldChar w:fldCharType="separate"/>
            </w:r>
            <w:r w:rsidR="00013225">
              <w:rPr>
                <w:webHidden/>
              </w:rPr>
              <w:t>3</w:t>
            </w:r>
            <w:r>
              <w:rPr>
                <w:webHidden/>
              </w:rPr>
              <w:fldChar w:fldCharType="end"/>
            </w:r>
          </w:hyperlink>
        </w:p>
        <w:p w:rsidR="00EF517C" w:rsidRDefault="00EF517C">
          <w:pPr>
            <w:pStyle w:val="TOC1"/>
            <w:rPr>
              <w:rFonts w:asciiTheme="minorHAnsi" w:hAnsiTheme="minorHAnsi"/>
              <w:b w:val="0"/>
              <w:kern w:val="0"/>
            </w:rPr>
          </w:pPr>
          <w:hyperlink w:anchor="_Toc383599513" w:history="1">
            <w:r w:rsidRPr="005515A7">
              <w:rPr>
                <w:rStyle w:val="Hyperlink"/>
              </w:rPr>
              <w:t>3.</w:t>
            </w:r>
            <w:r>
              <w:rPr>
                <w:rFonts w:asciiTheme="minorHAnsi" w:hAnsiTheme="minorHAnsi"/>
                <w:b w:val="0"/>
                <w:kern w:val="0"/>
              </w:rPr>
              <w:tab/>
            </w:r>
            <w:r w:rsidRPr="005515A7">
              <w:rPr>
                <w:rStyle w:val="Hyperlink"/>
              </w:rPr>
              <w:t>Install the NGDS Software Stack</w:t>
            </w:r>
            <w:r>
              <w:rPr>
                <w:webHidden/>
              </w:rPr>
              <w:tab/>
            </w:r>
            <w:r>
              <w:rPr>
                <w:webHidden/>
              </w:rPr>
              <w:fldChar w:fldCharType="begin"/>
            </w:r>
            <w:r>
              <w:rPr>
                <w:webHidden/>
              </w:rPr>
              <w:instrText xml:space="preserve"> PAGEREF _Toc383599513 \h </w:instrText>
            </w:r>
            <w:r>
              <w:rPr>
                <w:webHidden/>
              </w:rPr>
            </w:r>
            <w:r>
              <w:rPr>
                <w:webHidden/>
              </w:rPr>
              <w:fldChar w:fldCharType="separate"/>
            </w:r>
            <w:r w:rsidR="00013225">
              <w:rPr>
                <w:webHidden/>
              </w:rPr>
              <w:t>4</w:t>
            </w:r>
            <w:r>
              <w:rPr>
                <w:webHidden/>
              </w:rPr>
              <w:fldChar w:fldCharType="end"/>
            </w:r>
          </w:hyperlink>
        </w:p>
        <w:p w:rsidR="00EF517C" w:rsidRDefault="00EF517C">
          <w:pPr>
            <w:pStyle w:val="TOC2"/>
            <w:rPr>
              <w:rFonts w:asciiTheme="minorHAnsi" w:hAnsiTheme="minorHAnsi"/>
              <w:b w:val="0"/>
              <w:kern w:val="0"/>
            </w:rPr>
          </w:pPr>
          <w:hyperlink w:anchor="_Toc383599516" w:history="1">
            <w:r w:rsidRPr="005515A7">
              <w:rPr>
                <w:rStyle w:val="Hyperlink"/>
              </w:rPr>
              <w:t>3.1</w:t>
            </w:r>
            <w:r>
              <w:rPr>
                <w:rFonts w:asciiTheme="minorHAnsi" w:hAnsiTheme="minorHAnsi"/>
                <w:b w:val="0"/>
                <w:kern w:val="0"/>
              </w:rPr>
              <w:tab/>
            </w:r>
            <w:r w:rsidRPr="005515A7">
              <w:rPr>
                <w:rStyle w:val="Hyperlink"/>
              </w:rPr>
              <w:t>Install Git</w:t>
            </w:r>
            <w:r>
              <w:rPr>
                <w:webHidden/>
              </w:rPr>
              <w:tab/>
            </w:r>
            <w:r>
              <w:rPr>
                <w:webHidden/>
              </w:rPr>
              <w:fldChar w:fldCharType="begin"/>
            </w:r>
            <w:r>
              <w:rPr>
                <w:webHidden/>
              </w:rPr>
              <w:instrText xml:space="preserve"> PAGEREF _Toc383599516 \h </w:instrText>
            </w:r>
            <w:r>
              <w:rPr>
                <w:webHidden/>
              </w:rPr>
            </w:r>
            <w:r>
              <w:rPr>
                <w:webHidden/>
              </w:rPr>
              <w:fldChar w:fldCharType="separate"/>
            </w:r>
            <w:r w:rsidR="00013225">
              <w:rPr>
                <w:webHidden/>
              </w:rPr>
              <w:t>5</w:t>
            </w:r>
            <w:r>
              <w:rPr>
                <w:webHidden/>
              </w:rPr>
              <w:fldChar w:fldCharType="end"/>
            </w:r>
          </w:hyperlink>
        </w:p>
        <w:p w:rsidR="00EF517C" w:rsidRDefault="00EF517C">
          <w:pPr>
            <w:pStyle w:val="TOC2"/>
            <w:rPr>
              <w:rFonts w:asciiTheme="minorHAnsi" w:hAnsiTheme="minorHAnsi"/>
              <w:b w:val="0"/>
              <w:kern w:val="0"/>
            </w:rPr>
          </w:pPr>
          <w:hyperlink w:anchor="_Toc383599517" w:history="1">
            <w:r w:rsidRPr="005515A7">
              <w:rPr>
                <w:rStyle w:val="Hyperlink"/>
              </w:rPr>
              <w:t>3.2</w:t>
            </w:r>
            <w:r>
              <w:rPr>
                <w:rFonts w:asciiTheme="minorHAnsi" w:hAnsiTheme="minorHAnsi"/>
                <w:b w:val="0"/>
                <w:kern w:val="0"/>
              </w:rPr>
              <w:tab/>
            </w:r>
            <w:r w:rsidRPr="005515A7">
              <w:rPr>
                <w:rStyle w:val="Hyperlink"/>
              </w:rPr>
              <w:t>Obtain the NGDS Software Stack Installation Files</w:t>
            </w:r>
            <w:r>
              <w:rPr>
                <w:webHidden/>
              </w:rPr>
              <w:tab/>
            </w:r>
            <w:r>
              <w:rPr>
                <w:webHidden/>
              </w:rPr>
              <w:fldChar w:fldCharType="begin"/>
            </w:r>
            <w:r>
              <w:rPr>
                <w:webHidden/>
              </w:rPr>
              <w:instrText xml:space="preserve"> PAGEREF _Toc383599517 \h </w:instrText>
            </w:r>
            <w:r>
              <w:rPr>
                <w:webHidden/>
              </w:rPr>
            </w:r>
            <w:r>
              <w:rPr>
                <w:webHidden/>
              </w:rPr>
              <w:fldChar w:fldCharType="separate"/>
            </w:r>
            <w:r w:rsidR="00013225">
              <w:rPr>
                <w:webHidden/>
              </w:rPr>
              <w:t>5</w:t>
            </w:r>
            <w:r>
              <w:rPr>
                <w:webHidden/>
              </w:rPr>
              <w:fldChar w:fldCharType="end"/>
            </w:r>
          </w:hyperlink>
        </w:p>
        <w:p w:rsidR="00EF517C" w:rsidRDefault="00EF517C">
          <w:pPr>
            <w:pStyle w:val="TOC2"/>
            <w:rPr>
              <w:rFonts w:asciiTheme="minorHAnsi" w:hAnsiTheme="minorHAnsi"/>
              <w:b w:val="0"/>
              <w:kern w:val="0"/>
            </w:rPr>
          </w:pPr>
          <w:hyperlink w:anchor="_Toc383599518" w:history="1">
            <w:r w:rsidRPr="005515A7">
              <w:rPr>
                <w:rStyle w:val="Hyperlink"/>
              </w:rPr>
              <w:t>3.3</w:t>
            </w:r>
            <w:r>
              <w:rPr>
                <w:rFonts w:asciiTheme="minorHAnsi" w:hAnsiTheme="minorHAnsi"/>
                <w:b w:val="0"/>
                <w:kern w:val="0"/>
              </w:rPr>
              <w:tab/>
            </w:r>
            <w:r w:rsidRPr="005515A7">
              <w:rPr>
                <w:rStyle w:val="Hyperlink"/>
              </w:rPr>
              <w:t>Set Installation Parameters</w:t>
            </w:r>
            <w:r>
              <w:rPr>
                <w:webHidden/>
              </w:rPr>
              <w:tab/>
            </w:r>
            <w:r>
              <w:rPr>
                <w:webHidden/>
              </w:rPr>
              <w:fldChar w:fldCharType="begin"/>
            </w:r>
            <w:r>
              <w:rPr>
                <w:webHidden/>
              </w:rPr>
              <w:instrText xml:space="preserve"> PAGEREF _Toc383599518 \h </w:instrText>
            </w:r>
            <w:r>
              <w:rPr>
                <w:webHidden/>
              </w:rPr>
            </w:r>
            <w:r>
              <w:rPr>
                <w:webHidden/>
              </w:rPr>
              <w:fldChar w:fldCharType="separate"/>
            </w:r>
            <w:r w:rsidR="00013225">
              <w:rPr>
                <w:webHidden/>
              </w:rPr>
              <w:t>5</w:t>
            </w:r>
            <w:r>
              <w:rPr>
                <w:webHidden/>
              </w:rPr>
              <w:fldChar w:fldCharType="end"/>
            </w:r>
          </w:hyperlink>
        </w:p>
        <w:p w:rsidR="00EF517C" w:rsidRDefault="00EF517C">
          <w:pPr>
            <w:pStyle w:val="TOC2"/>
            <w:rPr>
              <w:rFonts w:asciiTheme="minorHAnsi" w:hAnsiTheme="minorHAnsi"/>
              <w:b w:val="0"/>
              <w:kern w:val="0"/>
            </w:rPr>
          </w:pPr>
          <w:hyperlink w:anchor="_Toc383599519" w:history="1">
            <w:r w:rsidRPr="005515A7">
              <w:rPr>
                <w:rStyle w:val="Hyperlink"/>
              </w:rPr>
              <w:t>3.4</w:t>
            </w:r>
            <w:r>
              <w:rPr>
                <w:rFonts w:asciiTheme="minorHAnsi" w:hAnsiTheme="minorHAnsi"/>
                <w:b w:val="0"/>
                <w:kern w:val="0"/>
              </w:rPr>
              <w:tab/>
            </w:r>
            <w:r w:rsidRPr="005515A7">
              <w:rPr>
                <w:rStyle w:val="Hyperlink"/>
              </w:rPr>
              <w:t>Run the Installation Script</w:t>
            </w:r>
            <w:r>
              <w:rPr>
                <w:webHidden/>
              </w:rPr>
              <w:tab/>
            </w:r>
            <w:r>
              <w:rPr>
                <w:webHidden/>
              </w:rPr>
              <w:fldChar w:fldCharType="begin"/>
            </w:r>
            <w:r>
              <w:rPr>
                <w:webHidden/>
              </w:rPr>
              <w:instrText xml:space="preserve"> PAGEREF _Toc383599519 \h </w:instrText>
            </w:r>
            <w:r>
              <w:rPr>
                <w:webHidden/>
              </w:rPr>
            </w:r>
            <w:r>
              <w:rPr>
                <w:webHidden/>
              </w:rPr>
              <w:fldChar w:fldCharType="separate"/>
            </w:r>
            <w:r w:rsidR="00013225">
              <w:rPr>
                <w:webHidden/>
              </w:rPr>
              <w:t>6</w:t>
            </w:r>
            <w:r>
              <w:rPr>
                <w:webHidden/>
              </w:rPr>
              <w:fldChar w:fldCharType="end"/>
            </w:r>
          </w:hyperlink>
        </w:p>
        <w:p w:rsidR="00EF517C" w:rsidRDefault="00EF517C">
          <w:pPr>
            <w:pStyle w:val="TOC2"/>
            <w:rPr>
              <w:rFonts w:asciiTheme="minorHAnsi" w:hAnsiTheme="minorHAnsi"/>
              <w:b w:val="0"/>
              <w:kern w:val="0"/>
            </w:rPr>
          </w:pPr>
          <w:hyperlink w:anchor="_Toc383599520" w:history="1">
            <w:r w:rsidRPr="005515A7">
              <w:rPr>
                <w:rStyle w:val="Hyperlink"/>
              </w:rPr>
              <w:t>3.5</w:t>
            </w:r>
            <w:r>
              <w:rPr>
                <w:rFonts w:asciiTheme="minorHAnsi" w:hAnsiTheme="minorHAnsi"/>
                <w:b w:val="0"/>
                <w:kern w:val="0"/>
              </w:rPr>
              <w:tab/>
            </w:r>
            <w:r w:rsidRPr="005515A7">
              <w:rPr>
                <w:rStyle w:val="Hyperlink"/>
              </w:rPr>
              <w:t>Final Steps</w:t>
            </w:r>
            <w:r>
              <w:rPr>
                <w:webHidden/>
              </w:rPr>
              <w:tab/>
            </w:r>
            <w:r>
              <w:rPr>
                <w:webHidden/>
              </w:rPr>
              <w:fldChar w:fldCharType="begin"/>
            </w:r>
            <w:r>
              <w:rPr>
                <w:webHidden/>
              </w:rPr>
              <w:instrText xml:space="preserve"> PAGEREF _Toc383599520 \h </w:instrText>
            </w:r>
            <w:r>
              <w:rPr>
                <w:webHidden/>
              </w:rPr>
            </w:r>
            <w:r>
              <w:rPr>
                <w:webHidden/>
              </w:rPr>
              <w:fldChar w:fldCharType="separate"/>
            </w:r>
            <w:r w:rsidR="00013225">
              <w:rPr>
                <w:webHidden/>
              </w:rPr>
              <w:t>6</w:t>
            </w:r>
            <w:r>
              <w:rPr>
                <w:webHidden/>
              </w:rPr>
              <w:fldChar w:fldCharType="end"/>
            </w:r>
          </w:hyperlink>
        </w:p>
        <w:p w:rsidR="00EF517C" w:rsidRDefault="00EF517C">
          <w:pPr>
            <w:pStyle w:val="TOC3"/>
            <w:tabs>
              <w:tab w:val="left" w:pos="1440"/>
            </w:tabs>
            <w:rPr>
              <w:rFonts w:asciiTheme="minorHAnsi" w:hAnsiTheme="minorHAnsi"/>
              <w:kern w:val="0"/>
            </w:rPr>
          </w:pPr>
          <w:hyperlink w:anchor="_Toc383599558" w:history="1">
            <w:r w:rsidRPr="005515A7">
              <w:rPr>
                <w:rStyle w:val="Hyperlink"/>
                <w:rFonts w:cstheme="minorHAnsi"/>
              </w:rPr>
              <w:t>3.5.2.</w:t>
            </w:r>
            <w:r>
              <w:rPr>
                <w:rFonts w:asciiTheme="minorHAnsi" w:hAnsiTheme="minorHAnsi"/>
                <w:kern w:val="0"/>
              </w:rPr>
              <w:tab/>
            </w:r>
            <w:r w:rsidRPr="005515A7">
              <w:rPr>
                <w:rStyle w:val="Hyperlink"/>
              </w:rPr>
              <w:t>Log in with the following credentials:</w:t>
            </w:r>
            <w:r>
              <w:rPr>
                <w:webHidden/>
              </w:rPr>
              <w:tab/>
            </w:r>
            <w:r>
              <w:rPr>
                <w:webHidden/>
              </w:rPr>
              <w:fldChar w:fldCharType="begin"/>
            </w:r>
            <w:r>
              <w:rPr>
                <w:webHidden/>
              </w:rPr>
              <w:instrText xml:space="preserve"> PAGEREF _Toc383599558 \h </w:instrText>
            </w:r>
            <w:r>
              <w:rPr>
                <w:webHidden/>
              </w:rPr>
            </w:r>
            <w:r>
              <w:rPr>
                <w:webHidden/>
              </w:rPr>
              <w:fldChar w:fldCharType="separate"/>
            </w:r>
            <w:r w:rsidR="00013225">
              <w:rPr>
                <w:webHidden/>
              </w:rPr>
              <w:t>6</w:t>
            </w:r>
            <w:r>
              <w:rPr>
                <w:webHidden/>
              </w:rPr>
              <w:fldChar w:fldCharType="end"/>
            </w:r>
          </w:hyperlink>
        </w:p>
        <w:p w:rsidR="00EF517C" w:rsidRDefault="00EF517C">
          <w:pPr>
            <w:pStyle w:val="TOC3"/>
            <w:tabs>
              <w:tab w:val="left" w:pos="1440"/>
            </w:tabs>
            <w:rPr>
              <w:rFonts w:asciiTheme="minorHAnsi" w:hAnsiTheme="minorHAnsi"/>
              <w:kern w:val="0"/>
            </w:rPr>
          </w:pPr>
          <w:hyperlink w:anchor="_Toc383599570" w:history="1">
            <w:r w:rsidRPr="005515A7">
              <w:rPr>
                <w:rStyle w:val="Hyperlink"/>
              </w:rPr>
              <w:t>3.5.3.</w:t>
            </w:r>
            <w:r>
              <w:rPr>
                <w:rFonts w:asciiTheme="minorHAnsi" w:hAnsiTheme="minorHAnsi"/>
                <w:kern w:val="0"/>
              </w:rPr>
              <w:tab/>
            </w:r>
            <w:r w:rsidRPr="005515A7">
              <w:rPr>
                <w:rStyle w:val="Hyperlink"/>
              </w:rPr>
              <w:t>Navigate to the following URL:</w:t>
            </w:r>
            <w:r>
              <w:rPr>
                <w:webHidden/>
              </w:rPr>
              <w:tab/>
            </w:r>
            <w:r>
              <w:rPr>
                <w:webHidden/>
              </w:rPr>
              <w:fldChar w:fldCharType="begin"/>
            </w:r>
            <w:r>
              <w:rPr>
                <w:webHidden/>
              </w:rPr>
              <w:instrText xml:space="preserve"> PAGEREF _Toc383599570 \h </w:instrText>
            </w:r>
            <w:r>
              <w:rPr>
                <w:webHidden/>
              </w:rPr>
            </w:r>
            <w:r>
              <w:rPr>
                <w:webHidden/>
              </w:rPr>
              <w:fldChar w:fldCharType="separate"/>
            </w:r>
            <w:r w:rsidR="00013225">
              <w:rPr>
                <w:webHidden/>
              </w:rPr>
              <w:t>6</w:t>
            </w:r>
            <w:r>
              <w:rPr>
                <w:webHidden/>
              </w:rPr>
              <w:fldChar w:fldCharType="end"/>
            </w:r>
          </w:hyperlink>
        </w:p>
        <w:p w:rsidR="00EF517C" w:rsidRDefault="00EF517C">
          <w:pPr>
            <w:pStyle w:val="TOC3"/>
            <w:tabs>
              <w:tab w:val="left" w:pos="1440"/>
            </w:tabs>
            <w:rPr>
              <w:rFonts w:asciiTheme="minorHAnsi" w:hAnsiTheme="minorHAnsi"/>
              <w:kern w:val="0"/>
            </w:rPr>
          </w:pPr>
          <w:hyperlink w:anchor="_Toc383599571" w:history="1">
            <w:r w:rsidRPr="005515A7">
              <w:rPr>
                <w:rStyle w:val="Hyperlink"/>
              </w:rPr>
              <w:t>3.5.4.</w:t>
            </w:r>
            <w:r>
              <w:rPr>
                <w:rFonts w:asciiTheme="minorHAnsi" w:hAnsiTheme="minorHAnsi"/>
                <w:kern w:val="0"/>
              </w:rPr>
              <w:tab/>
            </w:r>
            <w:r w:rsidRPr="005515A7">
              <w:rPr>
                <w:rStyle w:val="Hyperlink"/>
              </w:rPr>
              <w:t>Create a new organization; make the name of the organization:</w:t>
            </w:r>
            <w:r>
              <w:rPr>
                <w:webHidden/>
              </w:rPr>
              <w:tab/>
            </w:r>
            <w:r>
              <w:rPr>
                <w:webHidden/>
              </w:rPr>
              <w:fldChar w:fldCharType="begin"/>
            </w:r>
            <w:r>
              <w:rPr>
                <w:webHidden/>
              </w:rPr>
              <w:instrText xml:space="preserve"> PAGEREF _Toc383599571 \h </w:instrText>
            </w:r>
            <w:r>
              <w:rPr>
                <w:webHidden/>
              </w:rPr>
            </w:r>
            <w:r>
              <w:rPr>
                <w:webHidden/>
              </w:rPr>
              <w:fldChar w:fldCharType="separate"/>
            </w:r>
            <w:r w:rsidR="00013225">
              <w:rPr>
                <w:webHidden/>
              </w:rPr>
              <w:t>7</w:t>
            </w:r>
            <w:r>
              <w:rPr>
                <w:webHidden/>
              </w:rPr>
              <w:fldChar w:fldCharType="end"/>
            </w:r>
          </w:hyperlink>
        </w:p>
        <w:p w:rsidR="00EF517C" w:rsidRDefault="00EF517C">
          <w:pPr>
            <w:pStyle w:val="TOC3"/>
            <w:tabs>
              <w:tab w:val="left" w:pos="1440"/>
            </w:tabs>
            <w:rPr>
              <w:rFonts w:asciiTheme="minorHAnsi" w:hAnsiTheme="minorHAnsi"/>
              <w:kern w:val="0"/>
            </w:rPr>
          </w:pPr>
          <w:hyperlink w:anchor="_Toc383599572" w:history="1">
            <w:r w:rsidRPr="005515A7">
              <w:rPr>
                <w:rStyle w:val="Hyperlink"/>
              </w:rPr>
              <w:t>3.5.5.</w:t>
            </w:r>
            <w:r>
              <w:rPr>
                <w:rFonts w:asciiTheme="minorHAnsi" w:hAnsiTheme="minorHAnsi"/>
                <w:kern w:val="0"/>
              </w:rPr>
              <w:tab/>
            </w:r>
            <w:r w:rsidRPr="005515A7">
              <w:rPr>
                <w:rStyle w:val="Hyperlink"/>
              </w:rPr>
              <w:t>Navigate to the installed GeoServer:</w:t>
            </w:r>
            <w:r>
              <w:rPr>
                <w:webHidden/>
              </w:rPr>
              <w:tab/>
            </w:r>
            <w:r>
              <w:rPr>
                <w:webHidden/>
              </w:rPr>
              <w:fldChar w:fldCharType="begin"/>
            </w:r>
            <w:r>
              <w:rPr>
                <w:webHidden/>
              </w:rPr>
              <w:instrText xml:space="preserve"> PAGEREF _Toc383599572 \h </w:instrText>
            </w:r>
            <w:r>
              <w:rPr>
                <w:webHidden/>
              </w:rPr>
            </w:r>
            <w:r>
              <w:rPr>
                <w:webHidden/>
              </w:rPr>
              <w:fldChar w:fldCharType="separate"/>
            </w:r>
            <w:r w:rsidR="00013225">
              <w:rPr>
                <w:webHidden/>
              </w:rPr>
              <w:t>7</w:t>
            </w:r>
            <w:r>
              <w:rPr>
                <w:webHidden/>
              </w:rPr>
              <w:fldChar w:fldCharType="end"/>
            </w:r>
          </w:hyperlink>
        </w:p>
        <w:p w:rsidR="00EF517C" w:rsidRDefault="00EF517C">
          <w:pPr>
            <w:pStyle w:val="TOC1"/>
            <w:rPr>
              <w:rFonts w:asciiTheme="minorHAnsi" w:hAnsiTheme="minorHAnsi"/>
              <w:b w:val="0"/>
              <w:kern w:val="0"/>
            </w:rPr>
          </w:pPr>
          <w:hyperlink w:anchor="_Toc383599573" w:history="1">
            <w:r w:rsidRPr="005515A7">
              <w:rPr>
                <w:rStyle w:val="Hyperlink"/>
              </w:rPr>
              <w:t>4.</w:t>
            </w:r>
            <w:r>
              <w:rPr>
                <w:rFonts w:asciiTheme="minorHAnsi" w:hAnsiTheme="minorHAnsi"/>
                <w:b w:val="0"/>
                <w:kern w:val="0"/>
              </w:rPr>
              <w:tab/>
            </w:r>
            <w:r w:rsidRPr="005515A7">
              <w:rPr>
                <w:rStyle w:val="Hyperlink"/>
              </w:rPr>
              <w:t>Troubleshooting your NGDS Installation</w:t>
            </w:r>
            <w:r>
              <w:rPr>
                <w:webHidden/>
              </w:rPr>
              <w:tab/>
            </w:r>
            <w:r>
              <w:rPr>
                <w:webHidden/>
              </w:rPr>
              <w:fldChar w:fldCharType="begin"/>
            </w:r>
            <w:r>
              <w:rPr>
                <w:webHidden/>
              </w:rPr>
              <w:instrText xml:space="preserve"> PAGEREF _Toc383599573 \h </w:instrText>
            </w:r>
            <w:r>
              <w:rPr>
                <w:webHidden/>
              </w:rPr>
            </w:r>
            <w:r>
              <w:rPr>
                <w:webHidden/>
              </w:rPr>
              <w:fldChar w:fldCharType="separate"/>
            </w:r>
            <w:r w:rsidR="00013225">
              <w:rPr>
                <w:webHidden/>
              </w:rPr>
              <w:t>7</w:t>
            </w:r>
            <w:r>
              <w:rPr>
                <w:webHidden/>
              </w:rPr>
              <w:fldChar w:fldCharType="end"/>
            </w:r>
          </w:hyperlink>
        </w:p>
        <w:p w:rsidR="00EF517C" w:rsidRDefault="00EF517C">
          <w:pPr>
            <w:pStyle w:val="TOC1"/>
            <w:rPr>
              <w:rFonts w:asciiTheme="minorHAnsi" w:hAnsiTheme="minorHAnsi"/>
              <w:b w:val="0"/>
              <w:kern w:val="0"/>
            </w:rPr>
          </w:pPr>
          <w:hyperlink w:anchor="_Toc383599574" w:history="1">
            <w:r w:rsidRPr="005515A7">
              <w:rPr>
                <w:rStyle w:val="Hyperlink"/>
              </w:rPr>
              <w:t>5.</w:t>
            </w:r>
            <w:r>
              <w:rPr>
                <w:rFonts w:asciiTheme="minorHAnsi" w:hAnsiTheme="minorHAnsi"/>
                <w:b w:val="0"/>
                <w:kern w:val="0"/>
              </w:rPr>
              <w:tab/>
            </w:r>
            <w:r w:rsidRPr="005515A7">
              <w:rPr>
                <w:rStyle w:val="Hyperlink"/>
              </w:rPr>
              <w:t>Short tutorial on using a publisher node installation</w:t>
            </w:r>
            <w:r>
              <w:rPr>
                <w:webHidden/>
              </w:rPr>
              <w:tab/>
            </w:r>
            <w:r>
              <w:rPr>
                <w:webHidden/>
              </w:rPr>
              <w:fldChar w:fldCharType="begin"/>
            </w:r>
            <w:r>
              <w:rPr>
                <w:webHidden/>
              </w:rPr>
              <w:instrText xml:space="preserve"> PAGEREF _Toc383599574 \h </w:instrText>
            </w:r>
            <w:r>
              <w:rPr>
                <w:webHidden/>
              </w:rPr>
            </w:r>
            <w:r>
              <w:rPr>
                <w:webHidden/>
              </w:rPr>
              <w:fldChar w:fldCharType="separate"/>
            </w:r>
            <w:r w:rsidR="00013225">
              <w:rPr>
                <w:webHidden/>
              </w:rPr>
              <w:t>7</w:t>
            </w:r>
            <w:r>
              <w:rPr>
                <w:webHidden/>
              </w:rPr>
              <w:fldChar w:fldCharType="end"/>
            </w:r>
          </w:hyperlink>
        </w:p>
        <w:p w:rsidR="00EF517C" w:rsidRDefault="00EF517C">
          <w:pPr>
            <w:pStyle w:val="TOC2"/>
            <w:rPr>
              <w:rFonts w:asciiTheme="minorHAnsi" w:hAnsiTheme="minorHAnsi"/>
              <w:b w:val="0"/>
              <w:kern w:val="0"/>
            </w:rPr>
          </w:pPr>
          <w:hyperlink w:anchor="_Toc383599577" w:history="1">
            <w:r w:rsidRPr="005515A7">
              <w:rPr>
                <w:rStyle w:val="Hyperlink"/>
              </w:rPr>
              <w:t>5.1.</w:t>
            </w:r>
            <w:r>
              <w:rPr>
                <w:rFonts w:asciiTheme="minorHAnsi" w:hAnsiTheme="minorHAnsi"/>
                <w:b w:val="0"/>
                <w:kern w:val="0"/>
              </w:rPr>
              <w:tab/>
            </w:r>
            <w:r w:rsidRPr="005515A7">
              <w:rPr>
                <w:rStyle w:val="Hyperlink"/>
              </w:rPr>
              <w:t>Tiers of NGDS data delivery</w:t>
            </w:r>
            <w:r>
              <w:rPr>
                <w:webHidden/>
              </w:rPr>
              <w:tab/>
            </w:r>
            <w:r>
              <w:rPr>
                <w:webHidden/>
              </w:rPr>
              <w:fldChar w:fldCharType="begin"/>
            </w:r>
            <w:r>
              <w:rPr>
                <w:webHidden/>
              </w:rPr>
              <w:instrText xml:space="preserve"> PAGEREF _Toc383599577 \h </w:instrText>
            </w:r>
            <w:r>
              <w:rPr>
                <w:webHidden/>
              </w:rPr>
            </w:r>
            <w:r>
              <w:rPr>
                <w:webHidden/>
              </w:rPr>
              <w:fldChar w:fldCharType="separate"/>
            </w:r>
            <w:r w:rsidR="00013225">
              <w:rPr>
                <w:webHidden/>
              </w:rPr>
              <w:t>8</w:t>
            </w:r>
            <w:r>
              <w:rPr>
                <w:webHidden/>
              </w:rPr>
              <w:fldChar w:fldCharType="end"/>
            </w:r>
          </w:hyperlink>
        </w:p>
        <w:p w:rsidR="00EF517C" w:rsidRDefault="00EF517C">
          <w:pPr>
            <w:pStyle w:val="TOC3"/>
            <w:tabs>
              <w:tab w:val="left" w:pos="1440"/>
            </w:tabs>
            <w:rPr>
              <w:rFonts w:asciiTheme="minorHAnsi" w:hAnsiTheme="minorHAnsi"/>
              <w:kern w:val="0"/>
            </w:rPr>
          </w:pPr>
          <w:hyperlink w:anchor="_Toc383599578" w:history="1">
            <w:r w:rsidRPr="005515A7">
              <w:rPr>
                <w:rStyle w:val="Hyperlink"/>
              </w:rPr>
              <w:t>5.1.1.</w:t>
            </w:r>
            <w:r>
              <w:rPr>
                <w:rFonts w:asciiTheme="minorHAnsi" w:hAnsiTheme="minorHAnsi"/>
                <w:kern w:val="0"/>
              </w:rPr>
              <w:tab/>
            </w:r>
            <w:r w:rsidRPr="005515A7">
              <w:rPr>
                <w:rStyle w:val="Hyperlink"/>
              </w:rPr>
              <w:t>Tier 1</w:t>
            </w:r>
            <w:r>
              <w:rPr>
                <w:webHidden/>
              </w:rPr>
              <w:tab/>
            </w:r>
            <w:r>
              <w:rPr>
                <w:webHidden/>
              </w:rPr>
              <w:fldChar w:fldCharType="begin"/>
            </w:r>
            <w:r>
              <w:rPr>
                <w:webHidden/>
              </w:rPr>
              <w:instrText xml:space="preserve"> PAGEREF _Toc383599578 \h </w:instrText>
            </w:r>
            <w:r>
              <w:rPr>
                <w:webHidden/>
              </w:rPr>
            </w:r>
            <w:r>
              <w:rPr>
                <w:webHidden/>
              </w:rPr>
              <w:fldChar w:fldCharType="separate"/>
            </w:r>
            <w:r w:rsidR="00013225">
              <w:rPr>
                <w:webHidden/>
              </w:rPr>
              <w:t>8</w:t>
            </w:r>
            <w:r>
              <w:rPr>
                <w:webHidden/>
              </w:rPr>
              <w:fldChar w:fldCharType="end"/>
            </w:r>
          </w:hyperlink>
        </w:p>
        <w:p w:rsidR="00EF517C" w:rsidRDefault="00EF517C">
          <w:pPr>
            <w:pStyle w:val="TOC3"/>
            <w:tabs>
              <w:tab w:val="left" w:pos="1440"/>
            </w:tabs>
            <w:rPr>
              <w:rFonts w:asciiTheme="minorHAnsi" w:hAnsiTheme="minorHAnsi"/>
              <w:kern w:val="0"/>
            </w:rPr>
          </w:pPr>
          <w:hyperlink w:anchor="_Toc383599579" w:history="1">
            <w:r w:rsidRPr="005515A7">
              <w:rPr>
                <w:rStyle w:val="Hyperlink"/>
              </w:rPr>
              <w:t>5.1.2.</w:t>
            </w:r>
            <w:r>
              <w:rPr>
                <w:rFonts w:asciiTheme="minorHAnsi" w:hAnsiTheme="minorHAnsi"/>
                <w:kern w:val="0"/>
              </w:rPr>
              <w:tab/>
            </w:r>
            <w:r w:rsidRPr="005515A7">
              <w:rPr>
                <w:rStyle w:val="Hyperlink"/>
              </w:rPr>
              <w:t>Tier 2</w:t>
            </w:r>
            <w:r>
              <w:rPr>
                <w:webHidden/>
              </w:rPr>
              <w:tab/>
            </w:r>
            <w:r>
              <w:rPr>
                <w:webHidden/>
              </w:rPr>
              <w:fldChar w:fldCharType="begin"/>
            </w:r>
            <w:r>
              <w:rPr>
                <w:webHidden/>
              </w:rPr>
              <w:instrText xml:space="preserve"> PAGEREF _Toc383599579 \h </w:instrText>
            </w:r>
            <w:r>
              <w:rPr>
                <w:webHidden/>
              </w:rPr>
            </w:r>
            <w:r>
              <w:rPr>
                <w:webHidden/>
              </w:rPr>
              <w:fldChar w:fldCharType="separate"/>
            </w:r>
            <w:r w:rsidR="00013225">
              <w:rPr>
                <w:webHidden/>
              </w:rPr>
              <w:t>8</w:t>
            </w:r>
            <w:r>
              <w:rPr>
                <w:webHidden/>
              </w:rPr>
              <w:fldChar w:fldCharType="end"/>
            </w:r>
          </w:hyperlink>
        </w:p>
        <w:p w:rsidR="00EF517C" w:rsidRDefault="00EF517C">
          <w:pPr>
            <w:pStyle w:val="TOC3"/>
            <w:tabs>
              <w:tab w:val="left" w:pos="1440"/>
            </w:tabs>
            <w:rPr>
              <w:rFonts w:asciiTheme="minorHAnsi" w:hAnsiTheme="minorHAnsi"/>
              <w:kern w:val="0"/>
            </w:rPr>
          </w:pPr>
          <w:hyperlink w:anchor="_Toc383599580" w:history="1">
            <w:r w:rsidRPr="005515A7">
              <w:rPr>
                <w:rStyle w:val="Hyperlink"/>
              </w:rPr>
              <w:t>5.1.3.</w:t>
            </w:r>
            <w:r>
              <w:rPr>
                <w:rFonts w:asciiTheme="minorHAnsi" w:hAnsiTheme="minorHAnsi"/>
                <w:kern w:val="0"/>
              </w:rPr>
              <w:tab/>
            </w:r>
            <w:r w:rsidRPr="005515A7">
              <w:rPr>
                <w:rStyle w:val="Hyperlink"/>
              </w:rPr>
              <w:t>Tier 3</w:t>
            </w:r>
            <w:r>
              <w:rPr>
                <w:webHidden/>
              </w:rPr>
              <w:tab/>
            </w:r>
            <w:r>
              <w:rPr>
                <w:webHidden/>
              </w:rPr>
              <w:fldChar w:fldCharType="begin"/>
            </w:r>
            <w:r>
              <w:rPr>
                <w:webHidden/>
              </w:rPr>
              <w:instrText xml:space="preserve"> PAGEREF _Toc383599580 \h </w:instrText>
            </w:r>
            <w:r>
              <w:rPr>
                <w:webHidden/>
              </w:rPr>
            </w:r>
            <w:r>
              <w:rPr>
                <w:webHidden/>
              </w:rPr>
              <w:fldChar w:fldCharType="separate"/>
            </w:r>
            <w:r w:rsidR="00013225">
              <w:rPr>
                <w:webHidden/>
              </w:rPr>
              <w:t>8</w:t>
            </w:r>
            <w:r>
              <w:rPr>
                <w:webHidden/>
              </w:rPr>
              <w:fldChar w:fldCharType="end"/>
            </w:r>
          </w:hyperlink>
        </w:p>
        <w:p w:rsidR="00EF517C" w:rsidRDefault="00EF517C">
          <w:pPr>
            <w:pStyle w:val="TOC2"/>
            <w:rPr>
              <w:rFonts w:asciiTheme="minorHAnsi" w:hAnsiTheme="minorHAnsi"/>
              <w:b w:val="0"/>
              <w:kern w:val="0"/>
            </w:rPr>
          </w:pPr>
          <w:hyperlink w:anchor="_Toc383599581" w:history="1">
            <w:r w:rsidRPr="005515A7">
              <w:rPr>
                <w:rStyle w:val="Hyperlink"/>
              </w:rPr>
              <w:t>5.2.</w:t>
            </w:r>
            <w:r>
              <w:rPr>
                <w:rFonts w:asciiTheme="minorHAnsi" w:hAnsiTheme="minorHAnsi"/>
                <w:b w:val="0"/>
                <w:kern w:val="0"/>
              </w:rPr>
              <w:tab/>
            </w:r>
            <w:r w:rsidRPr="005515A7">
              <w:rPr>
                <w:rStyle w:val="Hyperlink"/>
              </w:rPr>
              <w:t>How to upload tier 1 and 2 data</w:t>
            </w:r>
            <w:r>
              <w:rPr>
                <w:webHidden/>
              </w:rPr>
              <w:tab/>
            </w:r>
            <w:r>
              <w:rPr>
                <w:webHidden/>
              </w:rPr>
              <w:fldChar w:fldCharType="begin"/>
            </w:r>
            <w:r>
              <w:rPr>
                <w:webHidden/>
              </w:rPr>
              <w:instrText xml:space="preserve"> PAGEREF _Toc383599581 \h </w:instrText>
            </w:r>
            <w:r>
              <w:rPr>
                <w:webHidden/>
              </w:rPr>
            </w:r>
            <w:r>
              <w:rPr>
                <w:webHidden/>
              </w:rPr>
              <w:fldChar w:fldCharType="separate"/>
            </w:r>
            <w:r w:rsidR="00013225">
              <w:rPr>
                <w:webHidden/>
              </w:rPr>
              <w:t>8</w:t>
            </w:r>
            <w:r>
              <w:rPr>
                <w:webHidden/>
              </w:rPr>
              <w:fldChar w:fldCharType="end"/>
            </w:r>
          </w:hyperlink>
        </w:p>
        <w:p w:rsidR="00EF517C" w:rsidRDefault="00EF517C">
          <w:pPr>
            <w:pStyle w:val="TOC2"/>
            <w:rPr>
              <w:rFonts w:asciiTheme="minorHAnsi" w:hAnsiTheme="minorHAnsi"/>
              <w:b w:val="0"/>
              <w:kern w:val="0"/>
            </w:rPr>
          </w:pPr>
          <w:hyperlink w:anchor="_Toc383599582" w:history="1">
            <w:r w:rsidRPr="005515A7">
              <w:rPr>
                <w:rStyle w:val="Hyperlink"/>
              </w:rPr>
              <w:t>5.3.</w:t>
            </w:r>
            <w:r>
              <w:rPr>
                <w:rFonts w:asciiTheme="minorHAnsi" w:hAnsiTheme="minorHAnsi"/>
                <w:b w:val="0"/>
                <w:kern w:val="0"/>
              </w:rPr>
              <w:tab/>
            </w:r>
            <w:r w:rsidRPr="005515A7">
              <w:rPr>
                <w:rStyle w:val="Hyperlink"/>
              </w:rPr>
              <w:t>How to upload teir 3 data and publish web services</w:t>
            </w:r>
            <w:r>
              <w:rPr>
                <w:webHidden/>
              </w:rPr>
              <w:tab/>
            </w:r>
            <w:r>
              <w:rPr>
                <w:webHidden/>
              </w:rPr>
              <w:fldChar w:fldCharType="begin"/>
            </w:r>
            <w:r>
              <w:rPr>
                <w:webHidden/>
              </w:rPr>
              <w:instrText xml:space="preserve"> PAGEREF _Toc383599582 \h </w:instrText>
            </w:r>
            <w:r>
              <w:rPr>
                <w:webHidden/>
              </w:rPr>
            </w:r>
            <w:r>
              <w:rPr>
                <w:webHidden/>
              </w:rPr>
              <w:fldChar w:fldCharType="separate"/>
            </w:r>
            <w:r w:rsidR="00013225">
              <w:rPr>
                <w:webHidden/>
              </w:rPr>
              <w:t>9</w:t>
            </w:r>
            <w:r>
              <w:rPr>
                <w:webHidden/>
              </w:rPr>
              <w:fldChar w:fldCharType="end"/>
            </w:r>
          </w:hyperlink>
        </w:p>
        <w:p w:rsidR="00EF517C" w:rsidRDefault="00EF517C">
          <w:pPr>
            <w:pStyle w:val="TOC2"/>
            <w:rPr>
              <w:rFonts w:asciiTheme="minorHAnsi" w:hAnsiTheme="minorHAnsi"/>
              <w:b w:val="0"/>
              <w:kern w:val="0"/>
            </w:rPr>
          </w:pPr>
          <w:hyperlink w:anchor="_Toc383599583" w:history="1">
            <w:r w:rsidRPr="005515A7">
              <w:rPr>
                <w:rStyle w:val="Hyperlink"/>
              </w:rPr>
              <w:t>5.4.</w:t>
            </w:r>
            <w:r>
              <w:rPr>
                <w:rFonts w:asciiTheme="minorHAnsi" w:hAnsiTheme="minorHAnsi"/>
                <w:b w:val="0"/>
                <w:kern w:val="0"/>
              </w:rPr>
              <w:tab/>
            </w:r>
            <w:r w:rsidRPr="005515A7">
              <w:rPr>
                <w:rStyle w:val="Hyperlink"/>
              </w:rPr>
              <w:t>How to upload tier 3 metadata</w:t>
            </w:r>
            <w:r>
              <w:rPr>
                <w:webHidden/>
              </w:rPr>
              <w:tab/>
            </w:r>
            <w:r>
              <w:rPr>
                <w:webHidden/>
              </w:rPr>
              <w:fldChar w:fldCharType="begin"/>
            </w:r>
            <w:r>
              <w:rPr>
                <w:webHidden/>
              </w:rPr>
              <w:instrText xml:space="preserve"> PAGEREF _Toc383599583 \h </w:instrText>
            </w:r>
            <w:r>
              <w:rPr>
                <w:webHidden/>
              </w:rPr>
            </w:r>
            <w:r>
              <w:rPr>
                <w:webHidden/>
              </w:rPr>
              <w:fldChar w:fldCharType="separate"/>
            </w:r>
            <w:r w:rsidR="00013225">
              <w:rPr>
                <w:webHidden/>
              </w:rPr>
              <w:t>9</w:t>
            </w:r>
            <w:r>
              <w:rPr>
                <w:webHidden/>
              </w:rPr>
              <w:fldChar w:fldCharType="end"/>
            </w:r>
          </w:hyperlink>
        </w:p>
        <w:p w:rsidR="00EF517C" w:rsidRDefault="00EF517C">
          <w:pPr>
            <w:pStyle w:val="TOC1"/>
            <w:rPr>
              <w:rFonts w:asciiTheme="minorHAnsi" w:hAnsiTheme="minorHAnsi"/>
              <w:b w:val="0"/>
              <w:kern w:val="0"/>
            </w:rPr>
          </w:pPr>
          <w:hyperlink w:anchor="_Toc383599584" w:history="1">
            <w:r w:rsidRPr="005515A7">
              <w:rPr>
                <w:rStyle w:val="Hyperlink"/>
              </w:rPr>
              <w:t>6.</w:t>
            </w:r>
            <w:r>
              <w:rPr>
                <w:rFonts w:asciiTheme="minorHAnsi" w:hAnsiTheme="minorHAnsi"/>
                <w:b w:val="0"/>
                <w:kern w:val="0"/>
              </w:rPr>
              <w:tab/>
            </w:r>
            <w:r w:rsidRPr="005515A7">
              <w:rPr>
                <w:rStyle w:val="Hyperlink"/>
              </w:rPr>
              <w:t>Tips for using an aggregator node installation</w:t>
            </w:r>
            <w:r>
              <w:rPr>
                <w:webHidden/>
              </w:rPr>
              <w:tab/>
            </w:r>
            <w:r>
              <w:rPr>
                <w:webHidden/>
              </w:rPr>
              <w:fldChar w:fldCharType="begin"/>
            </w:r>
            <w:r>
              <w:rPr>
                <w:webHidden/>
              </w:rPr>
              <w:instrText xml:space="preserve"> PAGEREF _Toc383599584 \h </w:instrText>
            </w:r>
            <w:r>
              <w:rPr>
                <w:webHidden/>
              </w:rPr>
            </w:r>
            <w:r>
              <w:rPr>
                <w:webHidden/>
              </w:rPr>
              <w:fldChar w:fldCharType="separate"/>
            </w:r>
            <w:r w:rsidR="00013225">
              <w:rPr>
                <w:webHidden/>
              </w:rPr>
              <w:t>9</w:t>
            </w:r>
            <w:r>
              <w:rPr>
                <w:webHidden/>
              </w:rPr>
              <w:fldChar w:fldCharType="end"/>
            </w:r>
          </w:hyperlink>
        </w:p>
        <w:p w:rsidR="00EF517C" w:rsidRDefault="00EF517C">
          <w:pPr>
            <w:pStyle w:val="TOC1"/>
            <w:tabs>
              <w:tab w:val="left" w:pos="1440"/>
            </w:tabs>
            <w:rPr>
              <w:rFonts w:asciiTheme="minorHAnsi" w:hAnsiTheme="minorHAnsi"/>
              <w:b w:val="0"/>
              <w:kern w:val="0"/>
            </w:rPr>
          </w:pPr>
          <w:hyperlink w:anchor="_Toc383599585" w:history="1">
            <w:r w:rsidRPr="005515A7">
              <w:rPr>
                <w:rStyle w:val="Hyperlink"/>
              </w:rPr>
              <w:t>Appendix A</w:t>
            </w:r>
            <w:r>
              <w:rPr>
                <w:rFonts w:asciiTheme="minorHAnsi" w:hAnsiTheme="minorHAnsi"/>
                <w:b w:val="0"/>
                <w:kern w:val="0"/>
              </w:rPr>
              <w:tab/>
            </w:r>
            <w:r w:rsidRPr="005515A7">
              <w:rPr>
                <w:rStyle w:val="Hyperlink"/>
              </w:rPr>
              <w:t>Installing a Virtual Machine</w:t>
            </w:r>
            <w:r>
              <w:rPr>
                <w:webHidden/>
              </w:rPr>
              <w:tab/>
            </w:r>
            <w:r>
              <w:rPr>
                <w:webHidden/>
              </w:rPr>
              <w:fldChar w:fldCharType="begin"/>
            </w:r>
            <w:r>
              <w:rPr>
                <w:webHidden/>
              </w:rPr>
              <w:instrText xml:space="preserve"> PAGEREF _Toc383599585 \h </w:instrText>
            </w:r>
            <w:r>
              <w:rPr>
                <w:webHidden/>
              </w:rPr>
            </w:r>
            <w:r>
              <w:rPr>
                <w:webHidden/>
              </w:rPr>
              <w:fldChar w:fldCharType="separate"/>
            </w:r>
            <w:r w:rsidR="00013225">
              <w:rPr>
                <w:webHidden/>
              </w:rPr>
              <w:t>11</w:t>
            </w:r>
            <w:r>
              <w:rPr>
                <w:webHidden/>
              </w:rPr>
              <w:fldChar w:fldCharType="end"/>
            </w:r>
          </w:hyperlink>
        </w:p>
        <w:p w:rsidR="00EF517C" w:rsidRDefault="00EF517C">
          <w:pPr>
            <w:pStyle w:val="TOC2"/>
            <w:rPr>
              <w:rFonts w:asciiTheme="minorHAnsi" w:hAnsiTheme="minorHAnsi"/>
              <w:b w:val="0"/>
              <w:kern w:val="0"/>
            </w:rPr>
          </w:pPr>
          <w:hyperlink w:anchor="_Toc383599586" w:history="1">
            <w:r w:rsidRPr="005515A7">
              <w:rPr>
                <w:rStyle w:val="Hyperlink"/>
              </w:rPr>
              <w:t>A.1</w:t>
            </w:r>
            <w:r>
              <w:rPr>
                <w:rFonts w:asciiTheme="minorHAnsi" w:hAnsiTheme="minorHAnsi"/>
                <w:b w:val="0"/>
                <w:kern w:val="0"/>
              </w:rPr>
              <w:tab/>
            </w:r>
            <w:r w:rsidRPr="005515A7">
              <w:rPr>
                <w:rStyle w:val="Hyperlink"/>
              </w:rPr>
              <w:t>Creating an Ubuntu Linux Virtual Machine using VirtualBox</w:t>
            </w:r>
            <w:r>
              <w:rPr>
                <w:webHidden/>
              </w:rPr>
              <w:tab/>
            </w:r>
            <w:r>
              <w:rPr>
                <w:webHidden/>
              </w:rPr>
              <w:fldChar w:fldCharType="begin"/>
            </w:r>
            <w:r>
              <w:rPr>
                <w:webHidden/>
              </w:rPr>
              <w:instrText xml:space="preserve"> PAGEREF _Toc383599586 \h </w:instrText>
            </w:r>
            <w:r>
              <w:rPr>
                <w:webHidden/>
              </w:rPr>
            </w:r>
            <w:r>
              <w:rPr>
                <w:webHidden/>
              </w:rPr>
              <w:fldChar w:fldCharType="separate"/>
            </w:r>
            <w:r w:rsidR="00013225">
              <w:rPr>
                <w:webHidden/>
              </w:rPr>
              <w:t>11</w:t>
            </w:r>
            <w:r>
              <w:rPr>
                <w:webHidden/>
              </w:rPr>
              <w:fldChar w:fldCharType="end"/>
            </w:r>
          </w:hyperlink>
        </w:p>
        <w:p w:rsidR="00EF517C" w:rsidRDefault="00EF517C">
          <w:pPr>
            <w:pStyle w:val="TOC3"/>
            <w:tabs>
              <w:tab w:val="left" w:pos="1440"/>
            </w:tabs>
            <w:rPr>
              <w:rFonts w:asciiTheme="minorHAnsi" w:hAnsiTheme="minorHAnsi"/>
              <w:kern w:val="0"/>
            </w:rPr>
          </w:pPr>
          <w:hyperlink w:anchor="_Toc383599587" w:history="1">
            <w:r w:rsidRPr="005515A7">
              <w:rPr>
                <w:rStyle w:val="Hyperlink"/>
              </w:rPr>
              <w:t>A.1.1</w:t>
            </w:r>
            <w:r>
              <w:rPr>
                <w:rFonts w:asciiTheme="minorHAnsi" w:hAnsiTheme="minorHAnsi"/>
                <w:kern w:val="0"/>
              </w:rPr>
              <w:tab/>
            </w:r>
            <w:r w:rsidRPr="005515A7">
              <w:rPr>
                <w:rStyle w:val="Hyperlink"/>
              </w:rPr>
              <w:t>Download and install Oracle VM VirtualBox Manager</w:t>
            </w:r>
            <w:r>
              <w:rPr>
                <w:webHidden/>
              </w:rPr>
              <w:tab/>
            </w:r>
            <w:r>
              <w:rPr>
                <w:webHidden/>
              </w:rPr>
              <w:fldChar w:fldCharType="begin"/>
            </w:r>
            <w:r>
              <w:rPr>
                <w:webHidden/>
              </w:rPr>
              <w:instrText xml:space="preserve"> PAGEREF _Toc383599587 \h </w:instrText>
            </w:r>
            <w:r>
              <w:rPr>
                <w:webHidden/>
              </w:rPr>
            </w:r>
            <w:r>
              <w:rPr>
                <w:webHidden/>
              </w:rPr>
              <w:fldChar w:fldCharType="separate"/>
            </w:r>
            <w:r w:rsidR="00013225">
              <w:rPr>
                <w:webHidden/>
              </w:rPr>
              <w:t>11</w:t>
            </w:r>
            <w:r>
              <w:rPr>
                <w:webHidden/>
              </w:rPr>
              <w:fldChar w:fldCharType="end"/>
            </w:r>
          </w:hyperlink>
        </w:p>
        <w:p w:rsidR="00EF517C" w:rsidRDefault="00EF517C">
          <w:pPr>
            <w:pStyle w:val="TOC3"/>
            <w:tabs>
              <w:tab w:val="left" w:pos="1440"/>
            </w:tabs>
            <w:rPr>
              <w:rFonts w:asciiTheme="minorHAnsi" w:hAnsiTheme="minorHAnsi"/>
              <w:kern w:val="0"/>
            </w:rPr>
          </w:pPr>
          <w:hyperlink w:anchor="_Toc383599590" w:history="1">
            <w:r w:rsidRPr="005515A7">
              <w:rPr>
                <w:rStyle w:val="Hyperlink"/>
              </w:rPr>
              <w:t>A.1.2</w:t>
            </w:r>
            <w:r>
              <w:rPr>
                <w:rFonts w:asciiTheme="minorHAnsi" w:hAnsiTheme="minorHAnsi"/>
                <w:kern w:val="0"/>
              </w:rPr>
              <w:tab/>
            </w:r>
            <w:r w:rsidRPr="005515A7">
              <w:rPr>
                <w:rStyle w:val="Hyperlink"/>
              </w:rPr>
              <w:t>Create an Ubuntu Linux Virtual Machine</w:t>
            </w:r>
            <w:r>
              <w:rPr>
                <w:webHidden/>
              </w:rPr>
              <w:tab/>
            </w:r>
            <w:r>
              <w:rPr>
                <w:webHidden/>
              </w:rPr>
              <w:fldChar w:fldCharType="begin"/>
            </w:r>
            <w:r>
              <w:rPr>
                <w:webHidden/>
              </w:rPr>
              <w:instrText xml:space="preserve"> PAGEREF _Toc383599590 \h </w:instrText>
            </w:r>
            <w:r>
              <w:rPr>
                <w:webHidden/>
              </w:rPr>
            </w:r>
            <w:r>
              <w:rPr>
                <w:webHidden/>
              </w:rPr>
              <w:fldChar w:fldCharType="separate"/>
            </w:r>
            <w:r w:rsidR="00013225">
              <w:rPr>
                <w:webHidden/>
              </w:rPr>
              <w:t>11</w:t>
            </w:r>
            <w:r>
              <w:rPr>
                <w:webHidden/>
              </w:rPr>
              <w:fldChar w:fldCharType="end"/>
            </w:r>
          </w:hyperlink>
        </w:p>
        <w:p w:rsidR="00EF517C" w:rsidRDefault="00EF517C">
          <w:pPr>
            <w:pStyle w:val="TOC3"/>
            <w:tabs>
              <w:tab w:val="left" w:pos="1440"/>
            </w:tabs>
            <w:rPr>
              <w:rFonts w:asciiTheme="minorHAnsi" w:hAnsiTheme="minorHAnsi"/>
              <w:kern w:val="0"/>
            </w:rPr>
          </w:pPr>
          <w:hyperlink w:anchor="_Toc383599591" w:history="1">
            <w:r w:rsidRPr="005515A7">
              <w:rPr>
                <w:rStyle w:val="Hyperlink"/>
              </w:rPr>
              <w:t>A.1.3</w:t>
            </w:r>
            <w:r>
              <w:rPr>
                <w:rFonts w:asciiTheme="minorHAnsi" w:hAnsiTheme="minorHAnsi"/>
                <w:kern w:val="0"/>
              </w:rPr>
              <w:tab/>
            </w:r>
            <w:r w:rsidRPr="005515A7">
              <w:rPr>
                <w:rStyle w:val="Hyperlink"/>
              </w:rPr>
              <w:t>Configure your Virtual Machine</w:t>
            </w:r>
            <w:r>
              <w:rPr>
                <w:webHidden/>
              </w:rPr>
              <w:tab/>
            </w:r>
            <w:r>
              <w:rPr>
                <w:webHidden/>
              </w:rPr>
              <w:fldChar w:fldCharType="begin"/>
            </w:r>
            <w:r>
              <w:rPr>
                <w:webHidden/>
              </w:rPr>
              <w:instrText xml:space="preserve"> PAGEREF _Toc383599591 \h </w:instrText>
            </w:r>
            <w:r>
              <w:rPr>
                <w:webHidden/>
              </w:rPr>
            </w:r>
            <w:r>
              <w:rPr>
                <w:webHidden/>
              </w:rPr>
              <w:fldChar w:fldCharType="separate"/>
            </w:r>
            <w:r w:rsidR="00013225">
              <w:rPr>
                <w:webHidden/>
              </w:rPr>
              <w:t>15</w:t>
            </w:r>
            <w:r>
              <w:rPr>
                <w:webHidden/>
              </w:rPr>
              <w:fldChar w:fldCharType="end"/>
            </w:r>
          </w:hyperlink>
        </w:p>
        <w:p w:rsidR="00EF517C" w:rsidRDefault="00EF517C">
          <w:pPr>
            <w:pStyle w:val="TOC3"/>
            <w:tabs>
              <w:tab w:val="left" w:pos="1440"/>
            </w:tabs>
            <w:rPr>
              <w:rFonts w:asciiTheme="minorHAnsi" w:hAnsiTheme="minorHAnsi"/>
              <w:kern w:val="0"/>
            </w:rPr>
          </w:pPr>
          <w:hyperlink w:anchor="_Toc383599600" w:history="1">
            <w:r w:rsidRPr="005515A7">
              <w:rPr>
                <w:rStyle w:val="Hyperlink"/>
              </w:rPr>
              <w:t>A.1.4</w:t>
            </w:r>
            <w:r>
              <w:rPr>
                <w:rFonts w:asciiTheme="minorHAnsi" w:hAnsiTheme="minorHAnsi"/>
                <w:kern w:val="0"/>
              </w:rPr>
              <w:tab/>
            </w:r>
            <w:r w:rsidRPr="005515A7">
              <w:rPr>
                <w:rStyle w:val="Hyperlink"/>
              </w:rPr>
              <w:t>Download an Ubuntu ISO image</w:t>
            </w:r>
            <w:r>
              <w:rPr>
                <w:webHidden/>
              </w:rPr>
              <w:tab/>
            </w:r>
            <w:r>
              <w:rPr>
                <w:webHidden/>
              </w:rPr>
              <w:fldChar w:fldCharType="begin"/>
            </w:r>
            <w:r>
              <w:rPr>
                <w:webHidden/>
              </w:rPr>
              <w:instrText xml:space="preserve"> PAGEREF _Toc383599600 \h </w:instrText>
            </w:r>
            <w:r>
              <w:rPr>
                <w:webHidden/>
              </w:rPr>
            </w:r>
            <w:r>
              <w:rPr>
                <w:webHidden/>
              </w:rPr>
              <w:fldChar w:fldCharType="separate"/>
            </w:r>
            <w:r w:rsidR="00013225">
              <w:rPr>
                <w:webHidden/>
              </w:rPr>
              <w:t>16</w:t>
            </w:r>
            <w:r>
              <w:rPr>
                <w:webHidden/>
              </w:rPr>
              <w:fldChar w:fldCharType="end"/>
            </w:r>
          </w:hyperlink>
        </w:p>
        <w:p w:rsidR="00EF517C" w:rsidRDefault="00EF517C">
          <w:pPr>
            <w:pStyle w:val="TOC3"/>
            <w:tabs>
              <w:tab w:val="left" w:pos="1440"/>
            </w:tabs>
            <w:rPr>
              <w:rFonts w:asciiTheme="minorHAnsi" w:hAnsiTheme="minorHAnsi"/>
              <w:kern w:val="0"/>
            </w:rPr>
          </w:pPr>
          <w:hyperlink w:anchor="_Toc383599601" w:history="1">
            <w:r w:rsidRPr="005515A7">
              <w:rPr>
                <w:rStyle w:val="Hyperlink"/>
              </w:rPr>
              <w:t>A.1.5</w:t>
            </w:r>
            <w:r>
              <w:rPr>
                <w:rFonts w:asciiTheme="minorHAnsi" w:hAnsiTheme="minorHAnsi"/>
                <w:kern w:val="0"/>
              </w:rPr>
              <w:tab/>
            </w:r>
            <w:r w:rsidRPr="005515A7">
              <w:rPr>
                <w:rStyle w:val="Hyperlink"/>
              </w:rPr>
              <w:t>Mount the Linux installation .ISO file in your virtual machine</w:t>
            </w:r>
            <w:r>
              <w:rPr>
                <w:webHidden/>
              </w:rPr>
              <w:tab/>
            </w:r>
            <w:r>
              <w:rPr>
                <w:webHidden/>
              </w:rPr>
              <w:fldChar w:fldCharType="begin"/>
            </w:r>
            <w:r>
              <w:rPr>
                <w:webHidden/>
              </w:rPr>
              <w:instrText xml:space="preserve"> PAGEREF _Toc383599601 \h </w:instrText>
            </w:r>
            <w:r>
              <w:rPr>
                <w:webHidden/>
              </w:rPr>
            </w:r>
            <w:r>
              <w:rPr>
                <w:webHidden/>
              </w:rPr>
              <w:fldChar w:fldCharType="separate"/>
            </w:r>
            <w:r w:rsidR="00013225">
              <w:rPr>
                <w:webHidden/>
              </w:rPr>
              <w:t>16</w:t>
            </w:r>
            <w:r>
              <w:rPr>
                <w:webHidden/>
              </w:rPr>
              <w:fldChar w:fldCharType="end"/>
            </w:r>
          </w:hyperlink>
        </w:p>
        <w:p w:rsidR="00EF517C" w:rsidRDefault="00EF517C">
          <w:pPr>
            <w:pStyle w:val="TOC3"/>
            <w:tabs>
              <w:tab w:val="left" w:pos="1440"/>
            </w:tabs>
            <w:rPr>
              <w:rFonts w:asciiTheme="minorHAnsi" w:hAnsiTheme="minorHAnsi"/>
              <w:kern w:val="0"/>
            </w:rPr>
          </w:pPr>
          <w:hyperlink w:anchor="_Toc383599602" w:history="1">
            <w:r w:rsidRPr="005515A7">
              <w:rPr>
                <w:rStyle w:val="Hyperlink"/>
              </w:rPr>
              <w:t>A.1.6</w:t>
            </w:r>
            <w:r>
              <w:rPr>
                <w:rFonts w:asciiTheme="minorHAnsi" w:hAnsiTheme="minorHAnsi"/>
                <w:kern w:val="0"/>
              </w:rPr>
              <w:tab/>
            </w:r>
            <w:r w:rsidRPr="005515A7">
              <w:rPr>
                <w:rStyle w:val="Hyperlink"/>
              </w:rPr>
              <w:t>Install Ubuntu Linux 12.04</w:t>
            </w:r>
            <w:r>
              <w:rPr>
                <w:webHidden/>
              </w:rPr>
              <w:tab/>
            </w:r>
            <w:r>
              <w:rPr>
                <w:webHidden/>
              </w:rPr>
              <w:fldChar w:fldCharType="begin"/>
            </w:r>
            <w:r>
              <w:rPr>
                <w:webHidden/>
              </w:rPr>
              <w:instrText xml:space="preserve"> PAGEREF _Toc383599602 \h </w:instrText>
            </w:r>
            <w:r>
              <w:rPr>
                <w:webHidden/>
              </w:rPr>
            </w:r>
            <w:r>
              <w:rPr>
                <w:webHidden/>
              </w:rPr>
              <w:fldChar w:fldCharType="separate"/>
            </w:r>
            <w:r w:rsidR="00013225">
              <w:rPr>
                <w:webHidden/>
              </w:rPr>
              <w:t>17</w:t>
            </w:r>
            <w:r>
              <w:rPr>
                <w:webHidden/>
              </w:rPr>
              <w:fldChar w:fldCharType="end"/>
            </w:r>
          </w:hyperlink>
        </w:p>
        <w:p w:rsidR="00EF517C" w:rsidRDefault="00EF517C">
          <w:pPr>
            <w:pStyle w:val="TOC3"/>
            <w:tabs>
              <w:tab w:val="left" w:pos="1440"/>
            </w:tabs>
            <w:rPr>
              <w:rFonts w:asciiTheme="minorHAnsi" w:hAnsiTheme="minorHAnsi"/>
              <w:kern w:val="0"/>
            </w:rPr>
          </w:pPr>
          <w:hyperlink w:anchor="_Toc383599603" w:history="1">
            <w:r w:rsidRPr="005515A7">
              <w:rPr>
                <w:rStyle w:val="Hyperlink"/>
              </w:rPr>
              <w:t>A.1.7</w:t>
            </w:r>
            <w:r>
              <w:rPr>
                <w:rFonts w:asciiTheme="minorHAnsi" w:hAnsiTheme="minorHAnsi"/>
                <w:kern w:val="0"/>
              </w:rPr>
              <w:tab/>
            </w:r>
            <w:r w:rsidRPr="005515A7">
              <w:rPr>
                <w:rStyle w:val="Hyperlink"/>
              </w:rPr>
              <w:t>Take a Snapshot</w:t>
            </w:r>
            <w:r>
              <w:rPr>
                <w:webHidden/>
              </w:rPr>
              <w:tab/>
            </w:r>
            <w:r>
              <w:rPr>
                <w:webHidden/>
              </w:rPr>
              <w:fldChar w:fldCharType="begin"/>
            </w:r>
            <w:r>
              <w:rPr>
                <w:webHidden/>
              </w:rPr>
              <w:instrText xml:space="preserve"> PAGEREF _Toc383599603 \h </w:instrText>
            </w:r>
            <w:r>
              <w:rPr>
                <w:webHidden/>
              </w:rPr>
            </w:r>
            <w:r>
              <w:rPr>
                <w:webHidden/>
              </w:rPr>
              <w:fldChar w:fldCharType="separate"/>
            </w:r>
            <w:r w:rsidR="00013225">
              <w:rPr>
                <w:webHidden/>
              </w:rPr>
              <w:t>18</w:t>
            </w:r>
            <w:r>
              <w:rPr>
                <w:webHidden/>
              </w:rPr>
              <w:fldChar w:fldCharType="end"/>
            </w:r>
          </w:hyperlink>
        </w:p>
        <w:p w:rsidR="00EF517C" w:rsidRDefault="00EF517C">
          <w:pPr>
            <w:pStyle w:val="TOC2"/>
            <w:rPr>
              <w:rFonts w:asciiTheme="minorHAnsi" w:hAnsiTheme="minorHAnsi"/>
              <w:b w:val="0"/>
              <w:kern w:val="0"/>
            </w:rPr>
          </w:pPr>
          <w:hyperlink w:anchor="_Toc383599604" w:history="1">
            <w:r w:rsidRPr="005515A7">
              <w:rPr>
                <w:rStyle w:val="Hyperlink"/>
              </w:rPr>
              <w:t>A.2</w:t>
            </w:r>
            <w:r>
              <w:rPr>
                <w:rFonts w:asciiTheme="minorHAnsi" w:hAnsiTheme="minorHAnsi"/>
                <w:b w:val="0"/>
                <w:kern w:val="0"/>
              </w:rPr>
              <w:tab/>
            </w:r>
            <w:r w:rsidRPr="005515A7">
              <w:rPr>
                <w:rStyle w:val="Hyperlink"/>
              </w:rPr>
              <w:t>Accommodating a corporate firewall (OPTIONAL)</w:t>
            </w:r>
            <w:r>
              <w:rPr>
                <w:webHidden/>
              </w:rPr>
              <w:tab/>
            </w:r>
            <w:r>
              <w:rPr>
                <w:webHidden/>
              </w:rPr>
              <w:fldChar w:fldCharType="begin"/>
            </w:r>
            <w:r>
              <w:rPr>
                <w:webHidden/>
              </w:rPr>
              <w:instrText xml:space="preserve"> PAGEREF _Toc383599604 \h </w:instrText>
            </w:r>
            <w:r>
              <w:rPr>
                <w:webHidden/>
              </w:rPr>
            </w:r>
            <w:r>
              <w:rPr>
                <w:webHidden/>
              </w:rPr>
              <w:fldChar w:fldCharType="separate"/>
            </w:r>
            <w:r w:rsidR="00013225">
              <w:rPr>
                <w:webHidden/>
              </w:rPr>
              <w:t>19</w:t>
            </w:r>
            <w:r>
              <w:rPr>
                <w:webHidden/>
              </w:rPr>
              <w:fldChar w:fldCharType="end"/>
            </w:r>
          </w:hyperlink>
        </w:p>
        <w:p w:rsidR="00EF517C" w:rsidRDefault="00EF517C">
          <w:pPr>
            <w:pStyle w:val="TOC3"/>
            <w:tabs>
              <w:tab w:val="left" w:pos="1440"/>
            </w:tabs>
            <w:rPr>
              <w:rFonts w:asciiTheme="minorHAnsi" w:hAnsiTheme="minorHAnsi"/>
              <w:kern w:val="0"/>
            </w:rPr>
          </w:pPr>
          <w:hyperlink w:anchor="_Toc383599605" w:history="1">
            <w:r w:rsidRPr="005515A7">
              <w:rPr>
                <w:rStyle w:val="Hyperlink"/>
              </w:rPr>
              <w:t>A.2.1</w:t>
            </w:r>
            <w:r>
              <w:rPr>
                <w:rFonts w:asciiTheme="minorHAnsi" w:hAnsiTheme="minorHAnsi"/>
                <w:kern w:val="0"/>
              </w:rPr>
              <w:tab/>
            </w:r>
            <w:r w:rsidRPr="005515A7">
              <w:rPr>
                <w:rStyle w:val="Hyperlink"/>
              </w:rPr>
              <w:t>Install and Configure CNTLM (OPTIONAL)</w:t>
            </w:r>
            <w:r>
              <w:rPr>
                <w:webHidden/>
              </w:rPr>
              <w:tab/>
            </w:r>
            <w:r>
              <w:rPr>
                <w:webHidden/>
              </w:rPr>
              <w:fldChar w:fldCharType="begin"/>
            </w:r>
            <w:r>
              <w:rPr>
                <w:webHidden/>
              </w:rPr>
              <w:instrText xml:space="preserve"> PAGEREF _Toc383599605 \h </w:instrText>
            </w:r>
            <w:r>
              <w:rPr>
                <w:webHidden/>
              </w:rPr>
            </w:r>
            <w:r>
              <w:rPr>
                <w:webHidden/>
              </w:rPr>
              <w:fldChar w:fldCharType="separate"/>
            </w:r>
            <w:r w:rsidR="00013225">
              <w:rPr>
                <w:webHidden/>
              </w:rPr>
              <w:t>19</w:t>
            </w:r>
            <w:r>
              <w:rPr>
                <w:webHidden/>
              </w:rPr>
              <w:fldChar w:fldCharType="end"/>
            </w:r>
          </w:hyperlink>
        </w:p>
        <w:p w:rsidR="00EF517C" w:rsidRDefault="00EF517C">
          <w:pPr>
            <w:pStyle w:val="TOC3"/>
            <w:tabs>
              <w:tab w:val="left" w:pos="1440"/>
            </w:tabs>
            <w:rPr>
              <w:rFonts w:asciiTheme="minorHAnsi" w:hAnsiTheme="minorHAnsi"/>
              <w:kern w:val="0"/>
            </w:rPr>
          </w:pPr>
          <w:hyperlink w:anchor="_Toc383599606" w:history="1">
            <w:r w:rsidRPr="005515A7">
              <w:rPr>
                <w:rStyle w:val="Hyperlink"/>
              </w:rPr>
              <w:t>A.2.2</w:t>
            </w:r>
            <w:r>
              <w:rPr>
                <w:rFonts w:asciiTheme="minorHAnsi" w:hAnsiTheme="minorHAnsi"/>
                <w:kern w:val="0"/>
              </w:rPr>
              <w:tab/>
            </w:r>
            <w:r w:rsidRPr="005515A7">
              <w:rPr>
                <w:rStyle w:val="Hyperlink"/>
              </w:rPr>
              <w:t xml:space="preserve">Configure </w:t>
            </w:r>
            <w:r>
              <w:rPr>
                <w:rStyle w:val="Hyperlink"/>
              </w:rPr>
              <w:t>your VM</w:t>
            </w:r>
            <w:r w:rsidRPr="005515A7">
              <w:rPr>
                <w:rStyle w:val="Hyperlink"/>
              </w:rPr>
              <w:t xml:space="preserve"> to use CNTLM as its proxy (OPTIONAL)</w:t>
            </w:r>
            <w:r>
              <w:rPr>
                <w:webHidden/>
              </w:rPr>
              <w:tab/>
            </w:r>
            <w:r>
              <w:rPr>
                <w:webHidden/>
              </w:rPr>
              <w:fldChar w:fldCharType="begin"/>
            </w:r>
            <w:r>
              <w:rPr>
                <w:webHidden/>
              </w:rPr>
              <w:instrText xml:space="preserve"> PAGEREF _Toc383599606 \h </w:instrText>
            </w:r>
            <w:r>
              <w:rPr>
                <w:webHidden/>
              </w:rPr>
            </w:r>
            <w:r>
              <w:rPr>
                <w:webHidden/>
              </w:rPr>
              <w:fldChar w:fldCharType="separate"/>
            </w:r>
            <w:r w:rsidR="00013225">
              <w:rPr>
                <w:webHidden/>
              </w:rPr>
              <w:t>20</w:t>
            </w:r>
            <w:r>
              <w:rPr>
                <w:webHidden/>
              </w:rPr>
              <w:fldChar w:fldCharType="end"/>
            </w:r>
          </w:hyperlink>
        </w:p>
        <w:p w:rsidR="00EF517C" w:rsidRDefault="00EF517C">
          <w:pPr>
            <w:pStyle w:val="TOC3"/>
            <w:tabs>
              <w:tab w:val="left" w:pos="1440"/>
            </w:tabs>
            <w:rPr>
              <w:rFonts w:asciiTheme="minorHAnsi" w:hAnsiTheme="minorHAnsi"/>
              <w:kern w:val="0"/>
            </w:rPr>
          </w:pPr>
          <w:hyperlink w:anchor="_Toc383599607" w:history="1">
            <w:r w:rsidRPr="005515A7">
              <w:rPr>
                <w:rStyle w:val="Hyperlink"/>
              </w:rPr>
              <w:t>A.2.3</w:t>
            </w:r>
            <w:r>
              <w:rPr>
                <w:rFonts w:asciiTheme="minorHAnsi" w:hAnsiTheme="minorHAnsi"/>
                <w:kern w:val="0"/>
              </w:rPr>
              <w:tab/>
            </w:r>
            <w:r w:rsidRPr="005515A7">
              <w:rPr>
                <w:rStyle w:val="Hyperlink"/>
              </w:rPr>
              <w:t>What to do if cntlm and proxy continue to cause issues</w:t>
            </w:r>
            <w:r>
              <w:rPr>
                <w:webHidden/>
              </w:rPr>
              <w:tab/>
            </w:r>
            <w:r>
              <w:rPr>
                <w:webHidden/>
              </w:rPr>
              <w:fldChar w:fldCharType="begin"/>
            </w:r>
            <w:r>
              <w:rPr>
                <w:webHidden/>
              </w:rPr>
              <w:instrText xml:space="preserve"> PAGEREF _Toc383599607 \h </w:instrText>
            </w:r>
            <w:r>
              <w:rPr>
                <w:webHidden/>
              </w:rPr>
            </w:r>
            <w:r>
              <w:rPr>
                <w:webHidden/>
              </w:rPr>
              <w:fldChar w:fldCharType="separate"/>
            </w:r>
            <w:r w:rsidR="00013225">
              <w:rPr>
                <w:webHidden/>
              </w:rPr>
              <w:t>21</w:t>
            </w:r>
            <w:r>
              <w:rPr>
                <w:webHidden/>
              </w:rPr>
              <w:fldChar w:fldCharType="end"/>
            </w:r>
          </w:hyperlink>
        </w:p>
        <w:p w:rsidR="00EF517C" w:rsidRDefault="00EF517C">
          <w:pPr>
            <w:pStyle w:val="TOC1"/>
            <w:tabs>
              <w:tab w:val="left" w:pos="1987"/>
            </w:tabs>
            <w:rPr>
              <w:rFonts w:asciiTheme="minorHAnsi" w:hAnsiTheme="minorHAnsi"/>
              <w:b w:val="0"/>
              <w:kern w:val="0"/>
            </w:rPr>
          </w:pPr>
          <w:hyperlink w:anchor="_Toc383599608" w:history="1">
            <w:r w:rsidRPr="005515A7">
              <w:rPr>
                <w:rStyle w:val="Hyperlink"/>
              </w:rPr>
              <w:t>Appendix B</w:t>
            </w:r>
            <w:r>
              <w:rPr>
                <w:rFonts w:asciiTheme="minorHAnsi" w:hAnsiTheme="minorHAnsi"/>
                <w:b w:val="0"/>
                <w:kern w:val="0"/>
              </w:rPr>
              <w:tab/>
            </w:r>
            <w:r w:rsidRPr="005515A7">
              <w:rPr>
                <w:rStyle w:val="Hyperlink"/>
              </w:rPr>
              <w:t>Architectural and Deployment Diagrams</w:t>
            </w:r>
            <w:r>
              <w:rPr>
                <w:webHidden/>
              </w:rPr>
              <w:tab/>
            </w:r>
            <w:r>
              <w:rPr>
                <w:webHidden/>
              </w:rPr>
              <w:fldChar w:fldCharType="begin"/>
            </w:r>
            <w:r>
              <w:rPr>
                <w:webHidden/>
              </w:rPr>
              <w:instrText xml:space="preserve"> PAGEREF _Toc383599608 \h </w:instrText>
            </w:r>
            <w:r>
              <w:rPr>
                <w:webHidden/>
              </w:rPr>
            </w:r>
            <w:r>
              <w:rPr>
                <w:webHidden/>
              </w:rPr>
              <w:fldChar w:fldCharType="separate"/>
            </w:r>
            <w:r w:rsidR="00013225">
              <w:rPr>
                <w:webHidden/>
              </w:rPr>
              <w:t>22</w:t>
            </w:r>
            <w:r>
              <w:rPr>
                <w:webHidden/>
              </w:rPr>
              <w:fldChar w:fldCharType="end"/>
            </w:r>
          </w:hyperlink>
        </w:p>
        <w:p w:rsidR="00EF517C" w:rsidRDefault="00EF517C">
          <w:pPr>
            <w:pStyle w:val="TOC2"/>
            <w:rPr>
              <w:rFonts w:asciiTheme="minorHAnsi" w:hAnsiTheme="minorHAnsi"/>
              <w:b w:val="0"/>
              <w:kern w:val="0"/>
            </w:rPr>
          </w:pPr>
          <w:hyperlink w:anchor="_Toc383599611" w:history="1">
            <w:r w:rsidRPr="005515A7">
              <w:rPr>
                <w:rStyle w:val="Hyperlink"/>
              </w:rPr>
              <w:t>B.1</w:t>
            </w:r>
            <w:r>
              <w:rPr>
                <w:rFonts w:asciiTheme="minorHAnsi" w:hAnsiTheme="minorHAnsi"/>
                <w:b w:val="0"/>
                <w:kern w:val="0"/>
              </w:rPr>
              <w:tab/>
            </w:r>
            <w:r w:rsidRPr="005515A7">
              <w:rPr>
                <w:rStyle w:val="Hyperlink"/>
              </w:rPr>
              <w:t>What is CKAN?</w:t>
            </w:r>
            <w:r>
              <w:rPr>
                <w:webHidden/>
              </w:rPr>
              <w:tab/>
            </w:r>
            <w:r>
              <w:rPr>
                <w:webHidden/>
              </w:rPr>
              <w:fldChar w:fldCharType="begin"/>
            </w:r>
            <w:r>
              <w:rPr>
                <w:webHidden/>
              </w:rPr>
              <w:instrText xml:space="preserve"> PAGEREF _Toc383599611 \h </w:instrText>
            </w:r>
            <w:r>
              <w:rPr>
                <w:webHidden/>
              </w:rPr>
            </w:r>
            <w:r>
              <w:rPr>
                <w:webHidden/>
              </w:rPr>
              <w:fldChar w:fldCharType="separate"/>
            </w:r>
            <w:r w:rsidR="00013225">
              <w:rPr>
                <w:webHidden/>
              </w:rPr>
              <w:t>22</w:t>
            </w:r>
            <w:r>
              <w:rPr>
                <w:webHidden/>
              </w:rPr>
              <w:fldChar w:fldCharType="end"/>
            </w:r>
          </w:hyperlink>
        </w:p>
        <w:p w:rsidR="00EF517C" w:rsidRDefault="00EF517C">
          <w:pPr>
            <w:pStyle w:val="TOC2"/>
            <w:rPr>
              <w:rFonts w:asciiTheme="minorHAnsi" w:hAnsiTheme="minorHAnsi"/>
              <w:b w:val="0"/>
              <w:kern w:val="0"/>
            </w:rPr>
          </w:pPr>
          <w:hyperlink w:anchor="_Toc383599612" w:history="1">
            <w:r w:rsidRPr="005515A7">
              <w:rPr>
                <w:rStyle w:val="Hyperlink"/>
              </w:rPr>
              <w:t>B.2</w:t>
            </w:r>
            <w:r>
              <w:rPr>
                <w:rFonts w:asciiTheme="minorHAnsi" w:hAnsiTheme="minorHAnsi"/>
                <w:b w:val="0"/>
                <w:kern w:val="0"/>
              </w:rPr>
              <w:tab/>
            </w:r>
            <w:r w:rsidRPr="005515A7">
              <w:rPr>
                <w:rStyle w:val="Hyperlink"/>
              </w:rPr>
              <w:t>Domain Model</w:t>
            </w:r>
            <w:r>
              <w:rPr>
                <w:webHidden/>
              </w:rPr>
              <w:tab/>
            </w:r>
            <w:r>
              <w:rPr>
                <w:webHidden/>
              </w:rPr>
              <w:fldChar w:fldCharType="begin"/>
            </w:r>
            <w:r>
              <w:rPr>
                <w:webHidden/>
              </w:rPr>
              <w:instrText xml:space="preserve"> PAGEREF _Toc383599612 \h </w:instrText>
            </w:r>
            <w:r>
              <w:rPr>
                <w:webHidden/>
              </w:rPr>
            </w:r>
            <w:r>
              <w:rPr>
                <w:webHidden/>
              </w:rPr>
              <w:fldChar w:fldCharType="separate"/>
            </w:r>
            <w:r w:rsidR="00013225">
              <w:rPr>
                <w:webHidden/>
              </w:rPr>
              <w:t>23</w:t>
            </w:r>
            <w:r>
              <w:rPr>
                <w:webHidden/>
              </w:rPr>
              <w:fldChar w:fldCharType="end"/>
            </w:r>
          </w:hyperlink>
        </w:p>
        <w:p w:rsidR="00EF517C" w:rsidRDefault="00EF517C">
          <w:pPr>
            <w:pStyle w:val="TOC2"/>
            <w:rPr>
              <w:rFonts w:asciiTheme="minorHAnsi" w:hAnsiTheme="minorHAnsi"/>
              <w:b w:val="0"/>
              <w:kern w:val="0"/>
            </w:rPr>
          </w:pPr>
          <w:hyperlink w:anchor="_Toc383599613" w:history="1">
            <w:r w:rsidRPr="005515A7">
              <w:rPr>
                <w:rStyle w:val="Hyperlink"/>
              </w:rPr>
              <w:t>B.3</w:t>
            </w:r>
            <w:r>
              <w:rPr>
                <w:rFonts w:asciiTheme="minorHAnsi" w:hAnsiTheme="minorHAnsi"/>
                <w:b w:val="0"/>
                <w:kern w:val="0"/>
              </w:rPr>
              <w:tab/>
            </w:r>
            <w:r w:rsidRPr="005515A7">
              <w:rPr>
                <w:rStyle w:val="Hyperlink"/>
              </w:rPr>
              <w:t>Additional Notes on CKAN in Production Mode</w:t>
            </w:r>
            <w:r>
              <w:rPr>
                <w:webHidden/>
              </w:rPr>
              <w:tab/>
            </w:r>
            <w:r>
              <w:rPr>
                <w:webHidden/>
              </w:rPr>
              <w:fldChar w:fldCharType="begin"/>
            </w:r>
            <w:r>
              <w:rPr>
                <w:webHidden/>
              </w:rPr>
              <w:instrText xml:space="preserve"> PAGEREF _Toc383599613 \h </w:instrText>
            </w:r>
            <w:r>
              <w:rPr>
                <w:webHidden/>
              </w:rPr>
            </w:r>
            <w:r>
              <w:rPr>
                <w:webHidden/>
              </w:rPr>
              <w:fldChar w:fldCharType="separate"/>
            </w:r>
            <w:r w:rsidR="00013225">
              <w:rPr>
                <w:webHidden/>
              </w:rPr>
              <w:t>24</w:t>
            </w:r>
            <w:r>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w:t>
      </w:r>
      <w:r w:rsidR="00847337">
        <w:rPr>
          <w:rStyle w:val="Hyperlink"/>
          <w:noProof/>
          <w:color w:val="auto"/>
          <w:u w:val="none"/>
        </w:rPr>
        <w:t>e a new Linux virtual machine</w:t>
      </w:r>
      <w:r w:rsidR="00847337">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3: Create a virtual hard disk</w:t>
      </w:r>
      <w:r w:rsidR="00847337">
        <w:rPr>
          <w:rStyle w:val="Hyperlink"/>
          <w:noProof/>
          <w:color w:val="auto"/>
          <w:u w:val="none"/>
        </w:rPr>
        <w:tab/>
        <w:t>13</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w:t>
      </w:r>
      <w:r w:rsidR="00847337">
        <w:rPr>
          <w:rStyle w:val="Hyperlink"/>
          <w:noProof/>
          <w:color w:val="auto"/>
          <w:u w:val="none"/>
        </w:rPr>
        <w:t>ure 4: Specify the image type</w:t>
      </w:r>
      <w:r w:rsidR="00847337">
        <w:rPr>
          <w:rStyle w:val="Hyperlink"/>
          <w:noProof/>
          <w:color w:val="auto"/>
          <w:u w:val="none"/>
        </w:rPr>
        <w:tab/>
        <w:t>13</w:t>
      </w:r>
    </w:p>
    <w:p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5: Specify storage allocation</w:t>
      </w:r>
      <w:r w:rsidR="00847337">
        <w:rPr>
          <w:rStyle w:val="Hyperlink"/>
          <w:noProof/>
          <w:color w:val="auto"/>
          <w:u w:val="none"/>
        </w:rPr>
        <w:tab/>
        <w:t>14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6:</w:t>
      </w:r>
      <w:r w:rsidR="00847337">
        <w:rPr>
          <w:rStyle w:val="Hyperlink"/>
          <w:noProof/>
          <w:color w:val="auto"/>
          <w:u w:val="none"/>
        </w:rPr>
        <w:t xml:space="preserve"> Configure virtual hard drive</w:t>
      </w:r>
      <w:r w:rsidR="00847337">
        <w:rPr>
          <w:rStyle w:val="Hyperlink"/>
          <w:noProof/>
          <w:color w:val="auto"/>
          <w:u w:val="none"/>
        </w:rPr>
        <w:tab/>
        <w:t>14</w:t>
      </w:r>
    </w:p>
    <w:p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7: Configuring a </w:t>
      </w:r>
      <w:r w:rsidR="00847337">
        <w:rPr>
          <w:rStyle w:val="Hyperlink"/>
          <w:noProof/>
          <w:color w:val="auto"/>
          <w:u w:val="none"/>
        </w:rPr>
        <w:t>virtual machine in VirtualBox</w:t>
      </w:r>
      <w:r w:rsidR="00847337">
        <w:rPr>
          <w:rStyle w:val="Hyperlink"/>
          <w:noProof/>
          <w:color w:val="auto"/>
          <w:u w:val="none"/>
        </w:rPr>
        <w:tab/>
        <w:t>15</w:t>
      </w:r>
    </w:p>
    <w:p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8: </w:t>
      </w:r>
      <w:r w:rsidR="00847337">
        <w:rPr>
          <w:rStyle w:val="Hyperlink"/>
          <w:noProof/>
          <w:color w:val="auto"/>
          <w:u w:val="none"/>
        </w:rPr>
        <w:t>Enabling the shared clipboard</w:t>
      </w:r>
      <w:r w:rsidR="00847337">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w:t>
      </w:r>
      <w:r w:rsidR="00847337">
        <w:rPr>
          <w:rStyle w:val="Hyperlink"/>
          <w:noProof/>
          <w:color w:val="auto"/>
          <w:u w:val="none"/>
        </w:rPr>
        <w:t>he Ubuntu ISO image in the VM</w:t>
      </w:r>
      <w:r w:rsidR="00847337">
        <w:rPr>
          <w:rStyle w:val="Hyperlink"/>
          <w:noProof/>
          <w:color w:val="auto"/>
          <w:u w:val="none"/>
        </w:rPr>
        <w:tab/>
        <w:t>17</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w:t>
      </w:r>
      <w:r w:rsidR="00847337">
        <w:rPr>
          <w:rStyle w:val="Hyperlink"/>
          <w:noProof/>
          <w:color w:val="auto"/>
          <w:u w:val="none"/>
        </w:rPr>
        <w:t>8</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w:t>
      </w:r>
      <w:r w:rsidR="00430389">
        <w:rPr>
          <w:rStyle w:val="Hyperlink"/>
          <w:noProof/>
          <w:color w:val="auto"/>
          <w:u w:val="none"/>
        </w:rPr>
        <w:t>1</w:t>
      </w:r>
      <w:r w:rsidRPr="00FB3594">
        <w:rPr>
          <w:rStyle w:val="Hyperlink"/>
          <w:noProof/>
          <w:color w:val="auto"/>
          <w:u w:val="none"/>
        </w:rPr>
        <w:t>: Config</w:t>
      </w:r>
      <w:r w:rsidR="00847337">
        <w:rPr>
          <w:rStyle w:val="Hyperlink"/>
          <w:noProof/>
          <w:color w:val="auto"/>
          <w:u w:val="none"/>
        </w:rPr>
        <w:t>uring a proxy in Ubuntu Linux</w:t>
      </w:r>
      <w:r w:rsidR="00847337">
        <w:rPr>
          <w:rStyle w:val="Hyperlink"/>
          <w:noProof/>
          <w:color w:val="auto"/>
          <w:u w:val="none"/>
        </w:rPr>
        <w:tab/>
        <w:t>20</w:t>
      </w:r>
    </w:p>
    <w:p w:rsidR="00FB3594" w:rsidRPr="00FB3594" w:rsidRDefault="00430389" w:rsidP="00FB3594">
      <w:pPr>
        <w:pStyle w:val="TableofFigures"/>
        <w:rPr>
          <w:rStyle w:val="Hyperlink"/>
          <w:noProof/>
          <w:color w:val="auto"/>
          <w:u w:val="none"/>
        </w:rPr>
      </w:pPr>
      <w:r>
        <w:rPr>
          <w:rStyle w:val="Hyperlink"/>
          <w:noProof/>
          <w:color w:val="auto"/>
          <w:u w:val="none"/>
        </w:rPr>
        <w:t>Figure 12: A diagram of NGDS</w:t>
      </w:r>
      <w:r>
        <w:rPr>
          <w:rStyle w:val="Hyperlink"/>
          <w:noProof/>
          <w:color w:val="auto"/>
          <w:u w:val="none"/>
        </w:rPr>
        <w:tab/>
        <w:t>2</w:t>
      </w:r>
      <w:r w:rsidR="00847337">
        <w:rPr>
          <w:rStyle w:val="Hyperlink"/>
          <w:noProof/>
          <w:color w:val="auto"/>
          <w:u w:val="none"/>
        </w:rPr>
        <w:t>2</w:t>
      </w:r>
    </w:p>
    <w:p w:rsidR="00FB3594" w:rsidRPr="00FB3594" w:rsidRDefault="00430389" w:rsidP="00FB3594">
      <w:pPr>
        <w:pStyle w:val="TableofFigures"/>
        <w:rPr>
          <w:rStyle w:val="Hyperlink"/>
          <w:noProof/>
          <w:color w:val="auto"/>
          <w:u w:val="none"/>
        </w:rPr>
      </w:pPr>
      <w:r>
        <w:rPr>
          <w:rStyle w:val="Hyperlink"/>
          <w:noProof/>
          <w:color w:val="auto"/>
          <w:u w:val="none"/>
        </w:rPr>
        <w:t>Figure 13: NGDS High-level Components</w:t>
      </w:r>
      <w:r>
        <w:rPr>
          <w:rStyle w:val="Hyperlink"/>
          <w:noProof/>
          <w:color w:val="auto"/>
          <w:u w:val="none"/>
        </w:rPr>
        <w:tab/>
        <w:t>2</w:t>
      </w:r>
      <w:r w:rsidR="00847337">
        <w:rPr>
          <w:rStyle w:val="Hyperlink"/>
          <w:noProof/>
          <w:color w:val="auto"/>
          <w:u w:val="none"/>
        </w:rPr>
        <w:t>3</w:t>
      </w:r>
    </w:p>
    <w:p w:rsidR="00FB3594" w:rsidRDefault="00430389" w:rsidP="00FB3594">
      <w:pPr>
        <w:pStyle w:val="TableofFigures"/>
        <w:rPr>
          <w:rFonts w:asciiTheme="minorHAnsi" w:hAnsiTheme="minorHAnsi"/>
          <w:noProof/>
        </w:rPr>
      </w:pPr>
      <w:r>
        <w:rPr>
          <w:rStyle w:val="Hyperlink"/>
          <w:noProof/>
          <w:color w:val="auto"/>
          <w:u w:val="none"/>
        </w:rPr>
        <w:t>Figure 14</w:t>
      </w:r>
      <w:r w:rsidR="00FB3594" w:rsidRPr="00FB3594">
        <w:rPr>
          <w:rStyle w:val="Hyperlink"/>
          <w:noProof/>
          <w:color w:val="auto"/>
          <w:u w:val="none"/>
        </w:rPr>
        <w:t>: NGDS Do</w:t>
      </w:r>
      <w:r>
        <w:rPr>
          <w:rStyle w:val="Hyperlink"/>
          <w:noProof/>
          <w:color w:val="auto"/>
          <w:u w:val="none"/>
        </w:rPr>
        <w:t>main Model as a Class Diagram</w:t>
      </w:r>
      <w:r>
        <w:rPr>
          <w:rStyle w:val="Hyperlink"/>
          <w:noProof/>
          <w:color w:val="auto"/>
          <w:u w:val="none"/>
        </w:rPr>
        <w:tab/>
        <w:t>2</w:t>
      </w:r>
      <w:r w:rsidR="00847337">
        <w:rPr>
          <w:rStyle w:val="Hyperlink"/>
          <w:noProof/>
          <w:color w:val="auto"/>
          <w:u w:val="none"/>
        </w:rPr>
        <w:t>4</w:t>
      </w:r>
    </w:p>
    <w:p w:rsidR="00913A76" w:rsidRDefault="00913A76" w:rsidP="00913A76">
      <w:pPr>
        <w:pStyle w:val="TableofFigures"/>
        <w:rPr>
          <w:rFonts w:asciiTheme="minorHAnsi" w:hAnsiTheme="minorHAnsi"/>
          <w:noProof/>
        </w:rPr>
      </w:pPr>
    </w:p>
    <w:p w:rsidR="006A5525" w:rsidRDefault="005D3061">
      <w:pPr>
        <w:pStyle w:val="TableofFigures"/>
        <w:rPr>
          <w:rFonts w:asciiTheme="minorHAnsi" w:hAnsiTheme="minorHAnsi"/>
          <w:noProof/>
        </w:rPr>
      </w:pPr>
      <w:hyperlink r:id="rId16" w:anchor="_Toc380757627" w:history="1"/>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bookmarkStart w:id="13" w:name="_Toc383599504"/>
      <w:r w:rsidRPr="00E4199C">
        <w:rPr>
          <w:rFonts w:asciiTheme="minorHAnsi" w:hAnsiTheme="minorHAnsi"/>
        </w:rPr>
        <w:lastRenderedPageBreak/>
        <w:t>Preface</w:t>
      </w:r>
      <w:bookmarkEnd w:id="2"/>
      <w:bookmarkEnd w:id="1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3599505"/>
      <w:r w:rsidRPr="006A47B1">
        <w:rPr>
          <w:bCs w:val="0"/>
          <w:noProof/>
        </w:rPr>
        <w:t>Purpose and Audience</w:t>
      </w:r>
      <w:bookmarkEnd w:id="14"/>
      <w:bookmarkEnd w:id="15"/>
    </w:p>
    <w:p w:rsidR="00C532D6" w:rsidRPr="009F4379"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a version 1, beta installation method in advance of a more friendly user interface to be rolled out in late</w:t>
      </w:r>
      <w:r w:rsidR="00AD0B90">
        <w:rPr>
          <w:noProof/>
        </w:rPr>
        <w:t xml:space="preserve"> 2014, but is also intended to give system administrators a more thorough understanding of the components and architecture of NGDS Node-In-A-Box (NIAB). </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 xml:space="preserve">This document </w:t>
      </w:r>
      <w:r w:rsidR="007A4291">
        <w:rPr>
          <w:noProof/>
        </w:rPr>
        <w:t>includes</w:t>
      </w:r>
      <w:r w:rsidRPr="00962782">
        <w:rPr>
          <w:noProof/>
        </w:rPr>
        <w:t>:</w:t>
      </w:r>
    </w:p>
    <w:p w:rsidR="00D04926" w:rsidRPr="00FB6A10" w:rsidRDefault="007A4291" w:rsidP="00B93AD1">
      <w:pPr>
        <w:pStyle w:val="ListParagraph"/>
        <w:numPr>
          <w:ilvl w:val="0"/>
          <w:numId w:val="11"/>
        </w:numPr>
        <w:spacing w:after="100" w:line="240" w:lineRule="auto"/>
        <w:rPr>
          <w:noProof/>
        </w:rPr>
      </w:pPr>
      <w:r>
        <w:rPr>
          <w:noProof/>
        </w:rPr>
        <w:t>A description of</w:t>
      </w:r>
      <w:r w:rsidRPr="00FB6A10">
        <w:rPr>
          <w:noProof/>
        </w:rPr>
        <w:t xml:space="preserve"> </w:t>
      </w:r>
      <w:r w:rsidR="00D04926" w:rsidRPr="00FB6A10">
        <w:rPr>
          <w:noProof/>
        </w:rPr>
        <w:t>NGDS and how it works</w:t>
      </w:r>
    </w:p>
    <w:p w:rsidR="003835B9" w:rsidRPr="00962782" w:rsidRDefault="007A4291" w:rsidP="00B93AD1">
      <w:pPr>
        <w:pStyle w:val="ListParagraph"/>
        <w:numPr>
          <w:ilvl w:val="0"/>
          <w:numId w:val="11"/>
        </w:numPr>
        <w:spacing w:after="100" w:line="240" w:lineRule="auto"/>
        <w:rPr>
          <w:noProof/>
        </w:rPr>
      </w:pPr>
      <w:r>
        <w:rPr>
          <w:noProof/>
        </w:rPr>
        <w:t>Description and enumeration of</w:t>
      </w:r>
      <w:r w:rsidR="003835B9" w:rsidRPr="00FB6A10">
        <w:rPr>
          <w:noProof/>
        </w:rPr>
        <w:t xml:space="preserve"> the components that are necessary to install the </w:t>
      </w:r>
      <w:r w:rsidR="00DA4BC1" w:rsidRPr="00415183">
        <w:rPr>
          <w:noProof/>
        </w:rPr>
        <w:t>NGDS Software Stack</w:t>
      </w:r>
    </w:p>
    <w:p w:rsidR="003835B9" w:rsidRPr="00FB6A10" w:rsidRDefault="007A4291" w:rsidP="00B93AD1">
      <w:pPr>
        <w:pStyle w:val="ListParagraph"/>
        <w:numPr>
          <w:ilvl w:val="0"/>
          <w:numId w:val="11"/>
        </w:numPr>
        <w:spacing w:after="100" w:line="240" w:lineRule="auto"/>
        <w:rPr>
          <w:noProof/>
        </w:rPr>
      </w:pPr>
      <w:r>
        <w:rPr>
          <w:noProof/>
        </w:rPr>
        <w:t>S</w:t>
      </w:r>
      <w:r w:rsidR="003835B9" w:rsidRPr="00FB6A10">
        <w:rPr>
          <w:noProof/>
        </w:rPr>
        <w:t xml:space="preserve">tep-by-step installation instructions for the </w:t>
      </w:r>
      <w:r w:rsidR="00DA4BC1" w:rsidRPr="00FB6A10">
        <w:rPr>
          <w:noProof/>
        </w:rPr>
        <w:t>NGDS Software Stack</w:t>
      </w:r>
      <w:r w:rsidR="00C347F0">
        <w:rPr>
          <w:noProof/>
        </w:rPr>
        <w:t xml:space="preserve"> on an Ubuntu Linux operating system</w:t>
      </w:r>
    </w:p>
    <w:p w:rsidR="00C532D6" w:rsidRDefault="007A4291" w:rsidP="00B93AD1">
      <w:pPr>
        <w:pStyle w:val="ListParagraph"/>
        <w:numPr>
          <w:ilvl w:val="0"/>
          <w:numId w:val="11"/>
        </w:numPr>
        <w:spacing w:after="100" w:line="240" w:lineRule="auto"/>
        <w:rPr>
          <w:noProof/>
        </w:rPr>
      </w:pPr>
      <w:r>
        <w:rPr>
          <w:noProof/>
        </w:rPr>
        <w:t xml:space="preserve">A comparison </w:t>
      </w:r>
      <w:r w:rsidR="00962782">
        <w:rPr>
          <w:noProof/>
        </w:rPr>
        <w:t>of installing the</w:t>
      </w:r>
      <w:r w:rsidR="003835B9"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003835B9" w:rsidRPr="00962782">
        <w:rPr>
          <w:noProof/>
        </w:rPr>
        <w:t>, as</w:t>
      </w:r>
      <w:r w:rsidR="00C532D6" w:rsidRPr="00FB6A10">
        <w:rPr>
          <w:noProof/>
        </w:rPr>
        <w:t xml:space="preserve"> </w:t>
      </w:r>
      <w:r>
        <w:rPr>
          <w:noProof/>
        </w:rPr>
        <w:t>opposed</w:t>
      </w:r>
      <w:r w:rsidRPr="00FB6A10">
        <w:rPr>
          <w:noProof/>
        </w:rPr>
        <w:t xml:space="preserve"> </w:t>
      </w:r>
      <w:r w:rsidR="00C532D6" w:rsidRPr="00FB6A10">
        <w:rPr>
          <w:noProof/>
        </w:rPr>
        <w:t xml:space="preserve">to </w:t>
      </w:r>
      <w:r w:rsidR="00C532D6" w:rsidRPr="00415183">
        <w:rPr>
          <w:b/>
          <w:noProof/>
        </w:rPr>
        <w:t>development</w:t>
      </w:r>
      <w:r w:rsidR="00C532D6" w:rsidRPr="00962782">
        <w:rPr>
          <w:noProof/>
        </w:rPr>
        <w:t xml:space="preserve"> mode</w:t>
      </w:r>
    </w:p>
    <w:p w:rsidR="00793177" w:rsidRPr="00962782" w:rsidRDefault="007A4291" w:rsidP="00793177">
      <w:pPr>
        <w:spacing w:after="100" w:line="240" w:lineRule="auto"/>
        <w:rPr>
          <w:noProof/>
        </w:rPr>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77463019"/>
      <w:bookmarkStart w:id="28" w:name="_Toc383599506"/>
      <w:bookmarkEnd w:id="16"/>
      <w:bookmarkEnd w:id="17"/>
      <w:bookmarkEnd w:id="18"/>
      <w:bookmarkEnd w:id="19"/>
      <w:bookmarkEnd w:id="20"/>
      <w:bookmarkEnd w:id="21"/>
      <w:bookmarkEnd w:id="22"/>
      <w:bookmarkEnd w:id="23"/>
      <w:bookmarkEnd w:id="24"/>
      <w:bookmarkEnd w:id="25"/>
      <w:bookmarkEnd w:id="26"/>
      <w:bookmarkEnd w:id="28"/>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9" w:name="_Toc380693504"/>
      <w:bookmarkStart w:id="30" w:name="_Toc380693693"/>
      <w:bookmarkStart w:id="31" w:name="_Toc380696906"/>
      <w:bookmarkStart w:id="32" w:name="_Toc380734569"/>
      <w:bookmarkStart w:id="33" w:name="_Toc380756453"/>
      <w:bookmarkStart w:id="34" w:name="_Toc382489317"/>
      <w:bookmarkStart w:id="35" w:name="_Toc382491042"/>
      <w:bookmarkStart w:id="36" w:name="_Toc382492805"/>
      <w:bookmarkStart w:id="37" w:name="_Toc382923215"/>
      <w:bookmarkStart w:id="38" w:name="_Toc382923330"/>
      <w:bookmarkStart w:id="39" w:name="_Toc382934941"/>
      <w:bookmarkStart w:id="40" w:name="_Toc383599507"/>
      <w:bookmarkEnd w:id="29"/>
      <w:bookmarkEnd w:id="30"/>
      <w:bookmarkEnd w:id="31"/>
      <w:bookmarkEnd w:id="32"/>
      <w:bookmarkEnd w:id="33"/>
      <w:bookmarkEnd w:id="34"/>
      <w:bookmarkEnd w:id="35"/>
      <w:bookmarkEnd w:id="36"/>
      <w:bookmarkEnd w:id="37"/>
      <w:bookmarkEnd w:id="38"/>
      <w:bookmarkEnd w:id="39"/>
      <w:bookmarkEnd w:id="40"/>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41" w:name="_Toc380693505"/>
      <w:bookmarkStart w:id="42" w:name="_Toc380693694"/>
      <w:bookmarkStart w:id="43" w:name="_Toc380696907"/>
      <w:bookmarkStart w:id="44" w:name="_Toc380734570"/>
      <w:bookmarkStart w:id="45" w:name="_Toc380756454"/>
      <w:bookmarkStart w:id="46" w:name="_Toc382489318"/>
      <w:bookmarkStart w:id="47" w:name="_Toc382491043"/>
      <w:bookmarkStart w:id="48" w:name="_Toc382492806"/>
      <w:bookmarkStart w:id="49" w:name="_Toc382923216"/>
      <w:bookmarkStart w:id="50" w:name="_Toc382923331"/>
      <w:bookmarkStart w:id="51" w:name="_Toc382934942"/>
      <w:bookmarkStart w:id="52" w:name="_Toc383599508"/>
      <w:bookmarkEnd w:id="41"/>
      <w:bookmarkEnd w:id="42"/>
      <w:bookmarkEnd w:id="43"/>
      <w:bookmarkEnd w:id="44"/>
      <w:bookmarkEnd w:id="45"/>
      <w:bookmarkEnd w:id="46"/>
      <w:bookmarkEnd w:id="47"/>
      <w:bookmarkEnd w:id="48"/>
      <w:bookmarkEnd w:id="49"/>
      <w:bookmarkEnd w:id="50"/>
      <w:bookmarkEnd w:id="51"/>
      <w:bookmarkEnd w:id="52"/>
    </w:p>
    <w:p w:rsidR="00B32AA3" w:rsidRPr="006A47B1" w:rsidRDefault="00B32AA3" w:rsidP="000D2F9F">
      <w:pPr>
        <w:pStyle w:val="Heading2"/>
        <w:numPr>
          <w:ilvl w:val="1"/>
          <w:numId w:val="30"/>
        </w:numPr>
        <w:ind w:left="0" w:firstLine="0"/>
        <w:rPr>
          <w:bCs w:val="0"/>
          <w:noProof/>
        </w:rPr>
      </w:pPr>
      <w:bookmarkStart w:id="53" w:name="_Toc383599509"/>
      <w:bookmarkEnd w:id="27"/>
      <w:r>
        <w:rPr>
          <w:bCs w:val="0"/>
          <w:noProof/>
        </w:rPr>
        <w:t>Document Roadmap</w:t>
      </w:r>
      <w:bookmarkEnd w:id="53"/>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Pr="00415183" w:rsidRDefault="00E20FA4" w:rsidP="00B93AD1">
      <w:pPr>
        <w:pStyle w:val="ListParagraph"/>
        <w:numPr>
          <w:ilvl w:val="0"/>
          <w:numId w:val="12"/>
        </w:numPr>
        <w:spacing w:after="100" w:line="240" w:lineRule="auto"/>
      </w:pPr>
      <w:r>
        <w:t>Appendix B</w:t>
      </w:r>
      <w:r w:rsidR="00D978ED">
        <w:t>: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3599510"/>
      <w:bookmarkEnd w:id="3"/>
      <w:bookmarkEnd w:id="4"/>
      <w:bookmarkEnd w:id="5"/>
      <w:bookmarkEnd w:id="6"/>
      <w:bookmarkEnd w:id="7"/>
      <w:bookmarkEnd w:id="8"/>
      <w:bookmarkEnd w:id="9"/>
      <w:bookmarkEnd w:id="10"/>
      <w:bookmarkEnd w:id="11"/>
      <w:bookmarkEnd w:id="12"/>
      <w:bookmarkEnd w:id="54"/>
      <w:bookmarkEnd w:id="55"/>
      <w:bookmarkEnd w:id="56"/>
      <w:bookmarkEnd w:id="57"/>
      <w:bookmarkEnd w:id="58"/>
      <w:bookmarkEnd w:id="59"/>
      <w:bookmarkEnd w:id="60"/>
      <w:bookmarkEnd w:id="61"/>
      <w:bookmarkEnd w:id="62"/>
      <w:bookmarkEnd w:id="63"/>
      <w:r>
        <w:rPr>
          <w:bCs w:val="0"/>
          <w:noProof/>
        </w:rPr>
        <w:t>System Scope and Background</w:t>
      </w:r>
      <w:bookmarkEnd w:id="64"/>
    </w:p>
    <w:p w:rsidR="009B70BA" w:rsidRDefault="007A4291" w:rsidP="00415183">
      <w:pPr>
        <w:spacing w:after="100" w:line="240" w:lineRule="auto"/>
      </w:pPr>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rsidR="00F8717F" w:rsidRPr="00F8717F" w:rsidRDefault="009B70BA" w:rsidP="00BC548C">
      <w:pPr>
        <w:spacing w:line="240" w:lineRule="auto"/>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hyperlink r:id="rId17" w:history="1">
        <w:r w:rsidR="00F8717F" w:rsidRPr="00F8717F">
          <w:rPr>
            <w:rStyle w:val="Hyperlink"/>
            <w:rFonts w:asciiTheme="minorHAnsi" w:hAnsiTheme="minorHAnsi"/>
          </w:rPr>
          <w:t>geothermaldata.org</w:t>
        </w:r>
      </w:hyperlink>
      <w:r w:rsidR="00B44FD6" w:rsidRPr="00F8717F">
        <w:t>.</w:t>
      </w:r>
    </w:p>
    <w:p w:rsidR="00FC2F80" w:rsidRPr="00F8717F" w:rsidRDefault="00094388" w:rsidP="002C4709">
      <w:pPr>
        <w:pStyle w:val="Heading2"/>
      </w:pPr>
      <w:bookmarkStart w:id="65" w:name="_Toc383599511"/>
      <w:r>
        <w:t>T</w:t>
      </w:r>
      <w:r w:rsidR="008B1423" w:rsidRPr="00F8717F">
        <w:t>he NGDS Software Stack</w:t>
      </w:r>
      <w:bookmarkEnd w:id="65"/>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w:t>
      </w:r>
      <w:r w:rsidR="00094388">
        <w:rPr>
          <w:bCs/>
        </w:rPr>
        <w:t>that support release of data for the NGDS, cre</w:t>
      </w:r>
      <w:r w:rsidR="00094388">
        <w:rPr>
          <w:bCs/>
        </w:rPr>
        <w:t>a</w:t>
      </w:r>
      <w:r w:rsidR="00094388">
        <w:rPr>
          <w:bCs/>
        </w:rPr>
        <w:t>tion and publication of metadata records, and search of the metadata catalog hosted by an NGDS node.</w:t>
      </w:r>
      <w:r w:rsidR="00094388" w:rsidRPr="005E68DF">
        <w:rPr>
          <w:bCs/>
        </w:rPr>
        <w:t xml:space="preserve"> </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and ma</w:t>
      </w:r>
      <w:r w:rsidR="00CD5309" w:rsidRPr="00855236">
        <w:t>n</w:t>
      </w:r>
      <w:r w:rsidR="00CD5309" w:rsidRPr="00855236">
        <w:t xml:space="preserve">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w:t>
      </w:r>
      <w:r w:rsidR="00CD5309" w:rsidRPr="00855236">
        <w:t>r</w:t>
      </w:r>
      <w:r w:rsidR="00CD5309" w:rsidRPr="00855236">
        <w:t xml:space="preserve">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w:t>
      </w:r>
      <w:r w:rsidR="00EB1AF6">
        <w:t>h</w:t>
      </w:r>
      <w:r w:rsidR="00EB1AF6">
        <w:t>ing node</w:t>
      </w:r>
      <w:r w:rsidR="00D25769">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update sofware components in the stack; generally installed in a development framework that enables debugging at the cost of performance.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66" w:name="_Toc378853134"/>
      <w:bookmarkStart w:id="67" w:name="_Toc379537584"/>
      <w:bookmarkStart w:id="68" w:name="_Toc378853135"/>
      <w:bookmarkStart w:id="69" w:name="_Toc379537585"/>
      <w:bookmarkStart w:id="70" w:name="_Toc378853136"/>
      <w:bookmarkStart w:id="71" w:name="_Toc379537586"/>
      <w:bookmarkStart w:id="72" w:name="_Toc378853137"/>
      <w:bookmarkStart w:id="73" w:name="_Toc379537587"/>
      <w:bookmarkStart w:id="74" w:name="_Toc378853138"/>
      <w:bookmarkStart w:id="75" w:name="_Toc379537588"/>
      <w:bookmarkStart w:id="76" w:name="_Toc380693510"/>
      <w:bookmarkStart w:id="77" w:name="_Toc380693699"/>
      <w:bookmarkStart w:id="78" w:name="_Toc380696912"/>
      <w:bookmarkStart w:id="79" w:name="_Toc380734575"/>
      <w:bookmarkStart w:id="80" w:name="_Toc380756459"/>
      <w:bookmarkStart w:id="81" w:name="_Toc380693522"/>
      <w:bookmarkStart w:id="82" w:name="_Toc380693711"/>
      <w:bookmarkStart w:id="83" w:name="_Toc380696924"/>
      <w:bookmarkStart w:id="84" w:name="_Toc380734587"/>
      <w:bookmarkStart w:id="85" w:name="_Toc380756466"/>
      <w:bookmarkStart w:id="86" w:name="_Toc380693523"/>
      <w:bookmarkStart w:id="87" w:name="_Toc380693712"/>
      <w:bookmarkStart w:id="88" w:name="_Toc380696925"/>
      <w:bookmarkStart w:id="89" w:name="_Toc380734588"/>
      <w:bookmarkStart w:id="90" w:name="_Toc380756467"/>
      <w:bookmarkStart w:id="91" w:name="_Toc380693524"/>
      <w:bookmarkStart w:id="92" w:name="_Toc380693713"/>
      <w:bookmarkStart w:id="93" w:name="_Toc380696926"/>
      <w:bookmarkStart w:id="94" w:name="_Toc380734589"/>
      <w:bookmarkStart w:id="95" w:name="_Toc380756468"/>
      <w:bookmarkStart w:id="96" w:name="_Toc380693525"/>
      <w:bookmarkStart w:id="97" w:name="_Toc380693714"/>
      <w:bookmarkStart w:id="98" w:name="_Toc380696927"/>
      <w:bookmarkStart w:id="99" w:name="_Toc380734590"/>
      <w:bookmarkStart w:id="100" w:name="_Toc380756469"/>
      <w:bookmarkStart w:id="101" w:name="_Toc380693526"/>
      <w:bookmarkStart w:id="102" w:name="_Toc380693715"/>
      <w:bookmarkStart w:id="103" w:name="_Toc380696928"/>
      <w:bookmarkStart w:id="104" w:name="_Toc380734591"/>
      <w:bookmarkStart w:id="105" w:name="_Toc380756470"/>
      <w:bookmarkStart w:id="106" w:name="_Toc380734592"/>
      <w:bookmarkStart w:id="107" w:name="_Toc380756471"/>
      <w:bookmarkStart w:id="108" w:name="_Toc380734593"/>
      <w:bookmarkStart w:id="109" w:name="_Toc380756472"/>
      <w:bookmarkStart w:id="110" w:name="_Toc380734594"/>
      <w:bookmarkStart w:id="111" w:name="_Toc380756473"/>
      <w:bookmarkStart w:id="112" w:name="_Toc380734595"/>
      <w:bookmarkStart w:id="113" w:name="_Toc380756474"/>
      <w:bookmarkStart w:id="114" w:name="_Toc380734596"/>
      <w:bookmarkStart w:id="115" w:name="_Toc380756475"/>
      <w:bookmarkStart w:id="116" w:name="_Toc380734597"/>
      <w:bookmarkStart w:id="117" w:name="_Toc380756476"/>
      <w:bookmarkStart w:id="118" w:name="_Toc380734598"/>
      <w:bookmarkStart w:id="119" w:name="_Toc380756477"/>
      <w:bookmarkStart w:id="120" w:name="_Toc379537590"/>
      <w:bookmarkStart w:id="121" w:name="_Toc379537591"/>
      <w:bookmarkStart w:id="122" w:name="_Toc379537592"/>
      <w:bookmarkStart w:id="123" w:name="_Toc379537593"/>
      <w:bookmarkStart w:id="124" w:name="_Toc379537594"/>
      <w:bookmarkStart w:id="125" w:name="_Toc379537595"/>
      <w:bookmarkStart w:id="126" w:name="_Toc379537596"/>
      <w:bookmarkStart w:id="127" w:name="_Toc379537597"/>
      <w:bookmarkStart w:id="128" w:name="_Toc379537598"/>
      <w:bookmarkStart w:id="129" w:name="_Toc379537599"/>
      <w:bookmarkStart w:id="130" w:name="_Toc379537600"/>
      <w:bookmarkStart w:id="131" w:name="_Toc379537601"/>
      <w:bookmarkStart w:id="132" w:name="_Toc379537602"/>
      <w:bookmarkStart w:id="133" w:name="_Toc379537603"/>
      <w:bookmarkStart w:id="134" w:name="_Toc379537604"/>
      <w:bookmarkStart w:id="135" w:name="_Toc379537605"/>
      <w:bookmarkStart w:id="136" w:name="_Toc379537606"/>
      <w:bookmarkStart w:id="137" w:name="_Toc379537607"/>
      <w:bookmarkStart w:id="138" w:name="_Toc379537608"/>
      <w:bookmarkStart w:id="139" w:name="_Toc379537609"/>
      <w:bookmarkStart w:id="140" w:name="_Toc379537610"/>
      <w:bookmarkStart w:id="141" w:name="_Toc379537611"/>
      <w:bookmarkStart w:id="142" w:name="_Toc379537612"/>
      <w:bookmarkStart w:id="143" w:name="_Toc379537613"/>
      <w:bookmarkStart w:id="144" w:name="_Toc379537614"/>
      <w:bookmarkStart w:id="145" w:name="_Toc379537615"/>
      <w:bookmarkStart w:id="146" w:name="_Toc379537616"/>
      <w:bookmarkStart w:id="147" w:name="_Toc379537617"/>
      <w:bookmarkStart w:id="148" w:name="_Toc379537618"/>
      <w:bookmarkStart w:id="149" w:name="_Toc379537619"/>
      <w:bookmarkStart w:id="150" w:name="_Toc379537620"/>
      <w:bookmarkStart w:id="151" w:name="_Toc379537621"/>
      <w:bookmarkStart w:id="152" w:name="_Toc379537622"/>
      <w:bookmarkStart w:id="153" w:name="_Toc379537623"/>
      <w:bookmarkStart w:id="154" w:name="_Toc379537624"/>
      <w:bookmarkStart w:id="155" w:name="_Toc379537625"/>
      <w:bookmarkStart w:id="156" w:name="_Toc379537626"/>
      <w:bookmarkStart w:id="157" w:name="_Toc379537627"/>
      <w:bookmarkStart w:id="158" w:name="_Toc379537628"/>
      <w:bookmarkStart w:id="159" w:name="_Toc379537629"/>
      <w:bookmarkStart w:id="160" w:name="_Toc379537630"/>
      <w:bookmarkStart w:id="161" w:name="_Toc379537631"/>
      <w:bookmarkStart w:id="162" w:name="_Toc379537632"/>
      <w:bookmarkStart w:id="163" w:name="_Toc379537633"/>
      <w:bookmarkStart w:id="164" w:name="_Toc379537634"/>
      <w:bookmarkStart w:id="165" w:name="_Toc379537635"/>
      <w:bookmarkStart w:id="166" w:name="_Toc379537636"/>
      <w:bookmarkStart w:id="167" w:name="_Toc379537637"/>
      <w:bookmarkStart w:id="168" w:name="_Toc379537638"/>
      <w:bookmarkStart w:id="169" w:name="_Toc379537639"/>
      <w:bookmarkStart w:id="170" w:name="_Toc379537640"/>
      <w:bookmarkStart w:id="171" w:name="_Toc379537641"/>
      <w:bookmarkStart w:id="172" w:name="_Toc379537642"/>
      <w:bookmarkStart w:id="173" w:name="_Toc379537643"/>
      <w:bookmarkStart w:id="174" w:name="_Toc379537644"/>
      <w:bookmarkStart w:id="175" w:name="_Toc379537645"/>
      <w:bookmarkStart w:id="176" w:name="_Toc379537646"/>
      <w:bookmarkStart w:id="177" w:name="_Toc379537647"/>
      <w:bookmarkStart w:id="178" w:name="_Toc379537648"/>
      <w:bookmarkStart w:id="179" w:name="_Toc379537649"/>
      <w:bookmarkStart w:id="180" w:name="_Toc379537650"/>
      <w:bookmarkStart w:id="181" w:name="_Toc379537651"/>
      <w:bookmarkStart w:id="182" w:name="_Toc379537652"/>
      <w:bookmarkStart w:id="183" w:name="_Toc379537653"/>
      <w:bookmarkStart w:id="184" w:name="_Toc379537654"/>
      <w:bookmarkStart w:id="185" w:name="_Ref377462760"/>
      <w:bookmarkStart w:id="186" w:name="_Toc377463021"/>
      <w:bookmarkStart w:id="187" w:name="_Ref377463529"/>
      <w:bookmarkStart w:id="188" w:name="_Toc38359951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981B61">
        <w:rPr>
          <w:rFonts w:asciiTheme="minorHAnsi" w:hAnsiTheme="minorHAnsi"/>
        </w:rPr>
        <w:t>Prerequisites</w:t>
      </w:r>
      <w:bookmarkEnd w:id="185"/>
      <w:bookmarkEnd w:id="186"/>
      <w:bookmarkEnd w:id="187"/>
      <w:bookmarkEnd w:id="188"/>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5435C4" w:rsidP="00B93AD1">
      <w:pPr>
        <w:pStyle w:val="ListParagraph"/>
        <w:numPr>
          <w:ilvl w:val="0"/>
          <w:numId w:val="17"/>
        </w:numPr>
        <w:spacing w:after="120" w:line="240" w:lineRule="auto"/>
      </w:pPr>
      <w:r>
        <w:t>Internet</w:t>
      </w:r>
      <w:r w:rsidRPr="005E68DF">
        <w:t xml:space="preserve"> </w:t>
      </w:r>
      <w:r w:rsidR="006900EA" w:rsidRPr="005E68DF">
        <w:t>access</w:t>
      </w:r>
    </w:p>
    <w:p w:rsidR="006900EA" w:rsidRDefault="006900EA" w:rsidP="00B93AD1">
      <w:pPr>
        <w:pStyle w:val="ListParagraph"/>
        <w:numPr>
          <w:ilvl w:val="0"/>
          <w:numId w:val="17"/>
        </w:numPr>
        <w:spacing w:after="120" w:line="240" w:lineRule="auto"/>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793177" w:rsidRPr="00F275A4">
        <w:t>Appendix A</w:t>
      </w:r>
      <w:r w:rsidR="006900EA" w:rsidRPr="00F275A4">
        <w:t xml:space="preserve"> of this doc</w:t>
      </w:r>
      <w:r w:rsidR="006900EA" w:rsidRPr="00F275A4">
        <w:t>u</w:t>
      </w:r>
      <w:r w:rsidR="006900EA" w:rsidRPr="00F275A4">
        <w:t>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w:t>
      </w:r>
      <w:r w:rsidR="005A2455">
        <w:t>a</w:t>
      </w:r>
      <w:r w:rsidR="005A2455">
        <w:t>cle VM Virtual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89" w:name="_Toc379537656"/>
      <w:bookmarkStart w:id="190" w:name="_Toc379537657"/>
      <w:bookmarkStart w:id="191" w:name="_Toc379537658"/>
      <w:bookmarkStart w:id="192" w:name="_Toc379537659"/>
      <w:bookmarkStart w:id="193" w:name="_Toc379537660"/>
      <w:bookmarkStart w:id="194" w:name="_Toc379537661"/>
      <w:bookmarkStart w:id="195" w:name="_Toc379537691"/>
      <w:bookmarkStart w:id="196" w:name="_Toc378853151"/>
      <w:bookmarkStart w:id="197" w:name="_Toc379537692"/>
      <w:bookmarkStart w:id="198" w:name="_Ref377462812"/>
      <w:bookmarkStart w:id="199" w:name="_Toc377463032"/>
      <w:bookmarkStart w:id="200" w:name="_Toc383599513"/>
      <w:bookmarkEnd w:id="189"/>
      <w:bookmarkEnd w:id="190"/>
      <w:bookmarkEnd w:id="191"/>
      <w:bookmarkEnd w:id="192"/>
      <w:bookmarkEnd w:id="193"/>
      <w:bookmarkEnd w:id="194"/>
      <w:bookmarkEnd w:id="195"/>
      <w:bookmarkEnd w:id="196"/>
      <w:bookmarkEnd w:id="197"/>
      <w:r w:rsidRPr="00415183">
        <w:rPr>
          <w:rFonts w:asciiTheme="minorHAnsi" w:hAnsiTheme="minorHAnsi"/>
        </w:rPr>
        <w:lastRenderedPageBreak/>
        <w:t>Install the NGDS Software Stack</w:t>
      </w:r>
      <w:bookmarkEnd w:id="198"/>
      <w:bookmarkEnd w:id="199"/>
      <w:bookmarkEnd w:id="200"/>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w:t>
      </w:r>
      <w:r w:rsidR="003C061B">
        <w:t>S</w:t>
      </w:r>
      <w:r w:rsidRPr="005E68DF">
        <w:t>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4C2EC3" w:rsidP="00415183">
      <w:pPr>
        <w:pStyle w:val="Body"/>
        <w:spacing w:before="0" w:after="100" w:line="240" w:lineRule="auto"/>
        <w:rPr>
          <w:rFonts w:asciiTheme="minorHAnsi" w:hAnsiTheme="minorHAnsi"/>
        </w:rPr>
      </w:pPr>
      <w:r>
        <w:rPr>
          <w:rFonts w:asciiTheme="minorHAnsi" w:hAnsiTheme="minorHAnsi"/>
        </w:rPr>
        <w:t>To install these components, the computer on which they will be installed must have access to the Inte</w:t>
      </w:r>
      <w:r>
        <w:rPr>
          <w:rFonts w:asciiTheme="minorHAnsi" w:hAnsiTheme="minorHAnsi"/>
        </w:rPr>
        <w:t>r</w:t>
      </w:r>
      <w:r>
        <w:rPr>
          <w:rFonts w:asciiTheme="minorHAnsi" w:hAnsiTheme="minorHAnsi"/>
        </w:rPr>
        <w:t>net. All of</w:t>
      </w:r>
      <w:r w:rsidRPr="005E68DF">
        <w:rPr>
          <w:rFonts w:asciiTheme="minorHAnsi" w:hAnsiTheme="minorHAnsi"/>
        </w:rPr>
        <w:t xml:space="preserve"> these components</w:t>
      </w:r>
      <w:r w:rsidR="00050B9B">
        <w:rPr>
          <w:rFonts w:asciiTheme="minorHAnsi" w:hAnsiTheme="minorHAnsi"/>
        </w:rPr>
        <w:t xml:space="preserve"> (with the exception of Git)</w:t>
      </w:r>
      <w:r w:rsidRPr="005E68DF">
        <w:rPr>
          <w:rFonts w:asciiTheme="minorHAnsi" w:hAnsiTheme="minorHAnsi"/>
        </w:rPr>
        <w:t xml:space="preserve"> will be installed automatically by the NGDS Software Stack </w:t>
      </w:r>
      <w:r>
        <w:rPr>
          <w:rFonts w:asciiTheme="minorHAnsi" w:hAnsiTheme="minorHAnsi"/>
        </w:rPr>
        <w:t>installation script.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D4CC034" wp14:editId="34768ED7">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 xml:space="preserve">Ubuntu </w:t>
                                  </w:r>
                                </w:p>
                                <w:p w:rsidR="005D3061" w:rsidRPr="0017463B" w:rsidRDefault="005D3061"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GDAL</w:t>
                                  </w:r>
                                </w:p>
                                <w:p w:rsidR="005D3061" w:rsidRPr="0017463B" w:rsidRDefault="005D3061"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NGDS</w:t>
                                  </w:r>
                                </w:p>
                                <w:p w:rsidR="005D3061" w:rsidRPr="0017463B" w:rsidRDefault="005D3061" w:rsidP="0017463B">
                                  <w:pPr>
                                    <w:spacing w:after="0" w:line="240" w:lineRule="auto"/>
                                    <w:contextualSpacing/>
                                    <w:jc w:val="center"/>
                                    <w:rPr>
                                      <w:sz w:val="12"/>
                                    </w:rPr>
                                  </w:pPr>
                                  <w:r w:rsidRPr="0017463B">
                                    <w:rPr>
                                      <w:sz w:val="12"/>
                                    </w:rPr>
                                    <w:t>Harvester</w:t>
                                  </w:r>
                                </w:p>
                                <w:p w:rsidR="005D3061" w:rsidRPr="0017463B" w:rsidRDefault="005D3061"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Java Development Kit</w:t>
                                  </w:r>
                                </w:p>
                                <w:p w:rsidR="005D3061" w:rsidRPr="0017463B" w:rsidRDefault="005D3061"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 xml:space="preserve">Postgres </w:t>
                                  </w:r>
                                </w:p>
                                <w:p w:rsidR="005D3061" w:rsidRPr="0017463B" w:rsidRDefault="005D3061"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Apache Tomcat</w:t>
                                  </w:r>
                                </w:p>
                                <w:p w:rsidR="005D3061" w:rsidRPr="0017463B" w:rsidRDefault="005D3061"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Default="005D3061" w:rsidP="0017463B">
                                  <w:pPr>
                                    <w:spacing w:after="0" w:line="240" w:lineRule="auto"/>
                                    <w:contextualSpacing/>
                                    <w:jc w:val="center"/>
                                    <w:rPr>
                                      <w:sz w:val="12"/>
                                    </w:rPr>
                                  </w:pPr>
                                  <w:r>
                                    <w:rPr>
                                      <w:sz w:val="12"/>
                                    </w:rPr>
                                    <w:t>DatastoreR</w:t>
                                  </w:r>
                                </w:p>
                                <w:p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D03A8A" w:rsidRDefault="005D3061" w:rsidP="0017463B">
                                  <w:pPr>
                                    <w:spacing w:after="0" w:line="240" w:lineRule="auto"/>
                                    <w:contextualSpacing/>
                                    <w:jc w:val="center"/>
                                    <w:rPr>
                                      <w:sz w:val="12"/>
                                    </w:rPr>
                                  </w:pPr>
                                  <w:r>
                                    <w:rPr>
                                      <w:sz w:val="12"/>
                                    </w:rPr>
                                    <w:t>Datastore</w:t>
                                  </w:r>
                                </w:p>
                                <w:p w:rsidR="005D3061" w:rsidRPr="0017463B" w:rsidRDefault="005D306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D03A8A" w:rsidRDefault="005D3061" w:rsidP="0017463B">
                                  <w:pPr>
                                    <w:spacing w:after="0" w:line="240" w:lineRule="auto"/>
                                    <w:contextualSpacing/>
                                    <w:jc w:val="center"/>
                                    <w:rPr>
                                      <w:sz w:val="12"/>
                                    </w:rPr>
                                  </w:pPr>
                                  <w:r>
                                    <w:rPr>
                                      <w:sz w:val="12"/>
                                    </w:rPr>
                                    <w:t>NGDS</w:t>
                                  </w:r>
                                </w:p>
                                <w:p w:rsidR="005D3061" w:rsidRPr="0017463B" w:rsidRDefault="005D306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Default="005D3061" w:rsidP="0017463B">
                                  <w:pPr>
                                    <w:spacing w:after="0" w:line="240" w:lineRule="auto"/>
                                    <w:contextualSpacing/>
                                    <w:jc w:val="center"/>
                                    <w:rPr>
                                      <w:sz w:val="12"/>
                                    </w:rPr>
                                  </w:pPr>
                                  <w:r>
                                    <w:rPr>
                                      <w:sz w:val="12"/>
                                    </w:rPr>
                                    <w:t>Spatial</w:t>
                                  </w:r>
                                </w:p>
                                <w:p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Default="005D3061" w:rsidP="0017463B">
                                  <w:pPr>
                                    <w:spacing w:after="0" w:line="240" w:lineRule="auto"/>
                                    <w:contextualSpacing/>
                                    <w:jc w:val="center"/>
                                    <w:rPr>
                                      <w:sz w:val="12"/>
                                    </w:rPr>
                                  </w:pPr>
                                  <w:r>
                                    <w:rPr>
                                      <w:sz w:val="12"/>
                                    </w:rPr>
                                    <w:t>Importlib</w:t>
                                  </w:r>
                                </w:p>
                                <w:p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Default="005D3061" w:rsidP="0017463B">
                                  <w:pPr>
                                    <w:spacing w:after="0" w:line="240" w:lineRule="auto"/>
                                    <w:contextualSpacing/>
                                    <w:jc w:val="center"/>
                                    <w:rPr>
                                      <w:sz w:val="12"/>
                                    </w:rPr>
                                  </w:pPr>
                                  <w:r>
                                    <w:rPr>
                                      <w:sz w:val="12"/>
                                    </w:rPr>
                                    <w:t>Apache</w:t>
                                  </w:r>
                                </w:p>
                                <w:p w:rsidR="005D3061" w:rsidRPr="0017463B" w:rsidRDefault="005D3061"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D3061" w:rsidRPr="0017463B" w:rsidRDefault="005D3061"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5D3061" w:rsidRPr="00F8738E" w:rsidRDefault="005D3061" w:rsidP="00415183">
                              <w:pPr>
                                <w:pStyle w:val="Caption"/>
                                <w:jc w:val="center"/>
                                <w:rPr>
                                  <w:noProof/>
                                </w:rPr>
                              </w:pPr>
                              <w:bookmarkStart w:id="201" w:name="_Toc382558280"/>
                              <w:r>
                                <w:t xml:space="preserve">Figure </w:t>
                              </w:r>
                              <w:r>
                                <w:fldChar w:fldCharType="begin"/>
                              </w:r>
                              <w:r>
                                <w:instrText xml:space="preserve"> SEQ Figure \* ARABIC </w:instrText>
                              </w:r>
                              <w:r>
                                <w:fldChar w:fldCharType="separate"/>
                              </w:r>
                              <w:r w:rsidR="00013225">
                                <w:rPr>
                                  <w:noProof/>
                                </w:rPr>
                                <w:t>1</w:t>
                              </w:r>
                              <w:r>
                                <w:rPr>
                                  <w:noProof/>
                                </w:rPr>
                                <w:fldChar w:fldCharType="end"/>
                              </w:r>
                              <w:r>
                                <w:t>: NGDS Software Stack in Production Mode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5D3061" w:rsidRPr="0017463B" w:rsidRDefault="005D3061"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5D3061" w:rsidRPr="0017463B" w:rsidRDefault="005D3061"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 xml:space="preserve">Ubuntu </w:t>
                            </w:r>
                          </w:p>
                          <w:p w:rsidR="005D3061" w:rsidRPr="0017463B" w:rsidRDefault="005D3061"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GDAL</w:t>
                            </w:r>
                          </w:p>
                          <w:p w:rsidR="005D3061" w:rsidRPr="0017463B" w:rsidRDefault="005D3061"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NGDS</w:t>
                            </w:r>
                          </w:p>
                          <w:p w:rsidR="005D3061" w:rsidRPr="0017463B" w:rsidRDefault="005D3061" w:rsidP="0017463B">
                            <w:pPr>
                              <w:spacing w:after="0" w:line="240" w:lineRule="auto"/>
                              <w:contextualSpacing/>
                              <w:jc w:val="center"/>
                              <w:rPr>
                                <w:sz w:val="12"/>
                              </w:rPr>
                            </w:pPr>
                            <w:r w:rsidRPr="0017463B">
                              <w:rPr>
                                <w:sz w:val="12"/>
                              </w:rPr>
                              <w:t>Harvester</w:t>
                            </w:r>
                          </w:p>
                          <w:p w:rsidR="005D3061" w:rsidRPr="0017463B" w:rsidRDefault="005D3061"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Java Development Kit</w:t>
                            </w:r>
                          </w:p>
                          <w:p w:rsidR="005D3061" w:rsidRPr="0017463B" w:rsidRDefault="005D3061"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 xml:space="preserve">Postgres </w:t>
                            </w:r>
                          </w:p>
                          <w:p w:rsidR="005D3061" w:rsidRPr="0017463B" w:rsidRDefault="005D3061"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Apache Tomcat</w:t>
                            </w:r>
                          </w:p>
                          <w:p w:rsidR="005D3061" w:rsidRPr="0017463B" w:rsidRDefault="005D3061"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5D3061" w:rsidRPr="0017463B" w:rsidRDefault="005D3061"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5D3061" w:rsidRDefault="005D3061" w:rsidP="0017463B">
                            <w:pPr>
                              <w:spacing w:after="0" w:line="240" w:lineRule="auto"/>
                              <w:contextualSpacing/>
                              <w:jc w:val="center"/>
                              <w:rPr>
                                <w:sz w:val="12"/>
                              </w:rPr>
                            </w:pPr>
                            <w:r>
                              <w:rPr>
                                <w:sz w:val="12"/>
                              </w:rPr>
                              <w:t>DatastoreR</w:t>
                            </w:r>
                          </w:p>
                          <w:p w:rsidR="005D3061" w:rsidRPr="0017463B" w:rsidRDefault="005D3061"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5D3061" w:rsidRPr="00D03A8A" w:rsidRDefault="005D3061" w:rsidP="0017463B">
                            <w:pPr>
                              <w:spacing w:after="0" w:line="240" w:lineRule="auto"/>
                              <w:contextualSpacing/>
                              <w:jc w:val="center"/>
                              <w:rPr>
                                <w:sz w:val="12"/>
                              </w:rPr>
                            </w:pPr>
                            <w:r>
                              <w:rPr>
                                <w:sz w:val="12"/>
                              </w:rPr>
                              <w:t>Datastore</w:t>
                            </w:r>
                          </w:p>
                          <w:p w:rsidR="005D3061" w:rsidRPr="0017463B" w:rsidRDefault="005D3061"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5D3061" w:rsidRPr="00D03A8A" w:rsidRDefault="005D3061" w:rsidP="0017463B">
                            <w:pPr>
                              <w:spacing w:after="0" w:line="240" w:lineRule="auto"/>
                              <w:contextualSpacing/>
                              <w:jc w:val="center"/>
                              <w:rPr>
                                <w:sz w:val="12"/>
                              </w:rPr>
                            </w:pPr>
                            <w:r>
                              <w:rPr>
                                <w:sz w:val="12"/>
                              </w:rPr>
                              <w:t>NGDS</w:t>
                            </w:r>
                          </w:p>
                          <w:p w:rsidR="005D3061" w:rsidRPr="0017463B" w:rsidRDefault="005D3061"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5D3061" w:rsidRDefault="005D3061" w:rsidP="0017463B">
                            <w:pPr>
                              <w:spacing w:after="0" w:line="240" w:lineRule="auto"/>
                              <w:contextualSpacing/>
                              <w:jc w:val="center"/>
                              <w:rPr>
                                <w:sz w:val="12"/>
                              </w:rPr>
                            </w:pPr>
                            <w:r>
                              <w:rPr>
                                <w:sz w:val="12"/>
                              </w:rPr>
                              <w:t>Spatial</w:t>
                            </w:r>
                          </w:p>
                          <w:p w:rsidR="005D3061" w:rsidRPr="0017463B" w:rsidRDefault="005D3061"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5D3061" w:rsidRDefault="005D3061" w:rsidP="0017463B">
                            <w:pPr>
                              <w:spacing w:after="0" w:line="240" w:lineRule="auto"/>
                              <w:contextualSpacing/>
                              <w:jc w:val="center"/>
                              <w:rPr>
                                <w:sz w:val="12"/>
                              </w:rPr>
                            </w:pPr>
                            <w:r>
                              <w:rPr>
                                <w:sz w:val="12"/>
                              </w:rPr>
                              <w:t>Importlib</w:t>
                            </w:r>
                          </w:p>
                          <w:p w:rsidR="005D3061" w:rsidRPr="0017463B" w:rsidRDefault="005D3061"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5D3061" w:rsidRDefault="005D3061" w:rsidP="0017463B">
                            <w:pPr>
                              <w:spacing w:after="0" w:line="240" w:lineRule="auto"/>
                              <w:contextualSpacing/>
                              <w:jc w:val="center"/>
                              <w:rPr>
                                <w:sz w:val="12"/>
                              </w:rPr>
                            </w:pPr>
                            <w:r>
                              <w:rPr>
                                <w:sz w:val="12"/>
                              </w:rPr>
                              <w:t>Apache</w:t>
                            </w:r>
                          </w:p>
                          <w:p w:rsidR="005D3061" w:rsidRPr="0017463B" w:rsidRDefault="005D3061"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5D3061" w:rsidRPr="0017463B" w:rsidRDefault="005D3061"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5D3061" w:rsidRPr="00F8738E" w:rsidRDefault="005D3061" w:rsidP="00415183">
                        <w:pPr>
                          <w:pStyle w:val="Caption"/>
                          <w:jc w:val="center"/>
                          <w:rPr>
                            <w:noProof/>
                          </w:rPr>
                        </w:pPr>
                        <w:bookmarkStart w:id="202" w:name="_Toc382558280"/>
                        <w:r>
                          <w:t xml:space="preserve">Figure </w:t>
                        </w:r>
                        <w:r>
                          <w:fldChar w:fldCharType="begin"/>
                        </w:r>
                        <w:r>
                          <w:instrText xml:space="preserve"> SEQ Figure \* ARABIC </w:instrText>
                        </w:r>
                        <w:r>
                          <w:fldChar w:fldCharType="separate"/>
                        </w:r>
                        <w:r w:rsidR="00013225">
                          <w:rPr>
                            <w:noProof/>
                          </w:rPr>
                          <w:t>1</w:t>
                        </w:r>
                        <w:r>
                          <w:rPr>
                            <w:noProof/>
                          </w:rPr>
                          <w:fldChar w:fldCharType="end"/>
                        </w:r>
                        <w:r>
                          <w:t>: NGDS Software Stack in Production Mode</w:t>
                        </w:r>
                        <w:bookmarkEnd w:id="202"/>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3" w:name="_Toc380693532"/>
      <w:bookmarkStart w:id="204" w:name="_Toc380693721"/>
      <w:bookmarkStart w:id="205" w:name="_Toc380696934"/>
      <w:bookmarkStart w:id="206" w:name="_Toc380734604"/>
      <w:bookmarkStart w:id="207" w:name="_Toc380756483"/>
      <w:bookmarkStart w:id="208" w:name="_Toc382489324"/>
      <w:bookmarkStart w:id="209" w:name="_Toc382491049"/>
      <w:bookmarkStart w:id="210" w:name="_Toc382492811"/>
      <w:bookmarkStart w:id="211" w:name="_Toc382923221"/>
      <w:bookmarkStart w:id="212" w:name="_Toc382923336"/>
      <w:bookmarkStart w:id="213" w:name="_Toc382934947"/>
      <w:bookmarkStart w:id="214" w:name="_Toc383599514"/>
      <w:bookmarkEnd w:id="203"/>
      <w:bookmarkEnd w:id="204"/>
      <w:bookmarkEnd w:id="205"/>
      <w:bookmarkEnd w:id="206"/>
      <w:bookmarkEnd w:id="207"/>
      <w:bookmarkEnd w:id="208"/>
      <w:bookmarkEnd w:id="209"/>
      <w:bookmarkEnd w:id="210"/>
      <w:bookmarkEnd w:id="211"/>
      <w:bookmarkEnd w:id="212"/>
      <w:bookmarkEnd w:id="213"/>
      <w:bookmarkEnd w:id="214"/>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15" w:name="_Toc380693722"/>
      <w:bookmarkStart w:id="216" w:name="_Toc380696935"/>
      <w:bookmarkStart w:id="217" w:name="_Toc380734605"/>
      <w:bookmarkStart w:id="218" w:name="_Toc380756484"/>
      <w:bookmarkStart w:id="219" w:name="_Toc382489325"/>
      <w:bookmarkStart w:id="220" w:name="_Toc382491050"/>
      <w:bookmarkStart w:id="221" w:name="_Toc382492812"/>
      <w:bookmarkStart w:id="222" w:name="_Toc382923222"/>
      <w:bookmarkStart w:id="223" w:name="_Toc382923337"/>
      <w:bookmarkStart w:id="224" w:name="_Toc382934948"/>
      <w:bookmarkStart w:id="225" w:name="_Toc383599515"/>
      <w:bookmarkEnd w:id="215"/>
      <w:bookmarkEnd w:id="216"/>
      <w:bookmarkEnd w:id="217"/>
      <w:bookmarkEnd w:id="218"/>
      <w:bookmarkEnd w:id="219"/>
      <w:bookmarkEnd w:id="220"/>
      <w:bookmarkEnd w:id="221"/>
      <w:bookmarkEnd w:id="222"/>
      <w:bookmarkEnd w:id="223"/>
      <w:bookmarkEnd w:id="224"/>
      <w:bookmarkEnd w:id="225"/>
    </w:p>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26" w:name="_Toc383599516"/>
      <w:r w:rsidRPr="002D24FD">
        <w:rPr>
          <w:bCs w:val="0"/>
          <w:noProof/>
        </w:rPr>
        <w:t>Install</w:t>
      </w:r>
      <w:r w:rsidR="00D83AD1">
        <w:rPr>
          <w:bCs w:val="0"/>
          <w:noProof/>
        </w:rPr>
        <w:t xml:space="preserve"> Git</w:t>
      </w:r>
      <w:bookmarkEnd w:id="226"/>
    </w:p>
    <w:p w:rsidR="006D43CC" w:rsidRPr="008E7191" w:rsidRDefault="006C57DF" w:rsidP="00415183">
      <w:pPr>
        <w:pStyle w:val="Body"/>
        <w:spacing w:before="0" w:after="100" w:line="240" w:lineRule="auto"/>
        <w:rPr>
          <w:rFonts w:asciiTheme="minorHAnsi" w:hAnsiTheme="minorHAnsi"/>
        </w:rPr>
      </w:pPr>
      <w:r>
        <w:rPr>
          <w:rFonts w:asciiTheme="minorHAnsi" w:hAnsiTheme="minorHAnsi"/>
        </w:rPr>
        <w:t>To install</w:t>
      </w:r>
      <w:r w:rsidR="002D24FD" w:rsidRPr="002239A2">
        <w:rPr>
          <w:rFonts w:asciiTheme="minorHAnsi" w:hAnsiTheme="minorHAnsi"/>
        </w:rPr>
        <w:t xml:space="preserve"> </w:t>
      </w:r>
      <w:r>
        <w:rPr>
          <w:rFonts w:asciiTheme="minorHAnsi" w:hAnsiTheme="minorHAnsi"/>
          <w:b/>
        </w:rPr>
        <w:t>G</w:t>
      </w:r>
      <w:r w:rsidR="002D24FD" w:rsidRPr="002239A2">
        <w:rPr>
          <w:rFonts w:asciiTheme="minorHAnsi" w:hAnsiTheme="minorHAnsi"/>
          <w:b/>
        </w:rPr>
        <w:t>it</w:t>
      </w:r>
      <w:r w:rsidR="002D24FD" w:rsidRPr="002239A2">
        <w:rPr>
          <w:rFonts w:asciiTheme="minorHAnsi" w:hAnsiTheme="minorHAnsi"/>
        </w:rPr>
        <w:t xml:space="preserve">, make sure you are logged in as </w:t>
      </w:r>
      <w:r w:rsidR="002D24FD" w:rsidRPr="002239A2">
        <w:rPr>
          <w:rFonts w:asciiTheme="minorHAnsi" w:hAnsiTheme="minorHAnsi"/>
          <w:b/>
        </w:rPr>
        <w:t>ngds</w:t>
      </w:r>
      <w:r w:rsidR="002D24FD" w:rsidRPr="002239A2">
        <w:rPr>
          <w:rFonts w:asciiTheme="minorHAnsi" w:hAnsiTheme="minorHAnsi"/>
        </w:rPr>
        <w:t>.</w:t>
      </w:r>
      <w:r w:rsidR="00A106AF">
        <w:rPr>
          <w:rFonts w:asciiTheme="minorHAnsi" w:hAnsiTheme="minorHAnsi"/>
        </w:rPr>
        <w:t xml:space="preserve"> Open an Ubuntu Linux terminal and execute the fo</w:t>
      </w:r>
      <w:r w:rsidR="00A106AF">
        <w:rPr>
          <w:rFonts w:asciiTheme="minorHAnsi" w:hAnsiTheme="minorHAnsi"/>
        </w:rPr>
        <w:t>l</w:t>
      </w:r>
      <w:r w:rsidR="00A106AF">
        <w:rPr>
          <w:rFonts w:asciiTheme="minorHAnsi" w:hAnsiTheme="minorHAnsi"/>
        </w:rPr>
        <w:t>lowing commands</w:t>
      </w:r>
      <w:r w:rsidR="00A106AF"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C111FB"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w:t>
            </w:r>
            <w:r w:rsidR="00F6375E">
              <w:rPr>
                <w:rFonts w:ascii="Courier New" w:hAnsi="Courier New" w:cs="Courier New"/>
              </w:rPr>
              <w:t>get install git</w:t>
            </w:r>
            <w:r w:rsidR="00862614">
              <w:rPr>
                <w:rFonts w:ascii="Courier New" w:hAnsi="Courier New" w:cs="Courier New"/>
              </w:rPr>
              <w:t xml:space="preserve"> git-core</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27" w:name="_Toc379537697"/>
      <w:bookmarkStart w:id="228" w:name="_Toc379537698"/>
      <w:bookmarkStart w:id="229" w:name="_Toc383599517"/>
      <w:bookmarkEnd w:id="227"/>
      <w:bookmarkEnd w:id="228"/>
      <w:r>
        <w:rPr>
          <w:bCs w:val="0"/>
          <w:noProof/>
        </w:rPr>
        <w:t>Obtain the NGDS Software Stack Installation Files</w:t>
      </w:r>
      <w:bookmarkEnd w:id="229"/>
    </w:p>
    <w:p w:rsidR="00B1462A" w:rsidRDefault="000A10C2" w:rsidP="00415183">
      <w:pPr>
        <w:pStyle w:val="Body"/>
        <w:spacing w:before="0" w:after="100" w:line="240" w:lineRule="auto"/>
        <w:rPr>
          <w:rFonts w:asciiTheme="minorHAnsi" w:hAnsiTheme="minorHAnsi"/>
        </w:rPr>
      </w:pPr>
      <w:r>
        <w:rPr>
          <w:rFonts w:asciiTheme="minorHAnsi" w:hAnsiTheme="minorHAnsi"/>
        </w:rPr>
        <w:t xml:space="preserve">To obtain the installation files for the NGDS Software Stack, </w:t>
      </w:r>
      <w:r w:rsidR="00A106AF">
        <w:rPr>
          <w:rFonts w:asciiTheme="minorHAnsi" w:hAnsiTheme="minorHAnsi"/>
        </w:rPr>
        <w:t xml:space="preserve">create a </w:t>
      </w:r>
      <w:r w:rsidR="00A106AF">
        <w:rPr>
          <w:rFonts w:asciiTheme="minorHAnsi" w:hAnsiTheme="minorHAnsi"/>
          <w:b/>
        </w:rPr>
        <w:t>tmp</w:t>
      </w:r>
      <w:r w:rsidR="00A106AF">
        <w:rPr>
          <w:rFonts w:asciiTheme="minorHAnsi" w:hAnsiTheme="minorHAnsi"/>
        </w:rPr>
        <w:t xml:space="preserve"> directory and clone the git r</w:t>
      </w:r>
      <w:r w:rsidR="00A106AF">
        <w:rPr>
          <w:rFonts w:asciiTheme="minorHAnsi" w:hAnsiTheme="minorHAnsi"/>
        </w:rPr>
        <w:t>e</w:t>
      </w:r>
      <w:r w:rsidR="00A106AF">
        <w:rPr>
          <w:rFonts w:asciiTheme="minorHAnsi" w:hAnsiTheme="minorHAnsi"/>
        </w:rPr>
        <w:t>pository</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30" w:name="_Toc379537700"/>
      <w:bookmarkStart w:id="231" w:name="_Toc383599518"/>
      <w:bookmarkEnd w:id="230"/>
      <w:r>
        <w:rPr>
          <w:bCs w:val="0"/>
          <w:noProof/>
        </w:rPr>
        <w:t>Set Installation Parameters</w:t>
      </w:r>
      <w:bookmarkEnd w:id="231"/>
    </w:p>
    <w:p w:rsidR="00E30029"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w:t>
      </w:r>
      <w:r w:rsidR="00055DFC">
        <w:rPr>
          <w:rFonts w:asciiTheme="minorHAnsi" w:hAnsiTheme="minorHAnsi"/>
        </w:rPr>
        <w:t>parameters</w:t>
      </w:r>
      <w:r w:rsidR="005861EC">
        <w:rPr>
          <w:rFonts w:asciiTheme="minorHAnsi" w:hAnsiTheme="minorHAnsi"/>
        </w:rPr>
        <w:t xml:space="preserve"> exist</w:t>
      </w:r>
      <w:r>
        <w:rPr>
          <w:rFonts w:asciiTheme="minorHAnsi" w:hAnsiTheme="minorHAnsi"/>
        </w:rPr>
        <w:t>. To do so, nav</w:t>
      </w:r>
      <w:r w:rsidR="007A22C7">
        <w:rPr>
          <w:rFonts w:asciiTheme="minorHAnsi" w:hAnsiTheme="minorHAnsi"/>
        </w:rPr>
        <w:t>igate to the following directories and use a text editor to make the following changes</w:t>
      </w:r>
      <w:r>
        <w:rPr>
          <w:rFonts w:asciiTheme="minorHAnsi" w:hAnsiTheme="minorHAnsi"/>
        </w:rPr>
        <w:t>:</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F275A4" w:rsidRDefault="00E30029" w:rsidP="00250876">
      <w:pPr>
        <w:pStyle w:val="ListBullet2"/>
        <w:spacing w:after="100" w:line="240" w:lineRule="auto"/>
      </w:pPr>
      <w:r>
        <w:t xml:space="preserve">depolyment_type: </w:t>
      </w:r>
      <w:r w:rsidR="009B7C20">
        <w:t>U</w:t>
      </w:r>
      <w:r>
        <w:t>ser may c</w:t>
      </w:r>
      <w:r w:rsidR="009F1069" w:rsidRPr="005E68DF">
        <w:t xml:space="preserve">hoose between </w:t>
      </w:r>
      <w:r w:rsidR="009F1069" w:rsidRPr="005E68DF">
        <w:rPr>
          <w:i/>
        </w:rPr>
        <w:t>node</w:t>
      </w:r>
      <w:r w:rsidR="00F37091">
        <w:t xml:space="preserve"> or</w:t>
      </w:r>
      <w:r w:rsidR="00F67981">
        <w:t xml:space="preserve"> </w:t>
      </w:r>
      <w:r w:rsidR="00F37091" w:rsidRPr="005E68DF">
        <w:rPr>
          <w:i/>
        </w:rPr>
        <w:t>central</w:t>
      </w:r>
      <w:r w:rsidR="00F37091" w:rsidRPr="005E68DF">
        <w:t xml:space="preserve"> </w:t>
      </w:r>
      <w:r w:rsidR="00F67981">
        <w:t>mode:</w:t>
      </w:r>
      <w:r w:rsidR="009F1069" w:rsidRPr="005E68DF">
        <w:t xml:space="preserve"> </w:t>
      </w:r>
    </w:p>
    <w:p w:rsidR="009F1069" w:rsidRDefault="009F1069" w:rsidP="00250876">
      <w:pPr>
        <w:pStyle w:val="ListBullet2"/>
        <w:tabs>
          <w:tab w:val="clear" w:pos="720"/>
          <w:tab w:val="num" w:pos="1080"/>
        </w:tabs>
        <w:spacing w:after="100" w:line="240" w:lineRule="auto"/>
        <w:ind w:left="1080"/>
      </w:pPr>
      <w:r w:rsidRPr="005E68DF">
        <w:rPr>
          <w:i/>
        </w:rPr>
        <w:t>node</w:t>
      </w:r>
      <w:r w:rsidR="00F67981">
        <w:t xml:space="preserve"> (default)</w:t>
      </w:r>
      <w:r w:rsidR="00F275A4">
        <w:t xml:space="preserve"> will set up the installation as a </w:t>
      </w:r>
      <w:r w:rsidR="00F275A4">
        <w:rPr>
          <w:b/>
        </w:rPr>
        <w:t>publisher</w:t>
      </w:r>
      <w:r w:rsidR="00F275A4">
        <w:t xml:space="preserve"> node</w:t>
      </w:r>
    </w:p>
    <w:p w:rsidR="00F275A4" w:rsidRDefault="00F275A4" w:rsidP="00250876">
      <w:pPr>
        <w:pStyle w:val="ListBullet2"/>
        <w:tabs>
          <w:tab w:val="clear" w:pos="720"/>
          <w:tab w:val="num" w:pos="1080"/>
        </w:tabs>
        <w:spacing w:after="100" w:line="240" w:lineRule="auto"/>
        <w:ind w:left="1080"/>
      </w:pPr>
      <w:r>
        <w:rPr>
          <w:i/>
        </w:rPr>
        <w:t>central</w:t>
      </w:r>
      <w:r>
        <w:t xml:space="preserve"> will set up the installation </w:t>
      </w:r>
      <w:r w:rsidR="00F67981">
        <w:t xml:space="preserve">as an </w:t>
      </w:r>
      <w:r w:rsidR="00F67981">
        <w:rPr>
          <w:b/>
        </w:rPr>
        <w:t xml:space="preserve"> aggregator</w:t>
      </w:r>
      <w:r w:rsidR="00F67981">
        <w:t xml:space="preserve"> node</w:t>
      </w:r>
    </w:p>
    <w:p w:rsidR="00374F46" w:rsidRDefault="008C4416" w:rsidP="00250876">
      <w:pPr>
        <w:pStyle w:val="ListBullet2"/>
        <w:spacing w:after="100" w:line="240" w:lineRule="auto"/>
      </w:pPr>
      <w:r>
        <w:t>site_url=’http://</w:t>
      </w:r>
      <w:r w:rsidR="008413BE">
        <w:t>myservername_IPname</w:t>
      </w:r>
      <w:r>
        <w:t>’</w:t>
      </w:r>
    </w:p>
    <w:p w:rsidR="00250876" w:rsidRDefault="00250876" w:rsidP="00250876">
      <w:pPr>
        <w:pStyle w:val="ListBullet2"/>
        <w:spacing w:line="240" w:lineRule="auto"/>
      </w:pPr>
      <w:r>
        <w:t>SERVER_NAME = Should be the same as the 'site_url' (ex. http://127.0.0.1)</w:t>
      </w:r>
    </w:p>
    <w:p w:rsidR="00250876" w:rsidRDefault="00250876" w:rsidP="00250876">
      <w:pPr>
        <w:pStyle w:val="ListBullet2"/>
        <w:spacing w:line="240" w:lineRule="auto"/>
      </w:pPr>
      <w:r>
        <w:t>SMTP_SERVER = A server that receives outgoing email messages and routes them to recipients (ex. smtp.gmail.com:587)</w:t>
      </w:r>
    </w:p>
    <w:p w:rsidR="00250876" w:rsidRDefault="00250876" w:rsidP="00250876">
      <w:pPr>
        <w:pStyle w:val="ListBullet2"/>
        <w:spacing w:line="240" w:lineRule="auto"/>
      </w:pPr>
      <w:r>
        <w:t>SMTP_STARTTLS = An extension which upgrades a plain text connection to an encrypted one (ex. True)</w:t>
      </w:r>
    </w:p>
    <w:p w:rsidR="00250876" w:rsidRDefault="00250876" w:rsidP="00250876">
      <w:pPr>
        <w:pStyle w:val="ListBullet2"/>
        <w:spacing w:line="240" w:lineRule="auto"/>
      </w:pPr>
      <w:r>
        <w:t>SMTP_USER = An email address that will send automated emails from CKAN, through the SMTP server (ex. email@gmail.com)</w:t>
      </w:r>
    </w:p>
    <w:p w:rsidR="00B10C63" w:rsidRDefault="00250876" w:rsidP="00250876">
      <w:pPr>
        <w:pStyle w:val="ListBullet2"/>
        <w:spacing w:line="240" w:lineRule="auto"/>
      </w:pPr>
      <w:r>
        <w:t>SMTP_PASSWORD = The password associated with the above email address</w:t>
      </w:r>
    </w:p>
    <w:p w:rsidR="00BB7D80" w:rsidRDefault="00BB7D80" w:rsidP="00BB7D80">
      <w:pPr>
        <w:pStyle w:val="ListBullet2"/>
      </w:pPr>
      <w:r w:rsidRPr="00BB7D80">
        <w:t>GEOSERVER_REST_URL</w:t>
      </w:r>
      <w:r>
        <w:t xml:space="preserve"> = </w:t>
      </w:r>
      <w:r>
        <w:t>Which contains the connection parameters for Geoserver, in the form:</w:t>
      </w:r>
    </w:p>
    <w:p w:rsidR="00BB7D80" w:rsidRPr="005E68DF" w:rsidRDefault="00BB7D80" w:rsidP="00BB7D80">
      <w:pPr>
        <w:pStyle w:val="ListBullet2"/>
        <w:numPr>
          <w:ilvl w:val="0"/>
          <w:numId w:val="0"/>
        </w:numPr>
        <w:ind w:left="720"/>
      </w:pPr>
      <w:r>
        <w:t>"geoserver://{username}:{password}@{geoserver_rest_api_url}"</w:t>
      </w:r>
    </w:p>
    <w:p w:rsidR="009F1069" w:rsidRDefault="002E6184" w:rsidP="00415183">
      <w:pPr>
        <w:pStyle w:val="Body"/>
        <w:spacing w:before="0" w:after="100" w:line="240" w:lineRule="auto"/>
        <w:rPr>
          <w:rFonts w:asciiTheme="minorHAnsi" w:hAnsiTheme="minorHAnsi"/>
        </w:rPr>
      </w:pPr>
      <w:r>
        <w:rPr>
          <w:rFonts w:asciiTheme="minorHAnsi" w:hAnsiTheme="minorHAnsi"/>
        </w:rPr>
        <w:t xml:space="preserve">The </w:t>
      </w:r>
      <w:r w:rsidR="005C08E9" w:rsidRPr="005C08E9">
        <w:rPr>
          <w:rFonts w:asciiTheme="minorHAnsi" w:hAnsiTheme="minorHAnsi"/>
          <w:b/>
        </w:rPr>
        <w:t>site_url</w:t>
      </w:r>
      <w:r w:rsidR="005C08E9">
        <w:rPr>
          <w:rFonts w:asciiTheme="minorHAnsi" w:hAnsiTheme="minorHAnsi"/>
        </w:rPr>
        <w:t xml:space="preserve"> should indicate the exact web-facing server or IP address on which this software is installed.</w:t>
      </w:r>
      <w:r>
        <w:rPr>
          <w:rFonts w:asciiTheme="minorHAnsi" w:hAnsiTheme="minorHAnsi"/>
        </w:rPr>
        <w:t xml:space="preserve"> </w:t>
      </w:r>
      <w:r w:rsidR="009F1069"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009F1069" w:rsidRPr="00415183">
        <w:rPr>
          <w:rFonts w:asciiTheme="minorHAnsi" w:hAnsiTheme="minorHAnsi"/>
        </w:rPr>
        <w:t>home directory can be configured</w:t>
      </w:r>
      <w:r w:rsidR="00510787">
        <w:rPr>
          <w:rFonts w:asciiTheme="minorHAnsi" w:hAnsiTheme="minorHAnsi"/>
        </w:rPr>
        <w:t xml:space="preserve"> in this file</w:t>
      </w:r>
      <w:r w:rsidR="009F1069" w:rsidRPr="00415183">
        <w:rPr>
          <w:rFonts w:asciiTheme="minorHAnsi" w:hAnsiTheme="minorHAnsi"/>
        </w:rPr>
        <w:t xml:space="preserve"> as well. Do not change anything beyond line 95</w:t>
      </w:r>
      <w:r w:rsidR="009937DA">
        <w:rPr>
          <w:rFonts w:asciiTheme="minorHAnsi" w:hAnsiTheme="minorHAnsi"/>
        </w:rPr>
        <w:t xml:space="preserve">, which reads, </w:t>
      </w:r>
      <w:r w:rsidR="009F1069" w:rsidRPr="00415183">
        <w:rPr>
          <w:rFonts w:asciiTheme="minorHAnsi" w:hAnsiTheme="minorHAnsi"/>
        </w:rPr>
        <w:t>“DO NOT CHANGE ANYTHING BELOW THIS POINT”.</w:t>
      </w:r>
    </w:p>
    <w:p w:rsidR="007A22C7" w:rsidRDefault="007A22C7" w:rsidP="00415183">
      <w:pPr>
        <w:pStyle w:val="Body"/>
        <w:spacing w:before="0" w:after="100" w:line="240" w:lineRule="auto"/>
        <w:rPr>
          <w:rFonts w:asciiTheme="minorHAnsi" w:hAnsiTheme="minorHAnsi"/>
        </w:rPr>
      </w:pPr>
    </w:p>
    <w:p w:rsidR="007A22C7" w:rsidRDefault="007A22C7" w:rsidP="00415183">
      <w:pPr>
        <w:pStyle w:val="Body"/>
        <w:spacing w:before="0" w:after="100" w:line="240" w:lineRule="auto"/>
        <w:rPr>
          <w:rFonts w:asciiTheme="minorHAnsi" w:hAnsiTheme="minorHAnsi"/>
        </w:rPr>
      </w:pPr>
      <w:r>
        <w:rPr>
          <w:rFonts w:asciiTheme="minorHAnsi" w:hAnsiTheme="minorHAnsi"/>
        </w:rPr>
        <w:t xml:space="preserve">Next, change to the following </w:t>
      </w:r>
      <w:r w:rsidR="00055DFC">
        <w:rPr>
          <w:rFonts w:asciiTheme="minorHAnsi" w:hAnsiTheme="minorHAnsi"/>
        </w:rPr>
        <w:t>directory</w:t>
      </w:r>
      <w:r>
        <w:rPr>
          <w:rFonts w:asciiTheme="minorHAnsi" w:hAnsiTheme="minorHAnsi"/>
        </w:rPr>
        <w:t xml:space="preserve"> to make changes:</w:t>
      </w:r>
    </w:p>
    <w:tbl>
      <w:tblPr>
        <w:tblStyle w:val="TableGrid"/>
        <w:tblW w:w="0" w:type="auto"/>
        <w:tblLook w:val="04A0" w:firstRow="1" w:lastRow="0" w:firstColumn="1" w:lastColumn="0" w:noHBand="0" w:noVBand="1"/>
      </w:tblPr>
      <w:tblGrid>
        <w:gridCol w:w="9576"/>
      </w:tblGrid>
      <w:tr w:rsidR="007A22C7" w:rsidRPr="00C03A67" w:rsidTr="00840A2A">
        <w:tc>
          <w:tcPr>
            <w:tcW w:w="9576" w:type="dxa"/>
            <w:shd w:val="pct5" w:color="auto" w:fill="auto"/>
          </w:tcPr>
          <w:p w:rsidR="007A22C7" w:rsidRDefault="007A22C7" w:rsidP="00840A2A">
            <w:pPr>
              <w:pStyle w:val="HTMLPreformatted"/>
            </w:pPr>
            <w:r w:rsidRPr="000A10C2">
              <w:t xml:space="preserve">%  </w:t>
            </w:r>
            <w:r>
              <w:rPr>
                <w:rStyle w:val="HTMLCode"/>
              </w:rPr>
              <w:t>cd ckanext-ngds/scripts</w:t>
            </w:r>
          </w:p>
          <w:p w:rsidR="007A22C7" w:rsidRPr="00693D88" w:rsidRDefault="007A22C7" w:rsidP="00840A2A">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sudo nano ngds_config_file.py</w:t>
            </w:r>
          </w:p>
        </w:tc>
      </w:tr>
    </w:tbl>
    <w:p w:rsidR="007A22C7" w:rsidRDefault="007A22C7" w:rsidP="00415183">
      <w:pPr>
        <w:pStyle w:val="Body"/>
        <w:spacing w:before="0" w:after="100" w:line="240" w:lineRule="auto"/>
        <w:rPr>
          <w:rFonts w:asciiTheme="minorHAnsi" w:hAnsiTheme="minorHAnsi"/>
        </w:rPr>
      </w:pPr>
    </w:p>
    <w:p w:rsidR="007A22C7" w:rsidRDefault="007A22C7" w:rsidP="00415183">
      <w:pPr>
        <w:pStyle w:val="Body"/>
        <w:spacing w:before="0" w:after="100" w:line="240" w:lineRule="auto"/>
        <w:rPr>
          <w:rFonts w:asciiTheme="minorHAnsi" w:hAnsiTheme="minorHAnsi"/>
        </w:rPr>
      </w:pPr>
      <w:r>
        <w:rPr>
          <w:rFonts w:asciiTheme="minorHAnsi" w:hAnsiTheme="minorHAnsi"/>
        </w:rPr>
        <w:t xml:space="preserve">The same </w:t>
      </w:r>
      <w:r>
        <w:rPr>
          <w:rFonts w:asciiTheme="minorHAnsi" w:hAnsiTheme="minorHAnsi"/>
          <w:b/>
        </w:rPr>
        <w:t>site_url</w:t>
      </w:r>
      <w:r>
        <w:rPr>
          <w:rFonts w:asciiTheme="minorHAnsi" w:hAnsiTheme="minorHAnsi"/>
        </w:rPr>
        <w:t xml:space="preserve"> indicated above must be indicated in the </w:t>
      </w:r>
      <w:r>
        <w:rPr>
          <w:rFonts w:asciiTheme="minorHAnsi" w:hAnsiTheme="minorHAnsi"/>
          <w:b/>
        </w:rPr>
        <w:t>ngds_config_file.py</w:t>
      </w:r>
      <w:r w:rsidR="005C6531">
        <w:rPr>
          <w:rFonts w:asciiTheme="minorHAnsi" w:hAnsiTheme="minorHAnsi"/>
        </w:rPr>
        <w:t xml:space="preserve"> file</w:t>
      </w:r>
      <w:r>
        <w:rPr>
          <w:rFonts w:asciiTheme="minorHAnsi" w:hAnsiTheme="minorHAnsi"/>
        </w:rPr>
        <w:t xml:space="preserve">. Scroll down to </w:t>
      </w:r>
      <w:r>
        <w:rPr>
          <w:rFonts w:asciiTheme="minorHAnsi" w:hAnsiTheme="minorHAnsi"/>
          <w:b/>
        </w:rPr>
        <w:t>node_params</w:t>
      </w:r>
      <w:r>
        <w:rPr>
          <w:rFonts w:asciiTheme="minorHAnsi" w:hAnsiTheme="minorHAnsi"/>
        </w:rPr>
        <w:t xml:space="preserve"> and the line:</w:t>
      </w:r>
    </w:p>
    <w:p w:rsidR="007A22C7" w:rsidRDefault="007A22C7" w:rsidP="007A22C7">
      <w:pPr>
        <w:pStyle w:val="HTMLPreformatted"/>
        <w:rPr>
          <w:rStyle w:val="s"/>
        </w:rPr>
      </w:pPr>
      <w:r>
        <w:rPr>
          <w:rStyle w:val="p"/>
        </w:rPr>
        <w:t>(</w:t>
      </w:r>
      <w:r>
        <w:rPr>
          <w:rStyle w:val="s"/>
        </w:rPr>
        <w:t>"geoserver.rest_url"</w:t>
      </w:r>
      <w:r>
        <w:rPr>
          <w:rStyle w:val="p"/>
        </w:rPr>
        <w:t>,</w:t>
      </w:r>
      <w:r>
        <w:t xml:space="preserve"> </w:t>
      </w:r>
      <w:r>
        <w:rPr>
          <w:rStyle w:val="s"/>
        </w:rPr>
        <w:t>"geoser er://admin:geoserver@localhost:8080/geoserver/</w:t>
      </w:r>
    </w:p>
    <w:p w:rsidR="007A22C7" w:rsidRDefault="007A22C7" w:rsidP="007A22C7">
      <w:pPr>
        <w:pStyle w:val="HTMLPreformatted"/>
      </w:pPr>
      <w:r>
        <w:rPr>
          <w:rStyle w:val="s"/>
        </w:rPr>
        <w:t>rest"</w:t>
      </w:r>
      <w:r>
        <w:rPr>
          <w:rStyle w:val="p"/>
        </w:rPr>
        <w:t>,</w:t>
      </w:r>
      <w:r>
        <w:rPr>
          <w:rStyle w:val="s"/>
        </w:rPr>
        <w:t>"This is Geoserver rest URL"</w:t>
      </w:r>
      <w:r>
        <w:rPr>
          <w:rStyle w:val="p"/>
        </w:rPr>
        <w:t>),</w:t>
      </w:r>
    </w:p>
    <w:p w:rsidR="007A22C7" w:rsidRDefault="007A22C7" w:rsidP="00415183">
      <w:pPr>
        <w:pStyle w:val="Body"/>
        <w:spacing w:before="0" w:after="100" w:line="240" w:lineRule="auto"/>
        <w:rPr>
          <w:rFonts w:asciiTheme="minorHAnsi" w:hAnsiTheme="minorHAnsi"/>
        </w:rPr>
      </w:pPr>
    </w:p>
    <w:p w:rsidR="007A22C7" w:rsidRPr="007A22C7" w:rsidRDefault="007A22C7" w:rsidP="00415183">
      <w:pPr>
        <w:pStyle w:val="Body"/>
        <w:spacing w:before="0" w:after="100" w:line="240" w:lineRule="auto"/>
        <w:rPr>
          <w:rFonts w:asciiTheme="minorHAnsi" w:hAnsiTheme="minorHAnsi"/>
        </w:rPr>
      </w:pPr>
      <w:r>
        <w:rPr>
          <w:rFonts w:asciiTheme="minorHAnsi" w:hAnsiTheme="minorHAnsi"/>
        </w:rPr>
        <w:t>which must be edited to remove ‘localhost’</w:t>
      </w:r>
      <w:r w:rsidR="005C6531">
        <w:rPr>
          <w:rFonts w:asciiTheme="minorHAnsi" w:hAnsiTheme="minorHAnsi"/>
        </w:rPr>
        <w:t>,</w:t>
      </w:r>
      <w:r>
        <w:rPr>
          <w:rFonts w:asciiTheme="minorHAnsi" w:hAnsiTheme="minorHAnsi"/>
        </w:rPr>
        <w:t xml:space="preserve"> enter</w:t>
      </w:r>
      <w:r w:rsidR="005C6531">
        <w:rPr>
          <w:rFonts w:asciiTheme="minorHAnsi" w:hAnsiTheme="minorHAnsi"/>
        </w:rPr>
        <w:t>ing</w:t>
      </w:r>
      <w:r>
        <w:rPr>
          <w:rFonts w:asciiTheme="minorHAnsi" w:hAnsiTheme="minorHAnsi"/>
        </w:rPr>
        <w:t xml:space="preserve"> the exact web-facing server or IP address on which this software is installed as in</w:t>
      </w:r>
      <w:r w:rsidR="00942E7C">
        <w:rPr>
          <w:rFonts w:asciiTheme="minorHAnsi" w:hAnsiTheme="minorHAnsi"/>
        </w:rPr>
        <w:t xml:space="preserve"> the example that follows. This will allow web services published through the installed GeoServer instance to be web-accessible.</w:t>
      </w:r>
    </w:p>
    <w:p w:rsidR="007A22C7" w:rsidRDefault="007A22C7" w:rsidP="007A22C7">
      <w:pPr>
        <w:pStyle w:val="HTMLPreformatted"/>
        <w:rPr>
          <w:rStyle w:val="s"/>
        </w:rPr>
      </w:pPr>
      <w:r>
        <w:rPr>
          <w:rStyle w:val="p"/>
        </w:rPr>
        <w:t>(</w:t>
      </w:r>
      <w:r>
        <w:rPr>
          <w:rStyle w:val="s"/>
        </w:rPr>
        <w:t>"geoserver.rest_url"</w:t>
      </w:r>
      <w:r>
        <w:rPr>
          <w:rStyle w:val="p"/>
        </w:rPr>
        <w:t>,</w:t>
      </w:r>
      <w:r>
        <w:t xml:space="preserve"> </w:t>
      </w:r>
      <w:r>
        <w:rPr>
          <w:rStyle w:val="s"/>
        </w:rPr>
        <w:t>"geoserer://admin:geoserver@</w:t>
      </w:r>
      <w:r>
        <w:t>myservername_IPname</w:t>
      </w:r>
      <w:r>
        <w:rPr>
          <w:rStyle w:val="s"/>
        </w:rPr>
        <w:t>:8080/</w:t>
      </w:r>
    </w:p>
    <w:p w:rsidR="007A22C7" w:rsidRDefault="007A22C7" w:rsidP="007A22C7">
      <w:pPr>
        <w:pStyle w:val="HTMLPreformatted"/>
      </w:pPr>
      <w:r>
        <w:rPr>
          <w:rStyle w:val="s"/>
        </w:rPr>
        <w:t>geoserver/rest"</w:t>
      </w:r>
      <w:r>
        <w:rPr>
          <w:rStyle w:val="p"/>
        </w:rPr>
        <w:t>,</w:t>
      </w:r>
      <w:r>
        <w:rPr>
          <w:rStyle w:val="s"/>
        </w:rPr>
        <w:t>"This is Geoserver rest URL"</w:t>
      </w:r>
      <w:r>
        <w:rPr>
          <w:rStyle w:val="p"/>
        </w:rPr>
        <w:t>),</w:t>
      </w:r>
    </w:p>
    <w:p w:rsidR="007A22C7" w:rsidRPr="00415183" w:rsidRDefault="007A22C7" w:rsidP="00415183">
      <w:pPr>
        <w:pStyle w:val="Body"/>
        <w:spacing w:before="0" w:after="100" w:line="240" w:lineRule="auto"/>
        <w:rPr>
          <w:rFonts w:asciiTheme="minorHAnsi" w:hAnsiTheme="minorHAnsi"/>
        </w:rPr>
      </w:pPr>
    </w:p>
    <w:p w:rsidR="00AA5C22" w:rsidRPr="006A47B1" w:rsidRDefault="00AA5C22" w:rsidP="000D2F9F">
      <w:pPr>
        <w:pStyle w:val="Heading2"/>
        <w:numPr>
          <w:ilvl w:val="1"/>
          <w:numId w:val="30"/>
        </w:numPr>
        <w:ind w:left="0" w:firstLine="0"/>
        <w:rPr>
          <w:bCs w:val="0"/>
          <w:noProof/>
        </w:rPr>
      </w:pPr>
      <w:bookmarkStart w:id="232" w:name="_Toc383599519"/>
      <w:r>
        <w:rPr>
          <w:bCs w:val="0"/>
          <w:noProof/>
        </w:rPr>
        <w:t>Run the Installation Script</w:t>
      </w:r>
      <w:bookmarkEnd w:id="232"/>
    </w:p>
    <w:p w:rsidR="00CC5A1D" w:rsidRDefault="00F90F5D" w:rsidP="00415183">
      <w:pPr>
        <w:pStyle w:val="Body"/>
        <w:spacing w:before="0" w:after="100" w:line="240" w:lineRule="auto"/>
        <w:rPr>
          <w:rFonts w:asciiTheme="minorHAnsi" w:hAnsiTheme="minorHAnsi"/>
        </w:rPr>
      </w:pPr>
      <w:r>
        <w:rPr>
          <w:rFonts w:asciiTheme="minorHAnsi" w:hAnsiTheme="minorHAnsi"/>
        </w:rPr>
        <w:t>In an</w:t>
      </w:r>
      <w:r w:rsidR="00CC5A1D">
        <w:rPr>
          <w:rFonts w:asciiTheme="minorHAnsi" w:hAnsiTheme="minorHAnsi"/>
        </w:rPr>
        <w:t xml:space="preserve"> Ubuntu Linux terminal</w:t>
      </w:r>
      <w:r>
        <w:rPr>
          <w:rFonts w:asciiTheme="minorHAnsi" w:hAnsiTheme="minorHAnsi"/>
        </w:rPr>
        <w:t xml:space="preserve">, in the </w:t>
      </w:r>
      <w:r>
        <w:rPr>
          <w:rFonts w:asciiTheme="minorHAnsi" w:hAnsiTheme="minorHAnsi"/>
          <w:b/>
        </w:rPr>
        <w:t>installation</w:t>
      </w:r>
      <w:r>
        <w:rPr>
          <w:rFonts w:asciiTheme="minorHAnsi" w:hAnsiTheme="minorHAnsi"/>
        </w:rPr>
        <w:t xml:space="preserve"> directory,</w:t>
      </w:r>
      <w:r w:rsidR="00CC5A1D">
        <w:rPr>
          <w:rFonts w:asciiTheme="minorHAnsi" w:hAnsiTheme="minorHAnsi"/>
        </w:rPr>
        <w:t xml:space="preserve"> execute the following command:</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F46263" w:rsidRPr="00415183" w:rsidRDefault="00F46263" w:rsidP="00415183">
      <w:pPr>
        <w:pStyle w:val="Body"/>
        <w:spacing w:before="0" w:after="100" w:line="240" w:lineRule="auto"/>
        <w:rPr>
          <w:rFonts w:asciiTheme="minorHAnsi" w:hAnsiTheme="minorHAnsi"/>
        </w:rPr>
      </w:pPr>
    </w:p>
    <w:p w:rsidR="00DF4A7F" w:rsidRPr="006A47B1" w:rsidRDefault="00DF4A7F" w:rsidP="000D2F9F">
      <w:pPr>
        <w:pStyle w:val="Heading2"/>
        <w:numPr>
          <w:ilvl w:val="1"/>
          <w:numId w:val="30"/>
        </w:numPr>
        <w:ind w:left="0" w:firstLine="0"/>
        <w:rPr>
          <w:bCs w:val="0"/>
          <w:noProof/>
        </w:rPr>
      </w:pPr>
      <w:bookmarkStart w:id="233" w:name="_Toc377463039"/>
      <w:bookmarkStart w:id="234" w:name="_Toc383599520"/>
      <w:r>
        <w:rPr>
          <w:bCs w:val="0"/>
          <w:noProof/>
        </w:rPr>
        <w:t>Final Steps</w:t>
      </w:r>
      <w:bookmarkEnd w:id="23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5" w:name="_Toc380693542"/>
      <w:bookmarkStart w:id="236" w:name="_Toc380693730"/>
      <w:bookmarkStart w:id="237" w:name="_Toc380696943"/>
      <w:bookmarkStart w:id="238" w:name="_Toc380734613"/>
      <w:bookmarkStart w:id="239" w:name="_Toc380756492"/>
      <w:bookmarkStart w:id="240" w:name="_Toc382489332"/>
      <w:bookmarkStart w:id="241" w:name="_Toc382491057"/>
      <w:bookmarkStart w:id="242" w:name="_Toc382492819"/>
      <w:bookmarkStart w:id="243" w:name="_Toc382923228"/>
      <w:bookmarkStart w:id="244" w:name="_Toc382923343"/>
      <w:bookmarkStart w:id="245" w:name="_Toc382934954"/>
      <w:bookmarkStart w:id="246" w:name="_Toc383599521"/>
      <w:bookmarkEnd w:id="235"/>
      <w:bookmarkEnd w:id="236"/>
      <w:bookmarkEnd w:id="237"/>
      <w:bookmarkEnd w:id="238"/>
      <w:bookmarkEnd w:id="239"/>
      <w:bookmarkEnd w:id="240"/>
      <w:bookmarkEnd w:id="241"/>
      <w:bookmarkEnd w:id="242"/>
      <w:bookmarkEnd w:id="243"/>
      <w:bookmarkEnd w:id="244"/>
      <w:bookmarkEnd w:id="245"/>
      <w:bookmarkEnd w:id="24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3"/>
      <w:bookmarkStart w:id="248" w:name="_Toc380693731"/>
      <w:bookmarkStart w:id="249" w:name="_Toc380696944"/>
      <w:bookmarkStart w:id="250" w:name="_Toc380734614"/>
      <w:bookmarkStart w:id="251" w:name="_Toc380756493"/>
      <w:bookmarkStart w:id="252" w:name="_Toc382489333"/>
      <w:bookmarkStart w:id="253" w:name="_Toc382491058"/>
      <w:bookmarkStart w:id="254" w:name="_Toc382492820"/>
      <w:bookmarkStart w:id="255" w:name="_Toc382923229"/>
      <w:bookmarkStart w:id="256" w:name="_Toc382923344"/>
      <w:bookmarkStart w:id="257" w:name="_Toc382934955"/>
      <w:bookmarkStart w:id="258" w:name="_Toc383599522"/>
      <w:bookmarkEnd w:id="247"/>
      <w:bookmarkEnd w:id="248"/>
      <w:bookmarkEnd w:id="249"/>
      <w:bookmarkEnd w:id="250"/>
      <w:bookmarkEnd w:id="251"/>
      <w:bookmarkEnd w:id="252"/>
      <w:bookmarkEnd w:id="253"/>
      <w:bookmarkEnd w:id="254"/>
      <w:bookmarkEnd w:id="255"/>
      <w:bookmarkEnd w:id="256"/>
      <w:bookmarkEnd w:id="257"/>
      <w:bookmarkEnd w:id="258"/>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9" w:name="_Toc380693544"/>
      <w:bookmarkStart w:id="260" w:name="_Toc380693732"/>
      <w:bookmarkStart w:id="261" w:name="_Toc380696945"/>
      <w:bookmarkStart w:id="262" w:name="_Toc380734615"/>
      <w:bookmarkStart w:id="263" w:name="_Toc380756494"/>
      <w:bookmarkStart w:id="264" w:name="_Toc382489334"/>
      <w:bookmarkStart w:id="265" w:name="_Toc382491059"/>
      <w:bookmarkStart w:id="266" w:name="_Toc382492821"/>
      <w:bookmarkStart w:id="267" w:name="_Toc382923230"/>
      <w:bookmarkStart w:id="268" w:name="_Toc382923345"/>
      <w:bookmarkStart w:id="269" w:name="_Toc382934956"/>
      <w:bookmarkStart w:id="270" w:name="_Toc383599523"/>
      <w:bookmarkEnd w:id="259"/>
      <w:bookmarkEnd w:id="260"/>
      <w:bookmarkEnd w:id="261"/>
      <w:bookmarkEnd w:id="262"/>
      <w:bookmarkEnd w:id="263"/>
      <w:bookmarkEnd w:id="264"/>
      <w:bookmarkEnd w:id="265"/>
      <w:bookmarkEnd w:id="266"/>
      <w:bookmarkEnd w:id="267"/>
      <w:bookmarkEnd w:id="268"/>
      <w:bookmarkEnd w:id="269"/>
      <w:bookmarkEnd w:id="270"/>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71" w:name="_Toc380693545"/>
      <w:bookmarkStart w:id="272" w:name="_Toc380693733"/>
      <w:bookmarkStart w:id="273" w:name="_Toc380696946"/>
      <w:bookmarkStart w:id="274" w:name="_Toc380734616"/>
      <w:bookmarkStart w:id="275" w:name="_Toc380756495"/>
      <w:bookmarkStart w:id="276" w:name="_Toc382489335"/>
      <w:bookmarkStart w:id="277" w:name="_Toc382491060"/>
      <w:bookmarkStart w:id="278" w:name="_Toc382492822"/>
      <w:bookmarkStart w:id="279" w:name="_Toc382923231"/>
      <w:bookmarkStart w:id="280" w:name="_Toc382923346"/>
      <w:bookmarkStart w:id="281" w:name="_Toc382934957"/>
      <w:bookmarkStart w:id="282" w:name="_Toc383599524"/>
      <w:bookmarkEnd w:id="271"/>
      <w:bookmarkEnd w:id="272"/>
      <w:bookmarkEnd w:id="273"/>
      <w:bookmarkEnd w:id="274"/>
      <w:bookmarkEnd w:id="275"/>
      <w:bookmarkEnd w:id="276"/>
      <w:bookmarkEnd w:id="277"/>
      <w:bookmarkEnd w:id="278"/>
      <w:bookmarkEnd w:id="279"/>
      <w:bookmarkEnd w:id="280"/>
      <w:bookmarkEnd w:id="281"/>
      <w:bookmarkEnd w:id="28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83" w:name="_Toc380693546"/>
      <w:bookmarkStart w:id="284" w:name="_Toc380693734"/>
      <w:bookmarkStart w:id="285" w:name="_Toc380696947"/>
      <w:bookmarkStart w:id="286" w:name="_Toc380734617"/>
      <w:bookmarkStart w:id="287" w:name="_Toc380756496"/>
      <w:bookmarkStart w:id="288" w:name="_Toc382489336"/>
      <w:bookmarkStart w:id="289" w:name="_Toc382491061"/>
      <w:bookmarkStart w:id="290" w:name="_Toc382492823"/>
      <w:bookmarkStart w:id="291" w:name="_Toc382923232"/>
      <w:bookmarkStart w:id="292" w:name="_Toc382923347"/>
      <w:bookmarkStart w:id="293" w:name="_Toc382934958"/>
      <w:bookmarkStart w:id="294" w:name="_Toc383599525"/>
      <w:bookmarkEnd w:id="283"/>
      <w:bookmarkEnd w:id="284"/>
      <w:bookmarkEnd w:id="285"/>
      <w:bookmarkEnd w:id="286"/>
      <w:bookmarkEnd w:id="287"/>
      <w:bookmarkEnd w:id="288"/>
      <w:bookmarkEnd w:id="289"/>
      <w:bookmarkEnd w:id="290"/>
      <w:bookmarkEnd w:id="291"/>
      <w:bookmarkEnd w:id="292"/>
      <w:bookmarkEnd w:id="293"/>
      <w:bookmarkEnd w:id="29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95" w:name="_Toc380693547"/>
      <w:bookmarkStart w:id="296" w:name="_Toc380693735"/>
      <w:bookmarkStart w:id="297" w:name="_Toc380696948"/>
      <w:bookmarkStart w:id="298" w:name="_Toc380734618"/>
      <w:bookmarkStart w:id="299" w:name="_Toc380756497"/>
      <w:bookmarkStart w:id="300" w:name="_Toc382489337"/>
      <w:bookmarkStart w:id="301" w:name="_Toc382491062"/>
      <w:bookmarkStart w:id="302" w:name="_Toc382492824"/>
      <w:bookmarkStart w:id="303" w:name="_Toc382923233"/>
      <w:bookmarkStart w:id="304" w:name="_Toc382923348"/>
      <w:bookmarkStart w:id="305" w:name="_Toc382934959"/>
      <w:bookmarkStart w:id="306" w:name="_Toc383599526"/>
      <w:bookmarkEnd w:id="295"/>
      <w:bookmarkEnd w:id="296"/>
      <w:bookmarkEnd w:id="297"/>
      <w:bookmarkEnd w:id="298"/>
      <w:bookmarkEnd w:id="299"/>
      <w:bookmarkEnd w:id="300"/>
      <w:bookmarkEnd w:id="301"/>
      <w:bookmarkEnd w:id="302"/>
      <w:bookmarkEnd w:id="303"/>
      <w:bookmarkEnd w:id="304"/>
      <w:bookmarkEnd w:id="305"/>
      <w:bookmarkEnd w:id="30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307" w:name="_Toc380693548"/>
      <w:bookmarkStart w:id="308" w:name="_Toc380693736"/>
      <w:bookmarkStart w:id="309" w:name="_Toc380696949"/>
      <w:bookmarkStart w:id="310" w:name="_Toc380734619"/>
      <w:bookmarkStart w:id="311" w:name="_Toc380756498"/>
      <w:bookmarkStart w:id="312" w:name="_Toc382489338"/>
      <w:bookmarkStart w:id="313" w:name="_Toc382491063"/>
      <w:bookmarkStart w:id="314" w:name="_Toc382492825"/>
      <w:bookmarkStart w:id="315" w:name="_Toc382923234"/>
      <w:bookmarkStart w:id="316" w:name="_Toc382923349"/>
      <w:bookmarkStart w:id="317" w:name="_Toc382934960"/>
      <w:bookmarkStart w:id="318" w:name="_Toc383599527"/>
      <w:bookmarkEnd w:id="307"/>
      <w:bookmarkEnd w:id="308"/>
      <w:bookmarkEnd w:id="309"/>
      <w:bookmarkEnd w:id="310"/>
      <w:bookmarkEnd w:id="311"/>
      <w:bookmarkEnd w:id="312"/>
      <w:bookmarkEnd w:id="313"/>
      <w:bookmarkEnd w:id="314"/>
      <w:bookmarkEnd w:id="315"/>
      <w:bookmarkEnd w:id="316"/>
      <w:bookmarkEnd w:id="317"/>
      <w:bookmarkEnd w:id="318"/>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19" w:name="_Toc380734620"/>
      <w:bookmarkStart w:id="320" w:name="_Toc380756499"/>
      <w:bookmarkStart w:id="321" w:name="_Toc382489339"/>
      <w:bookmarkStart w:id="322" w:name="_Toc382491064"/>
      <w:bookmarkStart w:id="323" w:name="_Toc382492826"/>
      <w:bookmarkStart w:id="324" w:name="_Toc382923235"/>
      <w:bookmarkStart w:id="325" w:name="_Toc382923350"/>
      <w:bookmarkStart w:id="326" w:name="_Toc382934961"/>
      <w:bookmarkStart w:id="327" w:name="_Toc383599528"/>
      <w:bookmarkEnd w:id="319"/>
      <w:bookmarkEnd w:id="320"/>
      <w:bookmarkEnd w:id="321"/>
      <w:bookmarkEnd w:id="322"/>
      <w:bookmarkEnd w:id="323"/>
      <w:bookmarkEnd w:id="324"/>
      <w:bookmarkEnd w:id="325"/>
      <w:bookmarkEnd w:id="326"/>
      <w:bookmarkEnd w:id="327"/>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28" w:name="_Toc382489340"/>
      <w:bookmarkStart w:id="329" w:name="_Toc382491065"/>
      <w:bookmarkStart w:id="330" w:name="_Toc382492827"/>
      <w:bookmarkStart w:id="331" w:name="_Toc382923236"/>
      <w:bookmarkStart w:id="332" w:name="_Toc382923351"/>
      <w:bookmarkStart w:id="333" w:name="_Toc382934962"/>
      <w:bookmarkStart w:id="334" w:name="_Toc383599529"/>
      <w:bookmarkEnd w:id="328"/>
      <w:bookmarkEnd w:id="329"/>
      <w:bookmarkEnd w:id="330"/>
      <w:bookmarkEnd w:id="331"/>
      <w:bookmarkEnd w:id="332"/>
      <w:bookmarkEnd w:id="333"/>
      <w:bookmarkEnd w:id="334"/>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35" w:name="_Toc382489341"/>
      <w:bookmarkStart w:id="336" w:name="_Toc382491066"/>
      <w:bookmarkStart w:id="337" w:name="_Toc382492828"/>
      <w:bookmarkStart w:id="338" w:name="_Toc382923237"/>
      <w:bookmarkStart w:id="339" w:name="_Toc382923352"/>
      <w:bookmarkStart w:id="340" w:name="_Toc382934963"/>
      <w:bookmarkStart w:id="341" w:name="_Toc383599530"/>
      <w:bookmarkEnd w:id="335"/>
      <w:bookmarkEnd w:id="336"/>
      <w:bookmarkEnd w:id="337"/>
      <w:bookmarkEnd w:id="338"/>
      <w:bookmarkEnd w:id="339"/>
      <w:bookmarkEnd w:id="340"/>
      <w:bookmarkEnd w:id="341"/>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2" w:name="_Toc382489342"/>
      <w:bookmarkStart w:id="343" w:name="_Toc382491067"/>
      <w:bookmarkStart w:id="344" w:name="_Toc382492829"/>
      <w:bookmarkStart w:id="345" w:name="_Toc382923238"/>
      <w:bookmarkStart w:id="346" w:name="_Toc382923353"/>
      <w:bookmarkStart w:id="347" w:name="_Toc382934964"/>
      <w:bookmarkStart w:id="348" w:name="_Toc383599531"/>
      <w:bookmarkEnd w:id="342"/>
      <w:bookmarkEnd w:id="343"/>
      <w:bookmarkEnd w:id="344"/>
      <w:bookmarkEnd w:id="345"/>
      <w:bookmarkEnd w:id="346"/>
      <w:bookmarkEnd w:id="347"/>
      <w:bookmarkEnd w:id="348"/>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9" w:name="_Toc382489343"/>
      <w:bookmarkStart w:id="350" w:name="_Toc382491068"/>
      <w:bookmarkStart w:id="351" w:name="_Toc382492830"/>
      <w:bookmarkStart w:id="352" w:name="_Toc382923239"/>
      <w:bookmarkStart w:id="353" w:name="_Toc382923354"/>
      <w:bookmarkStart w:id="354" w:name="_Toc382934965"/>
      <w:bookmarkStart w:id="355" w:name="_Toc383599532"/>
      <w:bookmarkEnd w:id="349"/>
      <w:bookmarkEnd w:id="350"/>
      <w:bookmarkEnd w:id="351"/>
      <w:bookmarkEnd w:id="352"/>
      <w:bookmarkEnd w:id="353"/>
      <w:bookmarkEnd w:id="354"/>
      <w:bookmarkEnd w:id="35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56" w:name="_Toc382489344"/>
      <w:bookmarkStart w:id="357" w:name="_Toc382491069"/>
      <w:bookmarkStart w:id="358" w:name="_Toc382492831"/>
      <w:bookmarkStart w:id="359" w:name="_Toc382923240"/>
      <w:bookmarkStart w:id="360" w:name="_Toc382923355"/>
      <w:bookmarkStart w:id="361" w:name="_Toc382934966"/>
      <w:bookmarkStart w:id="362" w:name="_Toc383599533"/>
      <w:bookmarkEnd w:id="356"/>
      <w:bookmarkEnd w:id="357"/>
      <w:bookmarkEnd w:id="358"/>
      <w:bookmarkEnd w:id="359"/>
      <w:bookmarkEnd w:id="360"/>
      <w:bookmarkEnd w:id="361"/>
      <w:bookmarkEnd w:id="362"/>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63" w:name="_Toc382489345"/>
      <w:bookmarkStart w:id="364" w:name="_Toc382491070"/>
      <w:bookmarkStart w:id="365" w:name="_Toc382492832"/>
      <w:bookmarkStart w:id="366" w:name="_Toc382923241"/>
      <w:bookmarkStart w:id="367" w:name="_Toc382923356"/>
      <w:bookmarkStart w:id="368" w:name="_Toc382934967"/>
      <w:bookmarkStart w:id="369" w:name="_Toc383599534"/>
      <w:bookmarkEnd w:id="363"/>
      <w:bookmarkEnd w:id="364"/>
      <w:bookmarkEnd w:id="365"/>
      <w:bookmarkEnd w:id="366"/>
      <w:bookmarkEnd w:id="367"/>
      <w:bookmarkEnd w:id="368"/>
      <w:bookmarkEnd w:id="369"/>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70" w:name="_Toc382489346"/>
      <w:bookmarkStart w:id="371" w:name="_Toc382491071"/>
      <w:bookmarkStart w:id="372" w:name="_Toc382492833"/>
      <w:bookmarkStart w:id="373" w:name="_Toc382923242"/>
      <w:bookmarkStart w:id="374" w:name="_Toc382923357"/>
      <w:bookmarkStart w:id="375" w:name="_Toc382934968"/>
      <w:bookmarkStart w:id="376" w:name="_Toc383599535"/>
      <w:bookmarkEnd w:id="370"/>
      <w:bookmarkEnd w:id="371"/>
      <w:bookmarkEnd w:id="372"/>
      <w:bookmarkEnd w:id="373"/>
      <w:bookmarkEnd w:id="374"/>
      <w:bookmarkEnd w:id="375"/>
      <w:bookmarkEnd w:id="37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77" w:name="_Toc382489347"/>
      <w:bookmarkStart w:id="378" w:name="_Toc382491072"/>
      <w:bookmarkStart w:id="379" w:name="_Toc382492834"/>
      <w:bookmarkStart w:id="380" w:name="_Toc382923243"/>
      <w:bookmarkStart w:id="381" w:name="_Toc382923358"/>
      <w:bookmarkStart w:id="382" w:name="_Toc382934969"/>
      <w:bookmarkStart w:id="383" w:name="_Toc383599536"/>
      <w:bookmarkEnd w:id="377"/>
      <w:bookmarkEnd w:id="378"/>
      <w:bookmarkEnd w:id="379"/>
      <w:bookmarkEnd w:id="380"/>
      <w:bookmarkEnd w:id="381"/>
      <w:bookmarkEnd w:id="382"/>
      <w:bookmarkEnd w:id="383"/>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84" w:name="_Toc380734630"/>
      <w:bookmarkStart w:id="385" w:name="_Toc380756509"/>
      <w:bookmarkStart w:id="386" w:name="_Toc382489349"/>
      <w:bookmarkStart w:id="387" w:name="_Toc382491074"/>
      <w:bookmarkStart w:id="388" w:name="_Toc382492836"/>
      <w:bookmarkStart w:id="389" w:name="_Toc382923244"/>
      <w:bookmarkStart w:id="390" w:name="_Toc382923359"/>
      <w:bookmarkStart w:id="391" w:name="_Toc382934970"/>
      <w:bookmarkStart w:id="392" w:name="_Toc377463040"/>
      <w:bookmarkStart w:id="393" w:name="_Toc383599537"/>
      <w:bookmarkEnd w:id="233"/>
      <w:bookmarkEnd w:id="384"/>
      <w:bookmarkEnd w:id="385"/>
      <w:bookmarkEnd w:id="386"/>
      <w:bookmarkEnd w:id="387"/>
      <w:bookmarkEnd w:id="388"/>
      <w:bookmarkEnd w:id="389"/>
      <w:bookmarkEnd w:id="390"/>
      <w:bookmarkEnd w:id="391"/>
      <w:bookmarkEnd w:id="393"/>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94" w:name="_Toc380734631"/>
      <w:bookmarkStart w:id="395" w:name="_Toc380756510"/>
      <w:bookmarkStart w:id="396" w:name="_Toc382489350"/>
      <w:bookmarkStart w:id="397" w:name="_Toc382491075"/>
      <w:bookmarkStart w:id="398" w:name="_Toc382492837"/>
      <w:bookmarkStart w:id="399" w:name="_Toc382923245"/>
      <w:bookmarkStart w:id="400" w:name="_Toc382923360"/>
      <w:bookmarkStart w:id="401" w:name="_Toc382934971"/>
      <w:bookmarkStart w:id="402" w:name="_Toc383599538"/>
      <w:bookmarkEnd w:id="394"/>
      <w:bookmarkEnd w:id="395"/>
      <w:bookmarkEnd w:id="396"/>
      <w:bookmarkEnd w:id="397"/>
      <w:bookmarkEnd w:id="398"/>
      <w:bookmarkEnd w:id="399"/>
      <w:bookmarkEnd w:id="400"/>
      <w:bookmarkEnd w:id="401"/>
      <w:bookmarkEnd w:id="402"/>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03" w:name="_Toc380734632"/>
      <w:bookmarkStart w:id="404" w:name="_Toc380756511"/>
      <w:bookmarkStart w:id="405" w:name="_Toc382489351"/>
      <w:bookmarkStart w:id="406" w:name="_Toc382491076"/>
      <w:bookmarkStart w:id="407" w:name="_Toc382492838"/>
      <w:bookmarkStart w:id="408" w:name="_Toc382923246"/>
      <w:bookmarkStart w:id="409" w:name="_Toc382923361"/>
      <w:bookmarkStart w:id="410" w:name="_Toc382934972"/>
      <w:bookmarkStart w:id="411" w:name="_Toc383599539"/>
      <w:bookmarkEnd w:id="403"/>
      <w:bookmarkEnd w:id="404"/>
      <w:bookmarkEnd w:id="405"/>
      <w:bookmarkEnd w:id="406"/>
      <w:bookmarkEnd w:id="407"/>
      <w:bookmarkEnd w:id="408"/>
      <w:bookmarkEnd w:id="409"/>
      <w:bookmarkEnd w:id="410"/>
      <w:bookmarkEnd w:id="411"/>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12" w:name="_Toc380734633"/>
      <w:bookmarkStart w:id="413" w:name="_Toc380756512"/>
      <w:bookmarkStart w:id="414" w:name="_Toc382489352"/>
      <w:bookmarkStart w:id="415" w:name="_Toc382491077"/>
      <w:bookmarkStart w:id="416" w:name="_Toc382492839"/>
      <w:bookmarkStart w:id="417" w:name="_Toc382923247"/>
      <w:bookmarkStart w:id="418" w:name="_Toc382923362"/>
      <w:bookmarkStart w:id="419" w:name="_Toc382934973"/>
      <w:bookmarkStart w:id="420" w:name="_Toc383599540"/>
      <w:bookmarkEnd w:id="412"/>
      <w:bookmarkEnd w:id="413"/>
      <w:bookmarkEnd w:id="414"/>
      <w:bookmarkEnd w:id="415"/>
      <w:bookmarkEnd w:id="416"/>
      <w:bookmarkEnd w:id="417"/>
      <w:bookmarkEnd w:id="418"/>
      <w:bookmarkEnd w:id="419"/>
      <w:bookmarkEnd w:id="42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21" w:name="_Toc380734634"/>
      <w:bookmarkStart w:id="422" w:name="_Toc380756513"/>
      <w:bookmarkStart w:id="423" w:name="_Toc382489353"/>
      <w:bookmarkStart w:id="424" w:name="_Toc382491078"/>
      <w:bookmarkStart w:id="425" w:name="_Toc382492840"/>
      <w:bookmarkStart w:id="426" w:name="_Toc382923248"/>
      <w:bookmarkStart w:id="427" w:name="_Toc382923363"/>
      <w:bookmarkStart w:id="428" w:name="_Toc382934974"/>
      <w:bookmarkStart w:id="429" w:name="_Toc383599541"/>
      <w:bookmarkEnd w:id="421"/>
      <w:bookmarkEnd w:id="422"/>
      <w:bookmarkEnd w:id="423"/>
      <w:bookmarkEnd w:id="424"/>
      <w:bookmarkEnd w:id="425"/>
      <w:bookmarkEnd w:id="426"/>
      <w:bookmarkEnd w:id="427"/>
      <w:bookmarkEnd w:id="428"/>
      <w:bookmarkEnd w:id="429"/>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30" w:name="_Toc380734635"/>
      <w:bookmarkStart w:id="431" w:name="_Toc380756514"/>
      <w:bookmarkStart w:id="432" w:name="_Toc382489354"/>
      <w:bookmarkStart w:id="433" w:name="_Toc382491079"/>
      <w:bookmarkStart w:id="434" w:name="_Toc382492841"/>
      <w:bookmarkStart w:id="435" w:name="_Toc382923249"/>
      <w:bookmarkStart w:id="436" w:name="_Toc382923364"/>
      <w:bookmarkStart w:id="437" w:name="_Toc382934975"/>
      <w:bookmarkStart w:id="438" w:name="_Toc383599542"/>
      <w:bookmarkEnd w:id="430"/>
      <w:bookmarkEnd w:id="431"/>
      <w:bookmarkEnd w:id="432"/>
      <w:bookmarkEnd w:id="433"/>
      <w:bookmarkEnd w:id="434"/>
      <w:bookmarkEnd w:id="435"/>
      <w:bookmarkEnd w:id="436"/>
      <w:bookmarkEnd w:id="437"/>
      <w:bookmarkEnd w:id="438"/>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39" w:name="_Toc380734636"/>
      <w:bookmarkStart w:id="440" w:name="_Toc380756515"/>
      <w:bookmarkStart w:id="441" w:name="_Toc382489355"/>
      <w:bookmarkStart w:id="442" w:name="_Toc382491080"/>
      <w:bookmarkStart w:id="443" w:name="_Toc382492842"/>
      <w:bookmarkStart w:id="444" w:name="_Toc382923250"/>
      <w:bookmarkStart w:id="445" w:name="_Toc382923365"/>
      <w:bookmarkStart w:id="446" w:name="_Toc382934976"/>
      <w:bookmarkStart w:id="447" w:name="_Toc383599543"/>
      <w:bookmarkEnd w:id="439"/>
      <w:bookmarkEnd w:id="440"/>
      <w:bookmarkEnd w:id="441"/>
      <w:bookmarkEnd w:id="442"/>
      <w:bookmarkEnd w:id="443"/>
      <w:bookmarkEnd w:id="444"/>
      <w:bookmarkEnd w:id="445"/>
      <w:bookmarkEnd w:id="446"/>
      <w:bookmarkEnd w:id="447"/>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48" w:name="_Toc380734637"/>
      <w:bookmarkStart w:id="449" w:name="_Toc380756516"/>
      <w:bookmarkStart w:id="450" w:name="_Toc382489356"/>
      <w:bookmarkStart w:id="451" w:name="_Toc382491081"/>
      <w:bookmarkStart w:id="452" w:name="_Toc382492843"/>
      <w:bookmarkStart w:id="453" w:name="_Toc382923251"/>
      <w:bookmarkStart w:id="454" w:name="_Toc382923366"/>
      <w:bookmarkStart w:id="455" w:name="_Toc382934977"/>
      <w:bookmarkStart w:id="456" w:name="_Toc383599544"/>
      <w:bookmarkEnd w:id="448"/>
      <w:bookmarkEnd w:id="449"/>
      <w:bookmarkEnd w:id="450"/>
      <w:bookmarkEnd w:id="451"/>
      <w:bookmarkEnd w:id="452"/>
      <w:bookmarkEnd w:id="453"/>
      <w:bookmarkEnd w:id="454"/>
      <w:bookmarkEnd w:id="455"/>
      <w:bookmarkEnd w:id="45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57" w:name="_Toc380734638"/>
      <w:bookmarkStart w:id="458" w:name="_Toc380756517"/>
      <w:bookmarkStart w:id="459" w:name="_Toc382489357"/>
      <w:bookmarkStart w:id="460" w:name="_Toc382491082"/>
      <w:bookmarkStart w:id="461" w:name="_Toc382492844"/>
      <w:bookmarkStart w:id="462" w:name="_Toc382923252"/>
      <w:bookmarkStart w:id="463" w:name="_Toc382923367"/>
      <w:bookmarkStart w:id="464" w:name="_Toc382934978"/>
      <w:bookmarkStart w:id="465" w:name="_Toc383599545"/>
      <w:bookmarkEnd w:id="457"/>
      <w:bookmarkEnd w:id="458"/>
      <w:bookmarkEnd w:id="459"/>
      <w:bookmarkEnd w:id="460"/>
      <w:bookmarkEnd w:id="461"/>
      <w:bookmarkEnd w:id="462"/>
      <w:bookmarkEnd w:id="463"/>
      <w:bookmarkEnd w:id="464"/>
      <w:bookmarkEnd w:id="46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66" w:name="_Toc380734639"/>
      <w:bookmarkStart w:id="467" w:name="_Toc380756518"/>
      <w:bookmarkStart w:id="468" w:name="_Toc382489358"/>
      <w:bookmarkStart w:id="469" w:name="_Toc382491083"/>
      <w:bookmarkStart w:id="470" w:name="_Toc382492845"/>
      <w:bookmarkStart w:id="471" w:name="_Toc382923253"/>
      <w:bookmarkStart w:id="472" w:name="_Toc382923368"/>
      <w:bookmarkStart w:id="473" w:name="_Toc382934979"/>
      <w:bookmarkStart w:id="474" w:name="_Toc383599546"/>
      <w:bookmarkEnd w:id="466"/>
      <w:bookmarkEnd w:id="467"/>
      <w:bookmarkEnd w:id="468"/>
      <w:bookmarkEnd w:id="469"/>
      <w:bookmarkEnd w:id="470"/>
      <w:bookmarkEnd w:id="471"/>
      <w:bookmarkEnd w:id="472"/>
      <w:bookmarkEnd w:id="473"/>
      <w:bookmarkEnd w:id="474"/>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75" w:name="_Toc380734640"/>
      <w:bookmarkStart w:id="476" w:name="_Toc380756519"/>
      <w:bookmarkStart w:id="477" w:name="_Toc382489359"/>
      <w:bookmarkStart w:id="478" w:name="_Toc382491084"/>
      <w:bookmarkStart w:id="479" w:name="_Toc382492846"/>
      <w:bookmarkStart w:id="480" w:name="_Toc382923254"/>
      <w:bookmarkStart w:id="481" w:name="_Toc382923369"/>
      <w:bookmarkStart w:id="482" w:name="_Toc382934980"/>
      <w:bookmarkStart w:id="483" w:name="_Toc383599547"/>
      <w:bookmarkEnd w:id="475"/>
      <w:bookmarkEnd w:id="476"/>
      <w:bookmarkEnd w:id="477"/>
      <w:bookmarkEnd w:id="478"/>
      <w:bookmarkEnd w:id="479"/>
      <w:bookmarkEnd w:id="480"/>
      <w:bookmarkEnd w:id="481"/>
      <w:bookmarkEnd w:id="482"/>
      <w:bookmarkEnd w:id="483"/>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484" w:name="_Toc380734641"/>
      <w:bookmarkStart w:id="485" w:name="_Toc380756520"/>
      <w:bookmarkStart w:id="486" w:name="_Toc382489360"/>
      <w:bookmarkStart w:id="487" w:name="_Toc382491085"/>
      <w:bookmarkStart w:id="488" w:name="_Toc382492847"/>
      <w:bookmarkStart w:id="489" w:name="_Toc382923255"/>
      <w:bookmarkStart w:id="490" w:name="_Toc382923370"/>
      <w:bookmarkStart w:id="491" w:name="_Toc382934981"/>
      <w:bookmarkStart w:id="492" w:name="_Toc383599548"/>
      <w:bookmarkEnd w:id="484"/>
      <w:bookmarkEnd w:id="485"/>
      <w:bookmarkEnd w:id="486"/>
      <w:bookmarkEnd w:id="487"/>
      <w:bookmarkEnd w:id="488"/>
      <w:bookmarkEnd w:id="489"/>
      <w:bookmarkEnd w:id="490"/>
      <w:bookmarkEnd w:id="491"/>
      <w:bookmarkEnd w:id="492"/>
    </w:p>
    <w:bookmarkEnd w:id="392"/>
    <w:p w:rsidR="00433647" w:rsidRPr="00FB6A10" w:rsidRDefault="00433647" w:rsidP="00F46263">
      <w:pPr>
        <w:spacing w:after="0"/>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r>
      <w:hyperlink r:id="rId18"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93" w:name="_Toc380734642"/>
      <w:bookmarkStart w:id="494" w:name="_Toc380756521"/>
      <w:bookmarkStart w:id="495" w:name="_Toc382489361"/>
      <w:bookmarkStart w:id="496" w:name="_Toc382491086"/>
      <w:bookmarkStart w:id="497" w:name="_Toc382492848"/>
      <w:bookmarkStart w:id="498" w:name="_Toc382923256"/>
      <w:bookmarkStart w:id="499" w:name="_Toc382923371"/>
      <w:bookmarkStart w:id="500" w:name="_Toc382934982"/>
      <w:bookmarkStart w:id="501" w:name="_Toc383599549"/>
      <w:bookmarkEnd w:id="493"/>
      <w:bookmarkEnd w:id="494"/>
      <w:bookmarkEnd w:id="495"/>
      <w:bookmarkEnd w:id="496"/>
      <w:bookmarkEnd w:id="497"/>
      <w:bookmarkEnd w:id="498"/>
      <w:bookmarkEnd w:id="499"/>
      <w:bookmarkEnd w:id="500"/>
      <w:bookmarkEnd w:id="501"/>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2" w:name="_Toc382923372"/>
      <w:bookmarkStart w:id="503" w:name="_Toc382934983"/>
      <w:bookmarkStart w:id="504" w:name="_Toc383599550"/>
      <w:bookmarkEnd w:id="502"/>
      <w:bookmarkEnd w:id="503"/>
      <w:bookmarkEnd w:id="504"/>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5" w:name="_Toc382923373"/>
      <w:bookmarkStart w:id="506" w:name="_Toc382934984"/>
      <w:bookmarkStart w:id="507" w:name="_Toc383599551"/>
      <w:bookmarkEnd w:id="505"/>
      <w:bookmarkEnd w:id="506"/>
      <w:bookmarkEnd w:id="507"/>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08" w:name="_Toc382923374"/>
      <w:bookmarkStart w:id="509" w:name="_Toc382934985"/>
      <w:bookmarkStart w:id="510" w:name="_Toc383599552"/>
      <w:bookmarkEnd w:id="508"/>
      <w:bookmarkEnd w:id="509"/>
      <w:bookmarkEnd w:id="510"/>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1" w:name="_Toc382923375"/>
      <w:bookmarkStart w:id="512" w:name="_Toc382934986"/>
      <w:bookmarkStart w:id="513" w:name="_Toc383599553"/>
      <w:bookmarkEnd w:id="511"/>
      <w:bookmarkEnd w:id="512"/>
      <w:bookmarkEnd w:id="513"/>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4" w:name="_Toc382923376"/>
      <w:bookmarkStart w:id="515" w:name="_Toc382934987"/>
      <w:bookmarkStart w:id="516" w:name="_Toc383599554"/>
      <w:bookmarkEnd w:id="514"/>
      <w:bookmarkEnd w:id="515"/>
      <w:bookmarkEnd w:id="516"/>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7" w:name="_Toc382923377"/>
      <w:bookmarkStart w:id="518" w:name="_Toc382934988"/>
      <w:bookmarkStart w:id="519" w:name="_Toc383599555"/>
      <w:bookmarkEnd w:id="517"/>
      <w:bookmarkEnd w:id="518"/>
      <w:bookmarkEnd w:id="519"/>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20" w:name="_Toc382923378"/>
      <w:bookmarkStart w:id="521" w:name="_Toc382934989"/>
      <w:bookmarkStart w:id="522" w:name="_Toc383599556"/>
      <w:bookmarkEnd w:id="520"/>
      <w:bookmarkEnd w:id="521"/>
      <w:bookmarkEnd w:id="522"/>
    </w:p>
    <w:p w:rsidR="009F7828" w:rsidRPr="009F7828" w:rsidRDefault="009F7828" w:rsidP="009F7828">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523" w:name="_Toc382923379"/>
      <w:bookmarkStart w:id="524" w:name="_Toc382934990"/>
      <w:bookmarkStart w:id="525" w:name="_Toc383599557"/>
      <w:bookmarkEnd w:id="523"/>
      <w:bookmarkEnd w:id="524"/>
      <w:bookmarkEnd w:id="525"/>
    </w:p>
    <w:p w:rsidR="00384170" w:rsidRPr="00883E42" w:rsidRDefault="00384170" w:rsidP="009F7828">
      <w:pPr>
        <w:pStyle w:val="Heading3"/>
        <w:numPr>
          <w:ilvl w:val="2"/>
          <w:numId w:val="37"/>
        </w:numPr>
      </w:pPr>
      <w:bookmarkStart w:id="526" w:name="_Toc383599558"/>
      <w:r w:rsidRPr="00883E42">
        <w:rPr>
          <w:rFonts w:asciiTheme="minorHAnsi" w:hAnsiTheme="minorHAnsi"/>
        </w:rPr>
        <w:t>Log in with the following credentials:</w:t>
      </w:r>
      <w:bookmarkEnd w:id="526"/>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527" w:name="_Toc380734655"/>
      <w:bookmarkStart w:id="528" w:name="_Toc380756534"/>
      <w:bookmarkStart w:id="529" w:name="_Toc382489372"/>
      <w:bookmarkStart w:id="530" w:name="_Toc382491097"/>
      <w:bookmarkStart w:id="531" w:name="_Toc382492859"/>
      <w:bookmarkStart w:id="532" w:name="_Toc382923267"/>
      <w:bookmarkStart w:id="533" w:name="_Toc382923381"/>
      <w:bookmarkStart w:id="534" w:name="_Toc382934992"/>
      <w:bookmarkStart w:id="535" w:name="_Toc383599559"/>
      <w:bookmarkEnd w:id="527"/>
      <w:bookmarkEnd w:id="528"/>
      <w:bookmarkEnd w:id="529"/>
      <w:bookmarkEnd w:id="530"/>
      <w:bookmarkEnd w:id="531"/>
      <w:bookmarkEnd w:id="532"/>
      <w:bookmarkEnd w:id="533"/>
      <w:bookmarkEnd w:id="534"/>
      <w:bookmarkEnd w:id="535"/>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36" w:name="_Toc382492860"/>
      <w:bookmarkStart w:id="537" w:name="_Toc382923268"/>
      <w:bookmarkStart w:id="538" w:name="_Toc382923382"/>
      <w:bookmarkStart w:id="539" w:name="_Toc382934993"/>
      <w:bookmarkStart w:id="540" w:name="_Toc383599560"/>
      <w:bookmarkEnd w:id="536"/>
      <w:bookmarkEnd w:id="537"/>
      <w:bookmarkEnd w:id="538"/>
      <w:bookmarkEnd w:id="539"/>
      <w:bookmarkEnd w:id="540"/>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1" w:name="_Toc382923383"/>
      <w:bookmarkStart w:id="542" w:name="_Toc382934994"/>
      <w:bookmarkStart w:id="543" w:name="_Toc383599561"/>
      <w:bookmarkEnd w:id="541"/>
      <w:bookmarkEnd w:id="542"/>
      <w:bookmarkEnd w:id="543"/>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4" w:name="_Toc382923384"/>
      <w:bookmarkStart w:id="545" w:name="_Toc382934995"/>
      <w:bookmarkStart w:id="546" w:name="_Toc383599562"/>
      <w:bookmarkEnd w:id="544"/>
      <w:bookmarkEnd w:id="545"/>
      <w:bookmarkEnd w:id="546"/>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47" w:name="_Toc382923385"/>
      <w:bookmarkStart w:id="548" w:name="_Toc382934996"/>
      <w:bookmarkStart w:id="549" w:name="_Toc383599563"/>
      <w:bookmarkEnd w:id="547"/>
      <w:bookmarkEnd w:id="548"/>
      <w:bookmarkEnd w:id="549"/>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0" w:name="_Toc382923386"/>
      <w:bookmarkStart w:id="551" w:name="_Toc382934997"/>
      <w:bookmarkStart w:id="552" w:name="_Toc383599564"/>
      <w:bookmarkEnd w:id="550"/>
      <w:bookmarkEnd w:id="551"/>
      <w:bookmarkEnd w:id="552"/>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3" w:name="_Toc382923387"/>
      <w:bookmarkStart w:id="554" w:name="_Toc382934998"/>
      <w:bookmarkStart w:id="555" w:name="_Toc383599565"/>
      <w:bookmarkEnd w:id="553"/>
      <w:bookmarkEnd w:id="554"/>
      <w:bookmarkEnd w:id="555"/>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6" w:name="_Toc382923388"/>
      <w:bookmarkStart w:id="557" w:name="_Toc382934999"/>
      <w:bookmarkStart w:id="558" w:name="_Toc383599566"/>
      <w:bookmarkEnd w:id="556"/>
      <w:bookmarkEnd w:id="557"/>
      <w:bookmarkEnd w:id="558"/>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9" w:name="_Toc382923389"/>
      <w:bookmarkStart w:id="560" w:name="_Toc382935000"/>
      <w:bookmarkStart w:id="561" w:name="_Toc383599567"/>
      <w:bookmarkEnd w:id="559"/>
      <w:bookmarkEnd w:id="560"/>
      <w:bookmarkEnd w:id="561"/>
    </w:p>
    <w:p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2" w:name="_Toc382923390"/>
      <w:bookmarkStart w:id="563" w:name="_Toc382935001"/>
      <w:bookmarkStart w:id="564" w:name="_Toc383599568"/>
      <w:bookmarkEnd w:id="562"/>
      <w:bookmarkEnd w:id="563"/>
      <w:bookmarkEnd w:id="564"/>
    </w:p>
    <w:p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5" w:name="_Toc382923391"/>
      <w:bookmarkStart w:id="566" w:name="_Toc382935002"/>
      <w:bookmarkStart w:id="567" w:name="_Toc383599569"/>
      <w:bookmarkEnd w:id="565"/>
      <w:bookmarkEnd w:id="566"/>
      <w:bookmarkEnd w:id="567"/>
    </w:p>
    <w:p w:rsidR="00384170" w:rsidRPr="00883E42" w:rsidRDefault="00384170" w:rsidP="009F7828">
      <w:pPr>
        <w:pStyle w:val="Heading3"/>
        <w:numPr>
          <w:ilvl w:val="2"/>
          <w:numId w:val="45"/>
        </w:numPr>
        <w:ind w:left="1080"/>
      </w:pPr>
      <w:bookmarkStart w:id="568" w:name="_Toc383599570"/>
      <w:r w:rsidRPr="00883E42">
        <w:rPr>
          <w:rFonts w:asciiTheme="minorHAnsi" w:hAnsiTheme="minorHAnsi"/>
        </w:rPr>
        <w:t>Navigate to the following URL:</w:t>
      </w:r>
      <w:bookmarkEnd w:id="568"/>
    </w:p>
    <w:p w:rsidR="003E07B0" w:rsidRPr="005E68DF" w:rsidRDefault="005D3061" w:rsidP="003E07B0">
      <w:pPr>
        <w:pStyle w:val="ListParagraph"/>
        <w:numPr>
          <w:ilvl w:val="1"/>
          <w:numId w:val="15"/>
        </w:numPr>
        <w:spacing w:afterLines="100" w:after="240" w:line="240" w:lineRule="auto"/>
      </w:pPr>
      <w:hyperlink r:id="rId19"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569" w:name="_Toc383599571"/>
      <w:r>
        <w:rPr>
          <w:rFonts w:asciiTheme="minorHAnsi" w:hAnsiTheme="minorHAnsi"/>
        </w:rPr>
        <w:lastRenderedPageBreak/>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569"/>
    </w:p>
    <w:p w:rsidR="00433647" w:rsidRDefault="00433647" w:rsidP="00104729">
      <w:pPr>
        <w:pStyle w:val="ListParagraph"/>
        <w:numPr>
          <w:ilvl w:val="1"/>
          <w:numId w:val="15"/>
        </w:numPr>
        <w:spacing w:afterLines="100" w:after="240" w:line="240" w:lineRule="auto"/>
      </w:pPr>
      <w:r w:rsidRPr="005E68DF">
        <w:t>Public</w:t>
      </w:r>
    </w:p>
    <w:p w:rsidR="003664D3" w:rsidRDefault="00F139D5" w:rsidP="003664D3">
      <w:pPr>
        <w:spacing w:afterLines="100" w:after="240" w:line="240" w:lineRule="auto"/>
      </w:pPr>
      <w:r>
        <w:t xml:space="preserve">Change the master and </w:t>
      </w:r>
      <w:r w:rsidR="00055DFC">
        <w:t>administrator</w:t>
      </w:r>
      <w:r>
        <w:t xml:space="preserve"> passwords in GeoServer for security:</w:t>
      </w:r>
    </w:p>
    <w:p w:rsidR="003664D3" w:rsidRDefault="003664D3" w:rsidP="003664D3">
      <w:pPr>
        <w:pStyle w:val="Heading3"/>
        <w:numPr>
          <w:ilvl w:val="2"/>
          <w:numId w:val="45"/>
        </w:numPr>
        <w:spacing w:before="0"/>
        <w:ind w:firstLine="360"/>
        <w:rPr>
          <w:rFonts w:asciiTheme="minorHAnsi" w:hAnsiTheme="minorHAnsi"/>
        </w:rPr>
      </w:pPr>
      <w:bookmarkStart w:id="570" w:name="_Toc383599572"/>
      <w:r>
        <w:rPr>
          <w:rFonts w:asciiTheme="minorHAnsi" w:hAnsiTheme="minorHAnsi"/>
        </w:rPr>
        <w:t>Navigate to the installed GeoServer</w:t>
      </w:r>
      <w:r w:rsidRPr="00883E42">
        <w:rPr>
          <w:rFonts w:asciiTheme="minorHAnsi" w:hAnsiTheme="minorHAnsi"/>
        </w:rPr>
        <w:t>:</w:t>
      </w:r>
      <w:bookmarkEnd w:id="570"/>
    </w:p>
    <w:p w:rsidR="00F139D5" w:rsidRDefault="00F139D5" w:rsidP="00F139D5">
      <w:pPr>
        <w:pStyle w:val="ListParagraph"/>
        <w:numPr>
          <w:ilvl w:val="1"/>
          <w:numId w:val="15"/>
        </w:numPr>
      </w:pPr>
      <w:hyperlink r:id="rId20" w:history="1">
        <w:r w:rsidRPr="006E1CC4">
          <w:rPr>
            <w:rStyle w:val="Hyperlink"/>
            <w:rFonts w:asciiTheme="minorHAnsi" w:hAnsiTheme="minorHAnsi"/>
          </w:rPr>
          <w:t>http://127.0.0.1:8080/geoserver/web/</w:t>
        </w:r>
      </w:hyperlink>
    </w:p>
    <w:p w:rsidR="00F139D5" w:rsidRDefault="00F139D5" w:rsidP="00F139D5">
      <w:pPr>
        <w:pStyle w:val="ListParagraph"/>
        <w:numPr>
          <w:ilvl w:val="1"/>
          <w:numId w:val="15"/>
        </w:numPr>
      </w:pPr>
      <w:r>
        <w:t>Log in with the following credentials:</w:t>
      </w:r>
    </w:p>
    <w:p w:rsidR="00F139D5" w:rsidRDefault="00F139D5" w:rsidP="00F139D5">
      <w:pPr>
        <w:pStyle w:val="ListParagraph"/>
        <w:numPr>
          <w:ilvl w:val="2"/>
          <w:numId w:val="15"/>
        </w:numPr>
      </w:pPr>
      <w:r>
        <w:t>Username: admin</w:t>
      </w:r>
    </w:p>
    <w:p w:rsidR="00F139D5" w:rsidRDefault="00F139D5" w:rsidP="00F139D5">
      <w:pPr>
        <w:pStyle w:val="ListParagraph"/>
        <w:numPr>
          <w:ilvl w:val="2"/>
          <w:numId w:val="15"/>
        </w:numPr>
      </w:pPr>
      <w:r>
        <w:t>Password: geoserver</w:t>
      </w:r>
    </w:p>
    <w:p w:rsidR="00F139D5" w:rsidRPr="00F139D5" w:rsidRDefault="00F139D5" w:rsidP="00C93779">
      <w:pPr>
        <w:pStyle w:val="ListParagraph"/>
        <w:numPr>
          <w:ilvl w:val="1"/>
          <w:numId w:val="15"/>
        </w:numPr>
        <w:spacing w:after="0"/>
      </w:pPr>
      <w:r>
        <w:t>Follow the</w:t>
      </w:r>
      <w:r w:rsidR="00CA69EA">
        <w:t xml:space="preserve"> </w:t>
      </w:r>
      <w:r w:rsidR="00CA69EA">
        <w:rPr>
          <w:b/>
        </w:rPr>
        <w:t>Change it</w:t>
      </w:r>
      <w:r>
        <w:t xml:space="preserve"> instructions on the home page indicated by </w:t>
      </w:r>
      <w:r w:rsidR="00CA69EA">
        <w:t xml:space="preserve">the </w:t>
      </w:r>
      <w:r w:rsidR="00FC6E84">
        <w:rPr>
          <w:noProof/>
        </w:rPr>
        <w:drawing>
          <wp:inline distT="0" distB="0" distL="0" distR="0" wp14:anchorId="079D0D6D" wp14:editId="2F18C2F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1">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t xml:space="preserve"> icon</w:t>
      </w:r>
    </w:p>
    <w:p w:rsidR="003664D3" w:rsidRPr="005E68DF" w:rsidRDefault="003664D3" w:rsidP="003664D3">
      <w:pPr>
        <w:pStyle w:val="ListParagraph"/>
        <w:spacing w:afterLines="100" w:after="240" w:line="240" w:lineRule="auto"/>
        <w:ind w:left="1440"/>
      </w:pP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571" w:name="_Toc383599573"/>
      <w:r>
        <w:rPr>
          <w:rFonts w:asciiTheme="minorHAnsi" w:hAnsiTheme="minorHAnsi"/>
        </w:rPr>
        <w:t>Troubleshooting your NGDS Installation</w:t>
      </w:r>
      <w:bookmarkEnd w:id="571"/>
    </w:p>
    <w:p w:rsidR="00C111FB" w:rsidRDefault="00C111FB" w:rsidP="00C111FB">
      <w:pPr>
        <w:rPr>
          <w:rStyle w:val="Hyperlink"/>
          <w:rFonts w:asciiTheme="minorHAnsi" w:hAnsiTheme="minorHAnsi"/>
          <w:color w:val="auto"/>
          <w:u w:val="none"/>
        </w:rPr>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2" w:history="1">
        <w:r w:rsidR="00AE2178" w:rsidRPr="00E94834">
          <w:rPr>
            <w:rStyle w:val="Hyperlink"/>
            <w:rFonts w:asciiTheme="minorHAnsi" w:hAnsiTheme="minorHAnsi"/>
          </w:rPr>
          <w:t>http://127.0.0.1/</w:t>
        </w:r>
      </w:hyperlink>
      <w:r w:rsidR="00AE2178">
        <w:rPr>
          <w:rStyle w:val="Hyperlink"/>
          <w:rFonts w:asciiTheme="minorHAnsi" w:hAnsiTheme="minorHAnsi"/>
          <w:u w:val="none"/>
        </w:rPr>
        <w:t xml:space="preserve"> </w:t>
      </w:r>
      <w:r w:rsidR="00AE2178">
        <w:rPr>
          <w:rStyle w:val="Hyperlink"/>
          <w:rFonts w:asciiTheme="minorHAnsi" w:hAnsiTheme="minorHAnsi"/>
          <w:color w:val="auto"/>
          <w:u w:val="none"/>
        </w:rPr>
        <w:t xml:space="preserve">seems slow or does not load correctly, give it a few extra minutes and try again. Likely, you will </w:t>
      </w:r>
      <w:r w:rsidR="00C13A1B">
        <w:rPr>
          <w:rStyle w:val="Hyperlink"/>
          <w:rFonts w:asciiTheme="minorHAnsi" w:hAnsiTheme="minorHAnsi"/>
          <w:color w:val="auto"/>
          <w:u w:val="none"/>
        </w:rPr>
        <w:t>need</w:t>
      </w:r>
      <w:r w:rsidR="00AE2178">
        <w:rPr>
          <w:rStyle w:val="Hyperlink"/>
          <w:rFonts w:asciiTheme="minorHAnsi" w:hAnsiTheme="minorHAnsi"/>
          <w:color w:val="auto"/>
          <w:u w:val="none"/>
        </w:rPr>
        <w:t xml:space="preserve"> to restart apache and wait a few more minutes.</w:t>
      </w:r>
      <w:r w:rsidR="008A2677">
        <w:rPr>
          <w:rStyle w:val="Hyperlink"/>
          <w:rFonts w:asciiTheme="minorHAnsi" w:hAnsiTheme="minorHAnsi"/>
          <w:color w:val="auto"/>
          <w:u w:val="none"/>
        </w:rPr>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rsidTr="00864524">
        <w:tc>
          <w:tcPr>
            <w:tcW w:w="9576" w:type="dxa"/>
            <w:shd w:val="pct5" w:color="auto" w:fill="auto"/>
          </w:tcPr>
          <w:p w:rsidR="008A2677" w:rsidRPr="00693D88" w:rsidRDefault="008A2677" w:rsidP="008A2677">
            <w:pPr>
              <w:spacing w:after="0"/>
              <w:rPr>
                <w:rFonts w:ascii="Courier New" w:hAnsi="Courier New" w:cs="Courier New"/>
              </w:rPr>
            </w:pPr>
            <w:r w:rsidRPr="00CC5A1D">
              <w:rPr>
                <w:rFonts w:ascii="Courier New" w:hAnsi="Courier New" w:cs="Courier New"/>
              </w:rPr>
              <w:t xml:space="preserve">%  sudo </w:t>
            </w:r>
            <w:r>
              <w:rPr>
                <w:rFonts w:ascii="Courier New" w:hAnsi="Courier New" w:cs="Courier New"/>
              </w:rPr>
              <w:t>a2dissite default</w:t>
            </w:r>
          </w:p>
        </w:tc>
      </w:tr>
    </w:tbl>
    <w:p w:rsidR="008A2677" w:rsidRPr="00AE2178" w:rsidRDefault="008A2677" w:rsidP="00C111FB"/>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C111FB">
      <w:r w:rsidRPr="00D463E8">
        <w:t>After evaluating the output of the installation script and fixing any errors you find, re-run the installation script.</w:t>
      </w:r>
    </w:p>
    <w:p w:rsidR="00CE5B49" w:rsidRDefault="00030CA2" w:rsidP="00CE5B49">
      <w:pPr>
        <w:pStyle w:val="Heading1"/>
      </w:pPr>
      <w:bookmarkStart w:id="572" w:name="_Toc383599574"/>
      <w:r>
        <w:t>Short t</w:t>
      </w:r>
      <w:r w:rsidR="00CE5B49">
        <w:t xml:space="preserve">utorial on </w:t>
      </w:r>
      <w:r w:rsidR="00B62EDD">
        <w:t>using a publisher</w:t>
      </w:r>
      <w:r>
        <w:t xml:space="preserve"> node installation</w:t>
      </w:r>
      <w:bookmarkEnd w:id="572"/>
    </w:p>
    <w:p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w:t>
      </w:r>
      <w:r w:rsidR="00AE2178">
        <w:t>d</w:t>
      </w:r>
      <w:r w:rsidR="00AE2178">
        <w:t xml:space="preserve">ditional information can be found at the NGDS </w:t>
      </w:r>
      <w:r w:rsidR="006E27FA">
        <w:t xml:space="preserve">help site </w:t>
      </w:r>
      <w:hyperlink r:id="rId23" w:history="1">
        <w:r w:rsidR="006E27FA" w:rsidRPr="0052539E">
          <w:rPr>
            <w:rStyle w:val="Hyperlink"/>
            <w:rFonts w:asciiTheme="minorHAnsi" w:hAnsiTheme="minorHAnsi"/>
          </w:rPr>
          <w:t>http://geothermaldata.org/ngds/data</w:t>
        </w:r>
      </w:hyperlink>
      <w:r w:rsidR="006E27FA">
        <w:t xml:space="preserve">. </w:t>
      </w:r>
    </w:p>
    <w:p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3" w:name="_Toc382923283"/>
      <w:bookmarkStart w:id="574" w:name="_Toc382923396"/>
      <w:bookmarkStart w:id="575" w:name="_Toc382935007"/>
      <w:bookmarkStart w:id="576" w:name="_Toc383599575"/>
      <w:bookmarkEnd w:id="573"/>
      <w:bookmarkEnd w:id="574"/>
      <w:bookmarkEnd w:id="575"/>
      <w:bookmarkEnd w:id="576"/>
    </w:p>
    <w:p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7" w:name="_Toc382923284"/>
      <w:bookmarkStart w:id="578" w:name="_Toc382923397"/>
      <w:bookmarkStart w:id="579" w:name="_Toc382935008"/>
      <w:bookmarkStart w:id="580" w:name="_Toc383599576"/>
      <w:bookmarkEnd w:id="577"/>
      <w:bookmarkEnd w:id="578"/>
      <w:bookmarkEnd w:id="579"/>
      <w:bookmarkEnd w:id="580"/>
    </w:p>
    <w:p w:rsidR="00030CA2" w:rsidRDefault="00CF672F" w:rsidP="00030CA2">
      <w:pPr>
        <w:pStyle w:val="Heading2"/>
        <w:numPr>
          <w:ilvl w:val="1"/>
          <w:numId w:val="45"/>
        </w:numPr>
        <w:rPr>
          <w:bCs w:val="0"/>
          <w:noProof/>
        </w:rPr>
      </w:pPr>
      <w:bookmarkStart w:id="581" w:name="_Toc383599577"/>
      <w:r>
        <w:rPr>
          <w:bCs w:val="0"/>
          <w:noProof/>
        </w:rPr>
        <w:t>Tiers of NGDS data delivery</w:t>
      </w:r>
      <w:bookmarkEnd w:id="581"/>
    </w:p>
    <w:p w:rsidR="00CB2090" w:rsidRDefault="00CB2090" w:rsidP="00CB2090">
      <w:pPr>
        <w:pStyle w:val="Heading3"/>
        <w:numPr>
          <w:ilvl w:val="2"/>
          <w:numId w:val="45"/>
        </w:numPr>
        <w:ind w:left="1260" w:hanging="540"/>
      </w:pPr>
      <w:bookmarkStart w:id="582" w:name="_Toc383599578"/>
      <w:r>
        <w:t>Tier 1</w:t>
      </w:r>
      <w:bookmarkEnd w:id="582"/>
    </w:p>
    <w:p w:rsidR="00E653F3" w:rsidRDefault="00E653F3" w:rsidP="00E653F3">
      <w:pPr>
        <w:ind w:left="720"/>
      </w:pPr>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rsidR="00E653F3" w:rsidRPr="00E653F3" w:rsidRDefault="00E653F3" w:rsidP="00E653F3">
      <w:pPr>
        <w:ind w:left="720"/>
      </w:pPr>
      <w:r>
        <w:t>Unstructured data requires user interpretation before it can be used for analysis. Users can ut</w:t>
      </w:r>
      <w:r>
        <w:t>i</w:t>
      </w:r>
      <w:r>
        <w:t>lize the information if they can understand the encoding and language, but the system provides no support for this understanding, and little or no automation is possible. Audio files must be transcribed; text files must be parsed and mined for data that is then broken down and stru</w:t>
      </w:r>
      <w:r>
        <w:t>c</w:t>
      </w:r>
      <w:r>
        <w:t>tured in ways that can be processed by computers; images must be scanned, interpreted, and often georeferenced. Preparing Tier 1 data for analysis can be a painstaking and time-consuming process.</w:t>
      </w:r>
    </w:p>
    <w:p w:rsidR="007360DA" w:rsidRDefault="007360DA" w:rsidP="00CB2090">
      <w:pPr>
        <w:pStyle w:val="Heading3"/>
        <w:numPr>
          <w:ilvl w:val="2"/>
          <w:numId w:val="45"/>
        </w:numPr>
        <w:ind w:left="1260" w:hanging="540"/>
      </w:pPr>
      <w:bookmarkStart w:id="583" w:name="_Toc383599579"/>
      <w:r>
        <w:t>Tier 2</w:t>
      </w:r>
      <w:bookmarkEnd w:id="583"/>
    </w:p>
    <w:p w:rsidR="00E653F3" w:rsidRPr="00E653F3" w:rsidRDefault="00E653F3" w:rsidP="00E653F3">
      <w:pPr>
        <w:ind w:left="720"/>
      </w:pPr>
      <w:r w:rsidRPr="00E653F3">
        <w:t>Tier 2 interoperability indicates that information content is structured (consistently organized) in a spreadsheet or database file such that it is amenable to computer processing; that said, Tier 2 data does not use a shared, documented interchange format. Data in this tier must be tran</w:t>
      </w:r>
      <w:r w:rsidRPr="00E653F3">
        <w:t>s</w:t>
      </w:r>
      <w:r w:rsidRPr="00E653F3">
        <w:t>formed by the data consumer on a case-by-case basis for integration with other datasets, requi</w:t>
      </w:r>
      <w:r w:rsidRPr="00E653F3">
        <w:t>r</w:t>
      </w:r>
      <w:r w:rsidRPr="00E653F3">
        <w:t>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rsidR="007360DA" w:rsidRDefault="007360DA" w:rsidP="00CB2090">
      <w:pPr>
        <w:pStyle w:val="Heading3"/>
        <w:numPr>
          <w:ilvl w:val="2"/>
          <w:numId w:val="45"/>
        </w:numPr>
        <w:ind w:left="1260" w:hanging="540"/>
      </w:pPr>
      <w:bookmarkStart w:id="584" w:name="_Toc383599580"/>
      <w:r>
        <w:t>Tier 3</w:t>
      </w:r>
      <w:bookmarkEnd w:id="584"/>
    </w:p>
    <w:p w:rsidR="00E653F3" w:rsidRPr="00E653F3" w:rsidRDefault="00E653F3" w:rsidP="00E653F3">
      <w:pPr>
        <w:ind w:left="720"/>
      </w:pPr>
      <w:r w:rsidRPr="00E653F3">
        <w:t>Tier 3 data is structured data that conforms to an NGDS information exchange. Data that is pu</w:t>
      </w:r>
      <w:r w:rsidRPr="00E653F3">
        <w:t>b</w:t>
      </w:r>
      <w:r w:rsidRPr="00E653F3">
        <w:t>lished according to the exchange specification (content model, interchange format, service pr</w:t>
      </w:r>
      <w:r w:rsidRPr="00E653F3">
        <w:t>o</w:t>
      </w:r>
      <w:r w:rsidRPr="00E653F3">
        <w:t>tocol) is interoperable with any other data published using that exchange. This is referred to as Tier 3 interoperability.</w:t>
      </w:r>
      <w:r w:rsidR="00673CB3">
        <w:t xml:space="preserve"> This is the most valuable data in the system, as it allows end users (r</w:t>
      </w:r>
      <w:r w:rsidR="00673CB3">
        <w:t>e</w:t>
      </w:r>
      <w:r w:rsidR="00673CB3">
        <w:t xml:space="preserve">searchers or computer programs) to </w:t>
      </w:r>
      <w:r w:rsidR="00055DFC">
        <w:t>retrieve</w:t>
      </w:r>
      <w:r w:rsidR="00673CB3">
        <w:t xml:space="preserve"> and manipulate data from any source in a predic</w:t>
      </w:r>
      <w:r w:rsidR="00673CB3">
        <w:t>t</w:t>
      </w:r>
      <w:r w:rsidR="00673CB3">
        <w:t>able and expedient way.</w:t>
      </w:r>
      <w:r w:rsidR="009562F2">
        <w:t xml:space="preserve"> When a data file (CSV, for example) is said to be “schema-valid”, this refers to the file as is conforming to the standards of a given information </w:t>
      </w:r>
      <w:r w:rsidR="00055DFC">
        <w:t>exchange</w:t>
      </w:r>
      <w:r w:rsidR="009562F2">
        <w:t xml:space="preserve"> schema. The blank Excel files for a given information exchange are found at </w:t>
      </w:r>
      <w:hyperlink r:id="rId24" w:history="1">
        <w:r w:rsidR="009562F2" w:rsidRPr="0052539E">
          <w:rPr>
            <w:rStyle w:val="Hyperlink"/>
            <w:rFonts w:asciiTheme="minorHAnsi" w:hAnsiTheme="minorHAnsi"/>
          </w:rPr>
          <w:t>http://schemas.usgin.org/models/</w:t>
        </w:r>
      </w:hyperlink>
      <w:r w:rsidR="009562F2">
        <w:t xml:space="preserve">.  When data conforms to these specifications (field headings, data types, etc.) the file can be </w:t>
      </w:r>
      <w:r w:rsidR="006E27FA">
        <w:t xml:space="preserve">validated at </w:t>
      </w:r>
      <w:hyperlink r:id="rId25" w:history="1">
        <w:r w:rsidR="006E27FA" w:rsidRPr="0052539E">
          <w:rPr>
            <w:rStyle w:val="Hyperlink"/>
            <w:rFonts w:asciiTheme="minorHAnsi" w:hAnsiTheme="minorHAnsi"/>
          </w:rPr>
          <w:t>http://schemas.usgin.org/validate/cm</w:t>
        </w:r>
      </w:hyperlink>
      <w:r w:rsidR="006E27FA">
        <w:t xml:space="preserve"> before u</w:t>
      </w:r>
      <w:r w:rsidR="006E27FA">
        <w:t>p</w:t>
      </w:r>
      <w:r w:rsidR="006E27FA">
        <w:t xml:space="preserve">loading to the node as a tier 3, structured dataset (see Section 5.3). </w:t>
      </w:r>
    </w:p>
    <w:p w:rsidR="00CF672F" w:rsidRDefault="00CF672F" w:rsidP="00030CA2">
      <w:pPr>
        <w:pStyle w:val="Heading2"/>
        <w:numPr>
          <w:ilvl w:val="1"/>
          <w:numId w:val="45"/>
        </w:numPr>
        <w:rPr>
          <w:bCs w:val="0"/>
          <w:noProof/>
        </w:rPr>
      </w:pPr>
      <w:bookmarkStart w:id="585" w:name="_Toc383599581"/>
      <w:r>
        <w:rPr>
          <w:bCs w:val="0"/>
          <w:noProof/>
        </w:rPr>
        <w:t>How to upload tier 1 and 2 data</w:t>
      </w:r>
      <w:bookmarkEnd w:id="585"/>
    </w:p>
    <w:p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rsidR="00105FEC" w:rsidRDefault="00105FEC" w:rsidP="00105FEC">
      <w:pPr>
        <w:pStyle w:val="ListParagraph"/>
        <w:numPr>
          <w:ilvl w:val="1"/>
          <w:numId w:val="15"/>
        </w:numPr>
      </w:pPr>
      <w:r>
        <w:lastRenderedPageBreak/>
        <w:t xml:space="preserve">Go to the </w:t>
      </w:r>
      <w:r w:rsidRPr="00840A2A">
        <w:rPr>
          <w:b/>
        </w:rPr>
        <w:t>Contribute</w:t>
      </w:r>
      <w:r>
        <w:t xml:space="preserve"> page.</w:t>
      </w:r>
    </w:p>
    <w:p w:rsidR="00C13A1B" w:rsidRDefault="00105FEC" w:rsidP="00105FEC">
      <w:pPr>
        <w:pStyle w:val="ListParagraph"/>
        <w:numPr>
          <w:ilvl w:val="1"/>
          <w:numId w:val="15"/>
        </w:numPr>
      </w:pPr>
      <w:r>
        <w:t xml:space="preserve">Fill in Title for the resource, keywords (Tags), and other metadata. Click </w:t>
      </w:r>
      <w:r w:rsidRPr="00840A2A">
        <w:rPr>
          <w:b/>
        </w:rPr>
        <w:t>Next</w:t>
      </w:r>
      <w:r>
        <w:t>.</w:t>
      </w:r>
    </w:p>
    <w:p w:rsidR="00105FEC" w:rsidRDefault="00105FEC" w:rsidP="00105FEC">
      <w:pPr>
        <w:pStyle w:val="ListParagraph"/>
        <w:numPr>
          <w:ilvl w:val="1"/>
          <w:numId w:val="15"/>
        </w:numPr>
      </w:pPr>
      <w:r>
        <w:t xml:space="preserve">Click </w:t>
      </w:r>
      <w:r w:rsidRPr="00840A2A">
        <w:rPr>
          <w:b/>
        </w:rPr>
        <w:t>Upload a file</w:t>
      </w:r>
      <w:r>
        <w:t xml:space="preserve"> and navigate to a file or other resource.</w:t>
      </w:r>
    </w:p>
    <w:p w:rsidR="00105FEC" w:rsidRDefault="00105FEC" w:rsidP="00105FEC">
      <w:pPr>
        <w:pStyle w:val="ListParagraph"/>
        <w:numPr>
          <w:ilvl w:val="1"/>
          <w:numId w:val="15"/>
        </w:numPr>
      </w:pPr>
      <w:r>
        <w:t xml:space="preserve">Choose </w:t>
      </w:r>
      <w:r>
        <w:rPr>
          <w:b/>
        </w:rPr>
        <w:t>Unstructured</w:t>
      </w:r>
      <w:r>
        <w:t xml:space="preserve"> or </w:t>
      </w:r>
      <w:r>
        <w:rPr>
          <w:b/>
        </w:rPr>
        <w:t>Offline Resource</w:t>
      </w:r>
      <w:r>
        <w:t xml:space="preserve"> and enter in all metadata. Click </w:t>
      </w:r>
      <w:r>
        <w:rPr>
          <w:b/>
        </w:rPr>
        <w:t>Add</w:t>
      </w:r>
      <w:r>
        <w:t>.</w:t>
      </w:r>
    </w:p>
    <w:p w:rsidR="00105FEC" w:rsidRPr="00C13A1B" w:rsidRDefault="00105FEC" w:rsidP="00105FEC">
      <w:pPr>
        <w:pStyle w:val="ListParagraph"/>
        <w:numPr>
          <w:ilvl w:val="1"/>
          <w:numId w:val="15"/>
        </w:numPr>
      </w:pPr>
      <w:r>
        <w:t xml:space="preserve">Enter all metadata. Click </w:t>
      </w:r>
      <w:r>
        <w:rPr>
          <w:b/>
        </w:rPr>
        <w:t>Finish</w:t>
      </w:r>
      <w:r>
        <w:t xml:space="preserve">. </w:t>
      </w:r>
    </w:p>
    <w:p w:rsidR="00CF672F" w:rsidRDefault="00CF672F" w:rsidP="00030CA2">
      <w:pPr>
        <w:pStyle w:val="Heading2"/>
        <w:numPr>
          <w:ilvl w:val="1"/>
          <w:numId w:val="45"/>
        </w:numPr>
        <w:rPr>
          <w:bCs w:val="0"/>
          <w:noProof/>
        </w:rPr>
      </w:pPr>
      <w:bookmarkStart w:id="586" w:name="_Toc383599582"/>
      <w:r>
        <w:rPr>
          <w:bCs w:val="0"/>
          <w:noProof/>
        </w:rPr>
        <w:t>How to upload teir 3 data and publish web services</w:t>
      </w:r>
      <w:bookmarkEnd w:id="586"/>
    </w:p>
    <w:p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rsidR="00840A2A" w:rsidRDefault="00840A2A" w:rsidP="00840A2A">
      <w:pPr>
        <w:pStyle w:val="ListParagraph"/>
        <w:numPr>
          <w:ilvl w:val="1"/>
          <w:numId w:val="15"/>
        </w:numPr>
      </w:pPr>
      <w:r>
        <w:t xml:space="preserve">Go to the </w:t>
      </w:r>
      <w:r w:rsidRPr="00840A2A">
        <w:rPr>
          <w:b/>
        </w:rPr>
        <w:t>Contribute</w:t>
      </w:r>
      <w:r>
        <w:t xml:space="preserve"> page.</w:t>
      </w:r>
    </w:p>
    <w:p w:rsidR="00840A2A" w:rsidRDefault="00840A2A" w:rsidP="00461D67">
      <w:pPr>
        <w:pStyle w:val="ListParagraph"/>
        <w:numPr>
          <w:ilvl w:val="1"/>
          <w:numId w:val="15"/>
        </w:numPr>
      </w:pPr>
      <w:r>
        <w:t>Title will be the title of the web service. Find the</w:t>
      </w:r>
      <w:r w:rsidR="00461D67">
        <w:t xml:space="preserve"> required</w:t>
      </w:r>
      <w:r>
        <w:t xml:space="preserve"> names of services at </w:t>
      </w:r>
      <w:hyperlink r:id="rId26" w:history="1">
        <w:r w:rsidR="00461D67" w:rsidRPr="0052539E">
          <w:rPr>
            <w:rStyle w:val="Hyperlink"/>
            <w:rFonts w:asciiTheme="minorHAnsi" w:hAnsiTheme="minorHAnsi"/>
          </w:rPr>
          <w:t>https://github.com/ngds/system-design/wiki</w:t>
        </w:r>
      </w:hyperlink>
      <w:r w:rsidR="00461D67">
        <w:t xml:space="preserve">. </w:t>
      </w:r>
      <w:r>
        <w:t xml:space="preserve"> </w:t>
      </w:r>
      <w:r w:rsidR="00084FB9">
        <w:t>Fill in keywords (Tags) and other metad</w:t>
      </w:r>
      <w:r w:rsidR="00084FB9">
        <w:t>a</w:t>
      </w:r>
      <w:r w:rsidR="00084FB9">
        <w:t xml:space="preserve">ta. </w:t>
      </w:r>
      <w:r>
        <w:t xml:space="preserve">Click </w:t>
      </w:r>
      <w:r w:rsidRPr="00840A2A">
        <w:rPr>
          <w:b/>
        </w:rPr>
        <w:t>Next</w:t>
      </w:r>
      <w:r>
        <w:t>.</w:t>
      </w:r>
    </w:p>
    <w:p w:rsidR="00840A2A" w:rsidRPr="00840A2A" w:rsidRDefault="00840A2A" w:rsidP="00840A2A">
      <w:pPr>
        <w:pStyle w:val="ListParagraph"/>
        <w:numPr>
          <w:ilvl w:val="1"/>
          <w:numId w:val="15"/>
        </w:numPr>
      </w:pPr>
      <w:r>
        <w:t xml:space="preserve">Click </w:t>
      </w:r>
      <w:r w:rsidRPr="00840A2A">
        <w:rPr>
          <w:b/>
        </w:rPr>
        <w:t>Upload a file</w:t>
      </w:r>
      <w:r>
        <w:t xml:space="preserve"> and navigate to the schema-valid CSV file.</w:t>
      </w:r>
    </w:p>
    <w:p w:rsidR="00840A2A" w:rsidRDefault="00840A2A" w:rsidP="00840A2A">
      <w:pPr>
        <w:pStyle w:val="ListParagraph"/>
        <w:numPr>
          <w:ilvl w:val="1"/>
          <w:numId w:val="15"/>
        </w:numPr>
      </w:pPr>
      <w:r>
        <w:t xml:space="preserve">Choose </w:t>
      </w:r>
      <w:r w:rsidRPr="00840A2A">
        <w:rPr>
          <w:b/>
        </w:rPr>
        <w:t>Structured Resource</w:t>
      </w:r>
      <w:r>
        <w:t xml:space="preserve"> and enter in all the metadata.</w:t>
      </w:r>
    </w:p>
    <w:p w:rsidR="00840A2A" w:rsidRDefault="00840A2A" w:rsidP="00840A2A">
      <w:pPr>
        <w:pStyle w:val="ListParagraph"/>
        <w:numPr>
          <w:ilvl w:val="1"/>
          <w:numId w:val="15"/>
        </w:numPr>
      </w:pPr>
      <w:r>
        <w:t>Choose the appropriate content model from the drop-down list.</w:t>
      </w:r>
      <w:r w:rsidR="00A000B7">
        <w:t xml:space="preserve">  Always use the latest version; this will enter automatically or prompt to enter to associated layer name (again, check </w:t>
      </w:r>
      <w:hyperlink r:id="rId27" w:history="1">
        <w:r w:rsidR="00A000B7" w:rsidRPr="0052539E">
          <w:rPr>
            <w:rStyle w:val="Hyperlink"/>
            <w:rFonts w:asciiTheme="minorHAnsi" w:hAnsiTheme="minorHAnsi"/>
          </w:rPr>
          <w:t>http://schemas.usgin.org/models/</w:t>
        </w:r>
      </w:hyperlink>
      <w:r w:rsidR="00A000B7">
        <w:t xml:space="preserve"> if unsure which layer name to select).</w:t>
      </w:r>
      <w:r>
        <w:t xml:space="preserve"> Click </w:t>
      </w:r>
      <w:r w:rsidRPr="00840A2A">
        <w:rPr>
          <w:b/>
        </w:rPr>
        <w:t>Next</w:t>
      </w:r>
      <w:r>
        <w:t>.</w:t>
      </w:r>
    </w:p>
    <w:p w:rsidR="00840A2A" w:rsidRDefault="00840A2A" w:rsidP="00840A2A">
      <w:pPr>
        <w:pStyle w:val="ListParagraph"/>
        <w:numPr>
          <w:ilvl w:val="1"/>
          <w:numId w:val="15"/>
        </w:numPr>
      </w:pPr>
      <w:r>
        <w:t xml:space="preserve">Fill out all metadata here, click </w:t>
      </w:r>
      <w:r w:rsidRPr="00840A2A">
        <w:rPr>
          <w:b/>
        </w:rPr>
        <w:t>Finish</w:t>
      </w:r>
      <w:r>
        <w:t>.</w:t>
      </w:r>
    </w:p>
    <w:p w:rsidR="00840A2A" w:rsidRDefault="00B371B2" w:rsidP="00840A2A">
      <w:pPr>
        <w:pStyle w:val="ListParagraph"/>
        <w:numPr>
          <w:ilvl w:val="1"/>
          <w:numId w:val="15"/>
        </w:numPr>
      </w:pPr>
      <w:r>
        <w:t>The metadata</w:t>
      </w:r>
      <w:r w:rsidR="00F03E2F">
        <w:t xml:space="preserve"> for that dataset</w:t>
      </w:r>
      <w:r>
        <w:t xml:space="preserve"> is now published, but the web service is not yet pu</w:t>
      </w:r>
      <w:r>
        <w:t>b</w:t>
      </w:r>
      <w:r>
        <w:t xml:space="preserve">lished. To publish the web service, click </w:t>
      </w:r>
      <w:r w:rsidRPr="00B371B2">
        <w:rPr>
          <w:b/>
        </w:rPr>
        <w:t>Publish as OGC</w:t>
      </w:r>
      <w:r>
        <w:t>.</w:t>
      </w:r>
    </w:p>
    <w:p w:rsidR="00CF672F" w:rsidRDefault="00CF672F" w:rsidP="00030CA2">
      <w:pPr>
        <w:pStyle w:val="Heading2"/>
        <w:numPr>
          <w:ilvl w:val="1"/>
          <w:numId w:val="45"/>
        </w:numPr>
        <w:rPr>
          <w:bCs w:val="0"/>
          <w:noProof/>
        </w:rPr>
      </w:pPr>
      <w:bookmarkStart w:id="587" w:name="_Toc383599583"/>
      <w:r>
        <w:rPr>
          <w:bCs w:val="0"/>
          <w:noProof/>
        </w:rPr>
        <w:t>How to upload tier 3 metadata</w:t>
      </w:r>
      <w:bookmarkEnd w:id="587"/>
    </w:p>
    <w:p w:rsidR="00CE5B49" w:rsidRDefault="00692363">
      <w:r>
        <w:t>As a beta-version of the NAIB, this functionality does not yet exist. Please see Section 5.2 instead for how to register resources and create metadata in the system.</w:t>
      </w:r>
    </w:p>
    <w:p w:rsidR="00D566FD" w:rsidRDefault="00D566FD" w:rsidP="00D566FD">
      <w:pPr>
        <w:pStyle w:val="Heading1"/>
      </w:pPr>
      <w:bookmarkStart w:id="588" w:name="_Toc383599584"/>
      <w:r>
        <w:t>Tips for</w:t>
      </w:r>
      <w:r>
        <w:t xml:space="preserve"> using </w:t>
      </w:r>
      <w:r>
        <w:t>an aggregator</w:t>
      </w:r>
      <w:r>
        <w:t xml:space="preserve"> node installation</w:t>
      </w:r>
      <w:bookmarkEnd w:id="588"/>
    </w:p>
    <w:p w:rsidR="00D566FD" w:rsidRDefault="00D566FD" w:rsidP="00D566FD">
      <w:pPr>
        <w:spacing w:line="240" w:lineRule="auto"/>
      </w:pPr>
      <w:r>
        <w:t>As the publisher node i</w:t>
      </w:r>
      <w:r w:rsidR="0099463B">
        <w:t>s used to upload and manage individual resources</w:t>
      </w:r>
      <w:r>
        <w:t xml:space="preserve">, the aggregator node is used as a harvester. As such, it has different functionality in the </w:t>
      </w:r>
      <w:r>
        <w:rPr>
          <w:b/>
        </w:rPr>
        <w:t>Contribute</w:t>
      </w:r>
      <w:r>
        <w:t xml:space="preserve"> page than does a publisher node. Here, the UI is used to manage those harvest sources.</w:t>
      </w:r>
      <w:r w:rsidR="0099463B">
        <w:t xml:space="preserve"> The following are a few helpful hints for using the version 1 aggregator node as a harvester.</w:t>
      </w:r>
    </w:p>
    <w:p w:rsidR="0099463B" w:rsidRDefault="0099463B" w:rsidP="0099463B">
      <w:pPr>
        <w:pStyle w:val="ListParagraph"/>
        <w:numPr>
          <w:ilvl w:val="0"/>
          <w:numId w:val="52"/>
        </w:numPr>
        <w:spacing w:line="240" w:lineRule="auto"/>
      </w:pPr>
      <w:r>
        <w:t>Version 1 of this installation will</w:t>
      </w:r>
      <w:r w:rsidRPr="0099463B">
        <w:t xml:space="preserve"> support harvesting from</w:t>
      </w:r>
      <w:r>
        <w:t>:</w:t>
      </w:r>
      <w:r w:rsidRPr="0099463B">
        <w:t xml:space="preserve"> </w:t>
      </w:r>
    </w:p>
    <w:p w:rsidR="0099463B" w:rsidRDefault="0099463B" w:rsidP="0099463B">
      <w:pPr>
        <w:pStyle w:val="ListParagraph"/>
        <w:numPr>
          <w:ilvl w:val="1"/>
          <w:numId w:val="52"/>
        </w:numPr>
        <w:spacing w:line="240" w:lineRule="auto"/>
      </w:pPr>
      <w:r>
        <w:t>a</w:t>
      </w:r>
      <w:r w:rsidR="00FE263A">
        <w:t>n</w:t>
      </w:r>
      <w:r>
        <w:t xml:space="preserve"> </w:t>
      </w:r>
      <w:r w:rsidR="00FE263A">
        <w:t xml:space="preserve">OGC </w:t>
      </w:r>
      <w:r w:rsidR="00030AAC">
        <w:t>CSW endpoint with ISO-standards-</w:t>
      </w:r>
      <w:r>
        <w:t>compliant metadata (</w:t>
      </w:r>
      <w:hyperlink r:id="rId28" w:history="1">
        <w:r w:rsidRPr="006E1CC4">
          <w:rPr>
            <w:rStyle w:val="Hyperlink"/>
            <w:rFonts w:asciiTheme="minorHAnsi" w:hAnsiTheme="minorHAnsi"/>
          </w:rPr>
          <w:t>http://usgin.org/specifications</w:t>
        </w:r>
      </w:hyperlink>
      <w:r>
        <w:t xml:space="preserve">; </w:t>
      </w:r>
      <w:r w:rsidRPr="0099463B">
        <w:t>http://www.opengeospatial.org/standards/cat</w:t>
      </w:r>
      <w:r>
        <w:t>)</w:t>
      </w:r>
    </w:p>
    <w:p w:rsidR="0099463B" w:rsidRDefault="0099463B" w:rsidP="0099463B">
      <w:pPr>
        <w:pStyle w:val="ListParagraph"/>
        <w:numPr>
          <w:ilvl w:val="1"/>
          <w:numId w:val="52"/>
        </w:numPr>
        <w:spacing w:line="240" w:lineRule="auto"/>
      </w:pPr>
      <w:r>
        <w:t>publisher nodes</w:t>
      </w:r>
      <w:r w:rsidRPr="0099463B">
        <w:t xml:space="preserve"> using the CKAN Harvester</w:t>
      </w:r>
      <w:r>
        <w:t xml:space="preserve"> (ckan_harvester plugin, which is CKAN’s API for harvesting between CKAN instances)</w:t>
      </w:r>
    </w:p>
    <w:p w:rsidR="00E56F4C" w:rsidRPr="0099463B" w:rsidRDefault="00E56F4C" w:rsidP="00E56F4C">
      <w:pPr>
        <w:pStyle w:val="ListParagraph"/>
        <w:numPr>
          <w:ilvl w:val="0"/>
          <w:numId w:val="52"/>
        </w:numPr>
        <w:spacing w:line="240" w:lineRule="auto"/>
      </w:pPr>
      <w:r w:rsidRPr="0099463B">
        <w:t>Harves</w:t>
      </w:r>
      <w:r>
        <w:t xml:space="preserve">t using the </w:t>
      </w:r>
      <w:r w:rsidRPr="0099463B">
        <w:rPr>
          <w:i/>
        </w:rPr>
        <w:t>NGDS CSW Harvester</w:t>
      </w:r>
    </w:p>
    <w:p w:rsidR="00E56F4C" w:rsidRDefault="00E56F4C" w:rsidP="00E56F4C">
      <w:pPr>
        <w:pStyle w:val="ListParagraph"/>
        <w:numPr>
          <w:ilvl w:val="0"/>
          <w:numId w:val="52"/>
        </w:numPr>
        <w:spacing w:line="240" w:lineRule="auto"/>
      </w:pPr>
      <w:r>
        <w:lastRenderedPageBreak/>
        <w:t>To harvest a CSW, use</w:t>
      </w:r>
      <w:r w:rsidRPr="0099463B">
        <w:t xml:space="preserve"> </w:t>
      </w:r>
      <w:r>
        <w:t>only the string</w:t>
      </w:r>
      <w:r w:rsidRPr="0099463B">
        <w:t xml:space="preserve"> be</w:t>
      </w:r>
      <w:r>
        <w:t>fore the '?' in the URL, for exa</w:t>
      </w:r>
      <w:r>
        <w:t>m</w:t>
      </w:r>
      <w:r>
        <w:t>ple:</w:t>
      </w:r>
      <w:r w:rsidRPr="0099463B">
        <w:t xml:space="preserve"> </w:t>
      </w:r>
    </w:p>
    <w:p w:rsidR="00E56F4C" w:rsidRDefault="00E56F4C" w:rsidP="00E56F4C">
      <w:pPr>
        <w:spacing w:line="240" w:lineRule="auto"/>
        <w:ind w:left="720" w:firstLine="720"/>
      </w:pPr>
      <w:hyperlink r:id="rId29" w:history="1">
        <w:r w:rsidRPr="006E1CC4">
          <w:rPr>
            <w:rStyle w:val="Hyperlink"/>
            <w:rFonts w:asciiTheme="minorHAnsi" w:hAnsiTheme="minorHAnsi"/>
          </w:rPr>
          <w:t>http://catalog.usgin.org/geothermal/csw</w:t>
        </w:r>
      </w:hyperlink>
    </w:p>
    <w:p w:rsidR="00E56F4C" w:rsidRPr="00D566FD" w:rsidRDefault="00632EA1" w:rsidP="00632EA1">
      <w:pPr>
        <w:pStyle w:val="ListParagraph"/>
        <w:numPr>
          <w:ilvl w:val="0"/>
          <w:numId w:val="52"/>
        </w:numPr>
        <w:spacing w:line="240" w:lineRule="auto"/>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w:t>
      </w:r>
      <w:r w:rsidR="00AE2310">
        <w:t>g</w:t>
      </w:r>
      <w:r w:rsidR="00AE2310">
        <w:t>gregator node</w:t>
      </w:r>
    </w:p>
    <w:p w:rsidR="00003EA5" w:rsidRDefault="00972A32" w:rsidP="00415183">
      <w:pPr>
        <w:pStyle w:val="Heading1-Appendix"/>
        <w:spacing w:after="100" w:line="240" w:lineRule="auto"/>
        <w:outlineLvl w:val="0"/>
        <w:rPr>
          <w:rFonts w:asciiTheme="minorHAnsi" w:hAnsiTheme="minorHAnsi"/>
        </w:rPr>
      </w:pPr>
      <w:bookmarkStart w:id="589" w:name="_Toc379537707"/>
      <w:bookmarkStart w:id="590" w:name="_Toc379537708"/>
      <w:bookmarkStart w:id="591" w:name="_Toc379537709"/>
      <w:bookmarkStart w:id="592" w:name="_Toc379537710"/>
      <w:bookmarkStart w:id="593" w:name="_Toc379537711"/>
      <w:bookmarkStart w:id="594" w:name="_Toc379537712"/>
      <w:bookmarkStart w:id="595" w:name="_Toc379537713"/>
      <w:bookmarkStart w:id="596" w:name="_Toc379537714"/>
      <w:bookmarkStart w:id="597" w:name="_Toc379537715"/>
      <w:bookmarkStart w:id="598" w:name="_Toc383599585"/>
      <w:bookmarkEnd w:id="589"/>
      <w:bookmarkEnd w:id="590"/>
      <w:bookmarkEnd w:id="591"/>
      <w:bookmarkEnd w:id="592"/>
      <w:bookmarkEnd w:id="593"/>
      <w:bookmarkEnd w:id="594"/>
      <w:bookmarkEnd w:id="595"/>
      <w:bookmarkEnd w:id="596"/>
      <w:bookmarkEnd w:id="597"/>
      <w:r>
        <w:rPr>
          <w:rFonts w:asciiTheme="minorHAnsi" w:hAnsiTheme="minorHAnsi"/>
        </w:rPr>
        <w:lastRenderedPageBreak/>
        <w:t xml:space="preserve">Installing </w:t>
      </w:r>
      <w:r w:rsidR="00211F54">
        <w:rPr>
          <w:rFonts w:asciiTheme="minorHAnsi" w:hAnsiTheme="minorHAnsi"/>
        </w:rPr>
        <w:t>a Virtual Machine</w:t>
      </w:r>
      <w:bookmarkEnd w:id="598"/>
    </w:p>
    <w:p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0"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1"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599" w:name="_Toc379537663"/>
      <w:bookmarkStart w:id="600" w:name="_Toc379537664"/>
      <w:bookmarkStart w:id="601" w:name="_Toc379537665"/>
      <w:bookmarkStart w:id="602" w:name="_Toc379537666"/>
      <w:bookmarkStart w:id="603" w:name="_Toc379537667"/>
      <w:bookmarkStart w:id="604" w:name="_Toc383599586"/>
      <w:bookmarkEnd w:id="599"/>
      <w:bookmarkEnd w:id="600"/>
      <w:bookmarkEnd w:id="601"/>
      <w:bookmarkEnd w:id="602"/>
      <w:bookmarkEnd w:id="603"/>
      <w:r w:rsidRPr="002A787A">
        <w:rPr>
          <w:rFonts w:asciiTheme="minorHAnsi" w:hAnsiTheme="minorHAnsi"/>
          <w:noProof/>
        </w:rPr>
        <w:t>Creating an Ubuntu Linux Virtual Machine using VirtualBox</w:t>
      </w:r>
      <w:bookmarkEnd w:id="604"/>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605" w:name="_Toc379537669"/>
      <w:bookmarkStart w:id="606" w:name="_Toc377463024"/>
      <w:bookmarkStart w:id="607" w:name="_Toc383599587"/>
      <w:bookmarkEnd w:id="605"/>
      <w:r w:rsidRPr="00415183">
        <w:rPr>
          <w:rFonts w:asciiTheme="minorHAnsi" w:hAnsiTheme="minorHAnsi"/>
          <w:noProof/>
        </w:rPr>
        <w:t>Download and install Oracle VM VirtualBox Manager</w:t>
      </w:r>
      <w:bookmarkEnd w:id="606"/>
      <w:bookmarkEnd w:id="607"/>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2"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08" w:name="_Toc379537671"/>
      <w:bookmarkStart w:id="609" w:name="_Toc379537672"/>
      <w:bookmarkStart w:id="610" w:name="_Toc380696959"/>
      <w:bookmarkStart w:id="611" w:name="_Toc380734662"/>
      <w:bookmarkStart w:id="612" w:name="_Toc380756541"/>
      <w:bookmarkStart w:id="613" w:name="_Toc382489379"/>
      <w:bookmarkStart w:id="614" w:name="_Toc382491104"/>
      <w:bookmarkStart w:id="615" w:name="_Toc382492877"/>
      <w:bookmarkStart w:id="616" w:name="_Toc382923295"/>
      <w:bookmarkStart w:id="617" w:name="_Toc382923408"/>
      <w:bookmarkStart w:id="618" w:name="_Toc382935019"/>
      <w:bookmarkStart w:id="619" w:name="_Toc377463025"/>
      <w:bookmarkStart w:id="620" w:name="_Toc383599588"/>
      <w:bookmarkEnd w:id="608"/>
      <w:bookmarkEnd w:id="609"/>
      <w:bookmarkEnd w:id="610"/>
      <w:bookmarkEnd w:id="611"/>
      <w:bookmarkEnd w:id="612"/>
      <w:bookmarkEnd w:id="613"/>
      <w:bookmarkEnd w:id="614"/>
      <w:bookmarkEnd w:id="615"/>
      <w:bookmarkEnd w:id="616"/>
      <w:bookmarkEnd w:id="617"/>
      <w:bookmarkEnd w:id="618"/>
      <w:bookmarkEnd w:id="620"/>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21" w:name="_Toc380696960"/>
      <w:bookmarkStart w:id="622" w:name="_Toc380734663"/>
      <w:bookmarkStart w:id="623" w:name="_Toc380756542"/>
      <w:bookmarkStart w:id="624" w:name="_Toc382489380"/>
      <w:bookmarkStart w:id="625" w:name="_Toc382491105"/>
      <w:bookmarkStart w:id="626" w:name="_Toc382492878"/>
      <w:bookmarkStart w:id="627" w:name="_Toc382923296"/>
      <w:bookmarkStart w:id="628" w:name="_Toc382923409"/>
      <w:bookmarkStart w:id="629" w:name="_Toc382935020"/>
      <w:bookmarkStart w:id="630" w:name="_Toc383599589"/>
      <w:bookmarkEnd w:id="621"/>
      <w:bookmarkEnd w:id="622"/>
      <w:bookmarkEnd w:id="623"/>
      <w:bookmarkEnd w:id="624"/>
      <w:bookmarkEnd w:id="625"/>
      <w:bookmarkEnd w:id="626"/>
      <w:bookmarkEnd w:id="627"/>
      <w:bookmarkEnd w:id="628"/>
      <w:bookmarkEnd w:id="629"/>
      <w:bookmarkEnd w:id="630"/>
    </w:p>
    <w:p w:rsidR="00972A32" w:rsidRPr="00946BC2" w:rsidRDefault="00972A32" w:rsidP="000D2F9F">
      <w:pPr>
        <w:pStyle w:val="Heading3"/>
        <w:numPr>
          <w:ilvl w:val="2"/>
          <w:numId w:val="40"/>
        </w:numPr>
        <w:rPr>
          <w:rFonts w:asciiTheme="minorHAnsi" w:hAnsiTheme="minorHAnsi"/>
          <w:noProof/>
        </w:rPr>
      </w:pPr>
      <w:bookmarkStart w:id="631" w:name="_Toc383599590"/>
      <w:r w:rsidRPr="00CF1B6B">
        <w:rPr>
          <w:noProof/>
        </w:rPr>
        <w:t>Create an Ubuntu Linux Virtual Machine</w:t>
      </w:r>
      <w:bookmarkEnd w:id="619"/>
      <w:bookmarkEnd w:id="631"/>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CC0849"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804672" behindDoc="0" locked="0" layoutInCell="1" allowOverlap="1" wp14:anchorId="51EEC289" wp14:editId="4FA9DDEF">
                <wp:simplePos x="0" y="0"/>
                <wp:positionH relativeFrom="column">
                  <wp:posOffset>1252855</wp:posOffset>
                </wp:positionH>
                <wp:positionV relativeFrom="paragraph">
                  <wp:posOffset>582295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5D3061" w:rsidRPr="00B61C67" w:rsidRDefault="005D3061" w:rsidP="005D3061">
                              <w:pPr>
                                <w:pStyle w:val="Caption"/>
                                <w:jc w:val="center"/>
                                <w:rPr>
                                  <w:rFonts w:ascii="Arial" w:eastAsia="Times New Roman" w:hAnsi="Arial" w:cs="Times New Roman"/>
                                  <w:noProof/>
                                </w:rPr>
                              </w:pPr>
                              <w:bookmarkStart w:id="632" w:name="_Toc382558281"/>
                              <w:r>
                                <w:t xml:space="preserve">Figure </w:t>
                              </w:r>
                              <w:r>
                                <w:fldChar w:fldCharType="begin"/>
                              </w:r>
                              <w:r>
                                <w:instrText xml:space="preserve"> SEQ Figure \* ARABIC </w:instrText>
                              </w:r>
                              <w:r>
                                <w:fldChar w:fldCharType="separate"/>
                              </w:r>
                              <w:r w:rsidR="00013225">
                                <w:rPr>
                                  <w:noProof/>
                                </w:rPr>
                                <w:t>2</w:t>
                              </w:r>
                              <w:r>
                                <w:rPr>
                                  <w:noProof/>
                                </w:rPr>
                                <w:fldChar w:fldCharType="end"/>
                              </w:r>
                              <w:r>
                                <w:t xml:space="preserve">: </w:t>
                              </w:r>
                              <w:bookmarkStart w:id="633"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98.65pt;margin-top:45.85pt;width:253.5pt;height:214.5pt;z-index:251804672"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g48om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4"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5D3061" w:rsidRPr="00B61C67" w:rsidRDefault="005D3061" w:rsidP="005D3061">
                        <w:pPr>
                          <w:pStyle w:val="Caption"/>
                          <w:jc w:val="center"/>
                          <w:rPr>
                            <w:rFonts w:ascii="Arial" w:eastAsia="Times New Roman" w:hAnsi="Arial" w:cs="Times New Roman"/>
                            <w:noProof/>
                          </w:rPr>
                        </w:pPr>
                        <w:bookmarkStart w:id="634" w:name="_Toc382558281"/>
                        <w:r>
                          <w:t xml:space="preserve">Figure </w:t>
                        </w:r>
                        <w:r>
                          <w:fldChar w:fldCharType="begin"/>
                        </w:r>
                        <w:r>
                          <w:instrText xml:space="preserve"> SEQ Figure \* ARABIC </w:instrText>
                        </w:r>
                        <w:r>
                          <w:fldChar w:fldCharType="separate"/>
                        </w:r>
                        <w:r w:rsidR="00013225">
                          <w:rPr>
                            <w:noProof/>
                          </w:rPr>
                          <w:t>2</w:t>
                        </w:r>
                        <w:r>
                          <w:rPr>
                            <w:noProof/>
                          </w:rPr>
                          <w:fldChar w:fldCharType="end"/>
                        </w:r>
                        <w:r>
                          <w:t xml:space="preserve">: </w:t>
                        </w:r>
                        <w:bookmarkStart w:id="635"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4"/>
                        <w:bookmarkEnd w:id="635"/>
                      </w:p>
                    </w:txbxContent>
                  </v:textbox>
                </v:shape>
                <w10:wrap type="topAndBottom"/>
              </v:group>
            </w:pict>
          </mc:Fallback>
        </mc:AlternateContent>
      </w:r>
      <w:r w:rsidR="00972A32"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p>
    <w:p w:rsidR="00972A32" w:rsidRDefault="00CC0849"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808768" behindDoc="0" locked="0" layoutInCell="1" allowOverlap="1" wp14:anchorId="3A9A64E5" wp14:editId="501D7417">
                <wp:simplePos x="0" y="0"/>
                <wp:positionH relativeFrom="column">
                  <wp:posOffset>1085850</wp:posOffset>
                </wp:positionH>
                <wp:positionV relativeFrom="paragraph">
                  <wp:posOffset>3578225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5" style="position:absolute;left:0;text-align:left;margin-left:85.5pt;margin-top:281.75pt;width:285pt;height:224.25pt;z-index:2518087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">
                <v:shape id="Picture 10" o:spid="_x0000_s1096"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36" o:title=""/>
                  <v:path arrowok="t"/>
                </v:shape>
                <v:shape id="Text Box 18" o:spid="_x0000_s1097"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806720" behindDoc="0" locked="0" layoutInCell="1" allowOverlap="1" wp14:anchorId="33A9AF85" wp14:editId="0FBF57DD">
                <wp:simplePos x="0" y="0"/>
                <wp:positionH relativeFrom="column">
                  <wp:posOffset>789305</wp:posOffset>
                </wp:positionH>
                <wp:positionV relativeFrom="paragraph">
                  <wp:posOffset>111125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left:0;text-align:left;margin-left:62.15pt;margin-top:8.75pt;width:316.35pt;height:236.25pt;z-index:251806720;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x1k0eAAAAAKAQAADwAAAGRycy9kb3ducmV2&#10;LnhtbEyPTUvDQBCG74L/YRnBm92kbYzGbEop6qkUbAXxts1Ok9DsbMhuk/TfO570Ni/z8H7kq8m2&#10;YsDeN44UxLMIBFLpTEOVgs/D28MTCB80Gd06QgVX9LAqbm9ynRk30gcO+1AJNiGfaQV1CF0mpS9r&#10;tNrPXIfEv5PrrQ4s+0qaXo9sbls5j6JHaXVDnFDrDjc1luf9xSp4H/W4XsSvw/Z82ly/D8nuaxuj&#10;Uvd30/oFRMAp/MHwW5+rQ8Gdju5CxouW9Xy5YJSPNAHBQJqkPO6oYPkcRSCLXP6fUPwA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FcdZNH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38"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p>
    <w:p w:rsidR="005D3061" w:rsidRDefault="005D3061" w:rsidP="00972A32">
      <w:pPr>
        <w:keepNext/>
        <w:spacing w:after="120" w:line="240" w:lineRule="auto"/>
        <w:jc w:val="center"/>
        <w:rPr>
          <w:rFonts w:eastAsia="Times" w:cs="Times New Roman"/>
          <w:bCs/>
          <w:szCs w:val="20"/>
        </w:rPr>
      </w:pPr>
    </w:p>
    <w:p w:rsidR="005D3061" w:rsidRDefault="005D3061" w:rsidP="00972A32">
      <w:pPr>
        <w:keepNext/>
        <w:spacing w:after="120" w:line="240" w:lineRule="auto"/>
        <w:jc w:val="center"/>
        <w:rPr>
          <w:rFonts w:eastAsia="Times" w:cs="Times New Roman"/>
          <w:bCs/>
          <w:szCs w:val="20"/>
        </w:rPr>
      </w:pPr>
    </w:p>
    <w:p w:rsidR="005D3061" w:rsidRDefault="005D3061" w:rsidP="00972A32">
      <w:pPr>
        <w:keepNext/>
        <w:spacing w:after="120" w:line="240" w:lineRule="auto"/>
        <w:jc w:val="center"/>
        <w:rPr>
          <w:rFonts w:eastAsia="Times" w:cs="Times New Roman"/>
          <w:bCs/>
          <w:szCs w:val="20"/>
        </w:rPr>
      </w:pPr>
    </w:p>
    <w:p w:rsidR="005D3061" w:rsidRDefault="005D3061" w:rsidP="00972A32">
      <w:pPr>
        <w:keepNext/>
        <w:spacing w:after="120" w:line="240" w:lineRule="auto"/>
        <w:jc w:val="center"/>
        <w:rPr>
          <w:rFonts w:eastAsia="Times" w:cs="Times New Roman"/>
          <w:bCs/>
          <w:szCs w:val="20"/>
        </w:rPr>
      </w:pPr>
    </w:p>
    <w:p w:rsidR="005D3061" w:rsidRDefault="005D3061"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bookmarkStart w:id="636" w:name="_Toc380734665"/>
      <w:bookmarkStart w:id="637" w:name="_Toc380756544"/>
      <w:bookmarkStart w:id="638" w:name="_Toc382492880"/>
      <w:bookmarkStart w:id="639" w:name="_Toc382923411"/>
      <w:r w:rsidRPr="00415183">
        <w:rPr>
          <w:rFonts w:eastAsia="Times New Roman" w:cs="Times New Roman"/>
          <w:noProof/>
          <w:color w:val="000000"/>
          <w:kern w:val="22"/>
        </w:rPr>
        <w:lastRenderedPageBreak/>
        <mc:AlternateContent>
          <mc:Choice Requires="wpg">
            <w:drawing>
              <wp:anchor distT="0" distB="0" distL="114300" distR="114300" simplePos="0" relativeHeight="251812864" behindDoc="0" locked="0" layoutInCell="1" allowOverlap="1" wp14:anchorId="73EE7ACE" wp14:editId="1EEA2D25">
                <wp:simplePos x="0" y="0"/>
                <wp:positionH relativeFrom="column">
                  <wp:posOffset>1050290</wp:posOffset>
                </wp:positionH>
                <wp:positionV relativeFrom="paragraph">
                  <wp:posOffset>3424555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CC0849" w:rsidRPr="0090493A" w:rsidRDefault="00CC0849" w:rsidP="00CC0849">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1" style="position:absolute;left:0;text-align:left;margin-left:82.7pt;margin-top:269.65pt;width:285.75pt;height:225.75pt;z-index:251812864"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u3R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19RaTtcmfAIkz4Avy8VbcKFx/x31YcYdXD0685OELPorKgCSmtRJWGvfP&#10;W35aj+JiNmE7vKJZ4v/ecmqf1SeNstOT2xmuM9adobf10kCN6BqIJprY4ELVmYUz9TewYkG3YIpr&#10;gbuyJHTmMjRvOX4gCLlYxEVNF77T9xa9exBJTjA/7L9xZ1u9BFDms+mIxecnsmnWNqAvoNxCRU0R&#10;sA2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">
                <v:shape id="Picture 47" o:spid="_x0000_s1102"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0" o:title=""/>
                  <v:path arrowok="t"/>
                </v:shape>
                <v:shape id="Text Box 22" o:spid="_x0000_s1103"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CC0849" w:rsidRPr="0090493A" w:rsidRDefault="00CC0849" w:rsidP="00CC0849">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End w:id="636"/>
      <w:bookmarkEnd w:id="637"/>
      <w:bookmarkEnd w:id="638"/>
      <w:bookmarkEnd w:id="639"/>
      <w:r w:rsidRPr="00415183">
        <w:rPr>
          <w:rFonts w:eastAsia="Times New Roman" w:cs="Times New Roman"/>
          <w:noProof/>
        </w:rPr>
        <mc:AlternateContent>
          <mc:Choice Requires="wpg">
            <w:drawing>
              <wp:anchor distT="0" distB="0" distL="114300" distR="114300" simplePos="0" relativeHeight="251810816" behindDoc="0" locked="0" layoutInCell="1" allowOverlap="1" wp14:anchorId="64EDB489" wp14:editId="0E33CA8F">
                <wp:simplePos x="0" y="0"/>
                <wp:positionH relativeFrom="column">
                  <wp:posOffset>1029970</wp:posOffset>
                </wp:positionH>
                <wp:positionV relativeFrom="paragraph">
                  <wp:posOffset>168275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CC0849" w:rsidRPr="00AB44F3" w:rsidRDefault="00CC0849" w:rsidP="00CC0849">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81.1pt;margin-top:13.25pt;width:287.45pt;height:225pt;z-index:251810816"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A4LIWj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CC0849" w:rsidRPr="00AB44F3" w:rsidRDefault="00CC0849" w:rsidP="00CC0849">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p w:rsidR="00CC0849" w:rsidRDefault="00CC0849"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p>
    <w:p w:rsidR="00CC0849" w:rsidRDefault="00CC0849" w:rsidP="00972A32">
      <w:pPr>
        <w:keepNext/>
        <w:spacing w:after="120" w:line="240" w:lineRule="auto"/>
        <w:jc w:val="center"/>
        <w:rPr>
          <w:rFonts w:eastAsia="Times" w:cs="Times New Roman"/>
          <w:bCs/>
          <w:szCs w:val="20"/>
        </w:rPr>
      </w:pPr>
    </w:p>
    <w:p w:rsidR="00CC0849" w:rsidRPr="00415183" w:rsidRDefault="00CC0849" w:rsidP="00CC0849">
      <w:pPr>
        <w:keepNext/>
        <w:spacing w:after="120" w:line="240" w:lineRule="auto"/>
        <w:rPr>
          <w:rFonts w:eastAsia="Times" w:cs="Times New Roman"/>
          <w:bCs/>
          <w:szCs w:val="20"/>
        </w:rPr>
      </w:pPr>
    </w:p>
    <w:p w:rsidR="006A293C" w:rsidRPr="006A293C" w:rsidRDefault="006A293C" w:rsidP="007F49A7">
      <w:pPr>
        <w:pStyle w:val="Heading3"/>
        <w:rPr>
          <w:b w:val="0"/>
          <w:bCs w:val="0"/>
          <w:noProof/>
          <w:vanish/>
          <w:color w:val="365F91" w:themeColor="accent1" w:themeShade="BF"/>
          <w:sz w:val="28"/>
          <w:szCs w:val="28"/>
        </w:rPr>
      </w:pPr>
      <w:bookmarkStart w:id="640" w:name="_Toc379537675"/>
      <w:bookmarkStart w:id="641" w:name="_Toc379537676"/>
      <w:bookmarkEnd w:id="640"/>
      <w:bookmarkEnd w:id="641"/>
    </w:p>
    <w:p w:rsidR="007F49A7" w:rsidRPr="00946BC2" w:rsidRDefault="007F49A7" w:rsidP="000D2F9F">
      <w:pPr>
        <w:pStyle w:val="Heading3"/>
        <w:numPr>
          <w:ilvl w:val="2"/>
          <w:numId w:val="40"/>
        </w:numPr>
        <w:rPr>
          <w:rFonts w:asciiTheme="minorHAnsi" w:hAnsiTheme="minorHAnsi"/>
          <w:noProof/>
        </w:rPr>
      </w:pPr>
      <w:bookmarkStart w:id="642" w:name="_Toc383599591"/>
      <w:r>
        <w:rPr>
          <w:noProof/>
        </w:rPr>
        <w:t>Configure your</w:t>
      </w:r>
      <w:r w:rsidRPr="00CF1B6B">
        <w:rPr>
          <w:noProof/>
        </w:rPr>
        <w:t xml:space="preserve"> Virtual Machine</w:t>
      </w:r>
      <w:bookmarkEnd w:id="642"/>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6339E1" w:rsidRPr="005E68DF" w:rsidRDefault="006339E1" w:rsidP="006339E1">
      <w:r w:rsidRPr="00962782">
        <w:rPr>
          <w:noProof/>
        </w:rPr>
        <mc:AlternateContent>
          <mc:Choice Requires="wpg">
            <w:drawing>
              <wp:anchor distT="0" distB="0" distL="114300" distR="114300" simplePos="0" relativeHeight="251814912" behindDoc="0" locked="0" layoutInCell="1" allowOverlap="1" wp14:anchorId="0929902F" wp14:editId="1A8D1D2A">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339E1" w:rsidRPr="007E66C6" w:rsidRDefault="006339E1" w:rsidP="006339E1">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4"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339E1" w:rsidRPr="007E66C6" w:rsidRDefault="006339E1" w:rsidP="006339E1">
                        <w:pPr>
                          <w:pStyle w:val="Caption"/>
                          <w:jc w:val="center"/>
                          <w:rPr>
                            <w:rFonts w:cs="Times New Roman"/>
                            <w:noProof/>
                          </w:rPr>
                        </w:pPr>
                        <w:r>
                          <w:t>Figure 7: Configuring a virtual machine in VirtualBox</w:t>
                        </w:r>
                      </w:p>
                    </w:txbxContent>
                  </v:textbox>
                </v:shape>
                <w10:wrap type="topAndBottom"/>
              </v:group>
            </w:pict>
          </mc:Fallback>
        </mc:AlternateContent>
      </w:r>
    </w:p>
    <w:p w:rsidR="00972A32" w:rsidRPr="005E68DF" w:rsidRDefault="00972A32" w:rsidP="00972A32">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962782" w:rsidRDefault="0058300E" w:rsidP="00972A32">
      <w:r w:rsidRPr="00962782">
        <w:rPr>
          <w:noProof/>
        </w:rPr>
        <w:lastRenderedPageBreak/>
        <mc:AlternateContent>
          <mc:Choice Requires="wpg">
            <w:drawing>
              <wp:anchor distT="0" distB="0" distL="114300" distR="114300" simplePos="0" relativeHeight="251816960" behindDoc="0" locked="0" layoutInCell="1" allowOverlap="1" wp14:anchorId="1865A65F" wp14:editId="0EAC48C8">
                <wp:simplePos x="0" y="0"/>
                <wp:positionH relativeFrom="column">
                  <wp:posOffset>828675</wp:posOffset>
                </wp:positionH>
                <wp:positionV relativeFrom="paragraph">
                  <wp:posOffset>263525</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58300E" w:rsidRDefault="0058300E" w:rsidP="0058300E">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65.25pt;margin-top:20.75pt;width:333.75pt;height:262.5pt;z-index:251816960"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CgFC6P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46"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58300E" w:rsidRDefault="0058300E" w:rsidP="0058300E">
                        <w:pPr>
                          <w:pStyle w:val="Caption"/>
                          <w:jc w:val="center"/>
                          <w:rPr>
                            <w:noProof/>
                          </w:rPr>
                        </w:pPr>
                        <w:r>
                          <w:t xml:space="preserve">Figure 8: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43" w:name="_Toc380696964"/>
      <w:bookmarkStart w:id="644" w:name="_Toc380734667"/>
      <w:bookmarkStart w:id="645" w:name="_Toc380756546"/>
      <w:bookmarkStart w:id="646" w:name="_Toc382489384"/>
      <w:bookmarkStart w:id="647" w:name="_Toc382491109"/>
      <w:bookmarkStart w:id="648" w:name="_Toc382492882"/>
      <w:bookmarkStart w:id="649" w:name="_Toc382923300"/>
      <w:bookmarkStart w:id="650" w:name="_Toc382923413"/>
      <w:bookmarkStart w:id="651" w:name="_Toc382935024"/>
      <w:bookmarkStart w:id="652" w:name="_Toc383599592"/>
      <w:bookmarkEnd w:id="643"/>
      <w:bookmarkEnd w:id="644"/>
      <w:bookmarkEnd w:id="645"/>
      <w:bookmarkEnd w:id="646"/>
      <w:bookmarkEnd w:id="647"/>
      <w:bookmarkEnd w:id="648"/>
      <w:bookmarkEnd w:id="649"/>
      <w:bookmarkEnd w:id="650"/>
      <w:bookmarkEnd w:id="651"/>
      <w:bookmarkEnd w:id="65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53" w:name="_Toc380696965"/>
      <w:bookmarkStart w:id="654" w:name="_Toc380734668"/>
      <w:bookmarkStart w:id="655" w:name="_Toc380756547"/>
      <w:bookmarkStart w:id="656" w:name="_Toc382489385"/>
      <w:bookmarkStart w:id="657" w:name="_Toc382491110"/>
      <w:bookmarkStart w:id="658" w:name="_Toc382492883"/>
      <w:bookmarkStart w:id="659" w:name="_Toc382923301"/>
      <w:bookmarkStart w:id="660" w:name="_Toc382923414"/>
      <w:bookmarkStart w:id="661" w:name="_Toc382935025"/>
      <w:bookmarkStart w:id="662" w:name="_Toc383599593"/>
      <w:bookmarkEnd w:id="653"/>
      <w:bookmarkEnd w:id="654"/>
      <w:bookmarkEnd w:id="655"/>
      <w:bookmarkEnd w:id="656"/>
      <w:bookmarkEnd w:id="657"/>
      <w:bookmarkEnd w:id="658"/>
      <w:bookmarkEnd w:id="659"/>
      <w:bookmarkEnd w:id="660"/>
      <w:bookmarkEnd w:id="661"/>
      <w:bookmarkEnd w:id="66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63" w:name="_Toc380696966"/>
      <w:bookmarkStart w:id="664" w:name="_Toc380734669"/>
      <w:bookmarkStart w:id="665" w:name="_Toc380756548"/>
      <w:bookmarkStart w:id="666" w:name="_Toc382489386"/>
      <w:bookmarkStart w:id="667" w:name="_Toc382491111"/>
      <w:bookmarkStart w:id="668" w:name="_Toc382492884"/>
      <w:bookmarkStart w:id="669" w:name="_Toc382923302"/>
      <w:bookmarkStart w:id="670" w:name="_Toc382923415"/>
      <w:bookmarkStart w:id="671" w:name="_Toc382935026"/>
      <w:bookmarkStart w:id="672" w:name="_Toc383599594"/>
      <w:bookmarkEnd w:id="663"/>
      <w:bookmarkEnd w:id="664"/>
      <w:bookmarkEnd w:id="665"/>
      <w:bookmarkEnd w:id="666"/>
      <w:bookmarkEnd w:id="667"/>
      <w:bookmarkEnd w:id="668"/>
      <w:bookmarkEnd w:id="669"/>
      <w:bookmarkEnd w:id="670"/>
      <w:bookmarkEnd w:id="671"/>
      <w:bookmarkEnd w:id="67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73" w:name="_Toc380696967"/>
      <w:bookmarkStart w:id="674" w:name="_Toc380734670"/>
      <w:bookmarkStart w:id="675" w:name="_Toc380756549"/>
      <w:bookmarkStart w:id="676" w:name="_Toc382489387"/>
      <w:bookmarkStart w:id="677" w:name="_Toc382491112"/>
      <w:bookmarkStart w:id="678" w:name="_Toc382492885"/>
      <w:bookmarkStart w:id="679" w:name="_Toc382923303"/>
      <w:bookmarkStart w:id="680" w:name="_Toc382923416"/>
      <w:bookmarkStart w:id="681" w:name="_Toc382935027"/>
      <w:bookmarkStart w:id="682" w:name="_Toc383599595"/>
      <w:bookmarkEnd w:id="673"/>
      <w:bookmarkEnd w:id="674"/>
      <w:bookmarkEnd w:id="675"/>
      <w:bookmarkEnd w:id="676"/>
      <w:bookmarkEnd w:id="677"/>
      <w:bookmarkEnd w:id="678"/>
      <w:bookmarkEnd w:id="679"/>
      <w:bookmarkEnd w:id="680"/>
      <w:bookmarkEnd w:id="681"/>
      <w:bookmarkEnd w:id="68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83" w:name="_Toc380696968"/>
      <w:bookmarkStart w:id="684" w:name="_Toc380734671"/>
      <w:bookmarkStart w:id="685" w:name="_Toc380756550"/>
      <w:bookmarkStart w:id="686" w:name="_Toc382489388"/>
      <w:bookmarkStart w:id="687" w:name="_Toc382491113"/>
      <w:bookmarkStart w:id="688" w:name="_Toc382492886"/>
      <w:bookmarkStart w:id="689" w:name="_Toc382923304"/>
      <w:bookmarkStart w:id="690" w:name="_Toc382923417"/>
      <w:bookmarkStart w:id="691" w:name="_Toc382935028"/>
      <w:bookmarkStart w:id="692" w:name="_Toc383599596"/>
      <w:bookmarkEnd w:id="683"/>
      <w:bookmarkEnd w:id="684"/>
      <w:bookmarkEnd w:id="685"/>
      <w:bookmarkEnd w:id="686"/>
      <w:bookmarkEnd w:id="687"/>
      <w:bookmarkEnd w:id="688"/>
      <w:bookmarkEnd w:id="689"/>
      <w:bookmarkEnd w:id="690"/>
      <w:bookmarkEnd w:id="691"/>
      <w:bookmarkEnd w:id="69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93" w:name="_Toc380696969"/>
      <w:bookmarkStart w:id="694" w:name="_Toc380734672"/>
      <w:bookmarkStart w:id="695" w:name="_Toc380756551"/>
      <w:bookmarkStart w:id="696" w:name="_Toc382489389"/>
      <w:bookmarkStart w:id="697" w:name="_Toc382491114"/>
      <w:bookmarkStart w:id="698" w:name="_Toc382492887"/>
      <w:bookmarkStart w:id="699" w:name="_Toc382923305"/>
      <w:bookmarkStart w:id="700" w:name="_Toc382923418"/>
      <w:bookmarkStart w:id="701" w:name="_Toc382935029"/>
      <w:bookmarkStart w:id="702" w:name="_Toc383599597"/>
      <w:bookmarkEnd w:id="693"/>
      <w:bookmarkEnd w:id="694"/>
      <w:bookmarkEnd w:id="695"/>
      <w:bookmarkEnd w:id="696"/>
      <w:bookmarkEnd w:id="697"/>
      <w:bookmarkEnd w:id="698"/>
      <w:bookmarkEnd w:id="699"/>
      <w:bookmarkEnd w:id="700"/>
      <w:bookmarkEnd w:id="701"/>
      <w:bookmarkEnd w:id="70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03" w:name="_Toc380696970"/>
      <w:bookmarkStart w:id="704" w:name="_Toc380734673"/>
      <w:bookmarkStart w:id="705" w:name="_Toc380756552"/>
      <w:bookmarkStart w:id="706" w:name="_Toc382489390"/>
      <w:bookmarkStart w:id="707" w:name="_Toc382491115"/>
      <w:bookmarkStart w:id="708" w:name="_Toc382492888"/>
      <w:bookmarkStart w:id="709" w:name="_Toc382923306"/>
      <w:bookmarkStart w:id="710" w:name="_Toc382923419"/>
      <w:bookmarkStart w:id="711" w:name="_Toc382935030"/>
      <w:bookmarkStart w:id="712" w:name="_Toc383599598"/>
      <w:bookmarkEnd w:id="703"/>
      <w:bookmarkEnd w:id="704"/>
      <w:bookmarkEnd w:id="705"/>
      <w:bookmarkEnd w:id="706"/>
      <w:bookmarkEnd w:id="707"/>
      <w:bookmarkEnd w:id="708"/>
      <w:bookmarkEnd w:id="709"/>
      <w:bookmarkEnd w:id="710"/>
      <w:bookmarkEnd w:id="711"/>
      <w:bookmarkEnd w:id="71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13" w:name="_Toc380696971"/>
      <w:bookmarkStart w:id="714" w:name="_Toc380734674"/>
      <w:bookmarkStart w:id="715" w:name="_Toc380756553"/>
      <w:bookmarkStart w:id="716" w:name="_Toc382489391"/>
      <w:bookmarkStart w:id="717" w:name="_Toc382491116"/>
      <w:bookmarkStart w:id="718" w:name="_Toc382492889"/>
      <w:bookmarkStart w:id="719" w:name="_Toc382923307"/>
      <w:bookmarkStart w:id="720" w:name="_Toc382923420"/>
      <w:bookmarkStart w:id="721" w:name="_Toc382935031"/>
      <w:bookmarkStart w:id="722" w:name="_Toc383599599"/>
      <w:bookmarkEnd w:id="713"/>
      <w:bookmarkEnd w:id="714"/>
      <w:bookmarkEnd w:id="715"/>
      <w:bookmarkEnd w:id="716"/>
      <w:bookmarkEnd w:id="717"/>
      <w:bookmarkEnd w:id="718"/>
      <w:bookmarkEnd w:id="719"/>
      <w:bookmarkEnd w:id="720"/>
      <w:bookmarkEnd w:id="721"/>
      <w:bookmarkEnd w:id="722"/>
    </w:p>
    <w:p w:rsidR="00972A32" w:rsidRPr="003D0903" w:rsidRDefault="00972A32" w:rsidP="000D2F9F">
      <w:pPr>
        <w:pStyle w:val="Heading3"/>
        <w:numPr>
          <w:ilvl w:val="2"/>
          <w:numId w:val="40"/>
        </w:numPr>
        <w:rPr>
          <w:bCs w:val="0"/>
          <w:noProof/>
        </w:rPr>
      </w:pPr>
      <w:bookmarkStart w:id="723" w:name="_Toc383599600"/>
      <w:r w:rsidRPr="003D0903">
        <w:rPr>
          <w:rFonts w:asciiTheme="minorHAnsi" w:hAnsiTheme="minorHAnsi"/>
        </w:rPr>
        <w:t>Download an Ubuntu ISO image</w:t>
      </w:r>
      <w:bookmarkEnd w:id="723"/>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47"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724" w:name="_Toc379537679"/>
      <w:bookmarkStart w:id="725" w:name="_Toc379537680"/>
      <w:bookmarkStart w:id="726" w:name="_Toc379537681"/>
      <w:bookmarkStart w:id="727" w:name="_Toc379537682"/>
      <w:bookmarkStart w:id="728" w:name="_Toc377463028"/>
      <w:bookmarkStart w:id="729" w:name="_Toc383599601"/>
      <w:bookmarkEnd w:id="724"/>
      <w:bookmarkEnd w:id="725"/>
      <w:bookmarkEnd w:id="726"/>
      <w:bookmarkEnd w:id="727"/>
      <w:r w:rsidRPr="00415183">
        <w:rPr>
          <w:rFonts w:asciiTheme="minorHAnsi" w:hAnsiTheme="minorHAnsi"/>
        </w:rPr>
        <w:t xml:space="preserve">Mount the Linux installation .ISO file in </w:t>
      </w:r>
      <w:r>
        <w:rPr>
          <w:rFonts w:asciiTheme="minorHAnsi" w:hAnsiTheme="minorHAnsi"/>
        </w:rPr>
        <w:t>your virtual machine</w:t>
      </w:r>
      <w:bookmarkEnd w:id="728"/>
      <w:bookmarkEnd w:id="729"/>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rsidR="00972A32" w:rsidRDefault="00972A32" w:rsidP="00B93AD1">
      <w:pPr>
        <w:pStyle w:val="ListParagraph"/>
        <w:numPr>
          <w:ilvl w:val="0"/>
          <w:numId w:val="21"/>
        </w:numPr>
        <w:spacing w:after="120" w:line="240" w:lineRule="auto"/>
      </w:pP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8A439E" w:rsidRDefault="008A439E" w:rsidP="008A439E">
      <w:pPr>
        <w:pStyle w:val="ListParagraph"/>
        <w:spacing w:after="120" w:line="240" w:lineRule="auto"/>
      </w:pPr>
    </w:p>
    <w:p w:rsidR="0058300E" w:rsidRPr="00FB6A10" w:rsidRDefault="00E846CB" w:rsidP="008A439E">
      <w:pPr>
        <w:pStyle w:val="ListParagraph"/>
        <w:spacing w:before="240"/>
      </w:pPr>
      <w:r w:rsidRPr="00962782">
        <w:rPr>
          <w:noProof/>
        </w:rPr>
        <mc:AlternateContent>
          <mc:Choice Requires="wpg">
            <w:drawing>
              <wp:anchor distT="0" distB="0" distL="114300" distR="114300" simplePos="0" relativeHeight="251819008" behindDoc="0" locked="0" layoutInCell="1" allowOverlap="1" wp14:anchorId="76F379E8" wp14:editId="7598C22C">
                <wp:simplePos x="0" y="0"/>
                <wp:positionH relativeFrom="column">
                  <wp:posOffset>1085850</wp:posOffset>
                </wp:positionH>
                <wp:positionV relativeFrom="paragraph">
                  <wp:posOffset>218440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58300E" w:rsidRDefault="0058300E" w:rsidP="0058300E">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85.5pt;margin-top:17.2pt;width:312.75pt;height:243pt;z-index:25181900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49"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58300E" w:rsidRDefault="0058300E" w:rsidP="0058300E">
                        <w:pPr>
                          <w:pStyle w:val="Caption"/>
                          <w:jc w:val="center"/>
                          <w:rPr>
                            <w:noProof/>
                          </w:rPr>
                        </w:pPr>
                        <w:r>
                          <w:t>Figure 9: Mounting the Ubuntu ISO image in the VM</w:t>
                        </w:r>
                      </w:p>
                    </w:txbxContent>
                  </v:textbox>
                </v:shape>
                <w10:wrap type="topAndBottom"/>
              </v:group>
            </w:pict>
          </mc:Fallback>
        </mc:AlternateContent>
      </w:r>
    </w:p>
    <w:p w:rsidR="00972A32" w:rsidRPr="00415183" w:rsidRDefault="00972A32" w:rsidP="000D2F9F">
      <w:pPr>
        <w:pStyle w:val="Heading3"/>
        <w:numPr>
          <w:ilvl w:val="2"/>
          <w:numId w:val="40"/>
        </w:numPr>
        <w:rPr>
          <w:rFonts w:asciiTheme="minorHAnsi" w:hAnsiTheme="minorHAnsi"/>
        </w:rPr>
      </w:pPr>
      <w:bookmarkStart w:id="730" w:name="_Toc377463029"/>
      <w:bookmarkStart w:id="731" w:name="_Toc383599602"/>
      <w:r w:rsidRPr="00415183">
        <w:rPr>
          <w:rFonts w:asciiTheme="minorHAnsi" w:hAnsiTheme="minorHAnsi"/>
        </w:rPr>
        <w:t>Install Ubuntu Linux 12.04</w:t>
      </w:r>
      <w:bookmarkEnd w:id="730"/>
      <w:bookmarkEnd w:id="731"/>
    </w:p>
    <w:p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rsidR="008A439E" w:rsidRDefault="008A439E" w:rsidP="00972A32"/>
    <w:p w:rsidR="008A439E" w:rsidRDefault="008A439E" w:rsidP="00972A32"/>
    <w:p w:rsidR="008A439E" w:rsidRDefault="008A439E" w:rsidP="00972A32"/>
    <w:p w:rsidR="008A439E" w:rsidRDefault="008A439E" w:rsidP="00972A32"/>
    <w:p w:rsidR="008A439E" w:rsidRDefault="008A439E" w:rsidP="00972A32"/>
    <w:p w:rsidR="008A439E" w:rsidRDefault="008A439E" w:rsidP="00972A32"/>
    <w:p w:rsidR="008A439E" w:rsidRDefault="008A439E" w:rsidP="00972A32">
      <w:r w:rsidRPr="00FB6A10">
        <w:rPr>
          <w:noProof/>
        </w:rPr>
        <mc:AlternateContent>
          <mc:Choice Requires="wpg">
            <w:drawing>
              <wp:anchor distT="0" distB="0" distL="114300" distR="114300" simplePos="0" relativeHeight="251821056" behindDoc="0" locked="0" layoutInCell="1" allowOverlap="1" wp14:anchorId="2C8EB284" wp14:editId="79634B7D">
                <wp:simplePos x="0" y="0"/>
                <wp:positionH relativeFrom="column">
                  <wp:posOffset>521970</wp:posOffset>
                </wp:positionH>
                <wp:positionV relativeFrom="paragraph">
                  <wp:posOffset>93980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A50113" w:rsidRDefault="00A50113" w:rsidP="00A50113">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margin-left:41.1pt;margin-top:7.4pt;width:343.5pt;height:293.4pt;z-index:251821056;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4y0mKOAA&#10;AAAJ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1"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A50113" w:rsidRDefault="00A50113" w:rsidP="00A50113">
                        <w:pPr>
                          <w:pStyle w:val="Caption"/>
                          <w:jc w:val="center"/>
                          <w:rPr>
                            <w:noProof/>
                          </w:rPr>
                        </w:pPr>
                        <w:r>
                          <w:t>Figure 10: The Ubuntu Linux installation screen</w:t>
                        </w:r>
                      </w:p>
                    </w:txbxContent>
                  </v:textbox>
                </v:shape>
                <w10:wrap type="topAndBottom"/>
              </v:group>
            </w:pict>
          </mc:Fallback>
        </mc:AlternateConten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rsidR="00972A32" w:rsidRPr="00415183"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415183" w:rsidRDefault="00972A32" w:rsidP="000D2F9F">
      <w:pPr>
        <w:pStyle w:val="Heading3"/>
        <w:numPr>
          <w:ilvl w:val="2"/>
          <w:numId w:val="40"/>
        </w:numPr>
        <w:rPr>
          <w:rFonts w:asciiTheme="minorHAnsi" w:hAnsiTheme="minorHAnsi"/>
        </w:rPr>
      </w:pPr>
      <w:bookmarkStart w:id="732" w:name="_Toc379537685"/>
      <w:bookmarkStart w:id="733" w:name="_Toc377463031"/>
      <w:bookmarkStart w:id="734" w:name="_Toc383599603"/>
      <w:bookmarkEnd w:id="732"/>
      <w:r w:rsidRPr="00415183">
        <w:rPr>
          <w:rFonts w:asciiTheme="minorHAnsi" w:hAnsiTheme="minorHAnsi"/>
        </w:rPr>
        <w:t>Take a Snapshot</w:t>
      </w:r>
      <w:bookmarkEnd w:id="733"/>
      <w:bookmarkEnd w:id="734"/>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735" w:name="_Ref359833839"/>
      <w:bookmarkStart w:id="736" w:name="_Toc377037298"/>
      <w:bookmarkStart w:id="737" w:name="_Toc383599604"/>
      <w:r w:rsidRPr="00FB6A10">
        <w:lastRenderedPageBreak/>
        <w:t>Accommodating</w:t>
      </w:r>
      <w:r w:rsidRPr="00415183">
        <w:t xml:space="preserve"> a corporate firewall (OPTIONAL)</w:t>
      </w:r>
      <w:bookmarkEnd w:id="735"/>
      <w:bookmarkEnd w:id="736"/>
      <w:bookmarkEnd w:id="737"/>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738" w:name="_Toc377037299"/>
      <w:bookmarkStart w:id="739" w:name="_Toc383599605"/>
      <w:r w:rsidRPr="00C03A67">
        <w:t xml:space="preserve">Install </w:t>
      </w:r>
      <w:r>
        <w:t xml:space="preserve">and Configure </w:t>
      </w:r>
      <w:r w:rsidRPr="00C03A67">
        <w:t>CNTLM</w:t>
      </w:r>
      <w:bookmarkEnd w:id="738"/>
      <w:r w:rsidR="00D33AC8">
        <w:t xml:space="preserve"> </w:t>
      </w:r>
      <w:r w:rsidR="00D33AC8" w:rsidRPr="00415183">
        <w:t>(OPTIONAL)</w:t>
      </w:r>
      <w:bookmarkEnd w:id="739"/>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52" w:history="1">
        <w:r w:rsidRPr="00C03A67">
          <w:rPr>
            <w:rStyle w:val="Hyperlink"/>
          </w:rPr>
          <w:t>http://cntlm.sourceforge.net/</w:t>
        </w:r>
      </w:hyperlink>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740" w:name="_Toc377037300"/>
      <w:bookmarkStart w:id="741" w:name="_Toc383599606"/>
      <w:r w:rsidRPr="00C03A67">
        <w:lastRenderedPageBreak/>
        <w:t xml:space="preserve">Configure </w:t>
      </w:r>
      <w:r>
        <w:t>your virtual machine</w:t>
      </w:r>
      <w:r w:rsidRPr="00C03A67">
        <w:t xml:space="preserve"> </w:t>
      </w:r>
      <w:r>
        <w:t>environment</w:t>
      </w:r>
      <w:r w:rsidRPr="00C03A67">
        <w:t xml:space="preserve"> to use CNTLM as its proxy</w:t>
      </w:r>
      <w:bookmarkEnd w:id="740"/>
      <w:r w:rsidR="00D33AC8">
        <w:t xml:space="preserve"> </w:t>
      </w:r>
      <w:r w:rsidR="00D33AC8" w:rsidRPr="00415183">
        <w:t>(OPTIONAL)</w:t>
      </w:r>
      <w:bookmarkEnd w:id="741"/>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ED556A" w:rsidRDefault="00ED556A" w:rsidP="00972A32"/>
    <w:p w:rsidR="00972A32" w:rsidRDefault="00972A32" w:rsidP="00972A32">
      <w:r w:rsidRPr="00C03A67">
        <w:t xml:space="preserve">Alternatively, </w:t>
      </w:r>
      <w:r>
        <w:t>you can use the Ubuntu Network Configuration application to manually specify the desired proxies (Figure 1</w:t>
      </w:r>
      <w:r w:rsidR="00665351">
        <w:t>1</w:t>
      </w:r>
      <w:r>
        <w:t>)</w:t>
      </w:r>
      <w:r w:rsidRPr="00C03A67">
        <w:t>.</w:t>
      </w:r>
    </w:p>
    <w:p w:rsidR="00972A32" w:rsidRDefault="00665351" w:rsidP="00972A32">
      <w:r>
        <w:rPr>
          <w:noProof/>
        </w:rPr>
        <mc:AlternateContent>
          <mc:Choice Requires="wpg">
            <w:drawing>
              <wp:anchor distT="0" distB="0" distL="114300" distR="114300" simplePos="0" relativeHeight="251823104" behindDoc="0" locked="0" layoutInCell="1" allowOverlap="1" wp14:anchorId="6CECBB25" wp14:editId="50D46E0E">
                <wp:simplePos x="0" y="0"/>
                <wp:positionH relativeFrom="column">
                  <wp:posOffset>609600</wp:posOffset>
                </wp:positionH>
                <wp:positionV relativeFrom="paragraph">
                  <wp:posOffset>283845</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65351" w:rsidRDefault="00665351" w:rsidP="00665351">
                              <w:pPr>
                                <w:pStyle w:val="Caption"/>
                                <w:jc w:val="center"/>
                                <w:rPr>
                                  <w:noProof/>
                                </w:rPr>
                              </w:pPr>
                              <w:r>
                                <w:t>F</w:t>
                              </w:r>
                              <w:r>
                                <w:t>igure 11</w:t>
                              </w:r>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9" style="position:absolute;margin-left:48pt;margin-top:22.35pt;width:338.25pt;height:291.75pt;z-index:25182310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NtYk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3QAZq2LZ+BiNUiDfJzJbySuv+PO33OLJxGTeOb9F3zKWoMpurMiVmn7/b158keFsRqx&#10;HZ7YReT+3HLqqPUnhdrTe9wbtjfWvaG2zUpDnCgnogkmNlhf92ZpdfMV1FjSLVjiKsddi8j35sq3&#10;Dz1+PeRiuQxObWO+Uw8G7TwJTCeYH/dfuTWdaDzK+1n37OLzE+20vi3oSwi5lEFYBGyLIihPAzA9&#10;WOHthvXqx8HLcfA6/hq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4" o:title=""/>
                  <v:path arrowok="t"/>
                </v:shape>
                <v:shape id="Text Box 51" o:spid="_x0000_s1121"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65351" w:rsidRDefault="00665351" w:rsidP="00665351">
                        <w:pPr>
                          <w:pStyle w:val="Caption"/>
                          <w:jc w:val="center"/>
                          <w:rPr>
                            <w:noProof/>
                          </w:rPr>
                        </w:pPr>
                        <w:r>
                          <w:t>F</w:t>
                        </w:r>
                        <w:r>
                          <w:t>igure 11</w:t>
                        </w:r>
                        <w:r>
                          <w:t>: Configuring a proxy in Ubuntu Linux</w:t>
                        </w:r>
                      </w:p>
                    </w:txbxContent>
                  </v:textbox>
                </v:shape>
                <w10:wrap type="topAndBottom"/>
              </v:group>
            </w:pict>
          </mc:Fallback>
        </mc:AlternateContent>
      </w:r>
    </w:p>
    <w:p w:rsidR="00972A32" w:rsidRDefault="00972A32" w:rsidP="00972A32"/>
    <w:p w:rsidR="00665351" w:rsidRDefault="00665351" w:rsidP="00972A32"/>
    <w:p w:rsidR="00665351" w:rsidRPr="00C03A67" w:rsidRDefault="00665351" w:rsidP="00972A32"/>
    <w:p w:rsidR="00972A32" w:rsidRDefault="00972A32" w:rsidP="000D2F9F">
      <w:pPr>
        <w:pStyle w:val="Heading3"/>
        <w:numPr>
          <w:ilvl w:val="2"/>
          <w:numId w:val="40"/>
        </w:numPr>
      </w:pPr>
      <w:bookmarkStart w:id="742" w:name="_Toc377037301"/>
      <w:bookmarkStart w:id="743" w:name="_Toc383599607"/>
      <w:r>
        <w:t>What to do if cntlm and proxy continue to cause issues</w:t>
      </w:r>
      <w:bookmarkEnd w:id="742"/>
      <w:bookmarkEnd w:id="743"/>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5B4143" w:rsidRDefault="005B4143" w:rsidP="00981B61">
      <w:pPr>
        <w:spacing w:after="120" w:line="240" w:lineRule="auto"/>
        <w:ind w:left="720"/>
      </w:pPr>
    </w:p>
    <w:p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rsidR="00B1462A" w:rsidRDefault="00003EA5" w:rsidP="00415183">
      <w:pPr>
        <w:pStyle w:val="Heading1-Appendix"/>
        <w:spacing w:after="100" w:line="240" w:lineRule="auto"/>
        <w:outlineLvl w:val="0"/>
        <w:rPr>
          <w:rFonts w:asciiTheme="minorHAnsi" w:hAnsiTheme="minorHAnsi"/>
        </w:rPr>
      </w:pPr>
      <w:bookmarkStart w:id="744" w:name="_Toc379537717"/>
      <w:bookmarkStart w:id="745" w:name="_Toc379537718"/>
      <w:bookmarkStart w:id="746" w:name="_Toc379537719"/>
      <w:bookmarkStart w:id="747" w:name="_Toc379537720"/>
      <w:bookmarkStart w:id="748" w:name="_Toc379537721"/>
      <w:bookmarkStart w:id="749" w:name="_Toc379537722"/>
      <w:bookmarkStart w:id="750" w:name="_Toc379537723"/>
      <w:bookmarkStart w:id="751" w:name="_Toc379537724"/>
      <w:bookmarkStart w:id="752" w:name="_Toc379537725"/>
      <w:bookmarkStart w:id="753" w:name="_Toc379537726"/>
      <w:bookmarkStart w:id="754" w:name="_Toc379537727"/>
      <w:bookmarkStart w:id="755" w:name="_Toc379537728"/>
      <w:bookmarkStart w:id="756" w:name="_Toc379537729"/>
      <w:bookmarkStart w:id="757" w:name="_Toc379537730"/>
      <w:bookmarkStart w:id="758" w:name="_Toc379537731"/>
      <w:bookmarkStart w:id="759" w:name="_Toc379537732"/>
      <w:bookmarkStart w:id="760" w:name="_Toc379537733"/>
      <w:bookmarkStart w:id="761" w:name="_Toc379537734"/>
      <w:bookmarkStart w:id="762" w:name="_Toc379537735"/>
      <w:bookmarkStart w:id="763" w:name="_Toc379537736"/>
      <w:bookmarkStart w:id="764" w:name="_Toc379537737"/>
      <w:bookmarkStart w:id="765" w:name="_Toc379537738"/>
      <w:bookmarkStart w:id="766" w:name="_Toc379537739"/>
      <w:bookmarkStart w:id="767" w:name="_Toc379537740"/>
      <w:bookmarkStart w:id="768" w:name="_Toc379537741"/>
      <w:bookmarkStart w:id="769" w:name="_Toc379537742"/>
      <w:bookmarkStart w:id="770" w:name="_Toc379537743"/>
      <w:bookmarkStart w:id="771" w:name="_Toc383599608"/>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r w:rsidRPr="00415183">
        <w:rPr>
          <w:rFonts w:asciiTheme="minorHAnsi" w:hAnsiTheme="minorHAnsi"/>
        </w:rPr>
        <w:lastRenderedPageBreak/>
        <w:t>Architectural and Deployment Diagrams</w:t>
      </w:r>
      <w:bookmarkEnd w:id="771"/>
    </w:p>
    <w:p w:rsidR="004D75D8" w:rsidRDefault="004D75D8" w:rsidP="004D75D8">
      <w:pPr>
        <w:pStyle w:val="Body"/>
      </w:pPr>
      <w:r w:rsidRPr="004D75D8">
        <mc:AlternateContent>
          <mc:Choice Requires="wps">
            <w:drawing>
              <wp:anchor distT="0" distB="0" distL="114300" distR="114300" simplePos="0" relativeHeight="251829248" behindDoc="0" locked="0" layoutInCell="1" allowOverlap="1" wp14:anchorId="74777974" wp14:editId="267B59F8">
                <wp:simplePos x="0" y="0"/>
                <wp:positionH relativeFrom="column">
                  <wp:posOffset>152400</wp:posOffset>
                </wp:positionH>
                <wp:positionV relativeFrom="paragraph">
                  <wp:posOffset>3222625</wp:posOffset>
                </wp:positionV>
                <wp:extent cx="5486400" cy="635"/>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4D75D8" w:rsidRPr="004D75D8" w:rsidRDefault="004D75D8" w:rsidP="004D75D8">
                            <w:pPr>
                              <w:pStyle w:val="Caption"/>
                              <w:jc w:val="center"/>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2" type="#_x0000_t202" style="position:absolute;margin-left:12pt;margin-top:253.75pt;width:6in;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" stroked="f">
                <v:textbox style="mso-fit-shape-to-text:t" inset="0,0,0,0">
                  <w:txbxContent>
                    <w:p w:rsidR="004D75D8" w:rsidRPr="004D75D8" w:rsidRDefault="004D75D8" w:rsidP="004D75D8">
                      <w:pPr>
                        <w:pStyle w:val="Caption"/>
                        <w:jc w:val="center"/>
                      </w:pPr>
                      <w:r>
                        <w:t>Figure 12: A diagram of NGDS</w:t>
                      </w:r>
                    </w:p>
                  </w:txbxContent>
                </v:textbox>
              </v:shape>
            </w:pict>
          </mc:Fallback>
        </mc:AlternateContent>
      </w:r>
      <w:r w:rsidRPr="004D75D8">
        <w:drawing>
          <wp:anchor distT="0" distB="0" distL="114300" distR="114300" simplePos="0" relativeHeight="251828224" behindDoc="0" locked="0" layoutInCell="1" allowOverlap="1" wp14:anchorId="03FFE962" wp14:editId="0BA8F9B2">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rsidR="004D75D8" w:rsidRPr="004D75D8" w:rsidRDefault="004D75D8" w:rsidP="004D75D8">
      <w:pPr>
        <w:pStyle w:val="Body"/>
      </w:pPr>
    </w:p>
    <w:p w:rsidR="00E20FA4" w:rsidRPr="00E20FA4" w:rsidRDefault="00E20FA4" w:rsidP="00623D25">
      <w:pPr>
        <w:pStyle w:val="Heading1-Appendix"/>
        <w:numPr>
          <w:ilvl w:val="0"/>
          <w:numId w:val="47"/>
        </w:numPr>
        <w:spacing w:after="100" w:line="240" w:lineRule="auto"/>
        <w:rPr>
          <w:b w:val="0"/>
          <w:bCs/>
          <w:vanish/>
          <w:color w:val="4F81BD" w:themeColor="accent1"/>
          <w:sz w:val="32"/>
          <w:szCs w:val="18"/>
        </w:rPr>
      </w:pPr>
      <w:bookmarkStart w:id="772" w:name="_Toc380756567"/>
      <w:bookmarkStart w:id="773" w:name="_Toc382489405"/>
      <w:bookmarkStart w:id="774" w:name="_Toc382491130"/>
      <w:bookmarkStart w:id="775" w:name="_Toc382492903"/>
      <w:bookmarkStart w:id="776" w:name="_Toc382923321"/>
      <w:bookmarkStart w:id="777" w:name="_Toc382923434"/>
      <w:bookmarkStart w:id="778" w:name="_Toc382935045"/>
      <w:bookmarkEnd w:id="772"/>
      <w:bookmarkEnd w:id="773"/>
      <w:bookmarkEnd w:id="774"/>
      <w:bookmarkEnd w:id="775"/>
      <w:bookmarkEnd w:id="776"/>
      <w:bookmarkEnd w:id="777"/>
      <w:bookmarkEnd w:id="778"/>
    </w:p>
    <w:p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79" w:name="_Toc383599609"/>
      <w:bookmarkEnd w:id="779"/>
    </w:p>
    <w:p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80" w:name="_Toc383599610"/>
      <w:bookmarkEnd w:id="780"/>
    </w:p>
    <w:p w:rsidR="005B5568" w:rsidRPr="00415183" w:rsidRDefault="00895275" w:rsidP="00623D25">
      <w:pPr>
        <w:pStyle w:val="Caption"/>
        <w:numPr>
          <w:ilvl w:val="1"/>
          <w:numId w:val="42"/>
        </w:numPr>
        <w:outlineLvl w:val="1"/>
        <w:rPr>
          <w:sz w:val="32"/>
        </w:rPr>
      </w:pPr>
      <w:bookmarkStart w:id="781" w:name="_Toc383599611"/>
      <w:r w:rsidRPr="00415183">
        <w:rPr>
          <w:sz w:val="32"/>
        </w:rPr>
        <w:t>What is CKAN?</w:t>
      </w:r>
      <w:bookmarkEnd w:id="781"/>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4D75D8" w:rsidP="007037A9">
      <w:pPr>
        <w:pStyle w:val="Body"/>
        <w:keepNext/>
        <w:spacing w:before="0" w:after="100" w:line="240" w:lineRule="auto"/>
      </w:pPr>
      <w:r w:rsidRPr="00415183">
        <w:rPr>
          <w:rFonts w:asciiTheme="minorHAnsi" w:hAnsiTheme="minorHAnsi"/>
          <w:noProof/>
        </w:rPr>
        <w:lastRenderedPageBreak/>
        <w:drawing>
          <wp:inline distT="0" distB="0" distL="0" distR="0" wp14:anchorId="69E23B5F" wp14:editId="270C9F0E">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782" w:name="_Toc380757626"/>
      <w:r>
        <w:t xml:space="preserve">Figure </w:t>
      </w:r>
      <w:r w:rsidR="00F43410">
        <w:t>13</w:t>
      </w:r>
      <w:r>
        <w:t xml:space="preserve">: </w:t>
      </w:r>
      <w:r w:rsidRPr="0048060F">
        <w:t>NGDS High-level Components</w:t>
      </w:r>
      <w:bookmarkEnd w:id="782"/>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F43410" w:rsidRDefault="00F43410"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783" w:name="_Toc377463042"/>
      <w:bookmarkStart w:id="784" w:name="_Toc380734686"/>
      <w:bookmarkStart w:id="785" w:name="_Toc383599612"/>
      <w:r w:rsidRPr="00415183">
        <w:rPr>
          <w:rFonts w:asciiTheme="minorHAnsi" w:hAnsiTheme="minorHAnsi"/>
          <w:noProof/>
          <w:sz w:val="32"/>
        </w:rPr>
        <w:t>Domain Model</w:t>
      </w:r>
      <w:bookmarkEnd w:id="783"/>
      <w:bookmarkEnd w:id="784"/>
      <w:bookmarkEnd w:id="785"/>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43410">
        <w:rPr>
          <w:rFonts w:asciiTheme="minorHAnsi" w:hAnsiTheme="minorHAnsi"/>
          <w:noProof/>
        </w:rPr>
        <w:t>4</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43410"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4C2A2474" wp14:editId="07C54B43">
                <wp:simplePos x="0" y="0"/>
                <wp:positionH relativeFrom="column">
                  <wp:posOffset>190500</wp:posOffset>
                </wp:positionH>
                <wp:positionV relativeFrom="paragraph">
                  <wp:posOffset>4292600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5D3061" w:rsidRPr="00456266" w:rsidRDefault="005D3061" w:rsidP="00F5667A">
                            <w:pPr>
                              <w:pStyle w:val="Caption"/>
                              <w:jc w:val="center"/>
                              <w:rPr>
                                <w:noProof/>
                                <w:color w:val="000000"/>
                                <w:kern w:val="22"/>
                              </w:rPr>
                            </w:pPr>
                            <w:bookmarkStart w:id="786" w:name="_Toc380757627"/>
                            <w:r>
                              <w:t>F</w:t>
                            </w:r>
                            <w:r w:rsidR="00F43410">
                              <w:t>igure 14</w:t>
                            </w:r>
                            <w:r>
                              <w:t xml:space="preserve">: </w:t>
                            </w:r>
                            <w:r w:rsidRPr="001F1364">
                              <w:t>NGDS Domain Model as a Class Diagram</w:t>
                            </w:r>
                            <w:bookmarkEnd w:id="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3" type="#_x0000_t202" style="position:absolute;margin-left:15pt;margin-top:338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" stroked="f">
                <v:textbox style="mso-fit-shape-to-text:t" inset="0,0,0,0">
                  <w:txbxContent>
                    <w:p w:rsidR="005D3061" w:rsidRPr="00456266" w:rsidRDefault="005D3061" w:rsidP="00F5667A">
                      <w:pPr>
                        <w:pStyle w:val="Caption"/>
                        <w:jc w:val="center"/>
                        <w:rPr>
                          <w:noProof/>
                          <w:color w:val="000000"/>
                          <w:kern w:val="22"/>
                        </w:rPr>
                      </w:pPr>
                      <w:bookmarkStart w:id="787" w:name="_Toc380757627"/>
                      <w:r>
                        <w:t>F</w:t>
                      </w:r>
                      <w:r w:rsidR="00F43410">
                        <w:t>igure 14</w:t>
                      </w:r>
                      <w:r>
                        <w:t xml:space="preserve">: </w:t>
                      </w:r>
                      <w:r w:rsidRPr="001F1364">
                        <w:t>NGDS Domain Model as a Class Diagram</w:t>
                      </w:r>
                      <w:bookmarkEnd w:id="787"/>
                    </w:p>
                  </w:txbxContent>
                </v:textbox>
              </v:shape>
            </w:pict>
          </mc:Fallback>
        </mc:AlternateContent>
      </w:r>
      <w:r>
        <w:rPr>
          <w:rFonts w:asciiTheme="minorHAnsi" w:hAnsiTheme="minorHAnsi"/>
          <w:noProof/>
        </w:rPr>
        <w:drawing>
          <wp:anchor distT="0" distB="0" distL="114300" distR="114300" simplePos="0" relativeHeight="251831296" behindDoc="0" locked="0" layoutInCell="1" allowOverlap="1" wp14:anchorId="0AFFEB72" wp14:editId="16F83C33">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788" w:name="_Toc380734687"/>
      <w:bookmarkStart w:id="789" w:name="_Toc383599613"/>
      <w:r>
        <w:rPr>
          <w:sz w:val="32"/>
        </w:rPr>
        <w:t xml:space="preserve">Additional </w:t>
      </w:r>
      <w:r w:rsidR="006900EA" w:rsidRPr="00415183">
        <w:rPr>
          <w:sz w:val="32"/>
        </w:rPr>
        <w:t>Notes on CKAN</w:t>
      </w:r>
      <w:r w:rsidR="00895275">
        <w:rPr>
          <w:sz w:val="32"/>
        </w:rPr>
        <w:t xml:space="preserve"> in Production Mode</w:t>
      </w:r>
      <w:bookmarkEnd w:id="788"/>
      <w:bookmarkEnd w:id="789"/>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196BC3" w:rsidRDefault="006900EA" w:rsidP="00196BC3">
      <w:pPr>
        <w:pStyle w:val="Body"/>
        <w:numPr>
          <w:ilvl w:val="0"/>
          <w:numId w:val="25"/>
        </w:numPr>
        <w:spacing w:line="36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Pr="00196BC3">
        <w:rPr>
          <w:rFonts w:asciiTheme="minorHAnsi" w:hAnsiTheme="minorHAnsi"/>
        </w:rPr>
        <w:br/>
        <w:t>sudo service ngds-celeryd start|stop|restart|status</w:t>
      </w:r>
    </w:p>
    <w:p w:rsidR="006900EA" w:rsidRDefault="007037A9" w:rsidP="00196BC3">
      <w:pPr>
        <w:pStyle w:val="Body"/>
        <w:numPr>
          <w:ilvl w:val="0"/>
          <w:numId w:val="25"/>
        </w:numPr>
        <w:spacing w:line="36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6900EA" w:rsidRPr="00415183">
        <w:rPr>
          <w:rFonts w:asciiTheme="minorHAnsi" w:hAnsiTheme="minorHAnsi"/>
        </w:rPr>
        <w:br/>
        <w:t>cd /opt/ngds/tomcat/bin; ./catalina.sh run</w:t>
      </w:r>
    </w:p>
    <w:p w:rsidR="00BC40CB" w:rsidRDefault="00BC40CB" w:rsidP="00BC40CB">
      <w:pPr>
        <w:pStyle w:val="Body"/>
        <w:numPr>
          <w:ilvl w:val="0"/>
          <w:numId w:val="25"/>
        </w:numPr>
        <w:spacing w:line="360" w:lineRule="auto"/>
        <w:rPr>
          <w:rFonts w:asciiTheme="minorHAnsi" w:hAnsiTheme="minorHAnsi"/>
        </w:rPr>
      </w:pPr>
      <w:r>
        <w:rPr>
          <w:rFonts w:asciiTheme="minorHAnsi" w:hAnsiTheme="minorHAnsi"/>
        </w:rPr>
        <w:t>The log file for CKAN is in the following location</w:t>
      </w:r>
      <w:r w:rsidRPr="00415183">
        <w:rPr>
          <w:rFonts w:asciiTheme="minorHAnsi" w:hAnsiTheme="minorHAnsi"/>
        </w:rPr>
        <w:t>:</w:t>
      </w:r>
      <w:r w:rsidRPr="00415183">
        <w:rPr>
          <w:rFonts w:asciiTheme="minorHAnsi" w:hAnsiTheme="minorHAnsi"/>
        </w:rPr>
        <w:br/>
      </w:r>
      <w:r>
        <w:rPr>
          <w:rFonts w:asciiTheme="minorHAnsi" w:hAnsiTheme="minorHAnsi"/>
        </w:rPr>
        <w:t>/var/log/apache2/</w:t>
      </w:r>
    </w:p>
    <w:p w:rsidR="00BC40CB" w:rsidRPr="00BC40CB" w:rsidRDefault="00BC40CB" w:rsidP="00BC40CB">
      <w:pPr>
        <w:pStyle w:val="Body"/>
        <w:numPr>
          <w:ilvl w:val="0"/>
          <w:numId w:val="25"/>
        </w:numPr>
        <w:spacing w:line="360" w:lineRule="auto"/>
        <w:rPr>
          <w:rFonts w:asciiTheme="minorHAnsi" w:hAnsiTheme="minorHAnsi"/>
        </w:rPr>
      </w:pPr>
      <w:r>
        <w:rPr>
          <w:rFonts w:asciiTheme="minorHAnsi" w:hAnsiTheme="minorHAnsi"/>
        </w:rPr>
        <w:lastRenderedPageBreak/>
        <w:t>Source code is installed at the following location</w:t>
      </w:r>
      <w:r w:rsidRPr="00415183">
        <w:rPr>
          <w:rFonts w:asciiTheme="minorHAnsi" w:hAnsiTheme="minorHAnsi"/>
        </w:rPr>
        <w:t>:</w:t>
      </w:r>
      <w:r>
        <w:rPr>
          <w:rFonts w:asciiTheme="minorHAnsi" w:hAnsiTheme="minorHAnsi"/>
        </w:rPr>
        <w:br/>
      </w:r>
      <w:r w:rsidRPr="00415183">
        <w:rPr>
          <w:rFonts w:asciiTheme="minorHAnsi" w:hAnsiTheme="minorHAnsi"/>
        </w:rPr>
        <w:t>/opt/ngds/</w:t>
      </w:r>
      <w:r>
        <w:rPr>
          <w:rFonts w:asciiTheme="minorHAnsi" w:hAnsiTheme="minorHAnsi"/>
        </w:rPr>
        <w:t>bin/default</w:t>
      </w:r>
      <w:r w:rsidR="0013717A">
        <w:rPr>
          <w:rFonts w:asciiTheme="minorHAnsi" w:hAnsiTheme="minorHAnsi"/>
        </w:rPr>
        <w:t>/</w:t>
      </w:r>
    </w:p>
    <w:p w:rsidR="005814F9" w:rsidRPr="00171BC2" w:rsidRDefault="00171BC2" w:rsidP="00171BC2">
      <w:pPr>
        <w:pStyle w:val="Body"/>
        <w:numPr>
          <w:ilvl w:val="0"/>
          <w:numId w:val="25"/>
        </w:numPr>
        <w:rPr>
          <w:rFonts w:asciiTheme="minorHAnsi" w:hAnsiTheme="minorHAnsi"/>
        </w:rPr>
      </w:pPr>
      <w:r>
        <w:rPr>
          <w:rFonts w:asciiTheme="minorHAnsi" w:hAnsiTheme="minorHAnsi"/>
        </w:rPr>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625ABB">
        <w:tc>
          <w:tcPr>
            <w:tcW w:w="9576" w:type="dxa"/>
            <w:shd w:val="pct5" w:color="auto" w:fill="auto"/>
          </w:tcPr>
          <w:p w:rsidR="00171BC2" w:rsidRPr="00CC5A1D" w:rsidRDefault="00171BC2" w:rsidP="00625AB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625ABB">
            <w:pPr>
              <w:spacing w:after="0"/>
              <w:rPr>
                <w:rFonts w:ascii="Courier New" w:hAnsi="Courier New" w:cs="Courier New"/>
              </w:rPr>
            </w:pPr>
            <w:r>
              <w:rPr>
                <w:rFonts w:ascii="Courier New" w:hAnsi="Courier New" w:cs="Courier New"/>
              </w:rPr>
              <w:t>%  cd nano catalina.sh</w:t>
            </w:r>
          </w:p>
          <w:p w:rsidR="00171BC2" w:rsidRPr="00693D88" w:rsidRDefault="00171BC2" w:rsidP="00625AB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8"/>
      <w:footerReference w:type="default" r:id="rId59"/>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250" w:rsidRDefault="009B0250">
      <w:r>
        <w:separator/>
      </w:r>
    </w:p>
  </w:endnote>
  <w:endnote w:type="continuationSeparator" w:id="0">
    <w:p w:rsidR="009B0250" w:rsidRDefault="009B0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Default="005D3061">
    <w:pPr>
      <w:pStyle w:val="Footer"/>
      <w:jc w:val="center"/>
    </w:pPr>
  </w:p>
  <w:p w:rsidR="005D3061" w:rsidRDefault="005D30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Default="005D3061">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07A23793" wp14:editId="753AADC9">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Default="005D3061">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5D3061" w:rsidRDefault="005D3061">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013225">
          <w:t>26</w:t>
        </w:r>
        <w:r>
          <w:fldChar w:fldCharType="end"/>
        </w:r>
      </w:p>
    </w:sdtContent>
  </w:sdt>
  <w:p w:rsidR="005D3061" w:rsidRDefault="005D3061">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5D3061" w:rsidRDefault="005D3061">
        <w:pPr>
          <w:pStyle w:val="Footer"/>
          <w:jc w:val="center"/>
        </w:pPr>
        <w:r>
          <w:rPr>
            <w:noProof w:val="0"/>
          </w:rPr>
          <w:fldChar w:fldCharType="begin"/>
        </w:r>
        <w:r>
          <w:instrText xml:space="preserve"> PAGE   \* MERGEFORMAT </w:instrText>
        </w:r>
        <w:r>
          <w:rPr>
            <w:noProof w:val="0"/>
          </w:rPr>
          <w:fldChar w:fldCharType="separate"/>
        </w:r>
        <w:r w:rsidR="00013225">
          <w:t>25</w:t>
        </w:r>
        <w:r>
          <w:fldChar w:fldCharType="end"/>
        </w:r>
      </w:p>
    </w:sdtContent>
  </w:sdt>
  <w:p w:rsidR="005D3061" w:rsidRDefault="005D3061">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250" w:rsidRDefault="009B0250">
      <w:r>
        <w:separator/>
      </w:r>
    </w:p>
  </w:footnote>
  <w:footnote w:type="continuationSeparator" w:id="0">
    <w:p w:rsidR="009B0250" w:rsidRDefault="009B02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Pr="000F1287" w:rsidRDefault="005D3061"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Default="005D30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D3061" w:rsidRDefault="005D3061">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DE2884"/>
    <w:multiLevelType w:val="multilevel"/>
    <w:tmpl w:val="782A43EA"/>
    <w:numStyleLink w:val="Style1"/>
  </w:abstractNum>
  <w:abstractNum w:abstractNumId="7">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0E4A6448"/>
    <w:multiLevelType w:val="multilevel"/>
    <w:tmpl w:val="77903124"/>
    <w:numStyleLink w:val="Style2"/>
  </w:abstractNum>
  <w:abstractNum w:abstractNumId="9">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18A473F7"/>
    <w:multiLevelType w:val="multilevel"/>
    <w:tmpl w:val="77903124"/>
    <w:numStyleLink w:val="Style2"/>
  </w:abstractNum>
  <w:abstractNum w:abstractNumId="13">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C640D60"/>
    <w:multiLevelType w:val="hybridMultilevel"/>
    <w:tmpl w:val="F4B6B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3E20ABB"/>
    <w:multiLevelType w:val="multilevel"/>
    <w:tmpl w:val="77903124"/>
    <w:numStyleLink w:val="Style2"/>
  </w:abstractNum>
  <w:abstractNum w:abstractNumId="23">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495336"/>
    <w:multiLevelType w:val="multilevel"/>
    <w:tmpl w:val="77903124"/>
    <w:numStyleLink w:val="Style2"/>
  </w:abstractNum>
  <w:abstractNum w:abstractNumId="33">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5">
    <w:nsid w:val="63D93C4B"/>
    <w:multiLevelType w:val="multilevel"/>
    <w:tmpl w:val="782A43EA"/>
    <w:numStyleLink w:val="Style1"/>
  </w:abstractNum>
  <w:abstractNum w:abstractNumId="36">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7">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46">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4"/>
  </w:num>
  <w:num w:numId="3">
    <w:abstractNumId w:val="11"/>
  </w:num>
  <w:num w:numId="4">
    <w:abstractNumId w:val="7"/>
  </w:num>
  <w:num w:numId="5">
    <w:abstractNumId w:val="3"/>
  </w:num>
  <w:num w:numId="6">
    <w:abstractNumId w:val="2"/>
  </w:num>
  <w:num w:numId="7">
    <w:abstractNumId w:val="1"/>
  </w:num>
  <w:num w:numId="8">
    <w:abstractNumId w:val="0"/>
  </w:num>
  <w:num w:numId="9">
    <w:abstractNumId w:val="25"/>
  </w:num>
  <w:num w:numId="10">
    <w:abstractNumId w:val="16"/>
  </w:num>
  <w:num w:numId="11">
    <w:abstractNumId w:val="37"/>
  </w:num>
  <w:num w:numId="12">
    <w:abstractNumId w:val="40"/>
  </w:num>
  <w:num w:numId="13">
    <w:abstractNumId w:val="38"/>
  </w:num>
  <w:num w:numId="14">
    <w:abstractNumId w:val="5"/>
  </w:num>
  <w:num w:numId="15">
    <w:abstractNumId w:val="9"/>
  </w:num>
  <w:num w:numId="16">
    <w:abstractNumId w:val="41"/>
  </w:num>
  <w:num w:numId="17">
    <w:abstractNumId w:val="43"/>
  </w:num>
  <w:num w:numId="18">
    <w:abstractNumId w:val="14"/>
  </w:num>
  <w:num w:numId="19">
    <w:abstractNumId w:val="42"/>
  </w:num>
  <w:num w:numId="20">
    <w:abstractNumId w:val="31"/>
  </w:num>
  <w:num w:numId="21">
    <w:abstractNumId w:val="15"/>
  </w:num>
  <w:num w:numId="22">
    <w:abstractNumId w:val="26"/>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7"/>
  </w:num>
  <w:num w:numId="26">
    <w:abstractNumId w:val="44"/>
  </w:num>
  <w:num w:numId="27">
    <w:abstractNumId w:val="28"/>
  </w:num>
  <w:num w:numId="28">
    <w:abstractNumId w:val="45"/>
  </w:num>
  <w:num w:numId="2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39"/>
  </w:num>
  <w:num w:numId="36">
    <w:abstractNumId w:val="21"/>
  </w:num>
  <w:num w:numId="37">
    <w:abstractNumId w:val="33"/>
  </w:num>
  <w:num w:numId="38">
    <w:abstractNumId w:val="10"/>
  </w:num>
  <w:num w:numId="39">
    <w:abstractNumId w:val="32"/>
  </w:num>
  <w:num w:numId="40">
    <w:abstractNumId w:val="22"/>
  </w:num>
  <w:num w:numId="41">
    <w:abstractNumId w:val="8"/>
  </w:num>
  <w:num w:numId="42">
    <w:abstractNumId w:val="12"/>
  </w:num>
  <w:num w:numId="43">
    <w:abstractNumId w:val="18"/>
  </w:num>
  <w:num w:numId="4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6"/>
  </w:num>
  <w:num w:numId="47">
    <w:abstractNumId w:val="24"/>
  </w:num>
  <w:num w:numId="48">
    <w:abstractNumId w:val="36"/>
  </w:num>
  <w:num w:numId="49">
    <w:abstractNumId w:val="46"/>
  </w:num>
  <w:num w:numId="50">
    <w:abstractNumId w:val="23"/>
  </w:num>
  <w:num w:numId="51">
    <w:abstractNumId w:val="29"/>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3225"/>
    <w:rsid w:val="00015876"/>
    <w:rsid w:val="00020B58"/>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A10C2"/>
    <w:rsid w:val="000A20CC"/>
    <w:rsid w:val="000A5E32"/>
    <w:rsid w:val="000A7D6E"/>
    <w:rsid w:val="000B47FD"/>
    <w:rsid w:val="000C0B2F"/>
    <w:rsid w:val="000C1CC7"/>
    <w:rsid w:val="000C2FC6"/>
    <w:rsid w:val="000C54C9"/>
    <w:rsid w:val="000C5B95"/>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3717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3CA7"/>
    <w:rsid w:val="00243EDF"/>
    <w:rsid w:val="002460C4"/>
    <w:rsid w:val="002462DB"/>
    <w:rsid w:val="00250876"/>
    <w:rsid w:val="00252B1A"/>
    <w:rsid w:val="00253D09"/>
    <w:rsid w:val="00254EB1"/>
    <w:rsid w:val="002603D5"/>
    <w:rsid w:val="002646CD"/>
    <w:rsid w:val="0027136D"/>
    <w:rsid w:val="00271921"/>
    <w:rsid w:val="002719D9"/>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C4709"/>
    <w:rsid w:val="002D24FD"/>
    <w:rsid w:val="002D4859"/>
    <w:rsid w:val="002D4D50"/>
    <w:rsid w:val="002D7A15"/>
    <w:rsid w:val="002E6184"/>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1D67"/>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435C4"/>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300E"/>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1CED"/>
    <w:rsid w:val="00814F8A"/>
    <w:rsid w:val="00823A90"/>
    <w:rsid w:val="00824B0B"/>
    <w:rsid w:val="00825133"/>
    <w:rsid w:val="00826F4F"/>
    <w:rsid w:val="00830645"/>
    <w:rsid w:val="0083257D"/>
    <w:rsid w:val="00832E56"/>
    <w:rsid w:val="00835970"/>
    <w:rsid w:val="00837B06"/>
    <w:rsid w:val="00840A2A"/>
    <w:rsid w:val="008413BE"/>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3F9A"/>
    <w:rsid w:val="00A953D3"/>
    <w:rsid w:val="00AA15F5"/>
    <w:rsid w:val="00AA2552"/>
    <w:rsid w:val="00AA5B69"/>
    <w:rsid w:val="00AA5C22"/>
    <w:rsid w:val="00AB2208"/>
    <w:rsid w:val="00AB4226"/>
    <w:rsid w:val="00AB4EE0"/>
    <w:rsid w:val="00AB6EEE"/>
    <w:rsid w:val="00AB74C6"/>
    <w:rsid w:val="00AB7BF1"/>
    <w:rsid w:val="00AB7FBF"/>
    <w:rsid w:val="00AC1A5C"/>
    <w:rsid w:val="00AC2C1F"/>
    <w:rsid w:val="00AD0A9F"/>
    <w:rsid w:val="00AD0B90"/>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CD5"/>
    <w:rsid w:val="00B52956"/>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3AC8"/>
    <w:rsid w:val="00D35E44"/>
    <w:rsid w:val="00D37259"/>
    <w:rsid w:val="00D41497"/>
    <w:rsid w:val="00D43D44"/>
    <w:rsid w:val="00D44855"/>
    <w:rsid w:val="00D44A26"/>
    <w:rsid w:val="00D463E8"/>
    <w:rsid w:val="00D475C8"/>
    <w:rsid w:val="00D525EC"/>
    <w:rsid w:val="00D54B2F"/>
    <w:rsid w:val="00D566FD"/>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563"/>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127.0.0.1/" TargetMode="External"/><Relationship Id="rId26" Type="http://schemas.openxmlformats.org/officeDocument/2006/relationships/hyperlink" Target="https://github.com/ngds/system-design/wiki" TargetMode="External"/><Relationship Id="rId39" Type="http://schemas.openxmlformats.org/officeDocument/2006/relationships/image" Target="media/image9.png"/><Relationship Id="rId21" Type="http://schemas.openxmlformats.org/officeDocument/2006/relationships/image" Target="media/image2.PNG"/><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hyperlink" Target="http://releases.ubuntu.com/12.04/" TargetMode="External"/><Relationship Id="rId50" Type="http://schemas.openxmlformats.org/officeDocument/2006/relationships/image" Target="media/image19.png"/><Relationship Id="rId55" Type="http://schemas.openxmlformats.org/officeDocument/2006/relationships/image" Target="media/image23.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0" Type="http://schemas.openxmlformats.org/officeDocument/2006/relationships/hyperlink" Target="http://127.0.0.1:8080/geoserver/web/" TargetMode="External"/><Relationship Id="rId29" Type="http://schemas.openxmlformats.org/officeDocument/2006/relationships/hyperlink" Target="http://catalog.usgin.org/geothermal/csw" TargetMode="External"/><Relationship Id="rId41" Type="http://schemas.openxmlformats.org/officeDocument/2006/relationships/image" Target="media/image11.png"/><Relationship Id="rId54"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chemas.usgin.org/models/" TargetMode="External"/><Relationship Id="rId32" Type="http://schemas.openxmlformats.org/officeDocument/2006/relationships/hyperlink" Target="https://www.virtualbox.org/wiki/Downloads"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1.jpeg"/><Relationship Id="rId58"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geothermaldata.org/ngds/data" TargetMode="External"/><Relationship Id="rId28" Type="http://schemas.openxmlformats.org/officeDocument/2006/relationships/hyperlink" Target="http://usgin.org/specifications" TargetMode="External"/><Relationship Id="rId36" Type="http://schemas.openxmlformats.org/officeDocument/2006/relationships/image" Target="media/image6.png"/><Relationship Id="rId49" Type="http://schemas.openxmlformats.org/officeDocument/2006/relationships/image" Target="media/image18.png"/><Relationship Id="rId57" Type="http://schemas.openxmlformats.org/officeDocument/2006/relationships/image" Target="media/image25.emf"/><Relationship Id="rId61"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127.0.0.1/organization" TargetMode="External"/><Relationship Id="rId31" Type="http://schemas.openxmlformats.org/officeDocument/2006/relationships/hyperlink" Target="https://www.virtualbox.org/wiki/Downloads" TargetMode="External"/><Relationship Id="rId44" Type="http://schemas.openxmlformats.org/officeDocument/2006/relationships/image" Target="media/image14.png"/><Relationship Id="rId52" Type="http://schemas.openxmlformats.org/officeDocument/2006/relationships/hyperlink" Target="http://cntlm.sourceforge.net/" TargetMode="External"/><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127.0.0.1/" TargetMode="External"/><Relationship Id="rId27" Type="http://schemas.openxmlformats.org/officeDocument/2006/relationships/hyperlink" Target="http://schemas.usgin.org/models/" TargetMode="External"/><Relationship Id="rId30" Type="http://schemas.openxmlformats.org/officeDocument/2006/relationships/hyperlink" Target="http://www.vmware.com/products/player/"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7.png"/><Relationship Id="rId56" Type="http://schemas.openxmlformats.org/officeDocument/2006/relationships/image" Target="media/image24.emf"/><Relationship Id="rId8" Type="http://schemas.openxmlformats.org/officeDocument/2006/relationships/endnotes" Target="endnotes.xm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www.geothermaldata.org/" TargetMode="External"/><Relationship Id="rId25" Type="http://schemas.openxmlformats.org/officeDocument/2006/relationships/hyperlink" Target="http://schemas.usgin.org/validate/cm"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7AE26-4D19-4EB6-9752-8D9AD9933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689</TotalTime>
  <Pages>1</Pages>
  <Words>5582</Words>
  <Characters>31820</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37328</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118</cp:revision>
  <cp:lastPrinted>2014-03-26T19:23:00Z</cp:lastPrinted>
  <dcterms:created xsi:type="dcterms:W3CDTF">2014-03-14T18:03:00Z</dcterms:created>
  <dcterms:modified xsi:type="dcterms:W3CDTF">2014-03-26T19:24:00Z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