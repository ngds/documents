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581C17"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1.2</w:t>
      </w:r>
      <w:r w:rsidR="003F72B4">
        <w:rPr>
          <w:rFonts w:asciiTheme="minorHAnsi" w:hAnsiTheme="minorHAnsi"/>
          <w:b w:val="0"/>
          <w:i/>
          <w:color w:val="548DD4" w:themeColor="text2" w:themeTint="99"/>
          <w:sz w:val="24"/>
          <w:szCs w:val="24"/>
        </w:rPr>
        <w:t>.1</w:t>
      </w:r>
      <w:r>
        <w:rPr>
          <w:rFonts w:asciiTheme="minorHAnsi" w:hAnsiTheme="minorHAnsi"/>
          <w:b w:val="0"/>
          <w:i/>
          <w:color w:val="548DD4" w:themeColor="text2" w:themeTint="99"/>
          <w:sz w:val="24"/>
          <w:szCs w:val="24"/>
        </w:rPr>
        <w:t>; 3/13</w:t>
      </w:r>
      <w:r w:rsidR="00E80AAB">
        <w:rPr>
          <w:rFonts w:asciiTheme="minorHAnsi" w:hAnsiTheme="minorHAnsi"/>
          <w:b w:val="0"/>
          <w:i/>
          <w:color w:val="548DD4" w:themeColor="text2" w:themeTint="99"/>
          <w:sz w:val="24"/>
          <w:szCs w:val="24"/>
        </w:rPr>
        <w:t>/2014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918"/>
        <w:gridCol w:w="1800"/>
        <w:gridCol w:w="990"/>
        <w:gridCol w:w="450"/>
        <w:gridCol w:w="4144"/>
      </w:tblGrid>
      <w:tr w:rsidR="00F2482D" w:rsidRPr="005E68DF" w:rsidTr="008D56AC">
        <w:trPr>
          <w:trHeight w:val="449"/>
        </w:trPr>
        <w:tc>
          <w:tcPr>
            <w:tcW w:w="91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800" w:type="dxa"/>
          </w:tcPr>
          <w:p w:rsidR="00F2482D" w:rsidRPr="00415183" w:rsidRDefault="008D56AC" w:rsidP="00415183">
            <w:pPr>
              <w:pStyle w:val="TableHeading"/>
              <w:spacing w:before="0" w:after="100" w:line="240" w:lineRule="auto"/>
              <w:rPr>
                <w:rFonts w:asciiTheme="minorHAnsi" w:hAnsiTheme="minorHAnsi"/>
                <w:noProof/>
              </w:rPr>
            </w:pPr>
            <w:r>
              <w:rPr>
                <w:rFonts w:asciiTheme="minorHAnsi" w:hAnsiTheme="minorHAnsi"/>
                <w:noProof/>
              </w:rPr>
              <w:t>Author</w:t>
            </w:r>
            <w:r w:rsidR="00F2482D" w:rsidRPr="00415183">
              <w:rPr>
                <w:rFonts w:asciiTheme="minorHAnsi" w:hAnsiTheme="minorHAnsi"/>
                <w:noProof/>
              </w:rPr>
              <w:t>:</w:t>
            </w:r>
          </w:p>
        </w:tc>
        <w:tc>
          <w:tcPr>
            <w:tcW w:w="990" w:type="dxa"/>
          </w:tcPr>
          <w:p w:rsidR="00F2482D" w:rsidRPr="00415183" w:rsidRDefault="008D56AC" w:rsidP="00415183">
            <w:pPr>
              <w:pStyle w:val="TableHeading"/>
              <w:spacing w:before="0" w:after="100" w:line="240" w:lineRule="auto"/>
              <w:rPr>
                <w:rFonts w:asciiTheme="minorHAnsi" w:hAnsiTheme="minorHAnsi"/>
                <w:b w:val="0"/>
                <w:noProof/>
              </w:rPr>
            </w:pPr>
            <w:r w:rsidRPr="00415183">
              <w:rPr>
                <w:rFonts w:asciiTheme="minorHAnsi" w:hAnsiTheme="minorHAnsi"/>
                <w:noProof/>
              </w:rPr>
              <w:t>Date:</w:t>
            </w:r>
          </w:p>
        </w:tc>
        <w:tc>
          <w:tcPr>
            <w:tcW w:w="4594" w:type="dxa"/>
            <w:gridSpan w:val="2"/>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D56AC">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D56AC">
        <w:trPr>
          <w:trHeight w:val="56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D56AC">
        <w:trPr>
          <w:trHeight w:val="631"/>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D56AC">
        <w:trPr>
          <w:trHeight w:val="145"/>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D56AC">
        <w:trPr>
          <w:trHeight w:val="653"/>
        </w:trPr>
        <w:tc>
          <w:tcPr>
            <w:tcW w:w="91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80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440" w:type="dxa"/>
            <w:gridSpan w:val="2"/>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D56AC">
        <w:trPr>
          <w:trHeight w:val="145"/>
        </w:trPr>
        <w:tc>
          <w:tcPr>
            <w:tcW w:w="91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80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440" w:type="dxa"/>
            <w:gridSpan w:val="2"/>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8D56AC">
        <w:trPr>
          <w:trHeight w:val="581"/>
        </w:trPr>
        <w:tc>
          <w:tcPr>
            <w:tcW w:w="91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80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8D56AC">
        <w:trPr>
          <w:trHeight w:val="608"/>
        </w:trPr>
        <w:tc>
          <w:tcPr>
            <w:tcW w:w="91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80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440" w:type="dxa"/>
            <w:gridSpan w:val="2"/>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8D56AC">
        <w:trPr>
          <w:trHeight w:val="608"/>
        </w:trPr>
        <w:tc>
          <w:tcPr>
            <w:tcW w:w="91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800"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r w:rsidR="00254EB1" w:rsidRPr="005E68DF" w:rsidTr="008D56AC">
        <w:trPr>
          <w:trHeight w:val="608"/>
        </w:trPr>
        <w:tc>
          <w:tcPr>
            <w:tcW w:w="918"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1.1</w:t>
            </w:r>
          </w:p>
        </w:tc>
        <w:tc>
          <w:tcPr>
            <w:tcW w:w="1800" w:type="dxa"/>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254EB1" w:rsidRDefault="00254EB1" w:rsidP="00415183">
            <w:pPr>
              <w:pStyle w:val="Tabletext0"/>
              <w:spacing w:after="100" w:line="240" w:lineRule="auto"/>
              <w:jc w:val="both"/>
              <w:rPr>
                <w:rFonts w:asciiTheme="minorHAnsi" w:hAnsiTheme="minorHAnsi" w:cs="Arial"/>
              </w:rPr>
            </w:pPr>
            <w:r>
              <w:rPr>
                <w:rFonts w:asciiTheme="minorHAnsi" w:hAnsiTheme="minorHAnsi" w:cs="Arial"/>
              </w:rPr>
              <w:t>3/7/2014</w:t>
            </w:r>
          </w:p>
        </w:tc>
        <w:tc>
          <w:tcPr>
            <w:tcW w:w="4144" w:type="dxa"/>
          </w:tcPr>
          <w:p w:rsidR="00254EB1" w:rsidRDefault="00254EB1" w:rsidP="002460C4">
            <w:pPr>
              <w:pStyle w:val="Tabletext0"/>
              <w:spacing w:after="100" w:line="240" w:lineRule="auto"/>
              <w:jc w:val="both"/>
              <w:rPr>
                <w:rFonts w:asciiTheme="minorHAnsi" w:hAnsiTheme="minorHAnsi" w:cs="Arial"/>
              </w:rPr>
            </w:pPr>
            <w:r>
              <w:rPr>
                <w:rFonts w:asciiTheme="minorHAnsi" w:hAnsiTheme="minorHAnsi" w:cs="Arial"/>
              </w:rPr>
              <w:t>Edits from test install with VM</w:t>
            </w:r>
          </w:p>
        </w:tc>
      </w:tr>
      <w:tr w:rsidR="0051725E" w:rsidRPr="005E68DF" w:rsidTr="008D56AC">
        <w:trPr>
          <w:trHeight w:val="608"/>
        </w:trPr>
        <w:tc>
          <w:tcPr>
            <w:tcW w:w="918"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1.2</w:t>
            </w:r>
          </w:p>
        </w:tc>
        <w:tc>
          <w:tcPr>
            <w:tcW w:w="1800" w:type="dxa"/>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51725E" w:rsidRDefault="0051725E" w:rsidP="00415183">
            <w:pPr>
              <w:pStyle w:val="Tabletext0"/>
              <w:spacing w:after="100" w:line="240" w:lineRule="auto"/>
              <w:jc w:val="both"/>
              <w:rPr>
                <w:rFonts w:asciiTheme="minorHAnsi" w:hAnsiTheme="minorHAnsi" w:cs="Arial"/>
              </w:rPr>
            </w:pPr>
            <w:r>
              <w:rPr>
                <w:rFonts w:asciiTheme="minorHAnsi" w:hAnsiTheme="minorHAnsi" w:cs="Arial"/>
              </w:rPr>
              <w:t>3/13/2014</w:t>
            </w:r>
          </w:p>
        </w:tc>
        <w:tc>
          <w:tcPr>
            <w:tcW w:w="4144" w:type="dxa"/>
          </w:tcPr>
          <w:p w:rsidR="0051725E" w:rsidRDefault="0051725E" w:rsidP="002460C4">
            <w:pPr>
              <w:pStyle w:val="Tabletext0"/>
              <w:spacing w:after="100" w:line="240" w:lineRule="auto"/>
              <w:jc w:val="both"/>
              <w:rPr>
                <w:rFonts w:asciiTheme="minorHAnsi" w:hAnsiTheme="minorHAnsi" w:cs="Arial"/>
              </w:rPr>
            </w:pPr>
            <w:r>
              <w:rPr>
                <w:rFonts w:asciiTheme="minorHAnsi" w:hAnsiTheme="minorHAnsi" w:cs="Arial"/>
              </w:rPr>
              <w:t>Serious revisions, updating the installer script used.</w:t>
            </w:r>
          </w:p>
        </w:tc>
      </w:tr>
      <w:tr w:rsidR="003F72B4" w:rsidRPr="005E68DF" w:rsidTr="008D56AC">
        <w:trPr>
          <w:trHeight w:val="608"/>
        </w:trPr>
        <w:tc>
          <w:tcPr>
            <w:tcW w:w="918"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1.2.1</w:t>
            </w:r>
          </w:p>
        </w:tc>
        <w:tc>
          <w:tcPr>
            <w:tcW w:w="1800" w:type="dxa"/>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440" w:type="dxa"/>
            <w:gridSpan w:val="2"/>
          </w:tcPr>
          <w:p w:rsidR="003F72B4" w:rsidRDefault="003F72B4" w:rsidP="00415183">
            <w:pPr>
              <w:pStyle w:val="Tabletext0"/>
              <w:spacing w:after="100" w:line="240" w:lineRule="auto"/>
              <w:jc w:val="both"/>
              <w:rPr>
                <w:rFonts w:asciiTheme="minorHAnsi" w:hAnsiTheme="minorHAnsi" w:cs="Arial"/>
              </w:rPr>
            </w:pPr>
            <w:r>
              <w:rPr>
                <w:rFonts w:asciiTheme="minorHAnsi" w:hAnsiTheme="minorHAnsi" w:cs="Arial"/>
              </w:rPr>
              <w:t>3/14/2013</w:t>
            </w:r>
          </w:p>
        </w:tc>
        <w:tc>
          <w:tcPr>
            <w:tcW w:w="4144" w:type="dxa"/>
          </w:tcPr>
          <w:p w:rsidR="003F72B4" w:rsidRDefault="003F72B4" w:rsidP="002460C4">
            <w:pPr>
              <w:pStyle w:val="Tabletext0"/>
              <w:spacing w:after="100" w:line="240" w:lineRule="auto"/>
              <w:jc w:val="both"/>
              <w:rPr>
                <w:rFonts w:asciiTheme="minorHAnsi" w:hAnsiTheme="minorHAnsi" w:cs="Arial"/>
              </w:rPr>
            </w:pPr>
            <w:r>
              <w:rPr>
                <w:rFonts w:asciiTheme="minorHAnsi" w:hAnsiTheme="minorHAnsi" w:cs="Arial"/>
              </w:rPr>
              <w:t>Incorporating changes per Matt MacKenzie</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0"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8D56AC" w:rsidRDefault="00B02B6A">
          <w:pPr>
            <w:pStyle w:val="TOC1"/>
            <w:rPr>
              <w:rFonts w:asciiTheme="minorHAnsi" w:hAnsi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2492802" w:history="1">
            <w:r w:rsidR="008D56AC" w:rsidRPr="0080163A">
              <w:rPr>
                <w:rStyle w:val="Hyperlink"/>
              </w:rPr>
              <w:t>1.</w:t>
            </w:r>
            <w:r w:rsidR="008D56AC">
              <w:rPr>
                <w:rFonts w:asciiTheme="minorHAnsi" w:hAnsiTheme="minorHAnsi"/>
                <w:b w:val="0"/>
                <w:kern w:val="0"/>
              </w:rPr>
              <w:tab/>
            </w:r>
            <w:r w:rsidR="008D56AC" w:rsidRPr="0080163A">
              <w:rPr>
                <w:rStyle w:val="Hyperlink"/>
              </w:rPr>
              <w:t>Preface</w:t>
            </w:r>
            <w:r w:rsidR="008D56AC">
              <w:rPr>
                <w:webHidden/>
              </w:rPr>
              <w:tab/>
            </w:r>
            <w:r w:rsidR="008D56AC">
              <w:rPr>
                <w:webHidden/>
              </w:rPr>
              <w:fldChar w:fldCharType="begin"/>
            </w:r>
            <w:r w:rsidR="008D56AC">
              <w:rPr>
                <w:webHidden/>
              </w:rPr>
              <w:instrText xml:space="preserve"> PAGEREF _Toc382492802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625ABB">
          <w:pPr>
            <w:pStyle w:val="TOC2"/>
            <w:rPr>
              <w:rFonts w:asciiTheme="minorHAnsi" w:hAnsiTheme="minorHAnsi"/>
              <w:b w:val="0"/>
              <w:kern w:val="0"/>
            </w:rPr>
          </w:pPr>
          <w:hyperlink w:anchor="_Toc382492803" w:history="1">
            <w:r w:rsidR="008D56AC" w:rsidRPr="0080163A">
              <w:rPr>
                <w:rStyle w:val="Hyperlink"/>
              </w:rPr>
              <w:t>1.1</w:t>
            </w:r>
            <w:r w:rsidR="008D56AC">
              <w:rPr>
                <w:rFonts w:asciiTheme="minorHAnsi" w:hAnsiTheme="minorHAnsi"/>
                <w:b w:val="0"/>
                <w:kern w:val="0"/>
              </w:rPr>
              <w:tab/>
            </w:r>
            <w:r w:rsidR="008D56AC" w:rsidRPr="0080163A">
              <w:rPr>
                <w:rStyle w:val="Hyperlink"/>
              </w:rPr>
              <w:t>Purpose and Audience</w:t>
            </w:r>
            <w:r w:rsidR="008D56AC">
              <w:rPr>
                <w:webHidden/>
              </w:rPr>
              <w:tab/>
            </w:r>
            <w:r w:rsidR="008D56AC">
              <w:rPr>
                <w:webHidden/>
              </w:rPr>
              <w:fldChar w:fldCharType="begin"/>
            </w:r>
            <w:r w:rsidR="008D56AC">
              <w:rPr>
                <w:webHidden/>
              </w:rPr>
              <w:instrText xml:space="preserve"> PAGEREF _Toc382492803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625ABB">
          <w:pPr>
            <w:pStyle w:val="TOC2"/>
            <w:rPr>
              <w:rFonts w:asciiTheme="minorHAnsi" w:hAnsiTheme="minorHAnsi"/>
              <w:b w:val="0"/>
              <w:kern w:val="0"/>
            </w:rPr>
          </w:pPr>
          <w:hyperlink w:anchor="_Toc382492807" w:history="1">
            <w:r w:rsidR="008D56AC" w:rsidRPr="0080163A">
              <w:rPr>
                <w:rStyle w:val="Hyperlink"/>
              </w:rPr>
              <w:t>1.2</w:t>
            </w:r>
            <w:r w:rsidR="008D56AC">
              <w:rPr>
                <w:rFonts w:asciiTheme="minorHAnsi" w:hAnsiTheme="minorHAnsi"/>
                <w:b w:val="0"/>
                <w:kern w:val="0"/>
              </w:rPr>
              <w:tab/>
            </w:r>
            <w:r w:rsidR="008D56AC" w:rsidRPr="0080163A">
              <w:rPr>
                <w:rStyle w:val="Hyperlink"/>
              </w:rPr>
              <w:t>Document Roadmap</w:t>
            </w:r>
            <w:r w:rsidR="008D56AC">
              <w:rPr>
                <w:webHidden/>
              </w:rPr>
              <w:tab/>
            </w:r>
            <w:r w:rsidR="008D56AC">
              <w:rPr>
                <w:webHidden/>
              </w:rPr>
              <w:fldChar w:fldCharType="begin"/>
            </w:r>
            <w:r w:rsidR="008D56AC">
              <w:rPr>
                <w:webHidden/>
              </w:rPr>
              <w:instrText xml:space="preserve"> PAGEREF _Toc382492807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625ABB">
          <w:pPr>
            <w:pStyle w:val="TOC2"/>
            <w:rPr>
              <w:rFonts w:asciiTheme="minorHAnsi" w:hAnsiTheme="minorHAnsi"/>
              <w:b w:val="0"/>
              <w:kern w:val="0"/>
            </w:rPr>
          </w:pPr>
          <w:hyperlink w:anchor="_Toc382492808" w:history="1">
            <w:r w:rsidR="008D56AC" w:rsidRPr="0080163A">
              <w:rPr>
                <w:rStyle w:val="Hyperlink"/>
              </w:rPr>
              <w:t>1.3</w:t>
            </w:r>
            <w:r w:rsidR="008D56AC">
              <w:rPr>
                <w:rFonts w:asciiTheme="minorHAnsi" w:hAnsiTheme="minorHAnsi"/>
                <w:b w:val="0"/>
                <w:kern w:val="0"/>
              </w:rPr>
              <w:tab/>
            </w:r>
            <w:r w:rsidR="008D56AC" w:rsidRPr="0080163A">
              <w:rPr>
                <w:rStyle w:val="Hyperlink"/>
              </w:rPr>
              <w:t>System Scope and Background</w:t>
            </w:r>
            <w:r w:rsidR="008D56AC">
              <w:rPr>
                <w:webHidden/>
              </w:rPr>
              <w:tab/>
            </w:r>
            <w:r w:rsidR="008D56AC">
              <w:rPr>
                <w:webHidden/>
              </w:rPr>
              <w:fldChar w:fldCharType="begin"/>
            </w:r>
            <w:r w:rsidR="008D56AC">
              <w:rPr>
                <w:webHidden/>
              </w:rPr>
              <w:instrText xml:space="preserve"> PAGEREF _Toc382492808 \h </w:instrText>
            </w:r>
            <w:r w:rsidR="008D56AC">
              <w:rPr>
                <w:webHidden/>
              </w:rPr>
            </w:r>
            <w:r w:rsidR="008D56AC">
              <w:rPr>
                <w:webHidden/>
              </w:rPr>
              <w:fldChar w:fldCharType="separate"/>
            </w:r>
            <w:r w:rsidR="008D56AC">
              <w:rPr>
                <w:webHidden/>
              </w:rPr>
              <w:t>2</w:t>
            </w:r>
            <w:r w:rsidR="008D56AC">
              <w:rPr>
                <w:webHidden/>
              </w:rPr>
              <w:fldChar w:fldCharType="end"/>
            </w:r>
          </w:hyperlink>
        </w:p>
        <w:p w:rsidR="008D56AC" w:rsidRDefault="00625ABB">
          <w:pPr>
            <w:pStyle w:val="TOC1"/>
            <w:rPr>
              <w:rFonts w:asciiTheme="minorHAnsi" w:hAnsiTheme="minorHAnsi"/>
              <w:b w:val="0"/>
              <w:kern w:val="0"/>
            </w:rPr>
          </w:pPr>
          <w:hyperlink w:anchor="_Toc382492809" w:history="1">
            <w:r w:rsidR="008D56AC" w:rsidRPr="0080163A">
              <w:rPr>
                <w:rStyle w:val="Hyperlink"/>
              </w:rPr>
              <w:t>2.</w:t>
            </w:r>
            <w:r w:rsidR="008D56AC">
              <w:rPr>
                <w:rFonts w:asciiTheme="minorHAnsi" w:hAnsiTheme="minorHAnsi"/>
                <w:b w:val="0"/>
                <w:kern w:val="0"/>
              </w:rPr>
              <w:tab/>
            </w:r>
            <w:r w:rsidR="008D56AC" w:rsidRPr="0080163A">
              <w:rPr>
                <w:rStyle w:val="Hyperlink"/>
              </w:rPr>
              <w:t>Prerequisites</w:t>
            </w:r>
            <w:r w:rsidR="008D56AC">
              <w:rPr>
                <w:webHidden/>
              </w:rPr>
              <w:tab/>
            </w:r>
            <w:r w:rsidR="008D56AC">
              <w:rPr>
                <w:webHidden/>
              </w:rPr>
              <w:fldChar w:fldCharType="begin"/>
            </w:r>
            <w:r w:rsidR="008D56AC">
              <w:rPr>
                <w:webHidden/>
              </w:rPr>
              <w:instrText xml:space="preserve"> PAGEREF _Toc382492809 \h </w:instrText>
            </w:r>
            <w:r w:rsidR="008D56AC">
              <w:rPr>
                <w:webHidden/>
              </w:rPr>
            </w:r>
            <w:r w:rsidR="008D56AC">
              <w:rPr>
                <w:webHidden/>
              </w:rPr>
              <w:fldChar w:fldCharType="separate"/>
            </w:r>
            <w:r w:rsidR="008D56AC">
              <w:rPr>
                <w:webHidden/>
              </w:rPr>
              <w:t>3</w:t>
            </w:r>
            <w:r w:rsidR="008D56AC">
              <w:rPr>
                <w:webHidden/>
              </w:rPr>
              <w:fldChar w:fldCharType="end"/>
            </w:r>
          </w:hyperlink>
        </w:p>
        <w:p w:rsidR="008D56AC" w:rsidRDefault="00625ABB">
          <w:pPr>
            <w:pStyle w:val="TOC1"/>
            <w:rPr>
              <w:rFonts w:asciiTheme="minorHAnsi" w:hAnsiTheme="minorHAnsi"/>
              <w:b w:val="0"/>
              <w:kern w:val="0"/>
            </w:rPr>
          </w:pPr>
          <w:hyperlink w:anchor="_Toc382492810" w:history="1">
            <w:r w:rsidR="008D56AC" w:rsidRPr="0080163A">
              <w:rPr>
                <w:rStyle w:val="Hyperlink"/>
              </w:rPr>
              <w:t>3.</w:t>
            </w:r>
            <w:r w:rsidR="008D56AC">
              <w:rPr>
                <w:rFonts w:asciiTheme="minorHAnsi" w:hAnsiTheme="minorHAnsi"/>
                <w:b w:val="0"/>
                <w:kern w:val="0"/>
              </w:rPr>
              <w:tab/>
            </w:r>
            <w:r w:rsidR="008D56AC" w:rsidRPr="0080163A">
              <w:rPr>
                <w:rStyle w:val="Hyperlink"/>
              </w:rPr>
              <w:t>Install the NGDS Software Stack</w:t>
            </w:r>
            <w:r w:rsidR="008D56AC">
              <w:rPr>
                <w:webHidden/>
              </w:rPr>
              <w:tab/>
            </w:r>
            <w:r w:rsidR="008D56AC">
              <w:rPr>
                <w:webHidden/>
              </w:rPr>
              <w:fldChar w:fldCharType="begin"/>
            </w:r>
            <w:r w:rsidR="008D56AC">
              <w:rPr>
                <w:webHidden/>
              </w:rPr>
              <w:instrText xml:space="preserve"> PAGEREF _Toc382492810 \h </w:instrText>
            </w:r>
            <w:r w:rsidR="008D56AC">
              <w:rPr>
                <w:webHidden/>
              </w:rPr>
            </w:r>
            <w:r w:rsidR="008D56AC">
              <w:rPr>
                <w:webHidden/>
              </w:rPr>
              <w:fldChar w:fldCharType="separate"/>
            </w:r>
            <w:r w:rsidR="008D56AC">
              <w:rPr>
                <w:webHidden/>
              </w:rPr>
              <w:t>3</w:t>
            </w:r>
            <w:r w:rsidR="008D56AC">
              <w:rPr>
                <w:webHidden/>
              </w:rPr>
              <w:fldChar w:fldCharType="end"/>
            </w:r>
          </w:hyperlink>
        </w:p>
        <w:p w:rsidR="008D56AC" w:rsidRDefault="00625ABB">
          <w:pPr>
            <w:pStyle w:val="TOC2"/>
            <w:rPr>
              <w:rFonts w:asciiTheme="minorHAnsi" w:hAnsiTheme="minorHAnsi"/>
              <w:b w:val="0"/>
              <w:kern w:val="0"/>
            </w:rPr>
          </w:pPr>
          <w:hyperlink w:anchor="_Toc382492813" w:history="1">
            <w:r w:rsidR="008D56AC" w:rsidRPr="0080163A">
              <w:rPr>
                <w:rStyle w:val="Hyperlink"/>
              </w:rPr>
              <w:t>3.1</w:t>
            </w:r>
            <w:r w:rsidR="008D56AC">
              <w:rPr>
                <w:rFonts w:asciiTheme="minorHAnsi" w:hAnsiTheme="minorHAnsi"/>
                <w:b w:val="0"/>
                <w:kern w:val="0"/>
              </w:rPr>
              <w:tab/>
            </w:r>
            <w:r w:rsidR="008D56AC" w:rsidRPr="0080163A">
              <w:rPr>
                <w:rStyle w:val="Hyperlink"/>
              </w:rPr>
              <w:t>Update Apt-Get</w:t>
            </w:r>
            <w:r w:rsidR="008D56AC">
              <w:rPr>
                <w:webHidden/>
              </w:rPr>
              <w:tab/>
            </w:r>
            <w:r w:rsidR="008D56AC">
              <w:rPr>
                <w:webHidden/>
              </w:rPr>
              <w:fldChar w:fldCharType="begin"/>
            </w:r>
            <w:r w:rsidR="008D56AC">
              <w:rPr>
                <w:webHidden/>
              </w:rPr>
              <w:instrText xml:space="preserve"> PAGEREF _Toc382492813 \h </w:instrText>
            </w:r>
            <w:r w:rsidR="008D56AC">
              <w:rPr>
                <w:webHidden/>
              </w:rPr>
            </w:r>
            <w:r w:rsidR="008D56AC">
              <w:rPr>
                <w:webHidden/>
              </w:rPr>
              <w:fldChar w:fldCharType="separate"/>
            </w:r>
            <w:r w:rsidR="008D56AC">
              <w:rPr>
                <w:webHidden/>
              </w:rPr>
              <w:t>4</w:t>
            </w:r>
            <w:r w:rsidR="008D56AC">
              <w:rPr>
                <w:webHidden/>
              </w:rPr>
              <w:fldChar w:fldCharType="end"/>
            </w:r>
          </w:hyperlink>
        </w:p>
        <w:p w:rsidR="008D56AC" w:rsidRDefault="00625ABB">
          <w:pPr>
            <w:pStyle w:val="TOC2"/>
            <w:rPr>
              <w:rFonts w:asciiTheme="minorHAnsi" w:hAnsiTheme="minorHAnsi"/>
              <w:b w:val="0"/>
              <w:kern w:val="0"/>
            </w:rPr>
          </w:pPr>
          <w:hyperlink w:anchor="_Toc382492814" w:history="1">
            <w:r w:rsidR="008D56AC" w:rsidRPr="0080163A">
              <w:rPr>
                <w:rStyle w:val="Hyperlink"/>
              </w:rPr>
              <w:t>3.2</w:t>
            </w:r>
            <w:r w:rsidR="008D56AC">
              <w:rPr>
                <w:rFonts w:asciiTheme="minorHAnsi" w:hAnsiTheme="minorHAnsi"/>
                <w:b w:val="0"/>
                <w:kern w:val="0"/>
              </w:rPr>
              <w:tab/>
            </w:r>
            <w:r w:rsidR="008D56AC" w:rsidRPr="0080163A">
              <w:rPr>
                <w:rStyle w:val="Hyperlink"/>
              </w:rPr>
              <w:t>Install Git and a Java Development Kit (JDK)</w:t>
            </w:r>
            <w:r w:rsidR="008D56AC">
              <w:rPr>
                <w:webHidden/>
              </w:rPr>
              <w:tab/>
            </w:r>
            <w:r w:rsidR="008D56AC">
              <w:rPr>
                <w:webHidden/>
              </w:rPr>
              <w:fldChar w:fldCharType="begin"/>
            </w:r>
            <w:r w:rsidR="008D56AC">
              <w:rPr>
                <w:webHidden/>
              </w:rPr>
              <w:instrText xml:space="preserve"> PAGEREF _Toc382492814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625ABB">
          <w:pPr>
            <w:pStyle w:val="TOC2"/>
            <w:rPr>
              <w:rFonts w:asciiTheme="minorHAnsi" w:hAnsiTheme="minorHAnsi"/>
              <w:b w:val="0"/>
              <w:kern w:val="0"/>
            </w:rPr>
          </w:pPr>
          <w:hyperlink w:anchor="_Toc382492815" w:history="1">
            <w:r w:rsidR="008D56AC" w:rsidRPr="0080163A">
              <w:rPr>
                <w:rStyle w:val="Hyperlink"/>
              </w:rPr>
              <w:t>3.3</w:t>
            </w:r>
            <w:r w:rsidR="008D56AC">
              <w:rPr>
                <w:rFonts w:asciiTheme="minorHAnsi" w:hAnsiTheme="minorHAnsi"/>
                <w:b w:val="0"/>
                <w:kern w:val="0"/>
              </w:rPr>
              <w:tab/>
            </w:r>
            <w:r w:rsidR="008D56AC" w:rsidRPr="0080163A">
              <w:rPr>
                <w:rStyle w:val="Hyperlink"/>
              </w:rPr>
              <w:t>Obtain the NGDS Software Stack Installation Files</w:t>
            </w:r>
            <w:r w:rsidR="008D56AC">
              <w:rPr>
                <w:webHidden/>
              </w:rPr>
              <w:tab/>
            </w:r>
            <w:r w:rsidR="008D56AC">
              <w:rPr>
                <w:webHidden/>
              </w:rPr>
              <w:fldChar w:fldCharType="begin"/>
            </w:r>
            <w:r w:rsidR="008D56AC">
              <w:rPr>
                <w:webHidden/>
              </w:rPr>
              <w:instrText xml:space="preserve"> PAGEREF _Toc382492815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625ABB">
          <w:pPr>
            <w:pStyle w:val="TOC2"/>
            <w:rPr>
              <w:rFonts w:asciiTheme="minorHAnsi" w:hAnsiTheme="minorHAnsi"/>
              <w:b w:val="0"/>
              <w:kern w:val="0"/>
            </w:rPr>
          </w:pPr>
          <w:hyperlink w:anchor="_Toc382492816" w:history="1">
            <w:r w:rsidR="008D56AC" w:rsidRPr="0080163A">
              <w:rPr>
                <w:rStyle w:val="Hyperlink"/>
              </w:rPr>
              <w:t>3.4</w:t>
            </w:r>
            <w:r w:rsidR="008D56AC">
              <w:rPr>
                <w:rFonts w:asciiTheme="minorHAnsi" w:hAnsiTheme="minorHAnsi"/>
                <w:b w:val="0"/>
                <w:kern w:val="0"/>
              </w:rPr>
              <w:tab/>
            </w:r>
            <w:r w:rsidR="008D56AC" w:rsidRPr="0080163A">
              <w:rPr>
                <w:rStyle w:val="Hyperlink"/>
              </w:rPr>
              <w:t>Set Installation Parameters</w:t>
            </w:r>
            <w:r w:rsidR="008D56AC">
              <w:rPr>
                <w:webHidden/>
              </w:rPr>
              <w:tab/>
            </w:r>
            <w:r w:rsidR="008D56AC">
              <w:rPr>
                <w:webHidden/>
              </w:rPr>
              <w:fldChar w:fldCharType="begin"/>
            </w:r>
            <w:r w:rsidR="008D56AC">
              <w:rPr>
                <w:webHidden/>
              </w:rPr>
              <w:instrText xml:space="preserve"> PAGEREF _Toc382492816 \h </w:instrText>
            </w:r>
            <w:r w:rsidR="008D56AC">
              <w:rPr>
                <w:webHidden/>
              </w:rPr>
            </w:r>
            <w:r w:rsidR="008D56AC">
              <w:rPr>
                <w:webHidden/>
              </w:rPr>
              <w:fldChar w:fldCharType="separate"/>
            </w:r>
            <w:r w:rsidR="008D56AC">
              <w:rPr>
                <w:webHidden/>
              </w:rPr>
              <w:t>5</w:t>
            </w:r>
            <w:r w:rsidR="008D56AC">
              <w:rPr>
                <w:webHidden/>
              </w:rPr>
              <w:fldChar w:fldCharType="end"/>
            </w:r>
          </w:hyperlink>
        </w:p>
        <w:p w:rsidR="008D56AC" w:rsidRDefault="00625ABB">
          <w:pPr>
            <w:pStyle w:val="TOC2"/>
            <w:rPr>
              <w:rFonts w:asciiTheme="minorHAnsi" w:hAnsiTheme="minorHAnsi"/>
              <w:b w:val="0"/>
              <w:kern w:val="0"/>
            </w:rPr>
          </w:pPr>
          <w:hyperlink w:anchor="_Toc382492817" w:history="1">
            <w:r w:rsidR="008D56AC" w:rsidRPr="0080163A">
              <w:rPr>
                <w:rStyle w:val="Hyperlink"/>
              </w:rPr>
              <w:t>3.5</w:t>
            </w:r>
            <w:r w:rsidR="008D56AC">
              <w:rPr>
                <w:rFonts w:asciiTheme="minorHAnsi" w:hAnsiTheme="minorHAnsi"/>
                <w:b w:val="0"/>
                <w:kern w:val="0"/>
              </w:rPr>
              <w:tab/>
            </w:r>
            <w:r w:rsidR="008D56AC" w:rsidRPr="0080163A">
              <w:rPr>
                <w:rStyle w:val="Hyperlink"/>
              </w:rPr>
              <w:t>Run the Installation Script</w:t>
            </w:r>
            <w:r w:rsidR="008D56AC">
              <w:rPr>
                <w:webHidden/>
              </w:rPr>
              <w:tab/>
            </w:r>
            <w:r w:rsidR="008D56AC">
              <w:rPr>
                <w:webHidden/>
              </w:rPr>
              <w:fldChar w:fldCharType="begin"/>
            </w:r>
            <w:r w:rsidR="008D56AC">
              <w:rPr>
                <w:webHidden/>
              </w:rPr>
              <w:instrText xml:space="preserve"> PAGEREF _Toc382492817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625ABB">
          <w:pPr>
            <w:pStyle w:val="TOC2"/>
            <w:rPr>
              <w:rFonts w:asciiTheme="minorHAnsi" w:hAnsiTheme="minorHAnsi"/>
              <w:b w:val="0"/>
              <w:kern w:val="0"/>
            </w:rPr>
          </w:pPr>
          <w:hyperlink w:anchor="_Toc382492818" w:history="1">
            <w:r w:rsidR="008D56AC" w:rsidRPr="0080163A">
              <w:rPr>
                <w:rStyle w:val="Hyperlink"/>
              </w:rPr>
              <w:t>3.6</w:t>
            </w:r>
            <w:r w:rsidR="008D56AC">
              <w:rPr>
                <w:rFonts w:asciiTheme="minorHAnsi" w:hAnsiTheme="minorHAnsi"/>
                <w:b w:val="0"/>
                <w:kern w:val="0"/>
              </w:rPr>
              <w:tab/>
            </w:r>
            <w:r w:rsidR="008D56AC" w:rsidRPr="0080163A">
              <w:rPr>
                <w:rStyle w:val="Hyperlink"/>
              </w:rPr>
              <w:t>Final Steps</w:t>
            </w:r>
            <w:r w:rsidR="008D56AC">
              <w:rPr>
                <w:webHidden/>
              </w:rPr>
              <w:tab/>
            </w:r>
            <w:r w:rsidR="008D56AC">
              <w:rPr>
                <w:webHidden/>
              </w:rPr>
              <w:fldChar w:fldCharType="begin"/>
            </w:r>
            <w:r w:rsidR="008D56AC">
              <w:rPr>
                <w:webHidden/>
              </w:rPr>
              <w:instrText xml:space="preserve"> PAGEREF _Toc382492818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35" w:history="1">
            <w:r w:rsidR="008D56AC" w:rsidRPr="0080163A">
              <w:rPr>
                <w:rStyle w:val="Hyperlink"/>
                <w:rFonts w:cstheme="minorHAnsi"/>
              </w:rPr>
              <w:t>3.6.1.</w:t>
            </w:r>
            <w:r w:rsidR="008D56AC">
              <w:rPr>
                <w:rFonts w:asciiTheme="minorHAnsi" w:hAnsiTheme="minorHAnsi"/>
                <w:kern w:val="0"/>
              </w:rPr>
              <w:tab/>
            </w:r>
            <w:r w:rsidR="008D56AC" w:rsidRPr="0080163A">
              <w:rPr>
                <w:rStyle w:val="Hyperlink"/>
                <w:rFonts w:cstheme="minorHAnsi"/>
              </w:rPr>
              <w:t>Start Apache Tomcat</w:t>
            </w:r>
            <w:r w:rsidR="008D56AC">
              <w:rPr>
                <w:webHidden/>
              </w:rPr>
              <w:tab/>
            </w:r>
            <w:r w:rsidR="008D56AC">
              <w:rPr>
                <w:webHidden/>
              </w:rPr>
              <w:fldChar w:fldCharType="begin"/>
            </w:r>
            <w:r w:rsidR="008D56AC">
              <w:rPr>
                <w:webHidden/>
              </w:rPr>
              <w:instrText xml:space="preserve"> PAGEREF _Toc382492835 \h </w:instrText>
            </w:r>
            <w:r w:rsidR="008D56AC">
              <w:rPr>
                <w:webHidden/>
              </w:rPr>
            </w:r>
            <w:r w:rsidR="008D56AC">
              <w:rPr>
                <w:webHidden/>
              </w:rPr>
              <w:fldChar w:fldCharType="separate"/>
            </w:r>
            <w:r w:rsidR="008D56AC">
              <w:rPr>
                <w:webHidden/>
              </w:rPr>
              <w:t>6</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58" w:history="1">
            <w:r w:rsidR="008D56AC" w:rsidRPr="0080163A">
              <w:rPr>
                <w:rStyle w:val="Hyperlink"/>
                <w:rFonts w:cstheme="minorHAnsi"/>
              </w:rPr>
              <w:t>3.6.2.</w:t>
            </w:r>
            <w:r w:rsidR="008D56AC">
              <w:rPr>
                <w:rFonts w:asciiTheme="minorHAnsi" w:hAnsiTheme="minorHAnsi"/>
                <w:kern w:val="0"/>
              </w:rPr>
              <w:tab/>
            </w:r>
            <w:r w:rsidR="008D56AC" w:rsidRPr="0080163A">
              <w:rPr>
                <w:rStyle w:val="Hyperlink"/>
              </w:rPr>
              <w:t>Log in with the following credentials:</w:t>
            </w:r>
            <w:r w:rsidR="008D56AC">
              <w:rPr>
                <w:webHidden/>
              </w:rPr>
              <w:tab/>
            </w:r>
            <w:r w:rsidR="008D56AC">
              <w:rPr>
                <w:webHidden/>
              </w:rPr>
              <w:fldChar w:fldCharType="begin"/>
            </w:r>
            <w:r w:rsidR="008D56AC">
              <w:rPr>
                <w:webHidden/>
              </w:rPr>
              <w:instrText xml:space="preserve"> PAGEREF _Toc382492858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71" w:history="1">
            <w:r w:rsidR="008D56AC" w:rsidRPr="0080163A">
              <w:rPr>
                <w:rStyle w:val="Hyperlink"/>
                <w:rFonts w:cstheme="minorHAnsi"/>
              </w:rPr>
              <w:t>3.6.3.</w:t>
            </w:r>
            <w:r w:rsidR="008D56AC">
              <w:rPr>
                <w:rFonts w:asciiTheme="minorHAnsi" w:hAnsiTheme="minorHAnsi"/>
                <w:kern w:val="0"/>
              </w:rPr>
              <w:tab/>
            </w:r>
            <w:r w:rsidR="008D56AC" w:rsidRPr="0080163A">
              <w:rPr>
                <w:rStyle w:val="Hyperlink"/>
              </w:rPr>
              <w:t>Navigate to the following URL:</w:t>
            </w:r>
            <w:r w:rsidR="008D56AC">
              <w:rPr>
                <w:webHidden/>
              </w:rPr>
              <w:tab/>
            </w:r>
            <w:r w:rsidR="008D56AC">
              <w:rPr>
                <w:webHidden/>
              </w:rPr>
              <w:fldChar w:fldCharType="begin"/>
            </w:r>
            <w:r w:rsidR="008D56AC">
              <w:rPr>
                <w:webHidden/>
              </w:rPr>
              <w:instrText xml:space="preserve"> PAGEREF _Toc382492871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72" w:history="1">
            <w:r w:rsidR="008D56AC" w:rsidRPr="0080163A">
              <w:rPr>
                <w:rStyle w:val="Hyperlink"/>
                <w:rFonts w:cstheme="minorHAnsi"/>
              </w:rPr>
              <w:t>3.6.4.</w:t>
            </w:r>
            <w:r w:rsidR="008D56AC">
              <w:rPr>
                <w:rFonts w:asciiTheme="minorHAnsi" w:hAnsiTheme="minorHAnsi"/>
                <w:kern w:val="0"/>
              </w:rPr>
              <w:tab/>
            </w:r>
            <w:r w:rsidR="008D56AC" w:rsidRPr="0080163A">
              <w:rPr>
                <w:rStyle w:val="Hyperlink"/>
              </w:rPr>
              <w:t>Create a new organization; make the name of the organization:</w:t>
            </w:r>
            <w:r w:rsidR="008D56AC">
              <w:rPr>
                <w:webHidden/>
              </w:rPr>
              <w:tab/>
            </w:r>
            <w:r w:rsidR="008D56AC">
              <w:rPr>
                <w:webHidden/>
              </w:rPr>
              <w:fldChar w:fldCharType="begin"/>
            </w:r>
            <w:r w:rsidR="008D56AC">
              <w:rPr>
                <w:webHidden/>
              </w:rPr>
              <w:instrText xml:space="preserve"> PAGEREF _Toc382492872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625ABB">
          <w:pPr>
            <w:pStyle w:val="TOC1"/>
            <w:rPr>
              <w:rFonts w:asciiTheme="minorHAnsi" w:hAnsiTheme="minorHAnsi"/>
              <w:b w:val="0"/>
              <w:kern w:val="0"/>
            </w:rPr>
          </w:pPr>
          <w:hyperlink w:anchor="_Toc382492873" w:history="1">
            <w:r w:rsidR="008D56AC" w:rsidRPr="0080163A">
              <w:rPr>
                <w:rStyle w:val="Hyperlink"/>
              </w:rPr>
              <w:t>4.</w:t>
            </w:r>
            <w:r w:rsidR="008D56AC">
              <w:rPr>
                <w:rFonts w:asciiTheme="minorHAnsi" w:hAnsiTheme="minorHAnsi"/>
                <w:b w:val="0"/>
                <w:kern w:val="0"/>
              </w:rPr>
              <w:tab/>
            </w:r>
            <w:r w:rsidR="008D56AC" w:rsidRPr="0080163A">
              <w:rPr>
                <w:rStyle w:val="Hyperlink"/>
              </w:rPr>
              <w:t>Troubleshooting your NGDS Installation</w:t>
            </w:r>
            <w:r w:rsidR="008D56AC">
              <w:rPr>
                <w:webHidden/>
              </w:rPr>
              <w:tab/>
            </w:r>
            <w:r w:rsidR="008D56AC">
              <w:rPr>
                <w:webHidden/>
              </w:rPr>
              <w:fldChar w:fldCharType="begin"/>
            </w:r>
            <w:r w:rsidR="008D56AC">
              <w:rPr>
                <w:webHidden/>
              </w:rPr>
              <w:instrText xml:space="preserve"> PAGEREF _Toc382492873 \h </w:instrText>
            </w:r>
            <w:r w:rsidR="008D56AC">
              <w:rPr>
                <w:webHidden/>
              </w:rPr>
            </w:r>
            <w:r w:rsidR="008D56AC">
              <w:rPr>
                <w:webHidden/>
              </w:rPr>
              <w:fldChar w:fldCharType="separate"/>
            </w:r>
            <w:r w:rsidR="008D56AC">
              <w:rPr>
                <w:webHidden/>
              </w:rPr>
              <w:t>7</w:t>
            </w:r>
            <w:r w:rsidR="008D56AC">
              <w:rPr>
                <w:webHidden/>
              </w:rPr>
              <w:fldChar w:fldCharType="end"/>
            </w:r>
          </w:hyperlink>
        </w:p>
        <w:p w:rsidR="008D56AC" w:rsidRDefault="00625ABB">
          <w:pPr>
            <w:pStyle w:val="TOC1"/>
            <w:tabs>
              <w:tab w:val="left" w:pos="1440"/>
            </w:tabs>
            <w:rPr>
              <w:rFonts w:asciiTheme="minorHAnsi" w:hAnsiTheme="minorHAnsi"/>
              <w:b w:val="0"/>
              <w:kern w:val="0"/>
            </w:rPr>
          </w:pPr>
          <w:hyperlink w:anchor="_Toc382492874" w:history="1">
            <w:r w:rsidR="008D56AC" w:rsidRPr="0080163A">
              <w:rPr>
                <w:rStyle w:val="Hyperlink"/>
              </w:rPr>
              <w:t>Appendix A</w:t>
            </w:r>
            <w:r w:rsidR="008D56AC">
              <w:rPr>
                <w:rFonts w:asciiTheme="minorHAnsi" w:hAnsiTheme="minorHAnsi"/>
                <w:b w:val="0"/>
                <w:kern w:val="0"/>
              </w:rPr>
              <w:tab/>
            </w:r>
            <w:r w:rsidR="008D56AC" w:rsidRPr="0080163A">
              <w:rPr>
                <w:rStyle w:val="Hyperlink"/>
              </w:rPr>
              <w:t>Installing a Virtual Machine</w:t>
            </w:r>
            <w:r w:rsidR="008D56AC">
              <w:rPr>
                <w:webHidden/>
              </w:rPr>
              <w:tab/>
            </w:r>
            <w:r w:rsidR="008D56AC">
              <w:rPr>
                <w:webHidden/>
              </w:rPr>
              <w:fldChar w:fldCharType="begin"/>
            </w:r>
            <w:r w:rsidR="008D56AC">
              <w:rPr>
                <w:webHidden/>
              </w:rPr>
              <w:instrText xml:space="preserve"> PAGEREF _Toc382492874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625ABB">
          <w:pPr>
            <w:pStyle w:val="TOC2"/>
            <w:rPr>
              <w:rFonts w:asciiTheme="minorHAnsi" w:hAnsiTheme="minorHAnsi"/>
              <w:b w:val="0"/>
              <w:kern w:val="0"/>
            </w:rPr>
          </w:pPr>
          <w:hyperlink w:anchor="_Toc382492875" w:history="1">
            <w:r w:rsidR="008D56AC" w:rsidRPr="0080163A">
              <w:rPr>
                <w:rStyle w:val="Hyperlink"/>
              </w:rPr>
              <w:t>A.1</w:t>
            </w:r>
            <w:r w:rsidR="008D56AC">
              <w:rPr>
                <w:rFonts w:asciiTheme="minorHAnsi" w:hAnsiTheme="minorHAnsi"/>
                <w:b w:val="0"/>
                <w:kern w:val="0"/>
              </w:rPr>
              <w:tab/>
            </w:r>
            <w:r w:rsidR="008D56AC" w:rsidRPr="0080163A">
              <w:rPr>
                <w:rStyle w:val="Hyperlink"/>
              </w:rPr>
              <w:t>Creating an Ubuntu Linux Virtual Machine using VirtualBox</w:t>
            </w:r>
            <w:r w:rsidR="008D56AC">
              <w:rPr>
                <w:webHidden/>
              </w:rPr>
              <w:tab/>
            </w:r>
            <w:r w:rsidR="008D56AC">
              <w:rPr>
                <w:webHidden/>
              </w:rPr>
              <w:fldChar w:fldCharType="begin"/>
            </w:r>
            <w:r w:rsidR="008D56AC">
              <w:rPr>
                <w:webHidden/>
              </w:rPr>
              <w:instrText xml:space="preserve"> PAGEREF _Toc382492875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76" w:history="1">
            <w:r w:rsidR="008D56AC" w:rsidRPr="0080163A">
              <w:rPr>
                <w:rStyle w:val="Hyperlink"/>
              </w:rPr>
              <w:t>A.1.1</w:t>
            </w:r>
            <w:r w:rsidR="008D56AC">
              <w:rPr>
                <w:rFonts w:asciiTheme="minorHAnsi" w:hAnsiTheme="minorHAnsi"/>
                <w:kern w:val="0"/>
              </w:rPr>
              <w:tab/>
            </w:r>
            <w:r w:rsidR="008D56AC" w:rsidRPr="0080163A">
              <w:rPr>
                <w:rStyle w:val="Hyperlink"/>
              </w:rPr>
              <w:t>Download and install Oracle VM VirtualBox Manager</w:t>
            </w:r>
            <w:r w:rsidR="008D56AC">
              <w:rPr>
                <w:webHidden/>
              </w:rPr>
              <w:tab/>
            </w:r>
            <w:r w:rsidR="008D56AC">
              <w:rPr>
                <w:webHidden/>
              </w:rPr>
              <w:fldChar w:fldCharType="begin"/>
            </w:r>
            <w:r w:rsidR="008D56AC">
              <w:rPr>
                <w:webHidden/>
              </w:rPr>
              <w:instrText xml:space="preserve"> PAGEREF _Toc382492876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79" w:history="1">
            <w:r w:rsidR="008D56AC" w:rsidRPr="0080163A">
              <w:rPr>
                <w:rStyle w:val="Hyperlink"/>
              </w:rPr>
              <w:t>A.1.2</w:t>
            </w:r>
            <w:r w:rsidR="008D56AC">
              <w:rPr>
                <w:rFonts w:asciiTheme="minorHAnsi" w:hAnsiTheme="minorHAnsi"/>
                <w:kern w:val="0"/>
              </w:rPr>
              <w:tab/>
            </w:r>
            <w:r w:rsidR="008D56AC" w:rsidRPr="0080163A">
              <w:rPr>
                <w:rStyle w:val="Hyperlink"/>
              </w:rPr>
              <w:t>Create an Ubuntu Linux Virtual Machine</w:t>
            </w:r>
            <w:r w:rsidR="008D56AC">
              <w:rPr>
                <w:webHidden/>
              </w:rPr>
              <w:tab/>
            </w:r>
            <w:r w:rsidR="008D56AC">
              <w:rPr>
                <w:webHidden/>
              </w:rPr>
              <w:fldChar w:fldCharType="begin"/>
            </w:r>
            <w:r w:rsidR="008D56AC">
              <w:rPr>
                <w:webHidden/>
              </w:rPr>
              <w:instrText xml:space="preserve"> PAGEREF _Toc382492879 \h </w:instrText>
            </w:r>
            <w:r w:rsidR="008D56AC">
              <w:rPr>
                <w:webHidden/>
              </w:rPr>
            </w:r>
            <w:r w:rsidR="008D56AC">
              <w:rPr>
                <w:webHidden/>
              </w:rPr>
              <w:fldChar w:fldCharType="separate"/>
            </w:r>
            <w:r w:rsidR="008D56AC">
              <w:rPr>
                <w:webHidden/>
              </w:rPr>
              <w:t>9</w:t>
            </w:r>
            <w:r w:rsidR="008D56AC">
              <w:rPr>
                <w:webHidden/>
              </w:rPr>
              <w:fldChar w:fldCharType="end"/>
            </w:r>
          </w:hyperlink>
        </w:p>
        <w:p w:rsidR="008D56AC" w:rsidRDefault="00625ABB">
          <w:pPr>
            <w:pStyle w:val="TOC3"/>
            <w:rPr>
              <w:rFonts w:asciiTheme="minorHAnsi" w:hAnsiTheme="minorHAnsi"/>
              <w:kern w:val="0"/>
            </w:rPr>
          </w:pPr>
          <w:hyperlink w:anchor="_Toc382492880" w:history="1">
            <w:r w:rsidR="008D56AC">
              <w:rPr>
                <w:webHidden/>
              </w:rPr>
              <w:tab/>
            </w:r>
            <w:r w:rsidR="008D56AC">
              <w:rPr>
                <w:webHidden/>
              </w:rPr>
              <w:fldChar w:fldCharType="begin"/>
            </w:r>
            <w:r w:rsidR="008D56AC">
              <w:rPr>
                <w:webHidden/>
              </w:rPr>
              <w:instrText xml:space="preserve"> PAGEREF _Toc382492880 \h </w:instrText>
            </w:r>
            <w:r w:rsidR="008D56AC">
              <w:rPr>
                <w:webHidden/>
              </w:rPr>
            </w:r>
            <w:r w:rsidR="008D56AC">
              <w:rPr>
                <w:webHidden/>
              </w:rPr>
              <w:fldChar w:fldCharType="separate"/>
            </w:r>
            <w:r w:rsidR="008D56AC">
              <w:rPr>
                <w:webHidden/>
              </w:rPr>
              <w:t>12</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81" w:history="1">
            <w:r w:rsidR="008D56AC" w:rsidRPr="0080163A">
              <w:rPr>
                <w:rStyle w:val="Hyperlink"/>
              </w:rPr>
              <w:t>A.1.3</w:t>
            </w:r>
            <w:r w:rsidR="008D56AC">
              <w:rPr>
                <w:rFonts w:asciiTheme="minorHAnsi" w:hAnsiTheme="minorHAnsi"/>
                <w:kern w:val="0"/>
              </w:rPr>
              <w:tab/>
            </w:r>
            <w:r w:rsidR="008D56AC" w:rsidRPr="0080163A">
              <w:rPr>
                <w:rStyle w:val="Hyperlink"/>
              </w:rPr>
              <w:t>Configure your Virtual Machine</w:t>
            </w:r>
            <w:r w:rsidR="008D56AC">
              <w:rPr>
                <w:webHidden/>
              </w:rPr>
              <w:tab/>
            </w:r>
            <w:r w:rsidR="008D56AC">
              <w:rPr>
                <w:webHidden/>
              </w:rPr>
              <w:fldChar w:fldCharType="begin"/>
            </w:r>
            <w:r w:rsidR="008D56AC">
              <w:rPr>
                <w:webHidden/>
              </w:rPr>
              <w:instrText xml:space="preserve"> PAGEREF _Toc382492881 \h </w:instrText>
            </w:r>
            <w:r w:rsidR="008D56AC">
              <w:rPr>
                <w:webHidden/>
              </w:rPr>
            </w:r>
            <w:r w:rsidR="008D56AC">
              <w:rPr>
                <w:webHidden/>
              </w:rPr>
              <w:fldChar w:fldCharType="separate"/>
            </w:r>
            <w:r w:rsidR="008D56AC">
              <w:rPr>
                <w:webHidden/>
              </w:rPr>
              <w:t>12</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0" w:history="1">
            <w:r w:rsidR="008D56AC" w:rsidRPr="0080163A">
              <w:rPr>
                <w:rStyle w:val="Hyperlink"/>
              </w:rPr>
              <w:t>A.1.4</w:t>
            </w:r>
            <w:r w:rsidR="008D56AC">
              <w:rPr>
                <w:rFonts w:asciiTheme="minorHAnsi" w:hAnsiTheme="minorHAnsi"/>
                <w:kern w:val="0"/>
              </w:rPr>
              <w:tab/>
            </w:r>
            <w:r w:rsidR="008D56AC" w:rsidRPr="0080163A">
              <w:rPr>
                <w:rStyle w:val="Hyperlink"/>
              </w:rPr>
              <w:t>Download an Ubuntu ISO image</w:t>
            </w:r>
            <w:r w:rsidR="008D56AC">
              <w:rPr>
                <w:webHidden/>
              </w:rPr>
              <w:tab/>
            </w:r>
            <w:r w:rsidR="008D56AC">
              <w:rPr>
                <w:webHidden/>
              </w:rPr>
              <w:fldChar w:fldCharType="begin"/>
            </w:r>
            <w:r w:rsidR="008D56AC">
              <w:rPr>
                <w:webHidden/>
              </w:rPr>
              <w:instrText xml:space="preserve"> PAGEREF _Toc382492890 \h </w:instrText>
            </w:r>
            <w:r w:rsidR="008D56AC">
              <w:rPr>
                <w:webHidden/>
              </w:rPr>
            </w:r>
            <w:r w:rsidR="008D56AC">
              <w:rPr>
                <w:webHidden/>
              </w:rPr>
              <w:fldChar w:fldCharType="separate"/>
            </w:r>
            <w:r w:rsidR="008D56AC">
              <w:rPr>
                <w:webHidden/>
              </w:rPr>
              <w:t>14</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1" w:history="1">
            <w:r w:rsidR="008D56AC" w:rsidRPr="0080163A">
              <w:rPr>
                <w:rStyle w:val="Hyperlink"/>
              </w:rPr>
              <w:t>A.1.5</w:t>
            </w:r>
            <w:r w:rsidR="008D56AC">
              <w:rPr>
                <w:rFonts w:asciiTheme="minorHAnsi" w:hAnsiTheme="minorHAnsi"/>
                <w:kern w:val="0"/>
              </w:rPr>
              <w:tab/>
            </w:r>
            <w:r w:rsidR="008D56AC" w:rsidRPr="0080163A">
              <w:rPr>
                <w:rStyle w:val="Hyperlink"/>
              </w:rPr>
              <w:t>Mount the Linux installation .ISO file in your virtual machine</w:t>
            </w:r>
            <w:r w:rsidR="008D56AC">
              <w:rPr>
                <w:webHidden/>
              </w:rPr>
              <w:tab/>
            </w:r>
            <w:r w:rsidR="008D56AC">
              <w:rPr>
                <w:webHidden/>
              </w:rPr>
              <w:fldChar w:fldCharType="begin"/>
            </w:r>
            <w:r w:rsidR="008D56AC">
              <w:rPr>
                <w:webHidden/>
              </w:rPr>
              <w:instrText xml:space="preserve"> PAGEREF _Toc382492891 \h </w:instrText>
            </w:r>
            <w:r w:rsidR="008D56AC">
              <w:rPr>
                <w:webHidden/>
              </w:rPr>
            </w:r>
            <w:r w:rsidR="008D56AC">
              <w:rPr>
                <w:webHidden/>
              </w:rPr>
              <w:fldChar w:fldCharType="separate"/>
            </w:r>
            <w:r w:rsidR="008D56AC">
              <w:rPr>
                <w:webHidden/>
              </w:rPr>
              <w:t>14</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2" w:history="1">
            <w:r w:rsidR="008D56AC" w:rsidRPr="0080163A">
              <w:rPr>
                <w:rStyle w:val="Hyperlink"/>
              </w:rPr>
              <w:t>A.1.6</w:t>
            </w:r>
            <w:r w:rsidR="008D56AC">
              <w:rPr>
                <w:rFonts w:asciiTheme="minorHAnsi" w:hAnsiTheme="minorHAnsi"/>
                <w:kern w:val="0"/>
              </w:rPr>
              <w:tab/>
            </w:r>
            <w:r w:rsidR="008D56AC" w:rsidRPr="0080163A">
              <w:rPr>
                <w:rStyle w:val="Hyperlink"/>
              </w:rPr>
              <w:t>Install Ubuntu Linux 12.04</w:t>
            </w:r>
            <w:r w:rsidR="008D56AC">
              <w:rPr>
                <w:webHidden/>
              </w:rPr>
              <w:tab/>
            </w:r>
            <w:r w:rsidR="008D56AC">
              <w:rPr>
                <w:webHidden/>
              </w:rPr>
              <w:fldChar w:fldCharType="begin"/>
            </w:r>
            <w:r w:rsidR="008D56AC">
              <w:rPr>
                <w:webHidden/>
              </w:rPr>
              <w:instrText xml:space="preserve"> PAGEREF _Toc382492892 \h </w:instrText>
            </w:r>
            <w:r w:rsidR="008D56AC">
              <w:rPr>
                <w:webHidden/>
              </w:rPr>
            </w:r>
            <w:r w:rsidR="008D56AC">
              <w:rPr>
                <w:webHidden/>
              </w:rPr>
              <w:fldChar w:fldCharType="separate"/>
            </w:r>
            <w:r w:rsidR="008D56AC">
              <w:rPr>
                <w:webHidden/>
              </w:rPr>
              <w:t>15</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3" w:history="1">
            <w:r w:rsidR="008D56AC" w:rsidRPr="0080163A">
              <w:rPr>
                <w:rStyle w:val="Hyperlink"/>
              </w:rPr>
              <w:t>A.1.7</w:t>
            </w:r>
            <w:r w:rsidR="008D56AC">
              <w:rPr>
                <w:rFonts w:asciiTheme="minorHAnsi" w:hAnsiTheme="minorHAnsi"/>
                <w:kern w:val="0"/>
              </w:rPr>
              <w:tab/>
            </w:r>
            <w:r w:rsidR="008D56AC" w:rsidRPr="0080163A">
              <w:rPr>
                <w:rStyle w:val="Hyperlink"/>
              </w:rPr>
              <w:t>Take a Snapshot</w:t>
            </w:r>
            <w:r w:rsidR="008D56AC">
              <w:rPr>
                <w:webHidden/>
              </w:rPr>
              <w:tab/>
            </w:r>
            <w:r w:rsidR="008D56AC">
              <w:rPr>
                <w:webHidden/>
              </w:rPr>
              <w:fldChar w:fldCharType="begin"/>
            </w:r>
            <w:r w:rsidR="008D56AC">
              <w:rPr>
                <w:webHidden/>
              </w:rPr>
              <w:instrText xml:space="preserve"> PAGEREF _Toc382492893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625ABB">
          <w:pPr>
            <w:pStyle w:val="TOC2"/>
            <w:rPr>
              <w:rFonts w:asciiTheme="minorHAnsi" w:hAnsiTheme="minorHAnsi"/>
              <w:b w:val="0"/>
              <w:kern w:val="0"/>
            </w:rPr>
          </w:pPr>
          <w:hyperlink w:anchor="_Toc382492894" w:history="1">
            <w:r w:rsidR="008D56AC" w:rsidRPr="0080163A">
              <w:rPr>
                <w:rStyle w:val="Hyperlink"/>
              </w:rPr>
              <w:t>A.2</w:t>
            </w:r>
            <w:r w:rsidR="008D56AC">
              <w:rPr>
                <w:rFonts w:asciiTheme="minorHAnsi" w:hAnsiTheme="minorHAnsi"/>
                <w:b w:val="0"/>
                <w:kern w:val="0"/>
              </w:rPr>
              <w:tab/>
            </w:r>
            <w:r w:rsidR="008D56AC" w:rsidRPr="0080163A">
              <w:rPr>
                <w:rStyle w:val="Hyperlink"/>
              </w:rPr>
              <w:t>Accommodating a corporate firewall (OPTIONAL)</w:t>
            </w:r>
            <w:r w:rsidR="008D56AC">
              <w:rPr>
                <w:webHidden/>
              </w:rPr>
              <w:tab/>
            </w:r>
            <w:r w:rsidR="008D56AC">
              <w:rPr>
                <w:webHidden/>
              </w:rPr>
              <w:fldChar w:fldCharType="begin"/>
            </w:r>
            <w:r w:rsidR="008D56AC">
              <w:rPr>
                <w:webHidden/>
              </w:rPr>
              <w:instrText xml:space="preserve"> PAGEREF _Toc382492894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5" w:history="1">
            <w:r w:rsidR="008D56AC" w:rsidRPr="0080163A">
              <w:rPr>
                <w:rStyle w:val="Hyperlink"/>
              </w:rPr>
              <w:t>A.2.1</w:t>
            </w:r>
            <w:r w:rsidR="008D56AC">
              <w:rPr>
                <w:rFonts w:asciiTheme="minorHAnsi" w:hAnsiTheme="minorHAnsi"/>
                <w:kern w:val="0"/>
              </w:rPr>
              <w:tab/>
            </w:r>
            <w:r w:rsidR="008D56AC" w:rsidRPr="0080163A">
              <w:rPr>
                <w:rStyle w:val="Hyperlink"/>
              </w:rPr>
              <w:t>Install and Configure CNTLM (OPTIONAL)</w:t>
            </w:r>
            <w:r w:rsidR="008D56AC">
              <w:rPr>
                <w:webHidden/>
              </w:rPr>
              <w:tab/>
            </w:r>
            <w:r w:rsidR="008D56AC">
              <w:rPr>
                <w:webHidden/>
              </w:rPr>
              <w:fldChar w:fldCharType="begin"/>
            </w:r>
            <w:r w:rsidR="008D56AC">
              <w:rPr>
                <w:webHidden/>
              </w:rPr>
              <w:instrText xml:space="preserve"> PAGEREF _Toc382492895 \h </w:instrText>
            </w:r>
            <w:r w:rsidR="008D56AC">
              <w:rPr>
                <w:webHidden/>
              </w:rPr>
            </w:r>
            <w:r w:rsidR="008D56AC">
              <w:rPr>
                <w:webHidden/>
              </w:rPr>
              <w:fldChar w:fldCharType="separate"/>
            </w:r>
            <w:r w:rsidR="008D56AC">
              <w:rPr>
                <w:webHidden/>
              </w:rPr>
              <w:t>17</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6" w:history="1">
            <w:r w:rsidR="008D56AC" w:rsidRPr="0080163A">
              <w:rPr>
                <w:rStyle w:val="Hyperlink"/>
              </w:rPr>
              <w:t>A.2.2</w:t>
            </w:r>
            <w:r w:rsidR="008D56AC">
              <w:rPr>
                <w:rFonts w:asciiTheme="minorHAnsi" w:hAnsiTheme="minorHAnsi"/>
                <w:kern w:val="0"/>
              </w:rPr>
              <w:tab/>
            </w:r>
            <w:r w:rsidR="008D56AC" w:rsidRPr="0080163A">
              <w:rPr>
                <w:rStyle w:val="Hyperlink"/>
              </w:rPr>
              <w:t>Configure your virtual machine environment to use CNTLM as its proxy (OPTIONAL)</w:t>
            </w:r>
            <w:r w:rsidR="008D56AC">
              <w:rPr>
                <w:webHidden/>
              </w:rPr>
              <w:tab/>
            </w:r>
            <w:r w:rsidR="008D56AC">
              <w:rPr>
                <w:webHidden/>
              </w:rPr>
              <w:fldChar w:fldCharType="begin"/>
            </w:r>
            <w:r w:rsidR="008D56AC">
              <w:rPr>
                <w:webHidden/>
              </w:rPr>
              <w:instrText xml:space="preserve"> PAGEREF _Toc382492896 \h </w:instrText>
            </w:r>
            <w:r w:rsidR="008D56AC">
              <w:rPr>
                <w:webHidden/>
              </w:rPr>
            </w:r>
            <w:r w:rsidR="008D56AC">
              <w:rPr>
                <w:webHidden/>
              </w:rPr>
              <w:fldChar w:fldCharType="separate"/>
            </w:r>
            <w:r w:rsidR="008D56AC">
              <w:rPr>
                <w:webHidden/>
              </w:rPr>
              <w:t>18</w:t>
            </w:r>
            <w:r w:rsidR="008D56AC">
              <w:rPr>
                <w:webHidden/>
              </w:rPr>
              <w:fldChar w:fldCharType="end"/>
            </w:r>
          </w:hyperlink>
        </w:p>
        <w:p w:rsidR="008D56AC" w:rsidRDefault="00625ABB">
          <w:pPr>
            <w:pStyle w:val="TOC3"/>
            <w:tabs>
              <w:tab w:val="left" w:pos="1440"/>
            </w:tabs>
            <w:rPr>
              <w:rFonts w:asciiTheme="minorHAnsi" w:hAnsiTheme="minorHAnsi"/>
              <w:kern w:val="0"/>
            </w:rPr>
          </w:pPr>
          <w:hyperlink w:anchor="_Toc382492897" w:history="1">
            <w:r w:rsidR="008D56AC" w:rsidRPr="0080163A">
              <w:rPr>
                <w:rStyle w:val="Hyperlink"/>
              </w:rPr>
              <w:t>A.2.3</w:t>
            </w:r>
            <w:r w:rsidR="008D56AC">
              <w:rPr>
                <w:rFonts w:asciiTheme="minorHAnsi" w:hAnsiTheme="minorHAnsi"/>
                <w:kern w:val="0"/>
              </w:rPr>
              <w:tab/>
            </w:r>
            <w:r w:rsidR="008D56AC" w:rsidRPr="0080163A">
              <w:rPr>
                <w:rStyle w:val="Hyperlink"/>
              </w:rPr>
              <w:t>What to do if cntlm and proxy continue to cause issues</w:t>
            </w:r>
            <w:r w:rsidR="008D56AC">
              <w:rPr>
                <w:webHidden/>
              </w:rPr>
              <w:tab/>
            </w:r>
            <w:r w:rsidR="008D56AC">
              <w:rPr>
                <w:webHidden/>
              </w:rPr>
              <w:fldChar w:fldCharType="begin"/>
            </w:r>
            <w:r w:rsidR="008D56AC">
              <w:rPr>
                <w:webHidden/>
              </w:rPr>
              <w:instrText xml:space="preserve"> PAGEREF _Toc382492897 \h </w:instrText>
            </w:r>
            <w:r w:rsidR="008D56AC">
              <w:rPr>
                <w:webHidden/>
              </w:rPr>
            </w:r>
            <w:r w:rsidR="008D56AC">
              <w:rPr>
                <w:webHidden/>
              </w:rPr>
              <w:fldChar w:fldCharType="separate"/>
            </w:r>
            <w:r w:rsidR="008D56AC">
              <w:rPr>
                <w:webHidden/>
              </w:rPr>
              <w:t>20</w:t>
            </w:r>
            <w:r w:rsidR="008D56AC">
              <w:rPr>
                <w:webHidden/>
              </w:rPr>
              <w:fldChar w:fldCharType="end"/>
            </w:r>
          </w:hyperlink>
        </w:p>
        <w:p w:rsidR="008D56AC" w:rsidRDefault="00625ABB">
          <w:pPr>
            <w:pStyle w:val="TOC1"/>
            <w:tabs>
              <w:tab w:val="left" w:pos="1987"/>
            </w:tabs>
            <w:rPr>
              <w:rFonts w:asciiTheme="minorHAnsi" w:hAnsiTheme="minorHAnsi"/>
              <w:b w:val="0"/>
              <w:kern w:val="0"/>
            </w:rPr>
          </w:pPr>
          <w:hyperlink w:anchor="_Toc382492898" w:history="1">
            <w:r w:rsidR="008D56AC" w:rsidRPr="0080163A">
              <w:rPr>
                <w:rStyle w:val="Hyperlink"/>
              </w:rPr>
              <w:t>Appendix B</w:t>
            </w:r>
            <w:r w:rsidR="008D56AC">
              <w:rPr>
                <w:rFonts w:asciiTheme="minorHAnsi" w:hAnsiTheme="minorHAnsi"/>
                <w:b w:val="0"/>
                <w:kern w:val="0"/>
              </w:rPr>
              <w:tab/>
            </w:r>
            <w:r w:rsidR="008D56AC" w:rsidRPr="0080163A">
              <w:rPr>
                <w:rStyle w:val="Hyperlink"/>
              </w:rPr>
              <w:t>The development.ini file</w:t>
            </w:r>
            <w:r w:rsidR="008D56AC">
              <w:rPr>
                <w:webHidden/>
              </w:rPr>
              <w:tab/>
            </w:r>
            <w:r w:rsidR="008D56AC">
              <w:rPr>
                <w:webHidden/>
              </w:rPr>
              <w:fldChar w:fldCharType="begin"/>
            </w:r>
            <w:r w:rsidR="008D56AC">
              <w:rPr>
                <w:webHidden/>
              </w:rPr>
              <w:instrText xml:space="preserve"> PAGEREF _Toc382492898 \h </w:instrText>
            </w:r>
            <w:r w:rsidR="008D56AC">
              <w:rPr>
                <w:webHidden/>
              </w:rPr>
            </w:r>
            <w:r w:rsidR="008D56AC">
              <w:rPr>
                <w:webHidden/>
              </w:rPr>
              <w:fldChar w:fldCharType="separate"/>
            </w:r>
            <w:r w:rsidR="008D56AC">
              <w:rPr>
                <w:webHidden/>
              </w:rPr>
              <w:t>21</w:t>
            </w:r>
            <w:r w:rsidR="008D56AC">
              <w:rPr>
                <w:webHidden/>
              </w:rPr>
              <w:fldChar w:fldCharType="end"/>
            </w:r>
          </w:hyperlink>
        </w:p>
        <w:p w:rsidR="008D56AC" w:rsidRDefault="00625ABB">
          <w:pPr>
            <w:pStyle w:val="TOC2"/>
            <w:rPr>
              <w:rFonts w:asciiTheme="minorHAnsi" w:hAnsiTheme="minorHAnsi"/>
              <w:b w:val="0"/>
              <w:kern w:val="0"/>
            </w:rPr>
          </w:pPr>
          <w:hyperlink w:anchor="_Toc382492901" w:history="1">
            <w:r w:rsidR="008D56AC" w:rsidRPr="0080163A">
              <w:rPr>
                <w:rStyle w:val="Hyperlink"/>
              </w:rPr>
              <w:t>B.1</w:t>
            </w:r>
            <w:r w:rsidR="008D56AC">
              <w:rPr>
                <w:rFonts w:asciiTheme="minorHAnsi" w:hAnsiTheme="minorHAnsi"/>
                <w:b w:val="0"/>
                <w:kern w:val="0"/>
              </w:rPr>
              <w:tab/>
            </w:r>
            <w:r w:rsidR="008D56AC" w:rsidRPr="0080163A">
              <w:rPr>
                <w:rStyle w:val="Hyperlink"/>
              </w:rPr>
              <w:t>Development.ini Considerations</w:t>
            </w:r>
            <w:r w:rsidR="008D56AC">
              <w:rPr>
                <w:webHidden/>
              </w:rPr>
              <w:tab/>
            </w:r>
            <w:r w:rsidR="008D56AC">
              <w:rPr>
                <w:webHidden/>
              </w:rPr>
              <w:fldChar w:fldCharType="begin"/>
            </w:r>
            <w:r w:rsidR="008D56AC">
              <w:rPr>
                <w:webHidden/>
              </w:rPr>
              <w:instrText xml:space="preserve"> PAGEREF _Toc382492901 \h </w:instrText>
            </w:r>
            <w:r w:rsidR="008D56AC">
              <w:rPr>
                <w:webHidden/>
              </w:rPr>
            </w:r>
            <w:r w:rsidR="008D56AC">
              <w:rPr>
                <w:webHidden/>
              </w:rPr>
              <w:fldChar w:fldCharType="separate"/>
            </w:r>
            <w:r w:rsidR="008D56AC">
              <w:rPr>
                <w:webHidden/>
              </w:rPr>
              <w:t>22</w:t>
            </w:r>
            <w:r w:rsidR="008D56AC">
              <w:rPr>
                <w:webHidden/>
              </w:rPr>
              <w:fldChar w:fldCharType="end"/>
            </w:r>
          </w:hyperlink>
        </w:p>
        <w:p w:rsidR="008D56AC" w:rsidRDefault="00625ABB">
          <w:pPr>
            <w:pStyle w:val="TOC1"/>
            <w:tabs>
              <w:tab w:val="left" w:pos="1987"/>
            </w:tabs>
            <w:rPr>
              <w:rFonts w:asciiTheme="minorHAnsi" w:hAnsiTheme="minorHAnsi"/>
              <w:b w:val="0"/>
              <w:kern w:val="0"/>
            </w:rPr>
          </w:pPr>
          <w:hyperlink w:anchor="_Toc382492902" w:history="1">
            <w:r w:rsidR="008D56AC" w:rsidRPr="0080163A">
              <w:rPr>
                <w:rStyle w:val="Hyperlink"/>
              </w:rPr>
              <w:t>Appendix C</w:t>
            </w:r>
            <w:r w:rsidR="008D56AC">
              <w:rPr>
                <w:rFonts w:asciiTheme="minorHAnsi" w:hAnsiTheme="minorHAnsi"/>
                <w:b w:val="0"/>
                <w:kern w:val="0"/>
              </w:rPr>
              <w:tab/>
            </w:r>
            <w:r w:rsidR="008D56AC" w:rsidRPr="0080163A">
              <w:rPr>
                <w:rStyle w:val="Hyperlink"/>
              </w:rPr>
              <w:t>Architectural and Deployment Diagrams</w:t>
            </w:r>
            <w:r w:rsidR="008D56AC">
              <w:rPr>
                <w:webHidden/>
              </w:rPr>
              <w:tab/>
            </w:r>
            <w:r w:rsidR="008D56AC">
              <w:rPr>
                <w:webHidden/>
              </w:rPr>
              <w:fldChar w:fldCharType="begin"/>
            </w:r>
            <w:r w:rsidR="008D56AC">
              <w:rPr>
                <w:webHidden/>
              </w:rPr>
              <w:instrText xml:space="preserve"> PAGEREF _Toc382492902 \h </w:instrText>
            </w:r>
            <w:r w:rsidR="008D56AC">
              <w:rPr>
                <w:webHidden/>
              </w:rPr>
            </w:r>
            <w:r w:rsidR="008D56AC">
              <w:rPr>
                <w:webHidden/>
              </w:rPr>
              <w:fldChar w:fldCharType="separate"/>
            </w:r>
            <w:r w:rsidR="008D56AC">
              <w:rPr>
                <w:webHidden/>
              </w:rPr>
              <w:t>23</w:t>
            </w:r>
            <w:r w:rsidR="008D56AC">
              <w:rPr>
                <w:webHidden/>
              </w:rPr>
              <w:fldChar w:fldCharType="end"/>
            </w:r>
          </w:hyperlink>
        </w:p>
        <w:p w:rsidR="008D56AC" w:rsidRDefault="00625ABB">
          <w:pPr>
            <w:pStyle w:val="TOC2"/>
            <w:rPr>
              <w:rFonts w:asciiTheme="minorHAnsi" w:hAnsiTheme="minorHAnsi"/>
              <w:b w:val="0"/>
              <w:kern w:val="0"/>
            </w:rPr>
          </w:pPr>
          <w:hyperlink w:anchor="_Toc382492906" w:history="1">
            <w:r w:rsidR="008D56AC" w:rsidRPr="0080163A">
              <w:rPr>
                <w:rStyle w:val="Hyperlink"/>
              </w:rPr>
              <w:t>C.1</w:t>
            </w:r>
            <w:r w:rsidR="008D56AC">
              <w:rPr>
                <w:rFonts w:asciiTheme="minorHAnsi" w:hAnsiTheme="minorHAnsi"/>
                <w:b w:val="0"/>
                <w:kern w:val="0"/>
              </w:rPr>
              <w:tab/>
            </w:r>
            <w:r w:rsidR="008D56AC" w:rsidRPr="0080163A">
              <w:rPr>
                <w:rStyle w:val="Hyperlink"/>
              </w:rPr>
              <w:t>What is CKAN?</w:t>
            </w:r>
            <w:r w:rsidR="008D56AC">
              <w:rPr>
                <w:webHidden/>
              </w:rPr>
              <w:tab/>
            </w:r>
            <w:r w:rsidR="008D56AC">
              <w:rPr>
                <w:webHidden/>
              </w:rPr>
              <w:fldChar w:fldCharType="begin"/>
            </w:r>
            <w:r w:rsidR="008D56AC">
              <w:rPr>
                <w:webHidden/>
              </w:rPr>
              <w:instrText xml:space="preserve"> PAGEREF _Toc382492906 \h </w:instrText>
            </w:r>
            <w:r w:rsidR="008D56AC">
              <w:rPr>
                <w:webHidden/>
              </w:rPr>
            </w:r>
            <w:r w:rsidR="008D56AC">
              <w:rPr>
                <w:webHidden/>
              </w:rPr>
              <w:fldChar w:fldCharType="separate"/>
            </w:r>
            <w:r w:rsidR="008D56AC">
              <w:rPr>
                <w:webHidden/>
              </w:rPr>
              <w:t>23</w:t>
            </w:r>
            <w:r w:rsidR="008D56AC">
              <w:rPr>
                <w:webHidden/>
              </w:rPr>
              <w:fldChar w:fldCharType="end"/>
            </w:r>
          </w:hyperlink>
        </w:p>
        <w:p w:rsidR="008D56AC" w:rsidRDefault="00625ABB">
          <w:pPr>
            <w:pStyle w:val="TOC2"/>
            <w:rPr>
              <w:rFonts w:asciiTheme="minorHAnsi" w:hAnsiTheme="minorHAnsi"/>
              <w:b w:val="0"/>
              <w:kern w:val="0"/>
            </w:rPr>
          </w:pPr>
          <w:hyperlink w:anchor="_Toc382492907" w:history="1">
            <w:r w:rsidR="008D56AC" w:rsidRPr="0080163A">
              <w:rPr>
                <w:rStyle w:val="Hyperlink"/>
              </w:rPr>
              <w:t>C.2</w:t>
            </w:r>
            <w:r w:rsidR="008D56AC">
              <w:rPr>
                <w:rFonts w:asciiTheme="minorHAnsi" w:hAnsiTheme="minorHAnsi"/>
                <w:b w:val="0"/>
                <w:kern w:val="0"/>
              </w:rPr>
              <w:tab/>
            </w:r>
            <w:r w:rsidR="008D56AC" w:rsidRPr="0080163A">
              <w:rPr>
                <w:rStyle w:val="Hyperlink"/>
              </w:rPr>
              <w:t>Domain Model</w:t>
            </w:r>
            <w:r w:rsidR="008D56AC">
              <w:rPr>
                <w:webHidden/>
              </w:rPr>
              <w:tab/>
            </w:r>
            <w:r w:rsidR="008D56AC">
              <w:rPr>
                <w:webHidden/>
              </w:rPr>
              <w:fldChar w:fldCharType="begin"/>
            </w:r>
            <w:r w:rsidR="008D56AC">
              <w:rPr>
                <w:webHidden/>
              </w:rPr>
              <w:instrText xml:space="preserve"> PAGEREF _Toc382492907 \h </w:instrText>
            </w:r>
            <w:r w:rsidR="008D56AC">
              <w:rPr>
                <w:webHidden/>
              </w:rPr>
            </w:r>
            <w:r w:rsidR="008D56AC">
              <w:rPr>
                <w:webHidden/>
              </w:rPr>
              <w:fldChar w:fldCharType="separate"/>
            </w:r>
            <w:r w:rsidR="008D56AC">
              <w:rPr>
                <w:webHidden/>
              </w:rPr>
              <w:t>24</w:t>
            </w:r>
            <w:r w:rsidR="008D56AC">
              <w:rPr>
                <w:webHidden/>
              </w:rPr>
              <w:fldChar w:fldCharType="end"/>
            </w:r>
          </w:hyperlink>
        </w:p>
        <w:p w:rsidR="008D56AC" w:rsidRDefault="00625ABB">
          <w:pPr>
            <w:pStyle w:val="TOC2"/>
            <w:rPr>
              <w:rFonts w:asciiTheme="minorHAnsi" w:hAnsiTheme="minorHAnsi"/>
              <w:b w:val="0"/>
              <w:kern w:val="0"/>
            </w:rPr>
          </w:pPr>
          <w:hyperlink w:anchor="_Toc382492908" w:history="1">
            <w:r w:rsidR="008D56AC" w:rsidRPr="0080163A">
              <w:rPr>
                <w:rStyle w:val="Hyperlink"/>
              </w:rPr>
              <w:t>C.3</w:t>
            </w:r>
            <w:r w:rsidR="008D56AC">
              <w:rPr>
                <w:rFonts w:asciiTheme="minorHAnsi" w:hAnsiTheme="minorHAnsi"/>
                <w:b w:val="0"/>
                <w:kern w:val="0"/>
              </w:rPr>
              <w:tab/>
            </w:r>
            <w:r w:rsidR="008D56AC" w:rsidRPr="0080163A">
              <w:rPr>
                <w:rStyle w:val="Hyperlink"/>
              </w:rPr>
              <w:t>Additional Notes on CKAN in Production Mode</w:t>
            </w:r>
            <w:r w:rsidR="008D56AC">
              <w:rPr>
                <w:webHidden/>
              </w:rPr>
              <w:tab/>
            </w:r>
            <w:r w:rsidR="008D56AC">
              <w:rPr>
                <w:webHidden/>
              </w:rPr>
              <w:fldChar w:fldCharType="begin"/>
            </w:r>
            <w:r w:rsidR="008D56AC">
              <w:rPr>
                <w:webHidden/>
              </w:rPr>
              <w:instrText xml:space="preserve"> PAGEREF _Toc382492908 \h </w:instrText>
            </w:r>
            <w:r w:rsidR="008D56AC">
              <w:rPr>
                <w:webHidden/>
              </w:rPr>
            </w:r>
            <w:r w:rsidR="008D56AC">
              <w:rPr>
                <w:webHidden/>
              </w:rPr>
              <w:fldChar w:fldCharType="separate"/>
            </w:r>
            <w:r w:rsidR="008D56AC">
              <w:rPr>
                <w:webHidden/>
              </w:rPr>
              <w:t>25</w:t>
            </w:r>
            <w:r w:rsidR="008D56AC">
              <w:rPr>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Pr="00AE1397" w:rsidRDefault="00FD55BF">
      <w:pPr>
        <w:pStyle w:val="TableofFigures"/>
        <w:rPr>
          <w:rStyle w:val="Hyperlink"/>
          <w:color w:val="auto"/>
          <w:u w:val="none"/>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r w:rsidR="00AE1397" w:rsidRPr="00AE1397">
        <w:rPr>
          <w:rStyle w:val="Hyperlink"/>
          <w:noProof/>
          <w:color w:val="auto"/>
          <w:u w:val="none"/>
        </w:rPr>
        <w:t xml:space="preserve"> </w:t>
      </w:r>
      <w:r w:rsidR="00AE1397" w:rsidRPr="00AE1397">
        <w:rPr>
          <w:rStyle w:val="Hyperlink"/>
          <w:color w:val="auto"/>
          <w:u w:val="none"/>
        </w:rPr>
        <w:t>Figure 1: NGDS Software Stack in Production Mode</w:t>
      </w:r>
      <w:r w:rsidR="00AE1397" w:rsidRPr="00AE1397">
        <w:rPr>
          <w:rStyle w:val="Hyperlink"/>
          <w:webHidden/>
          <w:color w:val="auto"/>
          <w:u w:val="none"/>
        </w:rPr>
        <w:tab/>
        <w:t>4</w:t>
      </w:r>
    </w:p>
    <w:p w:rsidR="006A5525" w:rsidRDefault="00625ABB">
      <w:pPr>
        <w:pStyle w:val="TableofFigures"/>
        <w:rPr>
          <w:rFonts w:asciiTheme="minorHAnsi" w:hAnsiTheme="minorHAnsi"/>
          <w:noProof/>
        </w:rPr>
      </w:pPr>
      <w:hyperlink r:id="rId16" w:anchor="_Toc380757611" w:history="1">
        <w:r w:rsidR="006A5525" w:rsidRPr="00576710">
          <w:rPr>
            <w:rStyle w:val="Hyperlink"/>
            <w:noProof/>
          </w:rPr>
          <w:t xml:space="preserve">Figure 2: </w:t>
        </w:r>
        <w:r w:rsidR="006A5525" w:rsidRPr="00576710">
          <w:rPr>
            <w:rStyle w:val="Hyperlink"/>
            <w:rFonts w:ascii="Arial" w:eastAsia="Times" w:hAnsi="Arial" w:cs="Times New Roman"/>
            <w:noProof/>
          </w:rPr>
          <w:t>Create a new Linux virtual machine</w:t>
        </w:r>
        <w:r w:rsidR="006A5525">
          <w:rPr>
            <w:noProof/>
            <w:webHidden/>
          </w:rPr>
          <w:tab/>
        </w:r>
        <w:r w:rsidR="006A5525">
          <w:rPr>
            <w:noProof/>
            <w:webHidden/>
          </w:rPr>
          <w:fldChar w:fldCharType="begin"/>
        </w:r>
        <w:r w:rsidR="006A5525">
          <w:rPr>
            <w:noProof/>
            <w:webHidden/>
          </w:rPr>
          <w:instrText xml:space="preserve"> PAGEREF _Toc380757611 \h </w:instrText>
        </w:r>
        <w:r w:rsidR="006A5525">
          <w:rPr>
            <w:noProof/>
            <w:webHidden/>
          </w:rPr>
        </w:r>
        <w:r w:rsidR="006A5525">
          <w:rPr>
            <w:noProof/>
            <w:webHidden/>
          </w:rPr>
          <w:fldChar w:fldCharType="separate"/>
        </w:r>
        <w:r w:rsidR="00B15057">
          <w:rPr>
            <w:noProof/>
            <w:webHidden/>
          </w:rPr>
          <w:t>1</w:t>
        </w:r>
        <w:r w:rsidR="00AE1397">
          <w:rPr>
            <w:noProof/>
            <w:webHidden/>
          </w:rPr>
          <w:t>0</w:t>
        </w:r>
        <w:r w:rsidR="006A5525">
          <w:rPr>
            <w:noProof/>
            <w:webHidden/>
          </w:rPr>
          <w:fldChar w:fldCharType="end"/>
        </w:r>
      </w:hyperlink>
    </w:p>
    <w:p w:rsidR="006A5525" w:rsidRDefault="00625ABB">
      <w:pPr>
        <w:pStyle w:val="TableofFigures"/>
        <w:rPr>
          <w:rFonts w:asciiTheme="minorHAnsi" w:hAnsiTheme="minorHAnsi"/>
          <w:noProof/>
        </w:rPr>
      </w:pPr>
      <w:hyperlink r:id="rId17" w:anchor="_Toc380757613" w:history="1">
        <w:r w:rsidR="006A5525" w:rsidRPr="00576710">
          <w:rPr>
            <w:rStyle w:val="Hyperlink"/>
            <w:noProof/>
          </w:rPr>
          <w:t xml:space="preserve">Figure </w:t>
        </w:r>
        <w:r w:rsidR="00913A76">
          <w:rPr>
            <w:rStyle w:val="Hyperlink"/>
            <w:noProof/>
          </w:rPr>
          <w:t>3</w:t>
        </w:r>
        <w:r w:rsidR="006A5525" w:rsidRPr="00576710">
          <w:rPr>
            <w:rStyle w:val="Hyperlink"/>
            <w:noProof/>
          </w:rPr>
          <w:t xml:space="preserve">: </w:t>
        </w:r>
        <w:r w:rsidR="006A5525" w:rsidRPr="00576710">
          <w:rPr>
            <w:rStyle w:val="Hyperlink"/>
            <w:rFonts w:ascii="Arial" w:eastAsia="Times" w:hAnsi="Arial" w:cs="Times New Roman"/>
            <w:noProof/>
          </w:rPr>
          <w:t>Create a virtual hard disk</w:t>
        </w:r>
        <w:r w:rsidR="006A5525">
          <w:rPr>
            <w:noProof/>
            <w:webHidden/>
          </w:rPr>
          <w:tab/>
        </w:r>
        <w:r w:rsidR="006A5525">
          <w:rPr>
            <w:noProof/>
            <w:webHidden/>
          </w:rPr>
          <w:fldChar w:fldCharType="begin"/>
        </w:r>
        <w:r w:rsidR="006A5525">
          <w:rPr>
            <w:noProof/>
            <w:webHidden/>
          </w:rPr>
          <w:instrText xml:space="preserve"> PAGEREF _Toc380757613 \h </w:instrText>
        </w:r>
        <w:r w:rsidR="006A5525">
          <w:rPr>
            <w:noProof/>
            <w:webHidden/>
          </w:rPr>
        </w:r>
        <w:r w:rsidR="006A5525">
          <w:rPr>
            <w:noProof/>
            <w:webHidden/>
          </w:rPr>
          <w:fldChar w:fldCharType="separate"/>
        </w:r>
        <w:r w:rsidR="00B15057">
          <w:rPr>
            <w:noProof/>
            <w:webHidden/>
          </w:rPr>
          <w:t>1</w:t>
        </w:r>
        <w:r w:rsidR="00AE1397">
          <w:rPr>
            <w:noProof/>
            <w:webHidden/>
          </w:rPr>
          <w:t>1</w:t>
        </w:r>
        <w:r w:rsidR="006A5525">
          <w:rPr>
            <w:noProof/>
            <w:webHidden/>
          </w:rPr>
          <w:fldChar w:fldCharType="end"/>
        </w:r>
      </w:hyperlink>
    </w:p>
    <w:p w:rsidR="006A5525" w:rsidRDefault="00625ABB">
      <w:pPr>
        <w:pStyle w:val="TableofFigures"/>
        <w:rPr>
          <w:rFonts w:asciiTheme="minorHAnsi" w:hAnsiTheme="minorHAnsi"/>
          <w:noProof/>
        </w:rPr>
      </w:pPr>
      <w:hyperlink r:id="rId18" w:anchor="_Toc380757614" w:history="1">
        <w:r w:rsidR="006A5525" w:rsidRPr="00576710">
          <w:rPr>
            <w:rStyle w:val="Hyperlink"/>
            <w:noProof/>
          </w:rPr>
          <w:t xml:space="preserve">Figure </w:t>
        </w:r>
        <w:r w:rsidR="00913A76">
          <w:rPr>
            <w:rStyle w:val="Hyperlink"/>
            <w:noProof/>
          </w:rPr>
          <w:t>4</w:t>
        </w:r>
        <w:r w:rsidR="006A5525" w:rsidRPr="00576710">
          <w:rPr>
            <w:rStyle w:val="Hyperlink"/>
            <w:noProof/>
          </w:rPr>
          <w:t>: Specify the image type</w:t>
        </w:r>
        <w:r w:rsidR="006A5525">
          <w:rPr>
            <w:noProof/>
            <w:webHidden/>
          </w:rPr>
          <w:tab/>
        </w:r>
        <w:r w:rsidR="006A5525">
          <w:rPr>
            <w:noProof/>
            <w:webHidden/>
          </w:rPr>
          <w:fldChar w:fldCharType="begin"/>
        </w:r>
        <w:r w:rsidR="006A5525">
          <w:rPr>
            <w:noProof/>
            <w:webHidden/>
          </w:rPr>
          <w:instrText xml:space="preserve"> PAGEREF _Toc380757614 \h </w:instrText>
        </w:r>
        <w:r w:rsidR="006A5525">
          <w:rPr>
            <w:noProof/>
            <w:webHidden/>
          </w:rPr>
        </w:r>
        <w:r w:rsidR="006A5525">
          <w:rPr>
            <w:noProof/>
            <w:webHidden/>
          </w:rPr>
          <w:fldChar w:fldCharType="separate"/>
        </w:r>
        <w:r w:rsidR="00B15057">
          <w:rPr>
            <w:noProof/>
            <w:webHidden/>
          </w:rPr>
          <w:t>1</w:t>
        </w:r>
        <w:r w:rsidR="00AE1397">
          <w:rPr>
            <w:noProof/>
            <w:webHidden/>
          </w:rPr>
          <w:t>1</w:t>
        </w:r>
        <w:r w:rsidR="006A5525">
          <w:rPr>
            <w:noProof/>
            <w:webHidden/>
          </w:rPr>
          <w:fldChar w:fldCharType="end"/>
        </w:r>
      </w:hyperlink>
    </w:p>
    <w:p w:rsidR="006A5525" w:rsidRDefault="00625ABB">
      <w:pPr>
        <w:pStyle w:val="TableofFigures"/>
        <w:rPr>
          <w:rFonts w:asciiTheme="minorHAnsi" w:hAnsiTheme="minorHAnsi"/>
          <w:noProof/>
        </w:rPr>
      </w:pPr>
      <w:hyperlink r:id="rId19" w:anchor="_Toc380757615" w:history="1">
        <w:r w:rsidR="006A5525" w:rsidRPr="00576710">
          <w:rPr>
            <w:rStyle w:val="Hyperlink"/>
            <w:noProof/>
          </w:rPr>
          <w:t xml:space="preserve">Figure </w:t>
        </w:r>
        <w:r w:rsidR="00913A76">
          <w:rPr>
            <w:rStyle w:val="Hyperlink"/>
            <w:noProof/>
          </w:rPr>
          <w:t>5</w:t>
        </w:r>
        <w:r w:rsidR="006A5525" w:rsidRPr="00576710">
          <w:rPr>
            <w:rStyle w:val="Hyperlink"/>
            <w:noProof/>
          </w:rPr>
          <w:t>: Specify storage allocation</w:t>
        </w:r>
        <w:r w:rsidR="006A5525">
          <w:rPr>
            <w:noProof/>
            <w:webHidden/>
          </w:rPr>
          <w:tab/>
        </w:r>
        <w:r w:rsidR="006A5525">
          <w:rPr>
            <w:noProof/>
            <w:webHidden/>
          </w:rPr>
          <w:fldChar w:fldCharType="begin"/>
        </w:r>
        <w:r w:rsidR="006A5525">
          <w:rPr>
            <w:noProof/>
            <w:webHidden/>
          </w:rPr>
          <w:instrText xml:space="preserve"> PAGEREF _Toc380757615 \h </w:instrText>
        </w:r>
        <w:r w:rsidR="006A5525">
          <w:rPr>
            <w:noProof/>
            <w:webHidden/>
          </w:rPr>
        </w:r>
        <w:r w:rsidR="006A5525">
          <w:rPr>
            <w:noProof/>
            <w:webHidden/>
          </w:rPr>
          <w:fldChar w:fldCharType="separate"/>
        </w:r>
        <w:r w:rsidR="00B15057">
          <w:rPr>
            <w:noProof/>
            <w:webHidden/>
          </w:rPr>
          <w:t>1</w:t>
        </w:r>
        <w:r w:rsidR="006A5525">
          <w:rPr>
            <w:noProof/>
            <w:webHidden/>
          </w:rPr>
          <w:fldChar w:fldCharType="end"/>
        </w:r>
      </w:hyperlink>
      <w:r w:rsidR="00AE1397">
        <w:rPr>
          <w:noProof/>
        </w:rPr>
        <w:t>2</w:t>
      </w:r>
    </w:p>
    <w:p w:rsidR="006A5525" w:rsidRDefault="00625ABB">
      <w:pPr>
        <w:pStyle w:val="TableofFigures"/>
        <w:rPr>
          <w:rFonts w:asciiTheme="minorHAnsi" w:hAnsiTheme="minorHAnsi"/>
          <w:noProof/>
        </w:rPr>
      </w:pPr>
      <w:hyperlink r:id="rId20" w:anchor="_Toc380757616" w:history="1">
        <w:r w:rsidR="00913A76">
          <w:rPr>
            <w:rStyle w:val="Hyperlink"/>
            <w:noProof/>
          </w:rPr>
          <w:t>Figure 6</w:t>
        </w:r>
        <w:r w:rsidR="006A5525" w:rsidRPr="00576710">
          <w:rPr>
            <w:rStyle w:val="Hyperlink"/>
            <w:noProof/>
          </w:rPr>
          <w:t>: Configure virtual hard drive</w:t>
        </w:r>
        <w:r w:rsidR="006A5525">
          <w:rPr>
            <w:noProof/>
            <w:webHidden/>
          </w:rPr>
          <w:tab/>
        </w:r>
        <w:r w:rsidR="006A5525">
          <w:rPr>
            <w:noProof/>
            <w:webHidden/>
          </w:rPr>
          <w:fldChar w:fldCharType="begin"/>
        </w:r>
        <w:r w:rsidR="006A5525">
          <w:rPr>
            <w:noProof/>
            <w:webHidden/>
          </w:rPr>
          <w:instrText xml:space="preserve"> PAGEREF _Toc380757616 \h </w:instrText>
        </w:r>
        <w:r w:rsidR="006A5525">
          <w:rPr>
            <w:noProof/>
            <w:webHidden/>
          </w:rPr>
        </w:r>
        <w:r w:rsidR="006A5525">
          <w:rPr>
            <w:noProof/>
            <w:webHidden/>
          </w:rPr>
          <w:fldChar w:fldCharType="separate"/>
        </w:r>
        <w:r w:rsidR="00B15057">
          <w:rPr>
            <w:noProof/>
            <w:webHidden/>
          </w:rPr>
          <w:t>1</w:t>
        </w:r>
        <w:r w:rsidR="00AE1397">
          <w:rPr>
            <w:noProof/>
            <w:webHidden/>
          </w:rPr>
          <w:t>2</w:t>
        </w:r>
        <w:r w:rsidR="006A5525">
          <w:rPr>
            <w:noProof/>
            <w:webHidden/>
          </w:rPr>
          <w:fldChar w:fldCharType="end"/>
        </w:r>
      </w:hyperlink>
    </w:p>
    <w:p w:rsidR="006A5525" w:rsidRDefault="00625ABB">
      <w:pPr>
        <w:pStyle w:val="TableofFigures"/>
        <w:rPr>
          <w:rFonts w:asciiTheme="minorHAnsi" w:hAnsiTheme="minorHAnsi"/>
          <w:noProof/>
        </w:rPr>
      </w:pPr>
      <w:hyperlink r:id="rId21" w:anchor="_Toc380757617" w:history="1">
        <w:r w:rsidR="00913A76">
          <w:rPr>
            <w:rStyle w:val="Hyperlink"/>
            <w:noProof/>
          </w:rPr>
          <w:t>Figure 7</w:t>
        </w:r>
        <w:r w:rsidR="006A5525" w:rsidRPr="00576710">
          <w:rPr>
            <w:rStyle w:val="Hyperlink"/>
            <w:noProof/>
          </w:rPr>
          <w:t>: Configuring a virtual machine in VirtualBox</w:t>
        </w:r>
        <w:r w:rsidR="006A5525">
          <w:rPr>
            <w:noProof/>
            <w:webHidden/>
          </w:rPr>
          <w:tab/>
        </w:r>
        <w:r w:rsidR="006A5525">
          <w:rPr>
            <w:noProof/>
            <w:webHidden/>
          </w:rPr>
          <w:fldChar w:fldCharType="begin"/>
        </w:r>
        <w:r w:rsidR="006A5525">
          <w:rPr>
            <w:noProof/>
            <w:webHidden/>
          </w:rPr>
          <w:instrText xml:space="preserve"> PAGEREF _Toc380757617 \h </w:instrText>
        </w:r>
        <w:r w:rsidR="006A5525">
          <w:rPr>
            <w:noProof/>
            <w:webHidden/>
          </w:rPr>
        </w:r>
        <w:r w:rsidR="006A5525">
          <w:rPr>
            <w:noProof/>
            <w:webHidden/>
          </w:rPr>
          <w:fldChar w:fldCharType="separate"/>
        </w:r>
        <w:r w:rsidR="00B15057">
          <w:rPr>
            <w:noProof/>
            <w:webHidden/>
          </w:rPr>
          <w:t>1</w:t>
        </w:r>
        <w:r w:rsidR="00AE1397">
          <w:rPr>
            <w:noProof/>
            <w:webHidden/>
          </w:rPr>
          <w:t>3</w:t>
        </w:r>
        <w:r w:rsidR="006A5525">
          <w:rPr>
            <w:noProof/>
            <w:webHidden/>
          </w:rPr>
          <w:fldChar w:fldCharType="end"/>
        </w:r>
      </w:hyperlink>
    </w:p>
    <w:p w:rsidR="006A5525" w:rsidRDefault="00625ABB">
      <w:pPr>
        <w:pStyle w:val="TableofFigures"/>
        <w:rPr>
          <w:rFonts w:asciiTheme="minorHAnsi" w:hAnsiTheme="minorHAnsi"/>
          <w:noProof/>
        </w:rPr>
      </w:pPr>
      <w:hyperlink r:id="rId22" w:anchor="_Toc380757618" w:history="1">
        <w:r w:rsidR="00913A76">
          <w:rPr>
            <w:rStyle w:val="Hyperlink"/>
            <w:noProof/>
          </w:rPr>
          <w:t>Figure 8</w:t>
        </w:r>
        <w:r w:rsidR="006A5525" w:rsidRPr="00576710">
          <w:rPr>
            <w:rStyle w:val="Hyperlink"/>
            <w:noProof/>
          </w:rPr>
          <w:t>: Enabling the shared clipboard</w:t>
        </w:r>
        <w:r w:rsidR="006A5525">
          <w:rPr>
            <w:noProof/>
            <w:webHidden/>
          </w:rPr>
          <w:tab/>
        </w:r>
        <w:r w:rsidR="006A5525">
          <w:rPr>
            <w:noProof/>
            <w:webHidden/>
          </w:rPr>
          <w:fldChar w:fldCharType="begin"/>
        </w:r>
        <w:r w:rsidR="006A5525">
          <w:rPr>
            <w:noProof/>
            <w:webHidden/>
          </w:rPr>
          <w:instrText xml:space="preserve"> PAGEREF _Toc380757618 \h </w:instrText>
        </w:r>
        <w:r w:rsidR="006A5525">
          <w:rPr>
            <w:noProof/>
            <w:webHidden/>
          </w:rPr>
        </w:r>
        <w:r w:rsidR="006A5525">
          <w:rPr>
            <w:noProof/>
            <w:webHidden/>
          </w:rPr>
          <w:fldChar w:fldCharType="separate"/>
        </w:r>
        <w:r w:rsidR="00B15057">
          <w:rPr>
            <w:noProof/>
            <w:webHidden/>
          </w:rPr>
          <w:t>1</w:t>
        </w:r>
        <w:r w:rsidR="00AE1397">
          <w:rPr>
            <w:noProof/>
            <w:webHidden/>
          </w:rPr>
          <w:t>4</w:t>
        </w:r>
        <w:r w:rsidR="006A5525">
          <w:rPr>
            <w:noProof/>
            <w:webHidden/>
          </w:rPr>
          <w:fldChar w:fldCharType="end"/>
        </w:r>
      </w:hyperlink>
    </w:p>
    <w:p w:rsidR="006A5525" w:rsidRDefault="00625ABB">
      <w:pPr>
        <w:pStyle w:val="TableofFigures"/>
        <w:rPr>
          <w:rFonts w:asciiTheme="minorHAnsi" w:hAnsiTheme="minorHAnsi"/>
          <w:noProof/>
        </w:rPr>
      </w:pPr>
      <w:hyperlink r:id="rId23" w:anchor="_Toc380757619" w:history="1">
        <w:r w:rsidR="00913A76">
          <w:rPr>
            <w:rStyle w:val="Hyperlink"/>
            <w:noProof/>
          </w:rPr>
          <w:t>Figure 9</w:t>
        </w:r>
        <w:r w:rsidR="006A5525" w:rsidRPr="00576710">
          <w:rPr>
            <w:rStyle w:val="Hyperlink"/>
            <w:noProof/>
          </w:rPr>
          <w:t>: Mounting the Ubuntu ISO image in the VM</w:t>
        </w:r>
        <w:r w:rsidR="006A5525">
          <w:rPr>
            <w:noProof/>
            <w:webHidden/>
          </w:rPr>
          <w:tab/>
        </w:r>
        <w:r w:rsidR="006A5525">
          <w:rPr>
            <w:noProof/>
            <w:webHidden/>
          </w:rPr>
          <w:fldChar w:fldCharType="begin"/>
        </w:r>
        <w:r w:rsidR="006A5525">
          <w:rPr>
            <w:noProof/>
            <w:webHidden/>
          </w:rPr>
          <w:instrText xml:space="preserve"> PAGEREF _Toc380757619 \h </w:instrText>
        </w:r>
        <w:r w:rsidR="006A5525">
          <w:rPr>
            <w:noProof/>
            <w:webHidden/>
          </w:rPr>
        </w:r>
        <w:r w:rsidR="006A5525">
          <w:rPr>
            <w:noProof/>
            <w:webHidden/>
          </w:rPr>
          <w:fldChar w:fldCharType="separate"/>
        </w:r>
        <w:r w:rsidR="00B15057">
          <w:rPr>
            <w:noProof/>
            <w:webHidden/>
          </w:rPr>
          <w:t>1</w:t>
        </w:r>
        <w:r w:rsidR="00AE1397">
          <w:rPr>
            <w:noProof/>
            <w:webHidden/>
          </w:rPr>
          <w:t>5</w:t>
        </w:r>
        <w:r w:rsidR="006A5525">
          <w:rPr>
            <w:noProof/>
            <w:webHidden/>
          </w:rPr>
          <w:fldChar w:fldCharType="end"/>
        </w:r>
      </w:hyperlink>
    </w:p>
    <w:p w:rsidR="006A5525" w:rsidRDefault="00625ABB">
      <w:pPr>
        <w:pStyle w:val="TableofFigures"/>
        <w:rPr>
          <w:rFonts w:asciiTheme="minorHAnsi" w:hAnsiTheme="minorHAnsi"/>
          <w:noProof/>
        </w:rPr>
      </w:pPr>
      <w:hyperlink r:id="rId24" w:anchor="_Toc380757620" w:history="1">
        <w:r w:rsidR="00913A76">
          <w:rPr>
            <w:rStyle w:val="Hyperlink"/>
            <w:noProof/>
          </w:rPr>
          <w:t>Figure 10</w:t>
        </w:r>
        <w:r w:rsidR="006A5525" w:rsidRPr="00576710">
          <w:rPr>
            <w:rStyle w:val="Hyperlink"/>
            <w:noProof/>
          </w:rPr>
          <w:t>: The Ubuntu Linux installation screen</w:t>
        </w:r>
        <w:r w:rsidR="006A5525">
          <w:rPr>
            <w:noProof/>
            <w:webHidden/>
          </w:rPr>
          <w:tab/>
        </w:r>
        <w:r w:rsidR="006A5525">
          <w:rPr>
            <w:noProof/>
            <w:webHidden/>
          </w:rPr>
          <w:fldChar w:fldCharType="begin"/>
        </w:r>
        <w:r w:rsidR="006A5525">
          <w:rPr>
            <w:noProof/>
            <w:webHidden/>
          </w:rPr>
          <w:instrText xml:space="preserve"> PAGEREF _Toc380757620 \h </w:instrText>
        </w:r>
        <w:r w:rsidR="006A5525">
          <w:rPr>
            <w:noProof/>
            <w:webHidden/>
          </w:rPr>
        </w:r>
        <w:r w:rsidR="006A5525">
          <w:rPr>
            <w:noProof/>
            <w:webHidden/>
          </w:rPr>
          <w:fldChar w:fldCharType="separate"/>
        </w:r>
        <w:r w:rsidR="00B15057">
          <w:rPr>
            <w:noProof/>
            <w:webHidden/>
          </w:rPr>
          <w:t>1</w:t>
        </w:r>
        <w:r w:rsidR="006A5525">
          <w:rPr>
            <w:noProof/>
            <w:webHidden/>
          </w:rPr>
          <w:fldChar w:fldCharType="end"/>
        </w:r>
      </w:hyperlink>
      <w:r w:rsidR="00AE1397">
        <w:rPr>
          <w:noProof/>
        </w:rPr>
        <w:t>6</w:t>
      </w:r>
    </w:p>
    <w:p w:rsidR="006A5525" w:rsidRDefault="00625ABB">
      <w:pPr>
        <w:pStyle w:val="TableofFigures"/>
        <w:rPr>
          <w:rFonts w:asciiTheme="minorHAnsi" w:hAnsiTheme="minorHAnsi"/>
          <w:noProof/>
        </w:rPr>
      </w:pPr>
      <w:hyperlink r:id="rId25" w:anchor="_Toc380757621" w:history="1">
        <w:r w:rsidR="00913A76">
          <w:rPr>
            <w:rStyle w:val="Hyperlink"/>
            <w:noProof/>
          </w:rPr>
          <w:t>Figure 11</w:t>
        </w:r>
        <w:r w:rsidR="006A5525" w:rsidRPr="00576710">
          <w:rPr>
            <w:rStyle w:val="Hyperlink"/>
            <w:noProof/>
          </w:rPr>
          <w:t>: Logging on to Ubuntu Linux</w:t>
        </w:r>
        <w:r w:rsidR="006A5525">
          <w:rPr>
            <w:noProof/>
            <w:webHidden/>
          </w:rPr>
          <w:tab/>
        </w:r>
        <w:r w:rsidR="006A5525">
          <w:rPr>
            <w:noProof/>
            <w:webHidden/>
          </w:rPr>
          <w:fldChar w:fldCharType="begin"/>
        </w:r>
        <w:r w:rsidR="006A5525">
          <w:rPr>
            <w:noProof/>
            <w:webHidden/>
          </w:rPr>
          <w:instrText xml:space="preserve"> PAGEREF _Toc380757621 \h </w:instrText>
        </w:r>
        <w:r w:rsidR="006A5525">
          <w:rPr>
            <w:noProof/>
            <w:webHidden/>
          </w:rPr>
        </w:r>
        <w:r w:rsidR="006A5525">
          <w:rPr>
            <w:noProof/>
            <w:webHidden/>
          </w:rPr>
          <w:fldChar w:fldCharType="separate"/>
        </w:r>
        <w:r w:rsidR="00B15057">
          <w:rPr>
            <w:noProof/>
            <w:webHidden/>
          </w:rPr>
          <w:t>1</w:t>
        </w:r>
        <w:r w:rsidR="006A5525">
          <w:rPr>
            <w:noProof/>
            <w:webHidden/>
          </w:rPr>
          <w:fldChar w:fldCharType="end"/>
        </w:r>
      </w:hyperlink>
      <w:r w:rsidR="00AE1397">
        <w:rPr>
          <w:noProof/>
        </w:rPr>
        <w:t>6</w:t>
      </w:r>
    </w:p>
    <w:p w:rsidR="006A5525" w:rsidRDefault="00625ABB">
      <w:pPr>
        <w:pStyle w:val="TableofFigures"/>
        <w:rPr>
          <w:rFonts w:asciiTheme="minorHAnsi" w:hAnsiTheme="minorHAnsi"/>
          <w:noProof/>
        </w:rPr>
      </w:pPr>
      <w:hyperlink r:id="rId26" w:anchor="_Toc380757623" w:history="1">
        <w:r w:rsidR="00913A76">
          <w:rPr>
            <w:rStyle w:val="Hyperlink"/>
            <w:noProof/>
          </w:rPr>
          <w:t>Figure 12</w:t>
        </w:r>
        <w:r w:rsidR="006A5525" w:rsidRPr="00576710">
          <w:rPr>
            <w:rStyle w:val="Hyperlink"/>
            <w:noProof/>
          </w:rPr>
          <w:t>: Configuring a proxy in Ubuntu Linux</w:t>
        </w:r>
        <w:r w:rsidR="006A5525">
          <w:rPr>
            <w:noProof/>
            <w:webHidden/>
          </w:rPr>
          <w:tab/>
        </w:r>
        <w:r w:rsidR="00AE1397">
          <w:rPr>
            <w:noProof/>
            <w:webHidden/>
          </w:rPr>
          <w:t>18</w:t>
        </w:r>
      </w:hyperlink>
    </w:p>
    <w:p w:rsidR="006A5525" w:rsidRDefault="00625ABB">
      <w:pPr>
        <w:pStyle w:val="TableofFigures"/>
        <w:rPr>
          <w:rFonts w:asciiTheme="minorHAnsi" w:hAnsiTheme="minorHAnsi"/>
          <w:noProof/>
        </w:rPr>
      </w:pPr>
      <w:hyperlink r:id="rId27" w:anchor="_Toc380757625" w:history="1">
        <w:r w:rsidR="00913A76">
          <w:rPr>
            <w:rStyle w:val="Hyperlink"/>
            <w:noProof/>
          </w:rPr>
          <w:t>Figure 13</w:t>
        </w:r>
        <w:r w:rsidR="006A5525" w:rsidRPr="00576710">
          <w:rPr>
            <w:rStyle w:val="Hyperlink"/>
            <w:noProof/>
          </w:rPr>
          <w:t>: A diagram of NGDS</w:t>
        </w:r>
        <w:r w:rsidR="006A5525">
          <w:rPr>
            <w:noProof/>
            <w:webHidden/>
          </w:rPr>
          <w:tab/>
        </w:r>
        <w:r w:rsidR="00AE1397">
          <w:rPr>
            <w:noProof/>
            <w:webHidden/>
          </w:rPr>
          <w:t>2</w:t>
        </w:r>
        <w:r w:rsidR="006A5525">
          <w:rPr>
            <w:noProof/>
            <w:webHidden/>
          </w:rPr>
          <w:fldChar w:fldCharType="begin"/>
        </w:r>
        <w:r w:rsidR="006A5525">
          <w:rPr>
            <w:noProof/>
            <w:webHidden/>
          </w:rPr>
          <w:instrText xml:space="preserve"> PAGEREF _Toc380757625 \h </w:instrText>
        </w:r>
        <w:r w:rsidR="006A5525">
          <w:rPr>
            <w:noProof/>
            <w:webHidden/>
          </w:rPr>
        </w:r>
        <w:r w:rsidR="006A5525">
          <w:rPr>
            <w:noProof/>
            <w:webHidden/>
          </w:rPr>
          <w:fldChar w:fldCharType="separate"/>
        </w:r>
        <w:r w:rsidR="00B15057">
          <w:rPr>
            <w:noProof/>
            <w:webHidden/>
          </w:rPr>
          <w:t>2</w:t>
        </w:r>
        <w:r w:rsidR="006A5525">
          <w:rPr>
            <w:noProof/>
            <w:webHidden/>
          </w:rPr>
          <w:fldChar w:fldCharType="end"/>
        </w:r>
      </w:hyperlink>
    </w:p>
    <w:p w:rsidR="006A5525" w:rsidRDefault="00625ABB">
      <w:pPr>
        <w:pStyle w:val="TableofFigures"/>
        <w:rPr>
          <w:rFonts w:asciiTheme="minorHAnsi" w:hAnsiTheme="minorHAnsi"/>
          <w:noProof/>
        </w:rPr>
      </w:pPr>
      <w:hyperlink w:anchor="_Toc380757626" w:history="1">
        <w:r w:rsidR="00913A76">
          <w:rPr>
            <w:rStyle w:val="Hyperlink"/>
            <w:noProof/>
          </w:rPr>
          <w:t>Figure 14</w:t>
        </w:r>
        <w:r w:rsidR="006A5525" w:rsidRPr="00576710">
          <w:rPr>
            <w:rStyle w:val="Hyperlink"/>
            <w:noProof/>
          </w:rPr>
          <w:t>: NGDS High-level Components</w:t>
        </w:r>
        <w:r w:rsidR="006A5525">
          <w:rPr>
            <w:noProof/>
            <w:webHidden/>
          </w:rPr>
          <w:tab/>
        </w:r>
        <w:r w:rsidR="00AE1397">
          <w:rPr>
            <w:noProof/>
            <w:webHidden/>
          </w:rPr>
          <w:t>23</w:t>
        </w:r>
      </w:hyperlink>
    </w:p>
    <w:p w:rsidR="00913A76" w:rsidRDefault="00913A76" w:rsidP="00913A76">
      <w:pPr>
        <w:pStyle w:val="TableofFigures"/>
        <w:rPr>
          <w:rFonts w:asciiTheme="minorHAnsi" w:hAnsiTheme="minorHAnsi"/>
          <w:noProof/>
        </w:rPr>
      </w:pPr>
      <w:hyperlink r:id="rId28" w:anchor="_Toc380757627" w:history="1">
        <w:r>
          <w:rPr>
            <w:rStyle w:val="Hyperlink"/>
            <w:noProof/>
          </w:rPr>
          <w:t>Figure 15</w:t>
        </w:r>
        <w:r w:rsidRPr="00576710">
          <w:rPr>
            <w:rStyle w:val="Hyperlink"/>
            <w:noProof/>
          </w:rPr>
          <w:t>: NGDS Domain Model as a Class Diagram</w:t>
        </w:r>
        <w:r>
          <w:rPr>
            <w:noProof/>
            <w:webHidden/>
          </w:rPr>
          <w:tab/>
        </w:r>
        <w:r w:rsidR="00AE1397">
          <w:rPr>
            <w:noProof/>
            <w:webHidden/>
          </w:rPr>
          <w:t>24</w:t>
        </w:r>
      </w:hyperlink>
    </w:p>
    <w:bookmarkStart w:id="1" w:name="_GoBack"/>
    <w:bookmarkEnd w:id="1"/>
    <w:p w:rsidR="006A5525" w:rsidRDefault="00625ABB">
      <w:pPr>
        <w:pStyle w:val="TableofFigures"/>
        <w:rPr>
          <w:rFonts w:asciiTheme="minorHAnsi" w:hAnsiTheme="minorHAnsi"/>
          <w:noProof/>
        </w:rPr>
      </w:pPr>
      <w:r>
        <w:fldChar w:fldCharType="begin"/>
      </w:r>
      <w:r w:rsidR="00F4175A">
        <w:instrText>HYPERLINK "C:\\Users\\ccaudill\\Desktop\\Git\\documents\\NGDS_Installation_Documentation.docx" \l "_Toc380757627"</w:instrText>
      </w:r>
      <w:r>
        <w:fldChar w:fldCharType="separate"/>
      </w:r>
      <w:r>
        <w:rPr>
          <w:noProof/>
        </w:rPr>
        <w:fldChar w:fldCharType="end"/>
      </w:r>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382492802"/>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rsidRPr="00E4199C">
        <w:rPr>
          <w:rFonts w:asciiTheme="minorHAnsi" w:hAnsiTheme="minorHAnsi"/>
        </w:rPr>
        <w:lastRenderedPageBreak/>
        <w:t>Preface</w:t>
      </w:r>
      <w:bookmarkEnd w:id="2"/>
      <w:bookmarkEnd w:id="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2492803"/>
      <w:r w:rsidRPr="006A47B1">
        <w:rPr>
          <w:bCs w:val="0"/>
          <w:noProof/>
        </w:rPr>
        <w:t>Purpose and Audience</w:t>
      </w:r>
      <w:bookmarkEnd w:id="14"/>
      <w:bookmarkEnd w:id="15"/>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p>
    <w:p w:rsidR="00793177" w:rsidRPr="00962782" w:rsidRDefault="00793177" w:rsidP="00793177">
      <w:pPr>
        <w:spacing w:after="100" w:line="240" w:lineRule="auto"/>
        <w:rPr>
          <w:noProof/>
        </w:rPr>
      </w:pPr>
      <w:r w:rsidRPr="00793177">
        <w:rPr>
          <w:noProof/>
        </w:rPr>
        <w:t xml:space="preserve">This fulfills one of the main goals of NGDS: to provide a basis for a sustainable open-source software project that is attractive for an open source team to maintain. With this documentation, </w:t>
      </w:r>
      <w:r w:rsidR="000D5553">
        <w:rPr>
          <w:noProof/>
        </w:rPr>
        <w:t>s</w:t>
      </w:r>
      <w:r w:rsidRPr="00793177">
        <w:rPr>
          <w:noProof/>
        </w:rPr>
        <w:t xml:space="preserve">ystem </w:t>
      </w:r>
      <w:r w:rsidR="000D5553">
        <w:rPr>
          <w:noProof/>
        </w:rPr>
        <w:t>a</w:t>
      </w:r>
      <w:r w:rsidRPr="00793177">
        <w:rPr>
          <w:noProof/>
        </w:rPr>
        <w:t xml:space="preserve">dministrators will be able to quickly understand the system and become </w:t>
      </w:r>
      <w:r w:rsidR="00CA357E">
        <w:rPr>
          <w:noProof/>
        </w:rPr>
        <w:t xml:space="preserve">a </w:t>
      </w:r>
      <w:r w:rsidRPr="00793177">
        <w:rPr>
          <w:noProof/>
        </w:rPr>
        <w:t>productive</w:t>
      </w:r>
      <w:r w:rsidR="00CA357E">
        <w:rPr>
          <w:noProof/>
        </w:rPr>
        <w:t xml:space="preserve"> node in that system</w:t>
      </w:r>
      <w:r w:rsidRPr="00793177">
        <w:rPr>
          <w:noProof/>
        </w:rPr>
        <w:t xml:space="preserve">. </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82489316"/>
      <w:bookmarkStart w:id="22" w:name="_Toc382491041"/>
      <w:bookmarkStart w:id="23" w:name="_Toc382492804"/>
      <w:bookmarkStart w:id="24" w:name="_Toc377463019"/>
      <w:bookmarkEnd w:id="16"/>
      <w:bookmarkEnd w:id="17"/>
      <w:bookmarkEnd w:id="18"/>
      <w:bookmarkEnd w:id="19"/>
      <w:bookmarkEnd w:id="20"/>
      <w:bookmarkEnd w:id="21"/>
      <w:bookmarkEnd w:id="22"/>
      <w:bookmarkEnd w:id="23"/>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5" w:name="_Toc380693504"/>
      <w:bookmarkStart w:id="26" w:name="_Toc380693693"/>
      <w:bookmarkStart w:id="27" w:name="_Toc380696906"/>
      <w:bookmarkStart w:id="28" w:name="_Toc380734569"/>
      <w:bookmarkStart w:id="29" w:name="_Toc380756453"/>
      <w:bookmarkStart w:id="30" w:name="_Toc382489317"/>
      <w:bookmarkStart w:id="31" w:name="_Toc382491042"/>
      <w:bookmarkStart w:id="32" w:name="_Toc382492805"/>
      <w:bookmarkEnd w:id="25"/>
      <w:bookmarkEnd w:id="26"/>
      <w:bookmarkEnd w:id="27"/>
      <w:bookmarkEnd w:id="28"/>
      <w:bookmarkEnd w:id="29"/>
      <w:bookmarkEnd w:id="30"/>
      <w:bookmarkEnd w:id="31"/>
      <w:bookmarkEnd w:id="32"/>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33" w:name="_Toc380693505"/>
      <w:bookmarkStart w:id="34" w:name="_Toc380693694"/>
      <w:bookmarkStart w:id="35" w:name="_Toc380696907"/>
      <w:bookmarkStart w:id="36" w:name="_Toc380734570"/>
      <w:bookmarkStart w:id="37" w:name="_Toc380756454"/>
      <w:bookmarkStart w:id="38" w:name="_Toc382489318"/>
      <w:bookmarkStart w:id="39" w:name="_Toc382491043"/>
      <w:bookmarkStart w:id="40" w:name="_Toc382492806"/>
      <w:bookmarkEnd w:id="33"/>
      <w:bookmarkEnd w:id="34"/>
      <w:bookmarkEnd w:id="35"/>
      <w:bookmarkEnd w:id="36"/>
      <w:bookmarkEnd w:id="37"/>
      <w:bookmarkEnd w:id="38"/>
      <w:bookmarkEnd w:id="39"/>
      <w:bookmarkEnd w:id="40"/>
    </w:p>
    <w:p w:rsidR="00B32AA3" w:rsidRPr="006A47B1" w:rsidRDefault="00B32AA3" w:rsidP="000D2F9F">
      <w:pPr>
        <w:pStyle w:val="Heading2"/>
        <w:numPr>
          <w:ilvl w:val="1"/>
          <w:numId w:val="30"/>
        </w:numPr>
        <w:ind w:left="0" w:firstLine="0"/>
        <w:rPr>
          <w:bCs w:val="0"/>
          <w:noProof/>
        </w:rPr>
      </w:pPr>
      <w:bookmarkStart w:id="41" w:name="_Toc382492807"/>
      <w:bookmarkEnd w:id="24"/>
      <w:r>
        <w:rPr>
          <w:bCs w:val="0"/>
          <w:noProof/>
        </w:rPr>
        <w:t>Document Roadmap</w:t>
      </w:r>
      <w:bookmarkEnd w:id="41"/>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6C0E53" w:rsidP="00B93AD1">
      <w:pPr>
        <w:pStyle w:val="ListParagraph"/>
        <w:numPr>
          <w:ilvl w:val="0"/>
          <w:numId w:val="12"/>
        </w:numPr>
        <w:spacing w:after="100" w:line="240" w:lineRule="auto"/>
      </w:pPr>
      <w:r w:rsidRPr="005E68DF">
        <w:t xml:space="preserve">Section </w:t>
      </w:r>
      <w:r w:rsidR="00C9358C">
        <w:t>2</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 xml:space="preserve">Section </w:t>
      </w:r>
      <w:r w:rsidR="00C9358C">
        <w:t>3</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 xml:space="preserve">Section </w:t>
      </w:r>
      <w:r w:rsidR="00C9358C">
        <w:t>4</w:t>
      </w:r>
      <w:r>
        <w:t>: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42" w:name="_Toc378853126"/>
      <w:bookmarkStart w:id="43" w:name="_Toc379537577"/>
      <w:bookmarkStart w:id="44" w:name="_Toc378853127"/>
      <w:bookmarkStart w:id="45" w:name="_Toc379537578"/>
      <w:bookmarkStart w:id="46" w:name="_Toc378853128"/>
      <w:bookmarkStart w:id="47" w:name="_Toc379537579"/>
      <w:bookmarkStart w:id="48" w:name="_Toc378853129"/>
      <w:bookmarkStart w:id="49" w:name="_Toc379537580"/>
      <w:bookmarkStart w:id="50" w:name="_Toc378853130"/>
      <w:bookmarkStart w:id="51" w:name="_Toc379537581"/>
      <w:bookmarkStart w:id="52" w:name="_Toc382492808"/>
      <w:bookmarkEnd w:id="4"/>
      <w:bookmarkEnd w:id="5"/>
      <w:bookmarkEnd w:id="6"/>
      <w:bookmarkEnd w:id="7"/>
      <w:bookmarkEnd w:id="8"/>
      <w:bookmarkEnd w:id="9"/>
      <w:bookmarkEnd w:id="10"/>
      <w:bookmarkEnd w:id="11"/>
      <w:bookmarkEnd w:id="12"/>
      <w:bookmarkEnd w:id="13"/>
      <w:bookmarkEnd w:id="42"/>
      <w:bookmarkEnd w:id="43"/>
      <w:bookmarkEnd w:id="44"/>
      <w:bookmarkEnd w:id="45"/>
      <w:bookmarkEnd w:id="46"/>
      <w:bookmarkEnd w:id="47"/>
      <w:bookmarkEnd w:id="48"/>
      <w:bookmarkEnd w:id="49"/>
      <w:bookmarkEnd w:id="50"/>
      <w:bookmarkEnd w:id="51"/>
      <w:r>
        <w:rPr>
          <w:bCs w:val="0"/>
          <w:noProof/>
        </w:rPr>
        <w:t>System Scope and Background</w:t>
      </w:r>
      <w:bookmarkEnd w:id="5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sidRPr="00A06179">
        <w:rPr>
          <w:b/>
        </w:rPr>
        <w:t xml:space="preserve">publisher </w:t>
      </w:r>
      <w:r w:rsidR="009B70BA">
        <w:t>nodes).</w:t>
      </w:r>
    </w:p>
    <w:p w:rsidR="00FC2F80" w:rsidRDefault="00FC2F80" w:rsidP="00415183">
      <w:pPr>
        <w:spacing w:after="100" w:line="240" w:lineRule="auto"/>
      </w:pPr>
    </w:p>
    <w:p w:rsidR="00F8717F" w:rsidRPr="00F8717F" w:rsidRDefault="009B70BA" w:rsidP="003E79D2">
      <w:r w:rsidRPr="00F8717F">
        <w:t xml:space="preserve">Metadata submitted to registered </w:t>
      </w:r>
      <w:r w:rsidRPr="00A06179">
        <w:rPr>
          <w:b/>
        </w:rPr>
        <w:t>publisher</w:t>
      </w:r>
      <w:r w:rsidRPr="00F8717F">
        <w:t xml:space="preserve"> nodes is regularly harvested by </w:t>
      </w:r>
      <w:r w:rsidR="007C435C" w:rsidRPr="00F8717F">
        <w:t xml:space="preserve">the </w:t>
      </w:r>
      <w:r w:rsidRPr="00F8717F">
        <w:t xml:space="preserve">NGDS </w:t>
      </w:r>
      <w:r w:rsidRPr="00A06179">
        <w:rPr>
          <w:b/>
        </w:rPr>
        <w:t xml:space="preserve">aggregator </w:t>
      </w:r>
      <w:r w:rsidR="00FA39E5" w:rsidRPr="00F8717F">
        <w:t xml:space="preserve">node, which </w:t>
      </w:r>
      <w:r w:rsidRPr="00F8717F">
        <w:t>create</w:t>
      </w:r>
      <w:r w:rsidR="007C435C" w:rsidRPr="00F8717F">
        <w:t>s</w:t>
      </w:r>
      <w:r w:rsidRPr="00F8717F">
        <w:t xml:space="preserve"> </w:t>
      </w:r>
      <w:r w:rsidR="00FA39E5" w:rsidRPr="00F8717F">
        <w:t>web-accessible</w:t>
      </w:r>
      <w:r w:rsidRPr="00F8717F">
        <w:t xml:space="preserve"> metadata catalog</w:t>
      </w:r>
      <w:r w:rsidR="00FA39E5" w:rsidRPr="00F8717F">
        <w:t>s</w:t>
      </w:r>
      <w:r w:rsidR="00F8717F" w:rsidRPr="00F8717F">
        <w:t>.</w:t>
      </w:r>
      <w:r w:rsidR="00750487" w:rsidRPr="00F8717F">
        <w:t xml:space="preserve"> </w:t>
      </w:r>
      <w:r w:rsidRPr="00F8717F">
        <w:t xml:space="preserve">A </w:t>
      </w:r>
      <w:r w:rsidR="00FA39E5" w:rsidRPr="00F8717F">
        <w:t xml:space="preserve">metadata catalog can be used to find and access any </w:t>
      </w:r>
      <w:r w:rsidR="00FA39E5" w:rsidRPr="00F8717F">
        <w:lastRenderedPageBreak/>
        <w:t>data described by metadata records in the catalog.</w:t>
      </w:r>
      <w:r w:rsidR="00B44FD6" w:rsidRPr="00F8717F">
        <w:t xml:space="preserve"> </w:t>
      </w:r>
      <w:r w:rsidR="00750487" w:rsidRPr="00F8717F">
        <w:t>Thus, the aggregator node becomes the one-stop search interface for the entirety of the system.</w:t>
      </w:r>
      <w:r w:rsidR="00855236">
        <w:t xml:space="preserve"> </w:t>
      </w:r>
      <w:r w:rsidR="00B44FD6" w:rsidRPr="00F8717F">
        <w:t>NGDS publisher nodes are provided by the NGDS Sof</w:t>
      </w:r>
      <w:r w:rsidR="00B44FD6" w:rsidRPr="00F8717F">
        <w:t>t</w:t>
      </w:r>
      <w:r w:rsidR="00B44FD6" w:rsidRPr="00F8717F">
        <w:t xml:space="preserve">ware Stack; the NGDS aggregator node can be currently accessed at </w:t>
      </w:r>
      <w:hyperlink r:id="rId29" w:history="1">
        <w:r w:rsidR="00F8717F" w:rsidRPr="00F8717F">
          <w:rPr>
            <w:rStyle w:val="Hyperlink"/>
            <w:rFonts w:asciiTheme="minorHAnsi" w:hAnsiTheme="minorHAnsi"/>
          </w:rPr>
          <w:t>www.geothermaldata.org</w:t>
        </w:r>
      </w:hyperlink>
      <w:r w:rsidR="00B44FD6" w:rsidRPr="00F8717F">
        <w:t>.</w:t>
      </w:r>
    </w:p>
    <w:p w:rsidR="00FC2F80" w:rsidRPr="00F8717F" w:rsidRDefault="008B1423" w:rsidP="00F8717F">
      <w:r w:rsidRPr="00F8717F">
        <w:t>What is the NGDS Software Stack?</w:t>
      </w:r>
    </w:p>
    <w:p w:rsidR="00CA1DC8" w:rsidRPr="005E68DF" w:rsidRDefault="00CA1DC8" w:rsidP="00FC2F80">
      <w:pPr>
        <w:spacing w:after="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submit and ma</w:t>
      </w:r>
      <w:r w:rsidR="00CD5309" w:rsidRPr="00855236">
        <w:t>n</w:t>
      </w:r>
      <w:r w:rsidR="00CD5309" w:rsidRPr="00855236">
        <w:t>age metadata records. Metadata that has been add</w:t>
      </w:r>
      <w:r w:rsidR="002B2B09" w:rsidRPr="00855236">
        <w:t xml:space="preserve">ed to a publisher node that has been </w:t>
      </w:r>
      <w:r w:rsidR="002B2B09" w:rsidRPr="00855236">
        <w:rPr>
          <w:i/>
        </w:rPr>
        <w:t>regi</w:t>
      </w:r>
      <w:r w:rsidR="002B2B09" w:rsidRPr="00855236">
        <w:rPr>
          <w:i/>
        </w:rPr>
        <w:t>s</w:t>
      </w:r>
      <w:r w:rsidR="002B2B09" w:rsidRPr="00855236">
        <w:rPr>
          <w:i/>
        </w:rPr>
        <w:t xml:space="preserve">tered </w:t>
      </w:r>
      <w:r w:rsidR="002B2B09" w:rsidRPr="00855236">
        <w:t xml:space="preserve">with an NGDS aggregator node </w:t>
      </w:r>
      <w:r w:rsidR="00CD5309" w:rsidRPr="00855236">
        <w:t>will be harvested by</w:t>
      </w:r>
      <w:r w:rsidR="002B2B09" w:rsidRPr="00855236">
        <w:t xml:space="preserve"> the aggregator node at regular inte</w:t>
      </w:r>
      <w:r w:rsidR="002B2B09" w:rsidRPr="00855236">
        <w:t>r</w:t>
      </w:r>
      <w:r w:rsidR="002B2B09" w:rsidRPr="00855236">
        <w:t>vals</w:t>
      </w:r>
      <w:r w:rsidR="00CD5309" w:rsidRPr="00855236">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to which harvested metadata records are added. An NGDS aggregator </w:t>
      </w:r>
      <w:r w:rsidRPr="00855236">
        <w:t xml:space="preserve">node </w:t>
      </w:r>
      <w:r w:rsidR="00CD5309" w:rsidRPr="00855236">
        <w:t xml:space="preserve">will harvest metadata from any registered </w:t>
      </w:r>
      <w:r w:rsidRPr="00855236">
        <w:t>catalog service (</w:t>
      </w:r>
      <w:r w:rsidR="00CD5309" w:rsidRPr="00855236">
        <w:t>CSW</w:t>
      </w:r>
      <w:r w:rsidRPr="00855236">
        <w:t>)</w:t>
      </w:r>
      <w:r w:rsidR="00CD5309" w:rsidRPr="00855236">
        <w:t xml:space="preserve"> or any registered </w:t>
      </w:r>
      <w:r w:rsidRPr="00855236">
        <w:t>NGDS publisher node</w:t>
      </w:r>
      <w:r w:rsidR="00CD5309" w:rsidRPr="00855236">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D03C98" w:rsidRPr="00981B61" w:rsidRDefault="00D03C98" w:rsidP="00981B61">
      <w:pPr>
        <w:pStyle w:val="Heading1"/>
        <w:numPr>
          <w:ilvl w:val="0"/>
          <w:numId w:val="44"/>
        </w:numPr>
        <w:spacing w:before="0" w:after="100" w:line="240" w:lineRule="auto"/>
        <w:rPr>
          <w:rFonts w:asciiTheme="minorHAnsi" w:hAnsiTheme="minorHAnsi"/>
        </w:rPr>
      </w:pPr>
      <w:bookmarkStart w:id="53" w:name="_Toc378853134"/>
      <w:bookmarkStart w:id="54" w:name="_Toc379537584"/>
      <w:bookmarkStart w:id="55" w:name="_Toc378853135"/>
      <w:bookmarkStart w:id="56" w:name="_Toc379537585"/>
      <w:bookmarkStart w:id="57" w:name="_Toc378853136"/>
      <w:bookmarkStart w:id="58" w:name="_Toc379537586"/>
      <w:bookmarkStart w:id="59" w:name="_Toc378853137"/>
      <w:bookmarkStart w:id="60" w:name="_Toc379537587"/>
      <w:bookmarkStart w:id="61" w:name="_Toc378853138"/>
      <w:bookmarkStart w:id="62" w:name="_Toc379537588"/>
      <w:bookmarkStart w:id="63" w:name="_Toc380693510"/>
      <w:bookmarkStart w:id="64" w:name="_Toc380693699"/>
      <w:bookmarkStart w:id="65" w:name="_Toc380696912"/>
      <w:bookmarkStart w:id="66" w:name="_Toc380734575"/>
      <w:bookmarkStart w:id="67" w:name="_Toc380756459"/>
      <w:bookmarkStart w:id="68" w:name="_Toc380693522"/>
      <w:bookmarkStart w:id="69" w:name="_Toc380693711"/>
      <w:bookmarkStart w:id="70" w:name="_Toc380696924"/>
      <w:bookmarkStart w:id="71" w:name="_Toc380734587"/>
      <w:bookmarkStart w:id="72" w:name="_Toc380756466"/>
      <w:bookmarkStart w:id="73" w:name="_Toc380693523"/>
      <w:bookmarkStart w:id="74" w:name="_Toc380693712"/>
      <w:bookmarkStart w:id="75" w:name="_Toc380696925"/>
      <w:bookmarkStart w:id="76" w:name="_Toc380734588"/>
      <w:bookmarkStart w:id="77" w:name="_Toc380756467"/>
      <w:bookmarkStart w:id="78" w:name="_Toc380693524"/>
      <w:bookmarkStart w:id="79" w:name="_Toc380693713"/>
      <w:bookmarkStart w:id="80" w:name="_Toc380696926"/>
      <w:bookmarkStart w:id="81" w:name="_Toc380734589"/>
      <w:bookmarkStart w:id="82" w:name="_Toc380756468"/>
      <w:bookmarkStart w:id="83" w:name="_Toc380693525"/>
      <w:bookmarkStart w:id="84" w:name="_Toc380693714"/>
      <w:bookmarkStart w:id="85" w:name="_Toc380696927"/>
      <w:bookmarkStart w:id="86" w:name="_Toc380734590"/>
      <w:bookmarkStart w:id="87" w:name="_Toc380756469"/>
      <w:bookmarkStart w:id="88" w:name="_Toc380693526"/>
      <w:bookmarkStart w:id="89" w:name="_Toc380693715"/>
      <w:bookmarkStart w:id="90" w:name="_Toc380696928"/>
      <w:bookmarkStart w:id="91" w:name="_Toc380734591"/>
      <w:bookmarkStart w:id="92" w:name="_Toc380756470"/>
      <w:bookmarkStart w:id="93" w:name="_Toc380734592"/>
      <w:bookmarkStart w:id="94" w:name="_Toc380756471"/>
      <w:bookmarkStart w:id="95" w:name="_Toc380734593"/>
      <w:bookmarkStart w:id="96" w:name="_Toc380756472"/>
      <w:bookmarkStart w:id="97" w:name="_Toc380734594"/>
      <w:bookmarkStart w:id="98" w:name="_Toc380756473"/>
      <w:bookmarkStart w:id="99" w:name="_Toc380734595"/>
      <w:bookmarkStart w:id="100" w:name="_Toc380756474"/>
      <w:bookmarkStart w:id="101" w:name="_Toc380734596"/>
      <w:bookmarkStart w:id="102" w:name="_Toc380756475"/>
      <w:bookmarkStart w:id="103" w:name="_Toc380734597"/>
      <w:bookmarkStart w:id="104" w:name="_Toc380756476"/>
      <w:bookmarkStart w:id="105" w:name="_Toc380734598"/>
      <w:bookmarkStart w:id="106" w:name="_Toc380756477"/>
      <w:bookmarkStart w:id="107" w:name="_Toc379537590"/>
      <w:bookmarkStart w:id="108" w:name="_Toc379537591"/>
      <w:bookmarkStart w:id="109" w:name="_Toc379537592"/>
      <w:bookmarkStart w:id="110" w:name="_Toc379537593"/>
      <w:bookmarkStart w:id="111" w:name="_Toc379537594"/>
      <w:bookmarkStart w:id="112" w:name="_Toc379537595"/>
      <w:bookmarkStart w:id="113" w:name="_Toc379537596"/>
      <w:bookmarkStart w:id="114" w:name="_Toc379537597"/>
      <w:bookmarkStart w:id="115" w:name="_Toc379537598"/>
      <w:bookmarkStart w:id="116" w:name="_Toc379537599"/>
      <w:bookmarkStart w:id="117" w:name="_Toc379537600"/>
      <w:bookmarkStart w:id="118" w:name="_Toc379537601"/>
      <w:bookmarkStart w:id="119" w:name="_Toc379537602"/>
      <w:bookmarkStart w:id="120" w:name="_Toc379537603"/>
      <w:bookmarkStart w:id="121" w:name="_Toc379537604"/>
      <w:bookmarkStart w:id="122" w:name="_Toc379537605"/>
      <w:bookmarkStart w:id="123" w:name="_Toc379537606"/>
      <w:bookmarkStart w:id="124" w:name="_Toc379537607"/>
      <w:bookmarkStart w:id="125" w:name="_Toc379537608"/>
      <w:bookmarkStart w:id="126" w:name="_Toc379537609"/>
      <w:bookmarkStart w:id="127" w:name="_Toc379537610"/>
      <w:bookmarkStart w:id="128" w:name="_Toc379537611"/>
      <w:bookmarkStart w:id="129" w:name="_Toc379537612"/>
      <w:bookmarkStart w:id="130" w:name="_Toc379537613"/>
      <w:bookmarkStart w:id="131" w:name="_Toc379537614"/>
      <w:bookmarkStart w:id="132" w:name="_Toc379537615"/>
      <w:bookmarkStart w:id="133" w:name="_Toc379537616"/>
      <w:bookmarkStart w:id="134" w:name="_Toc379537617"/>
      <w:bookmarkStart w:id="135" w:name="_Toc379537618"/>
      <w:bookmarkStart w:id="136" w:name="_Toc379537619"/>
      <w:bookmarkStart w:id="137" w:name="_Toc379537620"/>
      <w:bookmarkStart w:id="138" w:name="_Toc379537621"/>
      <w:bookmarkStart w:id="139" w:name="_Toc379537622"/>
      <w:bookmarkStart w:id="140" w:name="_Toc379537623"/>
      <w:bookmarkStart w:id="141" w:name="_Toc379537624"/>
      <w:bookmarkStart w:id="142" w:name="_Toc379537625"/>
      <w:bookmarkStart w:id="143" w:name="_Toc379537626"/>
      <w:bookmarkStart w:id="144" w:name="_Toc379537627"/>
      <w:bookmarkStart w:id="145" w:name="_Toc379537628"/>
      <w:bookmarkStart w:id="146" w:name="_Toc379537629"/>
      <w:bookmarkStart w:id="147" w:name="_Toc379537630"/>
      <w:bookmarkStart w:id="148" w:name="_Toc379537631"/>
      <w:bookmarkStart w:id="149" w:name="_Toc379537632"/>
      <w:bookmarkStart w:id="150" w:name="_Toc379537633"/>
      <w:bookmarkStart w:id="151" w:name="_Toc379537634"/>
      <w:bookmarkStart w:id="152" w:name="_Toc379537635"/>
      <w:bookmarkStart w:id="153" w:name="_Toc379537636"/>
      <w:bookmarkStart w:id="154" w:name="_Toc379537637"/>
      <w:bookmarkStart w:id="155" w:name="_Toc379537638"/>
      <w:bookmarkStart w:id="156" w:name="_Toc379537639"/>
      <w:bookmarkStart w:id="157" w:name="_Toc379537640"/>
      <w:bookmarkStart w:id="158" w:name="_Toc379537641"/>
      <w:bookmarkStart w:id="159" w:name="_Toc379537642"/>
      <w:bookmarkStart w:id="160" w:name="_Toc379537643"/>
      <w:bookmarkStart w:id="161" w:name="_Toc379537644"/>
      <w:bookmarkStart w:id="162" w:name="_Toc379537645"/>
      <w:bookmarkStart w:id="163" w:name="_Toc379537646"/>
      <w:bookmarkStart w:id="164" w:name="_Toc379537647"/>
      <w:bookmarkStart w:id="165" w:name="_Toc379537648"/>
      <w:bookmarkStart w:id="166" w:name="_Toc379537649"/>
      <w:bookmarkStart w:id="167" w:name="_Toc379537650"/>
      <w:bookmarkStart w:id="168" w:name="_Toc379537651"/>
      <w:bookmarkStart w:id="169" w:name="_Toc379537652"/>
      <w:bookmarkStart w:id="170" w:name="_Toc379537653"/>
      <w:bookmarkStart w:id="171" w:name="_Toc379537654"/>
      <w:bookmarkStart w:id="172" w:name="_Ref377462760"/>
      <w:bookmarkStart w:id="173" w:name="_Toc377463021"/>
      <w:bookmarkStart w:id="174" w:name="_Ref377463529"/>
      <w:bookmarkStart w:id="175" w:name="_Toc382492809"/>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r w:rsidRPr="00981B61">
        <w:rPr>
          <w:rFonts w:asciiTheme="minorHAnsi" w:hAnsiTheme="minorHAnsi"/>
        </w:rPr>
        <w:t>Prerequisites</w:t>
      </w:r>
      <w:bookmarkEnd w:id="172"/>
      <w:bookmarkEnd w:id="173"/>
      <w:bookmarkEnd w:id="174"/>
      <w:bookmarkEnd w:id="175"/>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5A2455" w:rsidP="006900EA">
      <w:r>
        <w:t>Continue to Section 3 of this document which describes the steps necessary to install the NGDS Sof</w:t>
      </w:r>
      <w:r>
        <w:t>t</w:t>
      </w:r>
      <w:r>
        <w:t xml:space="preserve">ware Stack as a </w:t>
      </w:r>
      <w:r>
        <w:rPr>
          <w:b/>
        </w:rPr>
        <w:t>publisher</w:t>
      </w:r>
      <w:r>
        <w:t xml:space="preserve"> node</w:t>
      </w:r>
      <w:r w:rsidRPr="005E68DF">
        <w:t>.</w:t>
      </w:r>
      <w:r>
        <w:t xml:space="preserve"> For those strictly using Windows OS, </w:t>
      </w:r>
      <w:r w:rsidR="00793177">
        <w:t>Appendix A</w:t>
      </w:r>
      <w:r w:rsidR="006900EA" w:rsidRPr="005E68DF">
        <w:t xml:space="preserve"> of this document d</w:t>
      </w:r>
      <w:r w:rsidR="006900EA" w:rsidRPr="005E68DF">
        <w:t>e</w:t>
      </w:r>
      <w:r w:rsidR="002B2D80">
        <w:t>scribes preliminary</w:t>
      </w:r>
      <w:r w:rsidR="006900EA" w:rsidRPr="005E68DF">
        <w:t xml:space="preserve"> steps to create your own virtual </w:t>
      </w:r>
      <w:r w:rsidR="00C36D3F">
        <w:t>machine</w:t>
      </w:r>
      <w:r w:rsidR="00AE3578">
        <w:t xml:space="preserve"> and in</w:t>
      </w:r>
      <w:r w:rsidR="00431997">
        <w:t>stall Ubuntu Linux</w:t>
      </w:r>
      <w:r>
        <w:t xml:space="preserve"> using Oracle VM Virtual Box (free download).</w:t>
      </w:r>
      <w:r w:rsidR="00431997">
        <w:t xml:space="preserve"> </w:t>
      </w:r>
    </w:p>
    <w:p w:rsidR="006D43CC" w:rsidRPr="00415183" w:rsidRDefault="006D43CC" w:rsidP="00415183">
      <w:pPr>
        <w:pStyle w:val="Heading1"/>
        <w:spacing w:before="0" w:after="100" w:line="240" w:lineRule="auto"/>
        <w:rPr>
          <w:rFonts w:asciiTheme="minorHAnsi" w:hAnsiTheme="minorHAnsi"/>
        </w:rPr>
      </w:pPr>
      <w:bookmarkStart w:id="176" w:name="_Toc379537656"/>
      <w:bookmarkStart w:id="177" w:name="_Toc379537657"/>
      <w:bookmarkStart w:id="178" w:name="_Toc379537658"/>
      <w:bookmarkStart w:id="179" w:name="_Toc379537659"/>
      <w:bookmarkStart w:id="180" w:name="_Toc379537660"/>
      <w:bookmarkStart w:id="181" w:name="_Toc379537661"/>
      <w:bookmarkStart w:id="182" w:name="_Toc379537691"/>
      <w:bookmarkStart w:id="183" w:name="_Toc378853151"/>
      <w:bookmarkStart w:id="184" w:name="_Toc379537692"/>
      <w:bookmarkStart w:id="185" w:name="_Ref377462812"/>
      <w:bookmarkStart w:id="186" w:name="_Toc377463032"/>
      <w:bookmarkStart w:id="187" w:name="_Toc382492810"/>
      <w:bookmarkEnd w:id="176"/>
      <w:bookmarkEnd w:id="177"/>
      <w:bookmarkEnd w:id="178"/>
      <w:bookmarkEnd w:id="179"/>
      <w:bookmarkEnd w:id="180"/>
      <w:bookmarkEnd w:id="181"/>
      <w:bookmarkEnd w:id="182"/>
      <w:bookmarkEnd w:id="183"/>
      <w:bookmarkEnd w:id="184"/>
      <w:r w:rsidRPr="00415183">
        <w:rPr>
          <w:rFonts w:asciiTheme="minorHAnsi" w:hAnsiTheme="minorHAnsi"/>
        </w:rPr>
        <w:t>Install the NGDS Software Stack</w:t>
      </w:r>
      <w:bookmarkEnd w:id="185"/>
      <w:bookmarkEnd w:id="186"/>
      <w:bookmarkEnd w:id="187"/>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lastRenderedPageBreak/>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2D24FD">
        <w:rPr>
          <w:rFonts w:asciiTheme="minorHAnsi" w:hAnsiTheme="minorHAnsi"/>
        </w:rPr>
        <w:t xml:space="preserve"> and</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must be installed manually</w:t>
      </w:r>
      <w:r w:rsidR="002174C9">
        <w:rPr>
          <w:rFonts w:asciiTheme="minorHAnsi" w:hAnsiTheme="minorHAnsi"/>
        </w:rPr>
        <w:t xml:space="preserve"> (see </w:t>
      </w:r>
      <w:r w:rsidR="00286DBF">
        <w:rPr>
          <w:rFonts w:asciiTheme="minorHAnsi" w:hAnsiTheme="minorHAnsi"/>
        </w:rPr>
        <w:t>Sec</w:t>
      </w:r>
      <w:r w:rsidR="008E7191">
        <w:rPr>
          <w:rFonts w:asciiTheme="minorHAnsi" w:hAnsiTheme="minorHAnsi"/>
        </w:rPr>
        <w:t>tion 3</w:t>
      </w:r>
      <w:r w:rsidR="00286DBF">
        <w:rPr>
          <w:rFonts w:asciiTheme="minorHAnsi" w:hAnsiTheme="minorHAnsi"/>
        </w:rPr>
        <w:t>.2</w:t>
      </w:r>
      <w:r w:rsidR="002D24FD">
        <w:rPr>
          <w:rFonts w:asciiTheme="minorHAnsi" w:hAnsiTheme="minorHAnsi"/>
        </w:rPr>
        <w:t>).</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6D4CC034" wp14:editId="34768ED7">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 xml:space="preserve">Ubuntu </w:t>
                                  </w:r>
                                </w:p>
                                <w:p w:rsidR="00625ABB" w:rsidRPr="0017463B" w:rsidRDefault="00625ABB"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GDAL</w:t>
                                  </w:r>
                                </w:p>
                                <w:p w:rsidR="00625ABB" w:rsidRPr="0017463B" w:rsidRDefault="00625ABB"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NGDS</w:t>
                                  </w:r>
                                </w:p>
                                <w:p w:rsidR="00625ABB" w:rsidRPr="0017463B" w:rsidRDefault="00625ABB" w:rsidP="0017463B">
                                  <w:pPr>
                                    <w:spacing w:after="0" w:line="240" w:lineRule="auto"/>
                                    <w:contextualSpacing/>
                                    <w:jc w:val="center"/>
                                    <w:rPr>
                                      <w:sz w:val="12"/>
                                    </w:rPr>
                                  </w:pPr>
                                  <w:r w:rsidRPr="0017463B">
                                    <w:rPr>
                                      <w:sz w:val="12"/>
                                    </w:rPr>
                                    <w:t>Harvester</w:t>
                                  </w:r>
                                </w:p>
                                <w:p w:rsidR="00625ABB" w:rsidRPr="0017463B" w:rsidRDefault="00625ABB"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Java Development Kit</w:t>
                                  </w:r>
                                </w:p>
                                <w:p w:rsidR="00625ABB" w:rsidRPr="0017463B" w:rsidRDefault="00625ABB"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 xml:space="preserve">Postgres </w:t>
                                  </w:r>
                                </w:p>
                                <w:p w:rsidR="00625ABB" w:rsidRPr="0017463B" w:rsidRDefault="00625ABB"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Apache Tomcat</w:t>
                                  </w:r>
                                </w:p>
                                <w:p w:rsidR="00625ABB" w:rsidRPr="0017463B" w:rsidRDefault="00625ABB"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DatastoreR</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D03A8A" w:rsidRDefault="00625ABB" w:rsidP="0017463B">
                                  <w:pPr>
                                    <w:spacing w:after="0" w:line="240" w:lineRule="auto"/>
                                    <w:contextualSpacing/>
                                    <w:jc w:val="center"/>
                                    <w:rPr>
                                      <w:sz w:val="12"/>
                                    </w:rPr>
                                  </w:pPr>
                                  <w:r>
                                    <w:rPr>
                                      <w:sz w:val="12"/>
                                    </w:rPr>
                                    <w:t>Datastore</w:t>
                                  </w:r>
                                </w:p>
                                <w:p w:rsidR="00625ABB" w:rsidRPr="0017463B" w:rsidRDefault="00625ABB"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D03A8A" w:rsidRDefault="00625ABB" w:rsidP="0017463B">
                                  <w:pPr>
                                    <w:spacing w:after="0" w:line="240" w:lineRule="auto"/>
                                    <w:contextualSpacing/>
                                    <w:jc w:val="center"/>
                                    <w:rPr>
                                      <w:sz w:val="12"/>
                                    </w:rPr>
                                  </w:pPr>
                                  <w:r>
                                    <w:rPr>
                                      <w:sz w:val="12"/>
                                    </w:rPr>
                                    <w:t>NGDS</w:t>
                                  </w:r>
                                </w:p>
                                <w:p w:rsidR="00625ABB" w:rsidRPr="0017463B" w:rsidRDefault="00625ABB"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Spatial</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Importlib</w:t>
                                  </w:r>
                                </w:p>
                                <w:p w:rsidR="00625ABB" w:rsidRPr="0017463B" w:rsidRDefault="00625ABB"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Default="00625ABB" w:rsidP="0017463B">
                                  <w:pPr>
                                    <w:spacing w:after="0" w:line="240" w:lineRule="auto"/>
                                    <w:contextualSpacing/>
                                    <w:jc w:val="center"/>
                                    <w:rPr>
                                      <w:sz w:val="12"/>
                                    </w:rPr>
                                  </w:pPr>
                                  <w:r>
                                    <w:rPr>
                                      <w:sz w:val="12"/>
                                    </w:rPr>
                                    <w:t>Apache</w:t>
                                  </w:r>
                                </w:p>
                                <w:p w:rsidR="00625ABB" w:rsidRPr="0017463B" w:rsidRDefault="00625ABB"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25ABB" w:rsidRPr="0017463B" w:rsidRDefault="00625ABB"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25ABB" w:rsidRPr="00F8738E" w:rsidRDefault="00625ABB" w:rsidP="00415183">
                              <w:pPr>
                                <w:pStyle w:val="Caption"/>
                                <w:jc w:val="center"/>
                                <w:rPr>
                                  <w:noProof/>
                                </w:rPr>
                              </w:pPr>
                              <w:bookmarkStart w:id="188" w:name="_Toc382558280"/>
                              <w:r>
                                <w:t xml:space="preserve">Figure </w:t>
                              </w:r>
                              <w:fldSimple w:instr=" SEQ Figure \* ARABIC ">
                                <w:r>
                                  <w:rPr>
                                    <w:noProof/>
                                  </w:rPr>
                                  <w:t>1</w:t>
                                </w:r>
                              </w:fldSimple>
                              <w:r>
                                <w:t>: NGDS Software Stack in Production Mode</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25ABB" w:rsidRPr="0017463B" w:rsidRDefault="00625ABB"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25ABB" w:rsidRPr="0017463B" w:rsidRDefault="00625ABB"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 xml:space="preserve">Ubuntu </w:t>
                            </w:r>
                          </w:p>
                          <w:p w:rsidR="00625ABB" w:rsidRPr="0017463B" w:rsidRDefault="00625ABB"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GDAL</w:t>
                            </w:r>
                          </w:p>
                          <w:p w:rsidR="00625ABB" w:rsidRPr="0017463B" w:rsidRDefault="00625ABB"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NGDS</w:t>
                            </w:r>
                          </w:p>
                          <w:p w:rsidR="00625ABB" w:rsidRPr="0017463B" w:rsidRDefault="00625ABB" w:rsidP="0017463B">
                            <w:pPr>
                              <w:spacing w:after="0" w:line="240" w:lineRule="auto"/>
                              <w:contextualSpacing/>
                              <w:jc w:val="center"/>
                              <w:rPr>
                                <w:sz w:val="12"/>
                              </w:rPr>
                            </w:pPr>
                            <w:r w:rsidRPr="0017463B">
                              <w:rPr>
                                <w:sz w:val="12"/>
                              </w:rPr>
                              <w:t>Harvester</w:t>
                            </w:r>
                          </w:p>
                          <w:p w:rsidR="00625ABB" w:rsidRPr="0017463B" w:rsidRDefault="00625ABB"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Java Development Kit</w:t>
                            </w:r>
                          </w:p>
                          <w:p w:rsidR="00625ABB" w:rsidRPr="0017463B" w:rsidRDefault="00625ABB"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 xml:space="preserve">Postgres </w:t>
                            </w:r>
                          </w:p>
                          <w:p w:rsidR="00625ABB" w:rsidRPr="0017463B" w:rsidRDefault="00625ABB"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Apache Tomcat</w:t>
                            </w:r>
                          </w:p>
                          <w:p w:rsidR="00625ABB" w:rsidRPr="0017463B" w:rsidRDefault="00625ABB"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25ABB" w:rsidRPr="0017463B" w:rsidRDefault="00625ABB"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25ABB" w:rsidRDefault="00625ABB" w:rsidP="0017463B">
                            <w:pPr>
                              <w:spacing w:after="0" w:line="240" w:lineRule="auto"/>
                              <w:contextualSpacing/>
                              <w:jc w:val="center"/>
                              <w:rPr>
                                <w:sz w:val="12"/>
                              </w:rPr>
                            </w:pPr>
                            <w:r>
                              <w:rPr>
                                <w:sz w:val="12"/>
                              </w:rPr>
                              <w:t>DatastoreR</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25ABB" w:rsidRPr="00D03A8A" w:rsidRDefault="00625ABB" w:rsidP="0017463B">
                            <w:pPr>
                              <w:spacing w:after="0" w:line="240" w:lineRule="auto"/>
                              <w:contextualSpacing/>
                              <w:jc w:val="center"/>
                              <w:rPr>
                                <w:sz w:val="12"/>
                              </w:rPr>
                            </w:pPr>
                            <w:r>
                              <w:rPr>
                                <w:sz w:val="12"/>
                              </w:rPr>
                              <w:t>Datastore</w:t>
                            </w:r>
                          </w:p>
                          <w:p w:rsidR="00625ABB" w:rsidRPr="0017463B" w:rsidRDefault="00625ABB"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25ABB" w:rsidRPr="00D03A8A" w:rsidRDefault="00625ABB" w:rsidP="0017463B">
                            <w:pPr>
                              <w:spacing w:after="0" w:line="240" w:lineRule="auto"/>
                              <w:contextualSpacing/>
                              <w:jc w:val="center"/>
                              <w:rPr>
                                <w:sz w:val="12"/>
                              </w:rPr>
                            </w:pPr>
                            <w:r>
                              <w:rPr>
                                <w:sz w:val="12"/>
                              </w:rPr>
                              <w:t>NGDS</w:t>
                            </w:r>
                          </w:p>
                          <w:p w:rsidR="00625ABB" w:rsidRPr="0017463B" w:rsidRDefault="00625ABB"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25ABB" w:rsidRDefault="00625ABB" w:rsidP="0017463B">
                            <w:pPr>
                              <w:spacing w:after="0" w:line="240" w:lineRule="auto"/>
                              <w:contextualSpacing/>
                              <w:jc w:val="center"/>
                              <w:rPr>
                                <w:sz w:val="12"/>
                              </w:rPr>
                            </w:pPr>
                            <w:r>
                              <w:rPr>
                                <w:sz w:val="12"/>
                              </w:rPr>
                              <w:t>Spatial</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25ABB" w:rsidRDefault="00625ABB" w:rsidP="0017463B">
                            <w:pPr>
                              <w:spacing w:after="0" w:line="240" w:lineRule="auto"/>
                              <w:contextualSpacing/>
                              <w:jc w:val="center"/>
                              <w:rPr>
                                <w:sz w:val="12"/>
                              </w:rPr>
                            </w:pPr>
                            <w:r>
                              <w:rPr>
                                <w:sz w:val="12"/>
                              </w:rPr>
                              <w:t>Importlib</w:t>
                            </w:r>
                          </w:p>
                          <w:p w:rsidR="00625ABB" w:rsidRPr="0017463B" w:rsidRDefault="00625ABB"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25ABB" w:rsidRDefault="00625ABB" w:rsidP="0017463B">
                            <w:pPr>
                              <w:spacing w:after="0" w:line="240" w:lineRule="auto"/>
                              <w:contextualSpacing/>
                              <w:jc w:val="center"/>
                              <w:rPr>
                                <w:sz w:val="12"/>
                              </w:rPr>
                            </w:pPr>
                            <w:r>
                              <w:rPr>
                                <w:sz w:val="12"/>
                              </w:rPr>
                              <w:t>Apache</w:t>
                            </w:r>
                          </w:p>
                          <w:p w:rsidR="00625ABB" w:rsidRPr="0017463B" w:rsidRDefault="00625ABB"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25ABB" w:rsidRPr="0017463B" w:rsidRDefault="00625ABB"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25ABB" w:rsidRPr="00F8738E" w:rsidRDefault="00625ABB" w:rsidP="00415183">
                        <w:pPr>
                          <w:pStyle w:val="Caption"/>
                          <w:jc w:val="center"/>
                          <w:rPr>
                            <w:noProof/>
                          </w:rPr>
                        </w:pPr>
                        <w:bookmarkStart w:id="189" w:name="_Toc382558280"/>
                        <w:r>
                          <w:t xml:space="preserve">Figure </w:t>
                        </w:r>
                        <w:fldSimple w:instr=" SEQ Figure \* ARABIC ">
                          <w:r>
                            <w:rPr>
                              <w:noProof/>
                            </w:rPr>
                            <w:t>1</w:t>
                          </w:r>
                        </w:fldSimple>
                        <w:r>
                          <w:t>: NGDS Software Stack in Production Mode</w:t>
                        </w:r>
                        <w:bookmarkEnd w:id="189"/>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Default="006D43CC" w:rsidP="00415183">
      <w:pPr>
        <w:pStyle w:val="Body"/>
        <w:spacing w:before="0" w:after="100" w:line="240" w:lineRule="auto"/>
        <w:rPr>
          <w:rFonts w:asciiTheme="minorHAnsi" w:hAnsiTheme="minorHAnsi"/>
        </w:rPr>
      </w:pPr>
    </w:p>
    <w:p w:rsidR="002239A2" w:rsidRDefault="002239A2" w:rsidP="00415183">
      <w:pPr>
        <w:pStyle w:val="Body"/>
        <w:spacing w:before="0" w:after="100" w:line="240" w:lineRule="auto"/>
        <w:rPr>
          <w:rFonts w:asciiTheme="minorHAnsi" w:hAnsiTheme="minorHAnsi"/>
        </w:rPr>
      </w:pPr>
    </w:p>
    <w:p w:rsidR="002239A2" w:rsidRPr="00415183" w:rsidRDefault="002239A2"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0" w:name="_Toc380693532"/>
      <w:bookmarkStart w:id="191" w:name="_Toc380693721"/>
      <w:bookmarkStart w:id="192" w:name="_Toc380696934"/>
      <w:bookmarkStart w:id="193" w:name="_Toc380734604"/>
      <w:bookmarkStart w:id="194" w:name="_Toc380756483"/>
      <w:bookmarkStart w:id="195" w:name="_Toc382489324"/>
      <w:bookmarkStart w:id="196" w:name="_Toc382491049"/>
      <w:bookmarkStart w:id="197" w:name="_Toc382492811"/>
      <w:bookmarkEnd w:id="190"/>
      <w:bookmarkEnd w:id="191"/>
      <w:bookmarkEnd w:id="192"/>
      <w:bookmarkEnd w:id="193"/>
      <w:bookmarkEnd w:id="194"/>
      <w:bookmarkEnd w:id="195"/>
      <w:bookmarkEnd w:id="196"/>
      <w:bookmarkEnd w:id="197"/>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8" w:name="_Toc380693722"/>
      <w:bookmarkStart w:id="199" w:name="_Toc380696935"/>
      <w:bookmarkStart w:id="200" w:name="_Toc380734605"/>
      <w:bookmarkStart w:id="201" w:name="_Toc380756484"/>
      <w:bookmarkStart w:id="202" w:name="_Toc382489325"/>
      <w:bookmarkStart w:id="203" w:name="_Toc382491050"/>
      <w:bookmarkStart w:id="204" w:name="_Toc382492812"/>
      <w:bookmarkEnd w:id="198"/>
      <w:bookmarkEnd w:id="199"/>
      <w:bookmarkEnd w:id="200"/>
      <w:bookmarkEnd w:id="201"/>
      <w:bookmarkEnd w:id="202"/>
      <w:bookmarkEnd w:id="203"/>
      <w:bookmarkEnd w:id="204"/>
    </w:p>
    <w:p w:rsidR="007A6178" w:rsidRPr="006A47B1" w:rsidRDefault="007A6178" w:rsidP="000D2F9F">
      <w:pPr>
        <w:pStyle w:val="Heading2"/>
        <w:numPr>
          <w:ilvl w:val="1"/>
          <w:numId w:val="30"/>
        </w:numPr>
        <w:rPr>
          <w:bCs w:val="0"/>
          <w:noProof/>
        </w:rPr>
      </w:pPr>
      <w:bookmarkStart w:id="205" w:name="_Toc382492813"/>
      <w:r>
        <w:rPr>
          <w:bCs w:val="0"/>
          <w:noProof/>
        </w:rPr>
        <w:t>Update Apt-Get</w:t>
      </w:r>
      <w:bookmarkEnd w:id="205"/>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r w:rsidR="008E7191">
        <w:rPr>
          <w:rFonts w:asciiTheme="minorHAnsi" w:hAnsiTheme="minorHAnsi"/>
        </w:rPr>
        <w:t>.</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B4E64" w:rsidRPr="00282010" w:rsidRDefault="005B1E9A" w:rsidP="00282010">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update</w:t>
            </w:r>
          </w:p>
          <w:p w:rsidR="009E41DE" w:rsidRPr="00415183" w:rsidRDefault="005B1E9A" w:rsidP="00415183">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009B4E64" w:rsidRPr="00282010">
              <w:rPr>
                <w:rFonts w:ascii="Courier New" w:hAnsi="Courier New" w:cs="Courier New"/>
              </w:rPr>
              <w:t>sudo apt-get upgrade</w:t>
            </w:r>
          </w:p>
        </w:tc>
      </w:tr>
    </w:tbl>
    <w:p w:rsidR="009E1A8C" w:rsidRPr="00415183" w:rsidRDefault="009E1A8C" w:rsidP="00415183">
      <w:pPr>
        <w:pStyle w:val="Body"/>
        <w:spacing w:before="0" w:after="100" w:line="240" w:lineRule="auto"/>
        <w:rPr>
          <w:rFonts w:asciiTheme="minorHAnsi" w:hAnsiTheme="minorHAnsi"/>
        </w:rPr>
      </w:pPr>
    </w:p>
    <w:p w:rsidR="001B1EFE" w:rsidRPr="002D24FD" w:rsidRDefault="001B1EFE" w:rsidP="000D2F9F">
      <w:pPr>
        <w:pStyle w:val="Heading2"/>
        <w:numPr>
          <w:ilvl w:val="1"/>
          <w:numId w:val="30"/>
        </w:numPr>
        <w:ind w:left="0" w:firstLine="0"/>
        <w:rPr>
          <w:bCs w:val="0"/>
          <w:noProof/>
        </w:rPr>
      </w:pPr>
      <w:bookmarkStart w:id="206" w:name="_Toc382492814"/>
      <w:r w:rsidRPr="002D24FD">
        <w:rPr>
          <w:bCs w:val="0"/>
          <w:noProof/>
        </w:rPr>
        <w:t>Install</w:t>
      </w:r>
      <w:r w:rsidR="00D83AD1">
        <w:rPr>
          <w:bCs w:val="0"/>
          <w:noProof/>
        </w:rPr>
        <w:t xml:space="preserve"> Git and</w:t>
      </w:r>
      <w:r w:rsidRPr="002D24FD">
        <w:rPr>
          <w:bCs w:val="0"/>
          <w:noProof/>
        </w:rPr>
        <w:t xml:space="preserve"> a Java Development Kit (JDK)</w:t>
      </w:r>
      <w:bookmarkEnd w:id="206"/>
    </w:p>
    <w:p w:rsidR="006D43CC" w:rsidRPr="008E7191" w:rsidRDefault="002D24FD" w:rsidP="00415183">
      <w:pPr>
        <w:pStyle w:val="Body"/>
        <w:spacing w:before="0" w:after="100" w:line="240" w:lineRule="auto"/>
        <w:rPr>
          <w:rFonts w:asciiTheme="minorHAnsi" w:hAnsiTheme="minorHAnsi"/>
        </w:rPr>
      </w:pPr>
      <w:r w:rsidRPr="002239A2">
        <w:rPr>
          <w:rFonts w:asciiTheme="minorHAnsi" w:hAnsiTheme="minorHAnsi"/>
        </w:rPr>
        <w:t xml:space="preserve">To install the </w:t>
      </w:r>
      <w:r w:rsidRPr="002239A2">
        <w:rPr>
          <w:rFonts w:asciiTheme="minorHAnsi" w:hAnsiTheme="minorHAnsi"/>
          <w:b/>
        </w:rPr>
        <w:t>git</w:t>
      </w:r>
      <w:r w:rsidRPr="002239A2">
        <w:rPr>
          <w:rFonts w:asciiTheme="minorHAnsi" w:hAnsiTheme="minorHAnsi"/>
        </w:rPr>
        <w:t xml:space="preserve"> program and </w:t>
      </w:r>
      <w:r w:rsidRPr="002239A2">
        <w:rPr>
          <w:rFonts w:asciiTheme="minorHAnsi" w:hAnsiTheme="minorHAnsi"/>
          <w:b/>
        </w:rPr>
        <w:t>JDK</w:t>
      </w:r>
      <w:r w:rsidRPr="002239A2">
        <w:rPr>
          <w:rFonts w:asciiTheme="minorHAnsi" w:hAnsiTheme="minorHAnsi"/>
        </w:rPr>
        <w:t xml:space="preserve">, make sure you are logged in as </w:t>
      </w:r>
      <w:r w:rsidRPr="002239A2">
        <w:rPr>
          <w:rFonts w:asciiTheme="minorHAnsi" w:hAnsiTheme="minorHAnsi"/>
          <w:b/>
        </w:rPr>
        <w:t>ngds</w:t>
      </w:r>
      <w:r w:rsidRPr="002239A2">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981B61" w:rsidTr="005B5568">
        <w:tc>
          <w:tcPr>
            <w:tcW w:w="9576" w:type="dxa"/>
            <w:shd w:val="pct5" w:color="auto" w:fill="auto"/>
          </w:tcPr>
          <w:p w:rsidR="007E5C8B" w:rsidRDefault="007E5C8B" w:rsidP="005C10FA">
            <w:pPr>
              <w:spacing w:after="0"/>
              <w:rPr>
                <w:rFonts w:ascii="Courier New" w:hAnsi="Courier New" w:cs="Courier New"/>
              </w:rPr>
            </w:pPr>
            <w:r>
              <w:rPr>
                <w:rFonts w:ascii="Courier New" w:hAnsi="Courier New" w:cs="Courier New"/>
              </w:rPr>
              <w:t>%  cd ~ngds</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purge openjdk*</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software-properties-common python-software-properties git git-core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add-apt-repository -y ppa:webupd8team/java</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update</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-y install oracle-java6-installer</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cd /usr/lib/jvm/java-6-oracle</w:t>
            </w:r>
          </w:p>
          <w:p w:rsidR="002D24FD" w:rsidRPr="00852112" w:rsidRDefault="002D24FD" w:rsidP="005C10FA">
            <w:pPr>
              <w:spacing w:after="0"/>
              <w:rPr>
                <w:rFonts w:ascii="Courier New" w:hAnsi="Courier New" w:cs="Courier New"/>
              </w:rPr>
            </w:pPr>
            <w:r w:rsidRPr="00C111FB">
              <w:rPr>
                <w:rFonts w:ascii="Courier New" w:hAnsi="Courier New" w:cs="Courier New"/>
              </w:rPr>
              <w:t xml:space="preserve">% </w:t>
            </w:r>
            <w:r w:rsidR="007E5C8B">
              <w:rPr>
                <w:rFonts w:ascii="Courier New" w:hAnsi="Courier New" w:cs="Courier New"/>
              </w:rPr>
              <w:t xml:space="preserve"> </w:t>
            </w:r>
            <w:r w:rsidRPr="00852112">
              <w:rPr>
                <w:rFonts w:ascii="Courier New" w:hAnsi="Courier New" w:cs="Courier New"/>
              </w:rPr>
              <w:t>sudo apt-get install curl</w:t>
            </w:r>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 xml:space="preserve">sudo curl </w:t>
            </w:r>
            <w:r w:rsidR="00852112" w:rsidRPr="005C10FA">
              <w:rPr>
                <w:rFonts w:ascii="Courier New" w:hAnsi="Courier New" w:cs="Courier New"/>
              </w:rPr>
              <w:t>–</w:t>
            </w:r>
            <w:r w:rsidRPr="005C10FA">
              <w:rPr>
                <w:rFonts w:ascii="Courier New" w:hAnsi="Courier New" w:cs="Courier New"/>
              </w:rPr>
              <w:t>O</w:t>
            </w:r>
            <w:r w:rsidR="00852112" w:rsidRPr="005C10FA">
              <w:rPr>
                <w:rFonts w:ascii="Courier New" w:hAnsi="Courier New" w:cs="Courier New"/>
              </w:rPr>
              <w:t xml:space="preserve"> </w:t>
            </w:r>
            <w:hyperlink r:id="rId30" w:history="1">
              <w:r w:rsidR="005C10FA" w:rsidRPr="005C10FA">
                <w:rPr>
                  <w:rFonts w:cs="Courier New"/>
                </w:rPr>
                <w:t>http://download.java.net/media/jai/builds/release/ 1_1_3/jai-1_1_3-lib-linux-amd64-jdk.bin</w:t>
              </w:r>
            </w:hyperlink>
          </w:p>
          <w:p w:rsidR="002D24FD" w:rsidRPr="005C10FA"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chmod u+x jai-1_1_3-lib-linux-amd64-jdk.bin</w:t>
            </w:r>
          </w:p>
          <w:p w:rsidR="00C111FB" w:rsidRPr="00852112" w:rsidRDefault="002D24FD" w:rsidP="005C10FA">
            <w:pPr>
              <w:spacing w:after="0"/>
              <w:rPr>
                <w:rFonts w:ascii="Courier New" w:hAnsi="Courier New" w:cs="Courier New"/>
              </w:rPr>
            </w:pPr>
            <w:r w:rsidRPr="00852112">
              <w:rPr>
                <w:rFonts w:ascii="Courier New" w:hAnsi="Courier New" w:cs="Courier New"/>
              </w:rPr>
              <w:t xml:space="preserve">% </w:t>
            </w:r>
            <w:r w:rsidR="007E5C8B">
              <w:rPr>
                <w:rFonts w:ascii="Courier New" w:hAnsi="Courier New" w:cs="Courier New"/>
              </w:rPr>
              <w:t xml:space="preserve"> </w:t>
            </w:r>
            <w:r w:rsidRPr="005C10FA">
              <w:rPr>
                <w:rFonts w:ascii="Courier New" w:hAnsi="Courier New" w:cs="Courier New"/>
              </w:rPr>
              <w:t>sudo ./jai-1_1_3-lib-linux-amd64-jdk.bin</w:t>
            </w:r>
          </w:p>
        </w:tc>
      </w:tr>
    </w:tbl>
    <w:p w:rsidR="00433647" w:rsidRPr="00981B61" w:rsidRDefault="00433647" w:rsidP="00415183">
      <w:pPr>
        <w:pStyle w:val="Body"/>
        <w:spacing w:before="0" w:after="100" w:line="240" w:lineRule="auto"/>
        <w:rPr>
          <w:rFonts w:asciiTheme="minorHAnsi" w:hAnsiTheme="minorHAnsi"/>
          <w:highlight w:val="yellow"/>
        </w:rPr>
      </w:pPr>
    </w:p>
    <w:p w:rsidR="00623D11" w:rsidRPr="006A47B1" w:rsidRDefault="00623D11" w:rsidP="000D2F9F">
      <w:pPr>
        <w:pStyle w:val="Heading2"/>
        <w:numPr>
          <w:ilvl w:val="1"/>
          <w:numId w:val="30"/>
        </w:numPr>
        <w:ind w:left="0" w:firstLine="0"/>
        <w:rPr>
          <w:bCs w:val="0"/>
          <w:noProof/>
        </w:rPr>
      </w:pPr>
      <w:bookmarkStart w:id="207" w:name="_Toc379537697"/>
      <w:bookmarkStart w:id="208" w:name="_Toc379537698"/>
      <w:bookmarkStart w:id="209" w:name="_Toc382492815"/>
      <w:bookmarkEnd w:id="207"/>
      <w:bookmarkEnd w:id="208"/>
      <w:r>
        <w:rPr>
          <w:bCs w:val="0"/>
          <w:noProof/>
        </w:rPr>
        <w:t>Obtain the NGDS Software Stack Installation Files</w:t>
      </w:r>
      <w:bookmarkEnd w:id="209"/>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0" w:name="_Toc379537700"/>
      <w:bookmarkStart w:id="211" w:name="_Toc382492816"/>
      <w:bookmarkEnd w:id="210"/>
      <w:r>
        <w:rPr>
          <w:bCs w:val="0"/>
          <w:noProof/>
        </w:rPr>
        <w:t>Set Installation Parameters</w:t>
      </w:r>
      <w:bookmarkEnd w:id="211"/>
    </w:p>
    <w:p w:rsidR="00CC5A1D" w:rsidRDefault="00CC5A1D" w:rsidP="00415183">
      <w:pPr>
        <w:pStyle w:val="Body"/>
        <w:spacing w:before="0" w:after="100" w:line="240" w:lineRule="auto"/>
        <w:rPr>
          <w:rFonts w:asciiTheme="minorHAnsi" w:hAnsiTheme="minorHAnsi"/>
        </w:rPr>
      </w:pPr>
      <w:r>
        <w:rPr>
          <w:rFonts w:asciiTheme="minorHAnsi" w:hAnsiTheme="minorHAnsi"/>
        </w:rPr>
        <w:t xml:space="preserve">Before running the NGDS Software Stack installation script, you will need to </w:t>
      </w:r>
      <w:r w:rsidR="009C1D85">
        <w:rPr>
          <w:rFonts w:asciiTheme="minorHAnsi" w:hAnsiTheme="minorHAnsi"/>
        </w:rPr>
        <w:t xml:space="preserve">ensure </w:t>
      </w:r>
      <w:r>
        <w:rPr>
          <w:rFonts w:asciiTheme="minorHAnsi" w:hAnsiTheme="minorHAnsi"/>
        </w:rPr>
        <w:t>specif</w:t>
      </w:r>
      <w:r w:rsidR="009C1D85">
        <w:rPr>
          <w:rFonts w:asciiTheme="minorHAnsi" w:hAnsiTheme="minorHAnsi"/>
        </w:rPr>
        <w:t>ic</w:t>
      </w:r>
      <w:r>
        <w:rPr>
          <w:rFonts w:asciiTheme="minorHAnsi" w:hAnsiTheme="minorHAnsi"/>
        </w:rPr>
        <w:t xml:space="preserve">  required installation paramaeters</w:t>
      </w:r>
      <w:r w:rsidR="005861EC">
        <w:rPr>
          <w:rFonts w:asciiTheme="minorHAnsi" w:hAnsiTheme="minorHAnsi"/>
        </w:rPr>
        <w:t xml:space="preserve"> exist</w:t>
      </w:r>
      <w:r>
        <w:rPr>
          <w:rFonts w:asciiTheme="minorHAnsi" w:hAnsiTheme="minorHAnsi"/>
        </w:rPr>
        <w:t>.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E30029" w:rsidRDefault="00E30029" w:rsidP="00E30029">
      <w:pPr>
        <w:pStyle w:val="Body"/>
        <w:spacing w:before="0" w:after="100" w:line="240" w:lineRule="auto"/>
        <w:rPr>
          <w:rFonts w:asciiTheme="minorHAnsi" w:hAnsiTheme="minorHAnsi"/>
        </w:rPr>
      </w:pPr>
      <w:r>
        <w:rPr>
          <w:rFonts w:asciiTheme="minorHAnsi" w:hAnsiTheme="minorHAnsi"/>
        </w:rPr>
        <w:t>Use a text editor to edit the following file:</w:t>
      </w:r>
    </w:p>
    <w:p w:rsidR="00E30029" w:rsidRDefault="00E30029" w:rsidP="00415183">
      <w:pPr>
        <w:pStyle w:val="Body"/>
        <w:spacing w:before="0" w:after="100" w:line="240" w:lineRule="auto"/>
        <w:rPr>
          <w:rFonts w:asciiTheme="minorHAnsi" w:hAnsiTheme="minorHAnsi"/>
        </w:rPr>
      </w:pPr>
      <w:r>
        <w:rPr>
          <w:rFonts w:asciiTheme="minorHAnsi" w:hAnsiTheme="minorHAnsi"/>
        </w:rPr>
        <w:tab/>
      </w:r>
      <w:r w:rsidRPr="00415183">
        <w:rPr>
          <w:rFonts w:asciiTheme="minorHAnsi" w:hAnsiTheme="minorHAnsi"/>
        </w:rPr>
        <w:t>install-ngds.sh</w:t>
      </w:r>
    </w:p>
    <w:tbl>
      <w:tblPr>
        <w:tblStyle w:val="TableGrid"/>
        <w:tblW w:w="0" w:type="auto"/>
        <w:tblLook w:val="04A0" w:firstRow="1" w:lastRow="0" w:firstColumn="1" w:lastColumn="0" w:noHBand="0" w:noVBand="1"/>
      </w:tblPr>
      <w:tblGrid>
        <w:gridCol w:w="9576"/>
      </w:tblGrid>
      <w:tr w:rsidR="00AB4226" w:rsidRPr="00C03A67" w:rsidTr="00D01FB3">
        <w:tc>
          <w:tcPr>
            <w:tcW w:w="9576" w:type="dxa"/>
            <w:shd w:val="pct5" w:color="auto" w:fill="auto"/>
          </w:tcPr>
          <w:p w:rsidR="00405A7F" w:rsidRDefault="00405A7F" w:rsidP="00405A7F">
            <w:pPr>
              <w:pStyle w:val="HTMLPreformatted"/>
            </w:pPr>
            <w:r w:rsidRPr="000A10C2">
              <w:lastRenderedPageBreak/>
              <w:t xml:space="preserve">%  </w:t>
            </w:r>
            <w:r>
              <w:rPr>
                <w:rStyle w:val="HTMLCode"/>
              </w:rPr>
              <w:t>cd ckanext-ngds/installation</w:t>
            </w:r>
          </w:p>
          <w:p w:rsidR="00AB4226" w:rsidRPr="00693D88" w:rsidRDefault="00AB4226" w:rsidP="00E30029">
            <w:pPr>
              <w:spacing w:after="0"/>
              <w:rPr>
                <w:rFonts w:ascii="Courier New" w:hAnsi="Courier New" w:cs="Courier New"/>
              </w:rPr>
            </w:pPr>
            <w:r w:rsidRPr="000A10C2">
              <w:rPr>
                <w:rFonts w:ascii="Courier New" w:hAnsi="Courier New" w:cs="Courier New"/>
              </w:rPr>
              <w:t xml:space="preserve">%  </w:t>
            </w:r>
            <w:r>
              <w:rPr>
                <w:rFonts w:ascii="Courier New" w:hAnsi="Courier New" w:cs="Courier New"/>
              </w:rPr>
              <w:t xml:space="preserve">sudo nano </w:t>
            </w:r>
            <w:r w:rsidR="00E30029">
              <w:rPr>
                <w:rFonts w:ascii="Courier New" w:hAnsi="Courier New" w:cs="Courier New"/>
              </w:rPr>
              <w:t>install-ngds.sh</w:t>
            </w:r>
          </w:p>
        </w:tc>
      </w:tr>
    </w:tbl>
    <w:p w:rsidR="00AB4226" w:rsidRDefault="00AB4226" w:rsidP="00415183">
      <w:pPr>
        <w:pStyle w:val="Body"/>
        <w:spacing w:before="0" w:after="100" w:line="240" w:lineRule="auto"/>
        <w:rPr>
          <w:rFonts w:asciiTheme="minorHAnsi" w:hAnsiTheme="minorHAnsi"/>
        </w:rPr>
      </w:pP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 xml:space="preserve">n base directory. </w:t>
      </w:r>
      <w:r w:rsidR="00A25834">
        <w:t>Appropriate d</w:t>
      </w:r>
      <w:r w:rsidRPr="005E68DF">
        <w:t>efault is: /opt/ngds</w:t>
      </w:r>
    </w:p>
    <w:p w:rsidR="009F1069" w:rsidRDefault="009F1069" w:rsidP="00415183">
      <w:pPr>
        <w:pStyle w:val="ListBullet2"/>
        <w:spacing w:after="100" w:line="240" w:lineRule="auto"/>
      </w:pPr>
      <w:r w:rsidRPr="005E68DF">
        <w:t xml:space="preserve">DEPLOYMENT_MODE </w:t>
      </w:r>
      <w:r w:rsidR="00E30029">
        <w:t xml:space="preserve">or depolyment_type: </w:t>
      </w:r>
      <w:r w:rsidR="009B7C20">
        <w:t>U</w:t>
      </w:r>
      <w:r w:rsidR="00E30029">
        <w:t>ser may c</w:t>
      </w:r>
      <w:r w:rsidRPr="005E68DF">
        <w:t xml:space="preserve">hoose between </w:t>
      </w:r>
      <w:r w:rsidRPr="005E68DF">
        <w:rPr>
          <w:i/>
        </w:rPr>
        <w:t>central</w:t>
      </w:r>
      <w:r w:rsidRPr="005E68DF">
        <w:t xml:space="preserve"> or </w:t>
      </w:r>
      <w:r w:rsidRPr="005E68DF">
        <w:rPr>
          <w:i/>
        </w:rPr>
        <w:t>node</w:t>
      </w:r>
      <w:r w:rsidRPr="005E68DF">
        <w:t xml:space="preserve"> mode. Default is: </w:t>
      </w:r>
      <w:r w:rsidRPr="005E68DF">
        <w:rPr>
          <w:i/>
        </w:rPr>
        <w:t>node</w:t>
      </w:r>
      <w:r w:rsidR="00E30029">
        <w:t xml:space="preserve">, and for the purposes of this document, </w:t>
      </w:r>
      <w:r w:rsidR="00E30029">
        <w:rPr>
          <w:i/>
        </w:rPr>
        <w:t xml:space="preserve"> node</w:t>
      </w:r>
      <w:r w:rsidR="00E30029">
        <w:t xml:space="preserve"> is the correct option.</w:t>
      </w:r>
    </w:p>
    <w:p w:rsidR="00374F46" w:rsidRPr="005E68DF" w:rsidRDefault="00374F46" w:rsidP="00415183">
      <w:pPr>
        <w:pStyle w:val="ListBullet2"/>
        <w:spacing w:after="100" w:line="240" w:lineRule="auto"/>
      </w:pPr>
      <w:r>
        <w:t>Site URL</w:t>
      </w:r>
      <w:r w:rsidR="008C4416">
        <w:t>:  site_url=’http://mynode.ngds.org’</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2" w:name="_Toc382492817"/>
      <w:r>
        <w:rPr>
          <w:bCs w:val="0"/>
          <w:noProof/>
        </w:rPr>
        <w:t>Run the Installation Script</w:t>
      </w:r>
      <w:bookmarkEnd w:id="212"/>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BC5383" w:rsidRPr="00CC5A1D" w:rsidRDefault="00CC5A1D" w:rsidP="00CC5A1D">
            <w:pPr>
              <w:spacing w:after="0"/>
              <w:rPr>
                <w:rFonts w:ascii="Courier New" w:hAnsi="Courier New" w:cs="Courier New"/>
              </w:rPr>
            </w:pPr>
            <w:r w:rsidRPr="00CC5A1D">
              <w:rPr>
                <w:rFonts w:ascii="Courier New" w:hAnsi="Courier New" w:cs="Courier New"/>
              </w:rPr>
              <w:t>%  cd tmp</w:t>
            </w:r>
            <w:r w:rsidR="00393CCF">
              <w:rPr>
                <w:rFonts w:ascii="Courier New" w:hAnsi="Courier New" w:cs="Courier New"/>
              </w:rPr>
              <w:t>/</w:t>
            </w:r>
            <w:r w:rsidR="00BC5383">
              <w:rPr>
                <w:rFonts w:ascii="Courier New" w:hAnsi="Courier New" w:cs="Courier New"/>
              </w:rPr>
              <w:t>ckanext-ngds</w:t>
            </w:r>
            <w:r w:rsidR="00393CCF">
              <w:rPr>
                <w:rFonts w:ascii="Courier New" w:hAnsi="Courier New" w:cs="Courier New"/>
              </w:rPr>
              <w:t>/</w:t>
            </w:r>
            <w:r w:rsidR="00BC5383">
              <w:rPr>
                <w:rFonts w:ascii="Courier New" w:hAnsi="Courier New" w:cs="Courier New"/>
              </w:rPr>
              <w:t>installation</w:t>
            </w:r>
          </w:p>
          <w:p w:rsidR="00CC5A1D" w:rsidRPr="00693D88" w:rsidRDefault="00CC5A1D" w:rsidP="005B5568">
            <w:pPr>
              <w:spacing w:after="0"/>
              <w:rPr>
                <w:rFonts w:ascii="Courier New" w:hAnsi="Courier New" w:cs="Courier New"/>
              </w:rPr>
            </w:pPr>
            <w:r w:rsidRPr="00CC5A1D">
              <w:rPr>
                <w:rFonts w:ascii="Courier New" w:hAnsi="Courier New" w:cs="Courier New"/>
              </w:rPr>
              <w:t>%  sudo ./install_ngds.sh</w:t>
            </w:r>
          </w:p>
        </w:tc>
      </w:tr>
    </w:tbl>
    <w:p w:rsidR="009F1069" w:rsidRDefault="009F1069" w:rsidP="00415183">
      <w:pPr>
        <w:pStyle w:val="Body"/>
        <w:spacing w:before="0" w:after="100" w:line="240" w:lineRule="auto"/>
        <w:rPr>
          <w:rFonts w:asciiTheme="minorHAnsi" w:hAnsiTheme="minorHAnsi"/>
        </w:rPr>
      </w:pPr>
    </w:p>
    <w:p w:rsidR="0057546F" w:rsidRDefault="00F73A52" w:rsidP="00415183">
      <w:pPr>
        <w:pStyle w:val="Body"/>
        <w:spacing w:before="0" w:after="100" w:line="240" w:lineRule="auto"/>
        <w:rPr>
          <w:rFonts w:asciiTheme="minorHAnsi" w:hAnsiTheme="minorHAnsi"/>
        </w:rPr>
      </w:pPr>
      <w:r>
        <w:rPr>
          <w:rFonts w:asciiTheme="minorHAnsi" w:hAnsiTheme="minorHAnsi"/>
        </w:rPr>
        <w:t>The above script will take some time to install various features and functions</w:t>
      </w:r>
      <w:r w:rsidR="0057546F">
        <w:rPr>
          <w:rFonts w:asciiTheme="minorHAnsi" w:hAnsiTheme="minorHAnsi"/>
        </w:rPr>
        <w:t>.</w:t>
      </w:r>
    </w:p>
    <w:p w:rsidR="002239A2" w:rsidRDefault="0057546F" w:rsidP="00415183">
      <w:pPr>
        <w:pStyle w:val="Body"/>
        <w:spacing w:before="0" w:after="100" w:line="240" w:lineRule="auto"/>
        <w:rPr>
          <w:rFonts w:asciiTheme="minorHAnsi" w:hAnsiTheme="minorHAnsi"/>
        </w:rPr>
      </w:pPr>
      <w:r>
        <w:rPr>
          <w:rFonts w:asciiTheme="minorHAnsi" w:hAnsiTheme="minorHAnsi"/>
        </w:rPr>
        <w:t xml:space="preserve">Note:  </w:t>
      </w:r>
      <w:r w:rsidR="00F73A52">
        <w:rPr>
          <w:rFonts w:asciiTheme="minorHAnsi" w:hAnsiTheme="minorHAnsi"/>
        </w:rPr>
        <w:t xml:space="preserve">Tomcat will need to have sufficient memory (the </w:t>
      </w:r>
      <w:r w:rsidR="009029E6">
        <w:rPr>
          <w:rFonts w:asciiTheme="minorHAnsi" w:hAnsiTheme="minorHAnsi"/>
        </w:rPr>
        <w:t>JVM needs at least 2 GB).</w:t>
      </w:r>
      <w:r w:rsidR="00020B58">
        <w:rPr>
          <w:rFonts w:asciiTheme="minorHAnsi" w:hAnsiTheme="minorHAnsi"/>
        </w:rPr>
        <w:t xml:space="preserve"> </w:t>
      </w:r>
      <w:r>
        <w:rPr>
          <w:rFonts w:asciiTheme="minorHAnsi" w:hAnsiTheme="minorHAnsi"/>
        </w:rPr>
        <w:t>It may be necessary to e</w:t>
      </w:r>
      <w:r w:rsidR="00020B58">
        <w:rPr>
          <w:rFonts w:asciiTheme="minorHAnsi" w:hAnsiTheme="minorHAnsi"/>
        </w:rPr>
        <w:t>d</w:t>
      </w:r>
      <w:r>
        <w:rPr>
          <w:rFonts w:asciiTheme="minorHAnsi" w:hAnsiTheme="minorHAnsi"/>
        </w:rPr>
        <w:t>it Tomcat’s</w:t>
      </w:r>
      <w:r w:rsidR="00020B58">
        <w:rPr>
          <w:rFonts w:asciiTheme="minorHAnsi" w:hAnsiTheme="minorHAnsi"/>
        </w:rPr>
        <w:t xml:space="preserve"> </w:t>
      </w:r>
      <w:r w:rsidR="00C374C2">
        <w:rPr>
          <w:rFonts w:asciiTheme="minorHAnsi" w:hAnsiTheme="minorHAnsi"/>
          <w:b/>
        </w:rPr>
        <w:t xml:space="preserve"> JAVA_OPTS</w:t>
      </w:r>
      <w:r w:rsidR="00020B58">
        <w:rPr>
          <w:rFonts w:asciiTheme="minorHAnsi" w:hAnsiTheme="minorHAnsi"/>
          <w:b/>
        </w:rPr>
        <w:t xml:space="preserve"> </w:t>
      </w:r>
      <w:r w:rsidR="00FF2B41">
        <w:rPr>
          <w:rFonts w:asciiTheme="minorHAnsi" w:hAnsiTheme="minorHAnsi"/>
        </w:rPr>
        <w:t xml:space="preserve">or </w:t>
      </w:r>
      <w:r w:rsidR="00FF2B41">
        <w:rPr>
          <w:rFonts w:asciiTheme="minorHAnsi" w:hAnsiTheme="minorHAnsi"/>
          <w:b/>
        </w:rPr>
        <w:t>CATALINA_OPTS</w:t>
      </w:r>
      <w:r w:rsidR="00C374C2">
        <w:rPr>
          <w:rFonts w:asciiTheme="minorHAnsi" w:hAnsiTheme="minorHAnsi"/>
          <w:b/>
        </w:rPr>
        <w:t xml:space="preserve"> </w:t>
      </w:r>
      <w:r w:rsidR="00020B58">
        <w:rPr>
          <w:rFonts w:asciiTheme="minorHAnsi" w:hAnsiTheme="minorHAnsi"/>
        </w:rPr>
        <w:t>va</w:t>
      </w:r>
      <w:r w:rsidR="00AA15F5">
        <w:rPr>
          <w:rFonts w:asciiTheme="minorHAnsi" w:hAnsiTheme="minorHAnsi"/>
        </w:rPr>
        <w:t>riable</w:t>
      </w:r>
      <w:r>
        <w:rPr>
          <w:rFonts w:asciiTheme="minorHAnsi" w:hAnsiTheme="minorHAnsi"/>
        </w:rPr>
        <w:t>; see Appendix C.3 for more information.</w:t>
      </w:r>
      <w:r w:rsidR="00AA15F5">
        <w:rPr>
          <w:rFonts w:asciiTheme="minorHAnsi" w:hAnsiTheme="minorHAnsi"/>
        </w:rPr>
        <w:t xml:space="preserve"> </w:t>
      </w: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w:t>
      </w:r>
      <w:r w:rsidR="00414541">
        <w:rPr>
          <w:rFonts w:asciiTheme="minorHAnsi" w:hAnsiTheme="minorHAnsi"/>
        </w:rPr>
        <w:t>e</w:t>
      </w:r>
      <w:r>
        <w:rPr>
          <w:rFonts w:asciiTheme="minorHAnsi" w:hAnsiTheme="minorHAnsi"/>
        </w:rPr>
        <w:t xml:space="preserve"> NGDS Software Stack</w:t>
      </w:r>
      <w:r w:rsidR="00414541">
        <w:rPr>
          <w:rFonts w:asciiTheme="minorHAnsi" w:hAnsiTheme="minorHAnsi"/>
        </w:rPr>
        <w:t xml:space="preserve"> has now been installed</w:t>
      </w:r>
      <w:r w:rsidR="00286DBF">
        <w:rPr>
          <w:rFonts w:asciiTheme="minorHAnsi" w:hAnsiTheme="minorHAnsi"/>
        </w:rPr>
        <w:t>; follow the additional steps below to complete config</w:t>
      </w:r>
      <w:r w:rsidR="00286DBF">
        <w:rPr>
          <w:rFonts w:asciiTheme="minorHAnsi" w:hAnsiTheme="minorHAnsi"/>
        </w:rPr>
        <w:t>u</w:t>
      </w:r>
      <w:r w:rsidR="00286DBF">
        <w:rPr>
          <w:rFonts w:asciiTheme="minorHAnsi" w:hAnsiTheme="minorHAnsi"/>
        </w:rPr>
        <w:t>ration of your new node.</w:t>
      </w:r>
    </w:p>
    <w:p w:rsidR="00DF4A7F" w:rsidRPr="006A47B1" w:rsidRDefault="00DF4A7F" w:rsidP="000D2F9F">
      <w:pPr>
        <w:pStyle w:val="Heading2"/>
        <w:numPr>
          <w:ilvl w:val="1"/>
          <w:numId w:val="30"/>
        </w:numPr>
        <w:ind w:left="0" w:firstLine="0"/>
        <w:rPr>
          <w:bCs w:val="0"/>
          <w:noProof/>
        </w:rPr>
      </w:pPr>
      <w:bookmarkStart w:id="213" w:name="_Toc382492818"/>
      <w:bookmarkStart w:id="214" w:name="_Toc377463039"/>
      <w:r>
        <w:rPr>
          <w:bCs w:val="0"/>
          <w:noProof/>
        </w:rPr>
        <w:t>Final Steps</w:t>
      </w:r>
      <w:bookmarkEnd w:id="213"/>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5" w:name="_Toc380693542"/>
      <w:bookmarkStart w:id="216" w:name="_Toc380693730"/>
      <w:bookmarkStart w:id="217" w:name="_Toc380696943"/>
      <w:bookmarkStart w:id="218" w:name="_Toc380734613"/>
      <w:bookmarkStart w:id="219" w:name="_Toc380756492"/>
      <w:bookmarkStart w:id="220" w:name="_Toc382489332"/>
      <w:bookmarkStart w:id="221" w:name="_Toc382491057"/>
      <w:bookmarkStart w:id="222" w:name="_Toc382492819"/>
      <w:bookmarkEnd w:id="215"/>
      <w:bookmarkEnd w:id="216"/>
      <w:bookmarkEnd w:id="217"/>
      <w:bookmarkEnd w:id="218"/>
      <w:bookmarkEnd w:id="219"/>
      <w:bookmarkEnd w:id="220"/>
      <w:bookmarkEnd w:id="221"/>
      <w:bookmarkEnd w:id="22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3" w:name="_Toc380693543"/>
      <w:bookmarkStart w:id="224" w:name="_Toc380693731"/>
      <w:bookmarkStart w:id="225" w:name="_Toc380696944"/>
      <w:bookmarkStart w:id="226" w:name="_Toc380734614"/>
      <w:bookmarkStart w:id="227" w:name="_Toc380756493"/>
      <w:bookmarkStart w:id="228" w:name="_Toc382489333"/>
      <w:bookmarkStart w:id="229" w:name="_Toc382491058"/>
      <w:bookmarkStart w:id="230" w:name="_Toc382492820"/>
      <w:bookmarkEnd w:id="223"/>
      <w:bookmarkEnd w:id="224"/>
      <w:bookmarkEnd w:id="225"/>
      <w:bookmarkEnd w:id="226"/>
      <w:bookmarkEnd w:id="227"/>
      <w:bookmarkEnd w:id="228"/>
      <w:bookmarkEnd w:id="229"/>
      <w:bookmarkEnd w:id="230"/>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1" w:name="_Toc380693544"/>
      <w:bookmarkStart w:id="232" w:name="_Toc380693732"/>
      <w:bookmarkStart w:id="233" w:name="_Toc380696945"/>
      <w:bookmarkStart w:id="234" w:name="_Toc380734615"/>
      <w:bookmarkStart w:id="235" w:name="_Toc380756494"/>
      <w:bookmarkStart w:id="236" w:name="_Toc382489334"/>
      <w:bookmarkStart w:id="237" w:name="_Toc382491059"/>
      <w:bookmarkStart w:id="238" w:name="_Toc382492821"/>
      <w:bookmarkEnd w:id="231"/>
      <w:bookmarkEnd w:id="232"/>
      <w:bookmarkEnd w:id="233"/>
      <w:bookmarkEnd w:id="234"/>
      <w:bookmarkEnd w:id="235"/>
      <w:bookmarkEnd w:id="236"/>
      <w:bookmarkEnd w:id="237"/>
      <w:bookmarkEnd w:id="238"/>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9" w:name="_Toc380693545"/>
      <w:bookmarkStart w:id="240" w:name="_Toc380693733"/>
      <w:bookmarkStart w:id="241" w:name="_Toc380696946"/>
      <w:bookmarkStart w:id="242" w:name="_Toc380734616"/>
      <w:bookmarkStart w:id="243" w:name="_Toc380756495"/>
      <w:bookmarkStart w:id="244" w:name="_Toc382489335"/>
      <w:bookmarkStart w:id="245" w:name="_Toc382491060"/>
      <w:bookmarkStart w:id="246" w:name="_Toc382492822"/>
      <w:bookmarkEnd w:id="239"/>
      <w:bookmarkEnd w:id="240"/>
      <w:bookmarkEnd w:id="241"/>
      <w:bookmarkEnd w:id="242"/>
      <w:bookmarkEnd w:id="243"/>
      <w:bookmarkEnd w:id="244"/>
      <w:bookmarkEnd w:id="245"/>
      <w:bookmarkEnd w:id="24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7" w:name="_Toc380693546"/>
      <w:bookmarkStart w:id="248" w:name="_Toc380693734"/>
      <w:bookmarkStart w:id="249" w:name="_Toc380696947"/>
      <w:bookmarkStart w:id="250" w:name="_Toc380734617"/>
      <w:bookmarkStart w:id="251" w:name="_Toc380756496"/>
      <w:bookmarkStart w:id="252" w:name="_Toc382489336"/>
      <w:bookmarkStart w:id="253" w:name="_Toc382491061"/>
      <w:bookmarkStart w:id="254" w:name="_Toc382492823"/>
      <w:bookmarkEnd w:id="247"/>
      <w:bookmarkEnd w:id="248"/>
      <w:bookmarkEnd w:id="249"/>
      <w:bookmarkEnd w:id="250"/>
      <w:bookmarkEnd w:id="251"/>
      <w:bookmarkEnd w:id="252"/>
      <w:bookmarkEnd w:id="253"/>
      <w:bookmarkEnd w:id="254"/>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55" w:name="_Toc380693547"/>
      <w:bookmarkStart w:id="256" w:name="_Toc380693735"/>
      <w:bookmarkStart w:id="257" w:name="_Toc380696948"/>
      <w:bookmarkStart w:id="258" w:name="_Toc380734618"/>
      <w:bookmarkStart w:id="259" w:name="_Toc380756497"/>
      <w:bookmarkStart w:id="260" w:name="_Toc382489337"/>
      <w:bookmarkStart w:id="261" w:name="_Toc382491062"/>
      <w:bookmarkStart w:id="262" w:name="_Toc382492824"/>
      <w:bookmarkEnd w:id="255"/>
      <w:bookmarkEnd w:id="256"/>
      <w:bookmarkEnd w:id="257"/>
      <w:bookmarkEnd w:id="258"/>
      <w:bookmarkEnd w:id="259"/>
      <w:bookmarkEnd w:id="260"/>
      <w:bookmarkEnd w:id="261"/>
      <w:bookmarkEnd w:id="26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63" w:name="_Toc380693548"/>
      <w:bookmarkStart w:id="264" w:name="_Toc380693736"/>
      <w:bookmarkStart w:id="265" w:name="_Toc380696949"/>
      <w:bookmarkStart w:id="266" w:name="_Toc380734619"/>
      <w:bookmarkStart w:id="267" w:name="_Toc380756498"/>
      <w:bookmarkStart w:id="268" w:name="_Toc382489338"/>
      <w:bookmarkStart w:id="269" w:name="_Toc382491063"/>
      <w:bookmarkStart w:id="270" w:name="_Toc382492825"/>
      <w:bookmarkEnd w:id="263"/>
      <w:bookmarkEnd w:id="264"/>
      <w:bookmarkEnd w:id="265"/>
      <w:bookmarkEnd w:id="266"/>
      <w:bookmarkEnd w:id="267"/>
      <w:bookmarkEnd w:id="268"/>
      <w:bookmarkEnd w:id="269"/>
      <w:bookmarkEnd w:id="270"/>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1" w:name="_Toc380734620"/>
      <w:bookmarkStart w:id="272" w:name="_Toc380756499"/>
      <w:bookmarkStart w:id="273" w:name="_Toc382489339"/>
      <w:bookmarkStart w:id="274" w:name="_Toc382491064"/>
      <w:bookmarkStart w:id="275" w:name="_Toc382492826"/>
      <w:bookmarkEnd w:id="271"/>
      <w:bookmarkEnd w:id="272"/>
      <w:bookmarkEnd w:id="273"/>
      <w:bookmarkEnd w:id="274"/>
      <w:bookmarkEnd w:id="275"/>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6" w:name="_Toc382489340"/>
      <w:bookmarkStart w:id="277" w:name="_Toc382491065"/>
      <w:bookmarkStart w:id="278" w:name="_Toc382492827"/>
      <w:bookmarkEnd w:id="276"/>
      <w:bookmarkEnd w:id="277"/>
      <w:bookmarkEnd w:id="278"/>
    </w:p>
    <w:p w:rsidR="00647489" w:rsidRPr="00647489" w:rsidRDefault="00647489" w:rsidP="00647489">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79" w:name="_Toc382489341"/>
      <w:bookmarkStart w:id="280" w:name="_Toc382491066"/>
      <w:bookmarkStart w:id="281" w:name="_Toc382492828"/>
      <w:bookmarkEnd w:id="279"/>
      <w:bookmarkEnd w:id="280"/>
      <w:bookmarkEnd w:id="281"/>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2" w:name="_Toc382489342"/>
      <w:bookmarkStart w:id="283" w:name="_Toc382491067"/>
      <w:bookmarkStart w:id="284" w:name="_Toc382492829"/>
      <w:bookmarkEnd w:id="282"/>
      <w:bookmarkEnd w:id="283"/>
      <w:bookmarkEnd w:id="284"/>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5" w:name="_Toc382489343"/>
      <w:bookmarkStart w:id="286" w:name="_Toc382491068"/>
      <w:bookmarkStart w:id="287" w:name="_Toc382492830"/>
      <w:bookmarkEnd w:id="285"/>
      <w:bookmarkEnd w:id="286"/>
      <w:bookmarkEnd w:id="287"/>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88" w:name="_Toc382489344"/>
      <w:bookmarkStart w:id="289" w:name="_Toc382491069"/>
      <w:bookmarkStart w:id="290" w:name="_Toc382492831"/>
      <w:bookmarkEnd w:id="288"/>
      <w:bookmarkEnd w:id="289"/>
      <w:bookmarkEnd w:id="290"/>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1" w:name="_Toc382489345"/>
      <w:bookmarkStart w:id="292" w:name="_Toc382491070"/>
      <w:bookmarkStart w:id="293" w:name="_Toc382492832"/>
      <w:bookmarkEnd w:id="291"/>
      <w:bookmarkEnd w:id="292"/>
      <w:bookmarkEnd w:id="293"/>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4" w:name="_Toc382489346"/>
      <w:bookmarkStart w:id="295" w:name="_Toc382491071"/>
      <w:bookmarkStart w:id="296" w:name="_Toc382492833"/>
      <w:bookmarkEnd w:id="294"/>
      <w:bookmarkEnd w:id="295"/>
      <w:bookmarkEnd w:id="296"/>
    </w:p>
    <w:p w:rsidR="00647489" w:rsidRPr="00647489" w:rsidRDefault="00647489" w:rsidP="00647489">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97" w:name="_Toc382489347"/>
      <w:bookmarkStart w:id="298" w:name="_Toc382491072"/>
      <w:bookmarkStart w:id="299" w:name="_Toc382492834"/>
      <w:bookmarkEnd w:id="297"/>
      <w:bookmarkEnd w:id="298"/>
      <w:bookmarkEnd w:id="299"/>
    </w:p>
    <w:p w:rsidR="00C30676" w:rsidRPr="00732709" w:rsidRDefault="00C30676" w:rsidP="00647489">
      <w:pPr>
        <w:pStyle w:val="Heading3"/>
        <w:numPr>
          <w:ilvl w:val="2"/>
          <w:numId w:val="35"/>
        </w:numPr>
        <w:rPr>
          <w:rFonts w:asciiTheme="minorHAnsi" w:hAnsiTheme="minorHAnsi" w:cstheme="minorHAnsi"/>
        </w:rPr>
      </w:pPr>
      <w:bookmarkStart w:id="300" w:name="_Toc382492835"/>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4"/>
      <w:bookmarkEnd w:id="300"/>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393CCF" w:rsidRDefault="00393CCF" w:rsidP="00C46A7B">
            <w:pPr>
              <w:spacing w:after="0"/>
              <w:rPr>
                <w:rFonts w:ascii="Courier New" w:hAnsi="Courier New" w:cs="Courier New"/>
              </w:rPr>
            </w:pPr>
            <w:r>
              <w:rPr>
                <w:rFonts w:ascii="Courier New" w:hAnsi="Courier New" w:cs="Courier New"/>
              </w:rPr>
              <w:t>%  cd /opt</w:t>
            </w:r>
          </w:p>
          <w:p w:rsidR="00393CCF" w:rsidRDefault="00393CCF" w:rsidP="00C46A7B">
            <w:pPr>
              <w:spacing w:after="0"/>
              <w:rPr>
                <w:rFonts w:ascii="Courier New" w:hAnsi="Courier New" w:cs="Courier New"/>
              </w:rPr>
            </w:pPr>
            <w:r w:rsidRPr="00CC5A1D">
              <w:rPr>
                <w:rFonts w:ascii="Courier New" w:hAnsi="Courier New" w:cs="Courier New"/>
              </w:rPr>
              <w:t>%  sudo chown –R ngds.ngds ngds</w:t>
            </w:r>
          </w:p>
          <w:p w:rsidR="00C46A7B" w:rsidRPr="00C46A7B" w:rsidRDefault="00C46A7B" w:rsidP="00C46A7B">
            <w:pPr>
              <w:spacing w:after="0"/>
              <w:rPr>
                <w:rFonts w:ascii="Courier New" w:hAnsi="Courier New" w:cs="Courier New"/>
              </w:rPr>
            </w:pPr>
            <w:r w:rsidRPr="00C46A7B">
              <w:rPr>
                <w:rFonts w:ascii="Courier New" w:hAnsi="Courier New" w:cs="Courier New"/>
              </w:rPr>
              <w:t>%  cd /ngds/tomcat/bin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1" w:name="_Toc380734630"/>
      <w:bookmarkStart w:id="302" w:name="_Toc380756509"/>
      <w:bookmarkStart w:id="303" w:name="_Toc382489349"/>
      <w:bookmarkStart w:id="304" w:name="_Toc382491074"/>
      <w:bookmarkStart w:id="305" w:name="_Toc382492836"/>
      <w:bookmarkStart w:id="306" w:name="_Toc377463040"/>
      <w:bookmarkEnd w:id="301"/>
      <w:bookmarkEnd w:id="302"/>
      <w:bookmarkEnd w:id="303"/>
      <w:bookmarkEnd w:id="304"/>
      <w:bookmarkEnd w:id="30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07" w:name="_Toc380734631"/>
      <w:bookmarkStart w:id="308" w:name="_Toc380756510"/>
      <w:bookmarkStart w:id="309" w:name="_Toc382489350"/>
      <w:bookmarkStart w:id="310" w:name="_Toc382491075"/>
      <w:bookmarkStart w:id="311" w:name="_Toc382492837"/>
      <w:bookmarkEnd w:id="307"/>
      <w:bookmarkEnd w:id="308"/>
      <w:bookmarkEnd w:id="309"/>
      <w:bookmarkEnd w:id="310"/>
      <w:bookmarkEnd w:id="311"/>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2" w:name="_Toc380734632"/>
      <w:bookmarkStart w:id="313" w:name="_Toc380756511"/>
      <w:bookmarkStart w:id="314" w:name="_Toc382489351"/>
      <w:bookmarkStart w:id="315" w:name="_Toc382491076"/>
      <w:bookmarkStart w:id="316" w:name="_Toc382492838"/>
      <w:bookmarkEnd w:id="312"/>
      <w:bookmarkEnd w:id="313"/>
      <w:bookmarkEnd w:id="314"/>
      <w:bookmarkEnd w:id="315"/>
      <w:bookmarkEnd w:id="31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317" w:name="_Toc380734633"/>
      <w:bookmarkStart w:id="318" w:name="_Toc380756512"/>
      <w:bookmarkStart w:id="319" w:name="_Toc382489352"/>
      <w:bookmarkStart w:id="320" w:name="_Toc382491077"/>
      <w:bookmarkStart w:id="321" w:name="_Toc382492839"/>
      <w:bookmarkEnd w:id="317"/>
      <w:bookmarkEnd w:id="318"/>
      <w:bookmarkEnd w:id="319"/>
      <w:bookmarkEnd w:id="320"/>
      <w:bookmarkEnd w:id="32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2" w:name="_Toc380734634"/>
      <w:bookmarkStart w:id="323" w:name="_Toc380756513"/>
      <w:bookmarkStart w:id="324" w:name="_Toc382489353"/>
      <w:bookmarkStart w:id="325" w:name="_Toc382491078"/>
      <w:bookmarkStart w:id="326" w:name="_Toc382492840"/>
      <w:bookmarkEnd w:id="322"/>
      <w:bookmarkEnd w:id="323"/>
      <w:bookmarkEnd w:id="324"/>
      <w:bookmarkEnd w:id="325"/>
      <w:bookmarkEnd w:id="32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27" w:name="_Toc380734635"/>
      <w:bookmarkStart w:id="328" w:name="_Toc380756514"/>
      <w:bookmarkStart w:id="329" w:name="_Toc382489354"/>
      <w:bookmarkStart w:id="330" w:name="_Toc382491079"/>
      <w:bookmarkStart w:id="331" w:name="_Toc382492841"/>
      <w:bookmarkEnd w:id="327"/>
      <w:bookmarkEnd w:id="328"/>
      <w:bookmarkEnd w:id="329"/>
      <w:bookmarkEnd w:id="330"/>
      <w:bookmarkEnd w:id="33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2" w:name="_Toc380734636"/>
      <w:bookmarkStart w:id="333" w:name="_Toc380756515"/>
      <w:bookmarkStart w:id="334" w:name="_Toc382489355"/>
      <w:bookmarkStart w:id="335" w:name="_Toc382491080"/>
      <w:bookmarkStart w:id="336" w:name="_Toc382492842"/>
      <w:bookmarkEnd w:id="332"/>
      <w:bookmarkEnd w:id="333"/>
      <w:bookmarkEnd w:id="334"/>
      <w:bookmarkEnd w:id="335"/>
      <w:bookmarkEnd w:id="33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37" w:name="_Toc380734637"/>
      <w:bookmarkStart w:id="338" w:name="_Toc380756516"/>
      <w:bookmarkStart w:id="339" w:name="_Toc382489356"/>
      <w:bookmarkStart w:id="340" w:name="_Toc382491081"/>
      <w:bookmarkStart w:id="341" w:name="_Toc382492843"/>
      <w:bookmarkEnd w:id="337"/>
      <w:bookmarkEnd w:id="338"/>
      <w:bookmarkEnd w:id="339"/>
      <w:bookmarkEnd w:id="340"/>
      <w:bookmarkEnd w:id="34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2" w:name="_Toc380734638"/>
      <w:bookmarkStart w:id="343" w:name="_Toc380756517"/>
      <w:bookmarkStart w:id="344" w:name="_Toc382489357"/>
      <w:bookmarkStart w:id="345" w:name="_Toc382491082"/>
      <w:bookmarkStart w:id="346" w:name="_Toc382492844"/>
      <w:bookmarkEnd w:id="342"/>
      <w:bookmarkEnd w:id="343"/>
      <w:bookmarkEnd w:id="344"/>
      <w:bookmarkEnd w:id="345"/>
      <w:bookmarkEnd w:id="34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47" w:name="_Toc380734639"/>
      <w:bookmarkStart w:id="348" w:name="_Toc380756518"/>
      <w:bookmarkStart w:id="349" w:name="_Toc382489358"/>
      <w:bookmarkStart w:id="350" w:name="_Toc382491083"/>
      <w:bookmarkStart w:id="351" w:name="_Toc382492845"/>
      <w:bookmarkEnd w:id="347"/>
      <w:bookmarkEnd w:id="348"/>
      <w:bookmarkEnd w:id="349"/>
      <w:bookmarkEnd w:id="350"/>
      <w:bookmarkEnd w:id="35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352" w:name="_Toc380734640"/>
      <w:bookmarkStart w:id="353" w:name="_Toc380756519"/>
      <w:bookmarkStart w:id="354" w:name="_Toc382489359"/>
      <w:bookmarkStart w:id="355" w:name="_Toc382491084"/>
      <w:bookmarkStart w:id="356" w:name="_Toc382492846"/>
      <w:bookmarkEnd w:id="352"/>
      <w:bookmarkEnd w:id="353"/>
      <w:bookmarkEnd w:id="354"/>
      <w:bookmarkEnd w:id="355"/>
      <w:bookmarkEnd w:id="356"/>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57" w:name="_Toc380734641"/>
      <w:bookmarkStart w:id="358" w:name="_Toc380756520"/>
      <w:bookmarkStart w:id="359" w:name="_Toc382489360"/>
      <w:bookmarkStart w:id="360" w:name="_Toc382491085"/>
      <w:bookmarkStart w:id="361" w:name="_Toc382492847"/>
      <w:bookmarkEnd w:id="357"/>
      <w:bookmarkEnd w:id="358"/>
      <w:bookmarkEnd w:id="359"/>
      <w:bookmarkEnd w:id="360"/>
      <w:bookmarkEnd w:id="361"/>
    </w:p>
    <w:bookmarkEnd w:id="306"/>
    <w:p w:rsidR="00403024" w:rsidRDefault="00403024" w:rsidP="00075829">
      <w:pPr>
        <w:rPr>
          <w:rFonts w:asciiTheme="majorHAnsi" w:hAnsiTheme="majorHAnsi"/>
        </w:rPr>
      </w:pPr>
    </w:p>
    <w:p w:rsidR="00403024" w:rsidRDefault="00403024"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lastRenderedPageBreak/>
        <w:tab/>
      </w:r>
      <w:hyperlink r:id="rId31" w:history="1">
        <w:r w:rsidR="00286DBF" w:rsidRPr="00E94834">
          <w:rPr>
            <w:rStyle w:val="Hyperlink"/>
            <w:rFonts w:asciiTheme="minorHAnsi" w:hAnsiTheme="minorHAnsi"/>
          </w:rPr>
          <w:t>http://127.0.0.1/</w:t>
        </w:r>
      </w:hyperlink>
      <w:r w:rsidR="00286DBF">
        <w:t xml:space="preserve"> </w:t>
      </w:r>
    </w:p>
    <w:p w:rsidR="00433647" w:rsidRPr="00962782" w:rsidRDefault="00433647" w:rsidP="00075829">
      <w:r w:rsidRPr="005E68DF">
        <w:t>Having navigated to the above address, perform the following:</w:t>
      </w:r>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2" w:name="_Toc380734642"/>
      <w:bookmarkStart w:id="363" w:name="_Toc380756521"/>
      <w:bookmarkStart w:id="364" w:name="_Toc382489361"/>
      <w:bookmarkStart w:id="365" w:name="_Toc382491086"/>
      <w:bookmarkStart w:id="366" w:name="_Toc382492848"/>
      <w:bookmarkEnd w:id="362"/>
      <w:bookmarkEnd w:id="363"/>
      <w:bookmarkEnd w:id="364"/>
      <w:bookmarkEnd w:id="365"/>
      <w:bookmarkEnd w:id="366"/>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67" w:name="_Toc382489362"/>
      <w:bookmarkStart w:id="368" w:name="_Toc382491087"/>
      <w:bookmarkStart w:id="369" w:name="_Toc382492849"/>
      <w:bookmarkEnd w:id="367"/>
      <w:bookmarkEnd w:id="368"/>
      <w:bookmarkEnd w:id="369"/>
    </w:p>
    <w:p w:rsidR="00647489" w:rsidRPr="00647489" w:rsidRDefault="00647489" w:rsidP="00647489">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70" w:name="_Toc382489363"/>
      <w:bookmarkStart w:id="371" w:name="_Toc382491088"/>
      <w:bookmarkStart w:id="372" w:name="_Toc382492850"/>
      <w:bookmarkEnd w:id="370"/>
      <w:bookmarkEnd w:id="371"/>
      <w:bookmarkEnd w:id="372"/>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3" w:name="_Toc382489364"/>
      <w:bookmarkStart w:id="374" w:name="_Toc382491089"/>
      <w:bookmarkStart w:id="375" w:name="_Toc382492851"/>
      <w:bookmarkEnd w:id="373"/>
      <w:bookmarkEnd w:id="374"/>
      <w:bookmarkEnd w:id="375"/>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6" w:name="_Toc382489365"/>
      <w:bookmarkStart w:id="377" w:name="_Toc382491090"/>
      <w:bookmarkStart w:id="378" w:name="_Toc382492852"/>
      <w:bookmarkEnd w:id="376"/>
      <w:bookmarkEnd w:id="377"/>
      <w:bookmarkEnd w:id="378"/>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79" w:name="_Toc382489366"/>
      <w:bookmarkStart w:id="380" w:name="_Toc382491091"/>
      <w:bookmarkStart w:id="381" w:name="_Toc382492853"/>
      <w:bookmarkEnd w:id="379"/>
      <w:bookmarkEnd w:id="380"/>
      <w:bookmarkEnd w:id="381"/>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2" w:name="_Toc382489367"/>
      <w:bookmarkStart w:id="383" w:name="_Toc382491092"/>
      <w:bookmarkStart w:id="384" w:name="_Toc382492854"/>
      <w:bookmarkEnd w:id="382"/>
      <w:bookmarkEnd w:id="383"/>
      <w:bookmarkEnd w:id="384"/>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5" w:name="_Toc382489368"/>
      <w:bookmarkStart w:id="386" w:name="_Toc382491093"/>
      <w:bookmarkStart w:id="387" w:name="_Toc382492855"/>
      <w:bookmarkEnd w:id="385"/>
      <w:bookmarkEnd w:id="386"/>
      <w:bookmarkEnd w:id="387"/>
    </w:p>
    <w:p w:rsidR="00647489" w:rsidRPr="00647489" w:rsidRDefault="00647489" w:rsidP="00647489">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88" w:name="_Toc382489369"/>
      <w:bookmarkStart w:id="389" w:name="_Toc382491094"/>
      <w:bookmarkStart w:id="390" w:name="_Toc382492856"/>
      <w:bookmarkEnd w:id="388"/>
      <w:bookmarkEnd w:id="389"/>
      <w:bookmarkEnd w:id="390"/>
    </w:p>
    <w:p w:rsidR="00647489" w:rsidRPr="00647489" w:rsidRDefault="00647489" w:rsidP="00647489">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91" w:name="_Toc382489370"/>
      <w:bookmarkStart w:id="392" w:name="_Toc382491095"/>
      <w:bookmarkStart w:id="393" w:name="_Toc382492857"/>
      <w:bookmarkEnd w:id="391"/>
      <w:bookmarkEnd w:id="392"/>
      <w:bookmarkEnd w:id="393"/>
    </w:p>
    <w:p w:rsidR="00384170" w:rsidRPr="00883E42" w:rsidRDefault="00384170" w:rsidP="00647489">
      <w:pPr>
        <w:pStyle w:val="Heading3"/>
        <w:numPr>
          <w:ilvl w:val="2"/>
          <w:numId w:val="37"/>
        </w:numPr>
      </w:pPr>
      <w:bookmarkStart w:id="394" w:name="_Toc382492858"/>
      <w:r w:rsidRPr="00883E42">
        <w:rPr>
          <w:rFonts w:asciiTheme="minorHAnsi" w:hAnsiTheme="minorHAnsi"/>
        </w:rPr>
        <w:t>Log in with the following credentials:</w:t>
      </w:r>
      <w:bookmarkEnd w:id="394"/>
    </w:p>
    <w:p w:rsidR="00433647" w:rsidRPr="005E68DF" w:rsidRDefault="00433647" w:rsidP="00B93AD1">
      <w:pPr>
        <w:pStyle w:val="ListParagraph"/>
        <w:numPr>
          <w:ilvl w:val="1"/>
          <w:numId w:val="16"/>
        </w:numPr>
        <w:spacing w:afterLines="100" w:after="240" w:line="240" w:lineRule="auto"/>
      </w:pPr>
      <w:r w:rsidRPr="005E68DF">
        <w:t>Username: admin</w:t>
      </w:r>
    </w:p>
    <w:p w:rsidR="00647489" w:rsidRPr="005E68DF" w:rsidRDefault="00433647" w:rsidP="00647489">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95" w:name="_Toc380734655"/>
      <w:bookmarkStart w:id="396" w:name="_Toc380756534"/>
      <w:bookmarkStart w:id="397" w:name="_Toc382489372"/>
      <w:bookmarkStart w:id="398" w:name="_Toc382491097"/>
      <w:bookmarkStart w:id="399" w:name="_Toc382492859"/>
      <w:bookmarkEnd w:id="395"/>
      <w:bookmarkEnd w:id="396"/>
      <w:bookmarkEnd w:id="397"/>
      <w:bookmarkEnd w:id="398"/>
      <w:bookmarkEnd w:id="399"/>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0" w:name="_Toc382492860"/>
      <w:bookmarkEnd w:id="400"/>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1" w:name="_Toc382492861"/>
      <w:bookmarkEnd w:id="401"/>
    </w:p>
    <w:p w:rsidR="00104729" w:rsidRPr="00104729" w:rsidRDefault="00104729" w:rsidP="00104729">
      <w:pPr>
        <w:pStyle w:val="ListParagraph"/>
        <w:keepNext/>
        <w:keepLines/>
        <w:numPr>
          <w:ilvl w:val="0"/>
          <w:numId w:val="45"/>
        </w:numPr>
        <w:spacing w:before="200" w:after="0"/>
        <w:contextualSpacing w:val="0"/>
        <w:outlineLvl w:val="2"/>
        <w:rPr>
          <w:rFonts w:eastAsiaTheme="majorEastAsia" w:cstheme="majorBidi"/>
          <w:b/>
          <w:bCs/>
          <w:vanish/>
          <w:color w:val="4F81BD" w:themeColor="accent1"/>
        </w:rPr>
      </w:pPr>
      <w:bookmarkStart w:id="402" w:name="_Toc382492862"/>
      <w:bookmarkEnd w:id="402"/>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3" w:name="_Toc382492863"/>
      <w:bookmarkEnd w:id="403"/>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4" w:name="_Toc382492864"/>
      <w:bookmarkEnd w:id="404"/>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5" w:name="_Toc382492865"/>
      <w:bookmarkEnd w:id="405"/>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6" w:name="_Toc382492866"/>
      <w:bookmarkEnd w:id="406"/>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7" w:name="_Toc382492867"/>
      <w:bookmarkEnd w:id="407"/>
    </w:p>
    <w:p w:rsidR="00104729" w:rsidRPr="00104729" w:rsidRDefault="00104729" w:rsidP="00104729">
      <w:pPr>
        <w:pStyle w:val="ListParagraph"/>
        <w:keepNext/>
        <w:keepLines/>
        <w:numPr>
          <w:ilvl w:val="1"/>
          <w:numId w:val="45"/>
        </w:numPr>
        <w:spacing w:before="200" w:after="0"/>
        <w:contextualSpacing w:val="0"/>
        <w:outlineLvl w:val="2"/>
        <w:rPr>
          <w:rFonts w:eastAsiaTheme="majorEastAsia" w:cstheme="majorBidi"/>
          <w:b/>
          <w:bCs/>
          <w:vanish/>
          <w:color w:val="4F81BD" w:themeColor="accent1"/>
        </w:rPr>
      </w:pPr>
      <w:bookmarkStart w:id="408" w:name="_Toc382492868"/>
      <w:bookmarkEnd w:id="408"/>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09" w:name="_Toc382492869"/>
      <w:bookmarkEnd w:id="409"/>
    </w:p>
    <w:p w:rsidR="00104729" w:rsidRPr="00104729" w:rsidRDefault="00104729" w:rsidP="00104729">
      <w:pPr>
        <w:pStyle w:val="ListParagraph"/>
        <w:keepNext/>
        <w:keepLines/>
        <w:numPr>
          <w:ilvl w:val="2"/>
          <w:numId w:val="45"/>
        </w:numPr>
        <w:spacing w:before="200" w:after="0"/>
        <w:contextualSpacing w:val="0"/>
        <w:outlineLvl w:val="2"/>
        <w:rPr>
          <w:rFonts w:eastAsiaTheme="majorEastAsia" w:cstheme="majorBidi"/>
          <w:b/>
          <w:bCs/>
          <w:vanish/>
          <w:color w:val="4F81BD" w:themeColor="accent1"/>
        </w:rPr>
      </w:pPr>
      <w:bookmarkStart w:id="410" w:name="_Toc382492870"/>
      <w:bookmarkEnd w:id="410"/>
    </w:p>
    <w:p w:rsidR="00384170" w:rsidRPr="00883E42" w:rsidRDefault="00384170" w:rsidP="00104729">
      <w:pPr>
        <w:pStyle w:val="Heading3"/>
        <w:numPr>
          <w:ilvl w:val="2"/>
          <w:numId w:val="45"/>
        </w:numPr>
        <w:ind w:firstLine="360"/>
      </w:pPr>
      <w:bookmarkStart w:id="411" w:name="_Toc382492871"/>
      <w:r w:rsidRPr="00883E42">
        <w:rPr>
          <w:rFonts w:asciiTheme="minorHAnsi" w:hAnsiTheme="minorHAnsi"/>
        </w:rPr>
        <w:t>Navigate to the following URL:</w:t>
      </w:r>
      <w:bookmarkEnd w:id="411"/>
    </w:p>
    <w:p w:rsidR="003E07B0" w:rsidRPr="005E68DF" w:rsidRDefault="00625ABB" w:rsidP="003E07B0">
      <w:pPr>
        <w:pStyle w:val="ListParagraph"/>
        <w:numPr>
          <w:ilvl w:val="1"/>
          <w:numId w:val="15"/>
        </w:numPr>
        <w:spacing w:afterLines="100" w:after="240" w:line="240" w:lineRule="auto"/>
      </w:pPr>
      <w:hyperlink r:id="rId32" w:history="1">
        <w:r w:rsidR="003E07B0" w:rsidRPr="005C5BCB">
          <w:rPr>
            <w:rStyle w:val="Hyperlink"/>
            <w:rFonts w:asciiTheme="minorHAnsi" w:hAnsiTheme="minorHAnsi"/>
          </w:rPr>
          <w:t>http://127.0.0.1/organization</w:t>
        </w:r>
      </w:hyperlink>
    </w:p>
    <w:p w:rsidR="00384170" w:rsidRPr="00883E42" w:rsidRDefault="00DA1C5E" w:rsidP="00104729">
      <w:pPr>
        <w:pStyle w:val="Heading3"/>
        <w:numPr>
          <w:ilvl w:val="2"/>
          <w:numId w:val="45"/>
        </w:numPr>
        <w:spacing w:before="0"/>
        <w:ind w:firstLine="360"/>
      </w:pPr>
      <w:bookmarkStart w:id="412" w:name="_Toc382492872"/>
      <w:r>
        <w:rPr>
          <w:rFonts w:asciiTheme="minorHAnsi" w:hAnsiTheme="minorHAnsi"/>
        </w:rPr>
        <w:t>Create</w:t>
      </w:r>
      <w:r w:rsidR="00384170" w:rsidRPr="00883E42">
        <w:rPr>
          <w:rFonts w:asciiTheme="minorHAnsi" w:hAnsiTheme="minorHAnsi"/>
        </w:rPr>
        <w:t xml:space="preserve"> a new organization; </w:t>
      </w:r>
      <w:r w:rsidR="00883E42">
        <w:rPr>
          <w:rFonts w:asciiTheme="minorHAnsi" w:hAnsiTheme="minorHAnsi"/>
        </w:rPr>
        <w:t xml:space="preserve">make </w:t>
      </w:r>
      <w:r w:rsidR="00384170" w:rsidRPr="00883E42">
        <w:rPr>
          <w:rFonts w:asciiTheme="minorHAnsi" w:hAnsiTheme="minorHAnsi"/>
        </w:rPr>
        <w:t>the na</w:t>
      </w:r>
      <w:r w:rsidR="00883E42">
        <w:rPr>
          <w:rFonts w:asciiTheme="minorHAnsi" w:hAnsiTheme="minorHAnsi"/>
        </w:rPr>
        <w:t>me of the organization</w:t>
      </w:r>
      <w:r w:rsidR="00384170" w:rsidRPr="00883E42">
        <w:rPr>
          <w:rFonts w:asciiTheme="minorHAnsi" w:hAnsiTheme="minorHAnsi"/>
        </w:rPr>
        <w:t>:</w:t>
      </w:r>
      <w:bookmarkEnd w:id="412"/>
    </w:p>
    <w:p w:rsidR="00433647" w:rsidRPr="005E68DF" w:rsidRDefault="00433647" w:rsidP="00104729">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w:t>
      </w:r>
    </w:p>
    <w:p w:rsidR="00B83A6B" w:rsidRPr="00415183" w:rsidRDefault="00286DBF" w:rsidP="00415183">
      <w:pPr>
        <w:pStyle w:val="Body"/>
        <w:spacing w:before="0" w:after="100" w:line="240" w:lineRule="auto"/>
        <w:rPr>
          <w:rFonts w:asciiTheme="minorHAnsi" w:hAnsiTheme="minorHAnsi"/>
          <w:b/>
        </w:rPr>
      </w:pPr>
      <w:r>
        <w:rPr>
          <w:rFonts w:asciiTheme="minorHAnsi" w:hAnsiTheme="minorHAnsi"/>
          <w:b/>
        </w:rPr>
        <w:t>T</w:t>
      </w:r>
      <w:r w:rsidR="00B83A6B" w:rsidRPr="00415183">
        <w:rPr>
          <w:rFonts w:asciiTheme="minorHAnsi" w:hAnsiTheme="minorHAnsi"/>
          <w:b/>
        </w:rPr>
        <w:t xml:space="preserve">he system </w:t>
      </w:r>
      <w:r>
        <w:rPr>
          <w:rFonts w:asciiTheme="minorHAnsi" w:hAnsiTheme="minorHAnsi"/>
          <w:b/>
        </w:rPr>
        <w:t>has now been</w:t>
      </w:r>
      <w:r w:rsidR="00B83A6B" w:rsidRPr="00415183">
        <w:rPr>
          <w:rFonts w:asciiTheme="minorHAnsi" w:hAnsiTheme="minorHAnsi"/>
          <w:b/>
        </w:rPr>
        <w:t xml:space="preserve"> configured </w:t>
      </w:r>
      <w:r>
        <w:rPr>
          <w:rFonts w:asciiTheme="minorHAnsi" w:hAnsiTheme="minorHAnsi"/>
          <w:b/>
        </w:rPr>
        <w:t>and is ready for use.</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413" w:name="_Toc382492873"/>
      <w:r>
        <w:rPr>
          <w:rFonts w:asciiTheme="minorHAnsi" w:hAnsiTheme="minorHAnsi"/>
        </w:rPr>
        <w:t>Troubleshooting your NGDS Installation</w:t>
      </w:r>
      <w:bookmarkEnd w:id="413"/>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r w:rsidR="00C93541">
        <w:t xml:space="preserve"> See Appendix B</w:t>
      </w:r>
      <w:r w:rsidR="00BA5416">
        <w:t xml:space="preserve"> for more info</w:t>
      </w:r>
      <w:r w:rsidR="00BA5416">
        <w:t>r</w:t>
      </w:r>
      <w:r w:rsidR="00BA5416">
        <w:t>mation on the development.ini file.</w:t>
      </w:r>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lastRenderedPageBreak/>
        <w:t>See the Eclipse wiki (</w:t>
      </w:r>
      <w:hyperlink r:id="rId33"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414" w:name="_Toc379537707"/>
      <w:bookmarkStart w:id="415" w:name="_Toc379537708"/>
      <w:bookmarkStart w:id="416" w:name="_Toc379537709"/>
      <w:bookmarkStart w:id="417" w:name="_Toc379537710"/>
      <w:bookmarkStart w:id="418" w:name="_Toc379537711"/>
      <w:bookmarkStart w:id="419" w:name="_Toc379537712"/>
      <w:bookmarkStart w:id="420" w:name="_Toc379537713"/>
      <w:bookmarkStart w:id="421" w:name="_Toc379537714"/>
      <w:bookmarkStart w:id="422" w:name="_Toc379537715"/>
      <w:bookmarkStart w:id="423" w:name="_Toc382492874"/>
      <w:bookmarkEnd w:id="414"/>
      <w:bookmarkEnd w:id="415"/>
      <w:bookmarkEnd w:id="416"/>
      <w:bookmarkEnd w:id="417"/>
      <w:bookmarkEnd w:id="418"/>
      <w:bookmarkEnd w:id="419"/>
      <w:bookmarkEnd w:id="420"/>
      <w:bookmarkEnd w:id="421"/>
      <w:bookmarkEnd w:id="422"/>
      <w:r>
        <w:rPr>
          <w:rFonts w:asciiTheme="minorHAnsi" w:hAnsiTheme="minorHAnsi"/>
        </w:rPr>
        <w:lastRenderedPageBreak/>
        <w:t xml:space="preserve">Installing </w:t>
      </w:r>
      <w:r w:rsidR="00211F54">
        <w:rPr>
          <w:rFonts w:asciiTheme="minorHAnsi" w:hAnsiTheme="minorHAnsi"/>
        </w:rPr>
        <w:t>a Virtual Machine</w:t>
      </w:r>
      <w:bookmarkEnd w:id="423"/>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4"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5"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424" w:name="_Toc379537663"/>
      <w:bookmarkStart w:id="425" w:name="_Toc379537664"/>
      <w:bookmarkStart w:id="426" w:name="_Toc379537665"/>
      <w:bookmarkStart w:id="427" w:name="_Toc379537666"/>
      <w:bookmarkStart w:id="428" w:name="_Toc379537667"/>
      <w:bookmarkStart w:id="429" w:name="_Toc382492875"/>
      <w:bookmarkEnd w:id="424"/>
      <w:bookmarkEnd w:id="425"/>
      <w:bookmarkEnd w:id="426"/>
      <w:bookmarkEnd w:id="427"/>
      <w:bookmarkEnd w:id="428"/>
      <w:r w:rsidRPr="002A787A">
        <w:rPr>
          <w:rFonts w:asciiTheme="minorHAnsi" w:hAnsiTheme="minorHAnsi"/>
          <w:noProof/>
        </w:rPr>
        <w:t>Creating an Ubuntu Linux Virtual Machine using VirtualBox</w:t>
      </w:r>
      <w:bookmarkEnd w:id="429"/>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430" w:name="_Toc379537669"/>
      <w:bookmarkStart w:id="431" w:name="_Toc377463024"/>
      <w:bookmarkStart w:id="432" w:name="_Toc382492876"/>
      <w:bookmarkEnd w:id="430"/>
      <w:r w:rsidRPr="00415183">
        <w:rPr>
          <w:rFonts w:asciiTheme="minorHAnsi" w:hAnsiTheme="minorHAnsi"/>
          <w:noProof/>
        </w:rPr>
        <w:t>Download and install Oracle VM VirtualBox Manager</w:t>
      </w:r>
      <w:bookmarkEnd w:id="431"/>
      <w:bookmarkEnd w:id="432"/>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36"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33" w:name="_Toc379537671"/>
      <w:bookmarkStart w:id="434" w:name="_Toc379537672"/>
      <w:bookmarkStart w:id="435" w:name="_Toc380696959"/>
      <w:bookmarkStart w:id="436" w:name="_Toc380734662"/>
      <w:bookmarkStart w:id="437" w:name="_Toc380756541"/>
      <w:bookmarkStart w:id="438" w:name="_Toc382489379"/>
      <w:bookmarkStart w:id="439" w:name="_Toc382491104"/>
      <w:bookmarkStart w:id="440" w:name="_Toc382492877"/>
      <w:bookmarkStart w:id="441" w:name="_Toc377463025"/>
      <w:bookmarkEnd w:id="433"/>
      <w:bookmarkEnd w:id="434"/>
      <w:bookmarkEnd w:id="435"/>
      <w:bookmarkEnd w:id="436"/>
      <w:bookmarkEnd w:id="437"/>
      <w:bookmarkEnd w:id="438"/>
      <w:bookmarkEnd w:id="439"/>
      <w:bookmarkEnd w:id="440"/>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442" w:name="_Toc380696960"/>
      <w:bookmarkStart w:id="443" w:name="_Toc380734663"/>
      <w:bookmarkStart w:id="444" w:name="_Toc380756542"/>
      <w:bookmarkStart w:id="445" w:name="_Toc382489380"/>
      <w:bookmarkStart w:id="446" w:name="_Toc382491105"/>
      <w:bookmarkStart w:id="447" w:name="_Toc382492878"/>
      <w:bookmarkEnd w:id="442"/>
      <w:bookmarkEnd w:id="443"/>
      <w:bookmarkEnd w:id="444"/>
      <w:bookmarkEnd w:id="445"/>
      <w:bookmarkEnd w:id="446"/>
      <w:bookmarkEnd w:id="447"/>
    </w:p>
    <w:p w:rsidR="00972A32" w:rsidRPr="00946BC2" w:rsidRDefault="00972A32" w:rsidP="000D2F9F">
      <w:pPr>
        <w:pStyle w:val="Heading3"/>
        <w:numPr>
          <w:ilvl w:val="2"/>
          <w:numId w:val="40"/>
        </w:numPr>
        <w:rPr>
          <w:rFonts w:asciiTheme="minorHAnsi" w:hAnsiTheme="minorHAnsi"/>
          <w:noProof/>
        </w:rPr>
      </w:pPr>
      <w:bookmarkStart w:id="448" w:name="_Toc382492879"/>
      <w:r w:rsidRPr="00CF1B6B">
        <w:rPr>
          <w:noProof/>
        </w:rPr>
        <w:t>Create an Ubuntu Linux Virtual Machine</w:t>
      </w:r>
      <w:bookmarkEnd w:id="441"/>
      <w:bookmarkEnd w:id="448"/>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625ABB" w:rsidP="00B93AD1">
      <w:pPr>
        <w:numPr>
          <w:ilvl w:val="0"/>
          <w:numId w:val="19"/>
        </w:numPr>
        <w:spacing w:after="120" w:line="240" w:lineRule="auto"/>
        <w:contextualSpacing/>
        <w:rPr>
          <w:rFonts w:eastAsia="Times New Roman" w:cs="Times New Roman"/>
        </w:rPr>
      </w:pPr>
      <w:r>
        <w:rPr>
          <w:rFonts w:eastAsia="Times New Roman" w:cs="Times New Roman"/>
        </w:rPr>
        <w:t>Specify the following (Figure 2</w:t>
      </w:r>
      <w:r w:rsidR="00972A32" w:rsidRPr="00415183">
        <w:rPr>
          <w:rFonts w:eastAsia="Times New Roman" w:cs="Times New Roman"/>
        </w:rPr>
        <w:t>):</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844729" w:rsidP="00B93AD1">
      <w:pPr>
        <w:numPr>
          <w:ilvl w:val="0"/>
          <w:numId w:val="19"/>
        </w:numPr>
        <w:spacing w:after="120" w:line="240" w:lineRule="auto"/>
        <w:contextualSpacing/>
        <w:rPr>
          <w:rFonts w:eastAsia="Times New Roman" w:cs="Times New Roman"/>
        </w:rPr>
      </w:pPr>
      <w:r>
        <w:rPr>
          <w:rFonts w:eastAsia="Times New Roman" w:cs="Times New Roman"/>
        </w:rPr>
        <w:t>The maximum stack configured for Java is 2048 MB, so choose to allocate at least 3072</w:t>
      </w:r>
      <w:r w:rsidR="00972A32" w:rsidRPr="00415183">
        <w:rPr>
          <w:rFonts w:eastAsia="Times New Roman" w:cs="Times New Roman"/>
        </w:rPr>
        <w:t xml:space="preserve"> MB </w:t>
      </w:r>
      <w:r w:rsidR="00625ABB">
        <w:rPr>
          <w:rFonts w:eastAsia="Times New Roman" w:cs="Times New Roman"/>
        </w:rPr>
        <w:t>of ram to your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1E707127" wp14:editId="5AB19558">
                <wp:simplePos x="0" y="0"/>
                <wp:positionH relativeFrom="column">
                  <wp:posOffset>1367155</wp:posOffset>
                </wp:positionH>
                <wp:positionV relativeFrom="paragraph">
                  <wp:posOffset>848995</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25ABB" w:rsidRPr="00B61C67" w:rsidRDefault="00625ABB" w:rsidP="00972A32">
                              <w:pPr>
                                <w:pStyle w:val="Caption"/>
                                <w:jc w:val="center"/>
                                <w:rPr>
                                  <w:rFonts w:ascii="Arial" w:eastAsia="Times New Roman" w:hAnsi="Arial" w:cs="Times New Roman"/>
                                  <w:noProof/>
                                </w:rPr>
                              </w:pPr>
                              <w:bookmarkStart w:id="449" w:name="_Toc382558281"/>
                              <w:r>
                                <w:t xml:space="preserve">Figure </w:t>
                              </w:r>
                              <w:fldSimple w:instr=" SEQ Figure \* ARABIC ">
                                <w:r>
                                  <w:rPr>
                                    <w:noProof/>
                                  </w:rPr>
                                  <w:t>2</w:t>
                                </w:r>
                              </w:fldSimple>
                              <w:r>
                                <w:t xml:space="preserve">: </w:t>
                              </w:r>
                              <w:bookmarkStart w:id="45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49"/>
                              <w:bookmarkEnd w:id="4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7.65pt;margin-top:66.85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5gBG84QAAAAs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8"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25ABB" w:rsidRPr="00B61C67" w:rsidRDefault="00625ABB" w:rsidP="00972A32">
                        <w:pPr>
                          <w:pStyle w:val="Caption"/>
                          <w:jc w:val="center"/>
                          <w:rPr>
                            <w:rFonts w:ascii="Arial" w:eastAsia="Times New Roman" w:hAnsi="Arial" w:cs="Times New Roman"/>
                            <w:noProof/>
                          </w:rPr>
                        </w:pPr>
                        <w:bookmarkStart w:id="451" w:name="_Toc382558281"/>
                        <w:r>
                          <w:t xml:space="preserve">Figure </w:t>
                        </w:r>
                        <w:fldSimple w:instr=" SEQ Figure \* ARABIC ">
                          <w:r>
                            <w:rPr>
                              <w:noProof/>
                            </w:rPr>
                            <w:t>2</w:t>
                          </w:r>
                        </w:fldSimple>
                        <w:r>
                          <w:t xml:space="preserve">: </w:t>
                        </w:r>
                        <w:bookmarkStart w:id="452"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451"/>
                        <w:bookmarkEnd w:id="452"/>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69BB494D" wp14:editId="50F8043C">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25ABB" w:rsidRPr="004A778E" w:rsidRDefault="00625ABB"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5"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">
                <v:shape id="Picture 7" o:spid="_x0000_s1096"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097"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25ABB" w:rsidRPr="004A778E" w:rsidRDefault="00625ABB" w:rsidP="00972A32">
                        <w:pPr>
                          <w:pStyle w:val="Caption"/>
                          <w:jc w:val="center"/>
                          <w:rPr>
                            <w:rFonts w:ascii="Arial" w:eastAsia="Times New Roman" w:hAnsi="Arial" w:cs="Times New Roman"/>
                            <w:noProof/>
                          </w:rPr>
                        </w:pPr>
                        <w:r>
                          <w:t xml:space="preserve">Figure 3: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55C755E6" wp14:editId="5B374C2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25ABB" w:rsidRPr="00B41751" w:rsidRDefault="00625ABB" w:rsidP="00972A32">
                              <w:pPr>
                                <w:pStyle w:val="Caption"/>
                                <w:jc w:val="center"/>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098"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dF/g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A+GHSZrkz8BEmfAFwxjb8WNwvV33IcVd3j1oMRLHr7go6gM&#10;SGJaKWGlcf+8pSd7FBe7CdvhFZ0n/u8tp/FZfdIoOz25neA6Yd0JelsvDboRUwPRRBEHXKg6sXCm&#10;/gZWLOgWbHEtcNc8CZ24DM1bjh8IQi4W0aiZwnf63mJ2Z5HkBPPD/ht3ti1SAGU+m45YfHbSNo1t&#10;A/oCnVuo2FMEbIMi2E4LkDxK8XmG9OL9f76OVscfPJf/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">
                <v:shape id="Picture 10" o:spid="_x0000_s1099"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2" o:title=""/>
                  <v:path arrowok="t"/>
                </v:shape>
                <v:shape id="Text Box 18" o:spid="_x0000_s1100"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25ABB" w:rsidRPr="00B41751" w:rsidRDefault="00625ABB" w:rsidP="00972A32">
                        <w:pPr>
                          <w:pStyle w:val="Caption"/>
                          <w:jc w:val="center"/>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7371F1DF" wp14:editId="7558F98F">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25ABB" w:rsidRPr="00AB44F3" w:rsidRDefault="00625ABB" w:rsidP="00972A32">
                              <w:pPr>
                                <w:pStyle w:val="Caption"/>
                                <w:jc w:val="center"/>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1"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">
                <v:shape id="Picture 13" o:spid="_x0000_s1102"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4" o:title=""/>
                  <v:path arrowok="t"/>
                </v:shape>
                <v:shape id="Text Box 20" o:spid="_x0000_s1103"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25ABB" w:rsidRPr="00AB44F3" w:rsidRDefault="00625ABB" w:rsidP="00972A32">
                        <w:pPr>
                          <w:pStyle w:val="Caption"/>
                          <w:jc w:val="center"/>
                          <w:rPr>
                            <w:rFonts w:ascii="Arial" w:eastAsia="Times New Roman" w:hAnsi="Arial" w:cs="Times New Roman"/>
                            <w:noProof/>
                          </w:rPr>
                        </w:pPr>
                        <w:r>
                          <w:t>Figure 5: Specify storage allocation</w:t>
                        </w:r>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453" w:name="_Toc380734665"/>
      <w:bookmarkStart w:id="454" w:name="_Toc380756544"/>
      <w:bookmarkStart w:id="455" w:name="_Toc382492880"/>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716AE566" wp14:editId="2CEF5D09">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25ABB" w:rsidRPr="0090493A" w:rsidRDefault="00625ABB" w:rsidP="00972A32">
                              <w:pPr>
                                <w:pStyle w:val="Caption"/>
                                <w:jc w:val="center"/>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4"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DJCiFr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5"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6" o:title=""/>
                  <v:path arrowok="t"/>
                </v:shape>
                <v:shape id="Text Box 22" o:spid="_x0000_s1106"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25ABB" w:rsidRPr="0090493A" w:rsidRDefault="00625ABB" w:rsidP="00972A32">
                        <w:pPr>
                          <w:pStyle w:val="Caption"/>
                          <w:jc w:val="center"/>
                          <w:rPr>
                            <w:rFonts w:ascii="Arial" w:eastAsia="Times New Roman" w:hAnsi="Arial" w:cs="Times New Roman"/>
                            <w:noProof/>
                          </w:rPr>
                        </w:pPr>
                        <w:r>
                          <w:t>Figure 6: Configure virtual hard drive</w:t>
                        </w:r>
                      </w:p>
                    </w:txbxContent>
                  </v:textbox>
                </v:shape>
                <w10:wrap type="topAndBottom"/>
              </v:group>
            </w:pict>
          </mc:Fallback>
        </mc:AlternateContent>
      </w:r>
      <w:bookmarkStart w:id="456" w:name="_Toc379537675"/>
      <w:bookmarkStart w:id="457" w:name="_Toc379537676"/>
      <w:bookmarkEnd w:id="453"/>
      <w:bookmarkEnd w:id="454"/>
      <w:bookmarkEnd w:id="455"/>
      <w:bookmarkEnd w:id="456"/>
      <w:bookmarkEnd w:id="457"/>
    </w:p>
    <w:p w:rsidR="007F49A7" w:rsidRPr="00946BC2" w:rsidRDefault="007F49A7" w:rsidP="000D2F9F">
      <w:pPr>
        <w:pStyle w:val="Heading3"/>
        <w:numPr>
          <w:ilvl w:val="2"/>
          <w:numId w:val="40"/>
        </w:numPr>
        <w:rPr>
          <w:rFonts w:asciiTheme="minorHAnsi" w:hAnsiTheme="minorHAnsi"/>
          <w:noProof/>
        </w:rPr>
      </w:pPr>
      <w:bookmarkStart w:id="458" w:name="_Toc382492881"/>
      <w:r>
        <w:rPr>
          <w:noProof/>
        </w:rPr>
        <w:t>Configure your</w:t>
      </w:r>
      <w:r w:rsidRPr="00CF1B6B">
        <w:rPr>
          <w:noProof/>
        </w:rPr>
        <w:t xml:space="preserve"> Virtual Machine</w:t>
      </w:r>
      <w:bookmarkEnd w:id="458"/>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5D0FA28" wp14:editId="6D19D334">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25ABB" w:rsidRPr="007E66C6" w:rsidRDefault="00625ABB" w:rsidP="00972A32">
                              <w:pPr>
                                <w:pStyle w:val="Caption"/>
                                <w:jc w:val="center"/>
                                <w:rPr>
                                  <w:rFonts w:cs="Times New Roman"/>
                                  <w:noProof/>
                                </w:rPr>
                              </w:pPr>
                              <w:r>
                                <w:t>Figure 7: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48"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25ABB" w:rsidRPr="007E66C6" w:rsidRDefault="00625ABB" w:rsidP="00972A32">
                        <w:pPr>
                          <w:pStyle w:val="Caption"/>
                          <w:jc w:val="center"/>
                          <w:rPr>
                            <w:rFonts w:cs="Times New Roman"/>
                            <w:noProof/>
                          </w:rPr>
                        </w:pPr>
                        <w:r>
                          <w:t>Figure 7: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12C869B4" wp14:editId="2D8BE2F4">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25ABB" w:rsidRDefault="00625ABB" w:rsidP="00972A32">
                              <w:pPr>
                                <w:pStyle w:val="Caption"/>
                                <w:jc w:val="center"/>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0"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">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0"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25ABB" w:rsidRDefault="00625ABB" w:rsidP="00972A32">
                        <w:pPr>
                          <w:pStyle w:val="Caption"/>
                          <w:jc w:val="center"/>
                          <w:rPr>
                            <w:noProof/>
                          </w:rPr>
                        </w:pPr>
                        <w:r>
                          <w:t xml:space="preserve">Figure 8: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59" w:name="_Toc380696964"/>
      <w:bookmarkStart w:id="460" w:name="_Toc380734667"/>
      <w:bookmarkStart w:id="461" w:name="_Toc380756546"/>
      <w:bookmarkStart w:id="462" w:name="_Toc382489384"/>
      <w:bookmarkStart w:id="463" w:name="_Toc382491109"/>
      <w:bookmarkStart w:id="464" w:name="_Toc382492882"/>
      <w:bookmarkEnd w:id="459"/>
      <w:bookmarkEnd w:id="460"/>
      <w:bookmarkEnd w:id="461"/>
      <w:bookmarkEnd w:id="462"/>
      <w:bookmarkEnd w:id="463"/>
      <w:bookmarkEnd w:id="464"/>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65" w:name="_Toc380696965"/>
      <w:bookmarkStart w:id="466" w:name="_Toc380734668"/>
      <w:bookmarkStart w:id="467" w:name="_Toc380756547"/>
      <w:bookmarkStart w:id="468" w:name="_Toc382489385"/>
      <w:bookmarkStart w:id="469" w:name="_Toc382491110"/>
      <w:bookmarkStart w:id="470" w:name="_Toc382492883"/>
      <w:bookmarkEnd w:id="465"/>
      <w:bookmarkEnd w:id="466"/>
      <w:bookmarkEnd w:id="467"/>
      <w:bookmarkEnd w:id="468"/>
      <w:bookmarkEnd w:id="469"/>
      <w:bookmarkEnd w:id="470"/>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1" w:name="_Toc380696966"/>
      <w:bookmarkStart w:id="472" w:name="_Toc380734669"/>
      <w:bookmarkStart w:id="473" w:name="_Toc380756548"/>
      <w:bookmarkStart w:id="474" w:name="_Toc382489386"/>
      <w:bookmarkStart w:id="475" w:name="_Toc382491111"/>
      <w:bookmarkStart w:id="476" w:name="_Toc382492884"/>
      <w:bookmarkEnd w:id="471"/>
      <w:bookmarkEnd w:id="472"/>
      <w:bookmarkEnd w:id="473"/>
      <w:bookmarkEnd w:id="474"/>
      <w:bookmarkEnd w:id="475"/>
      <w:bookmarkEnd w:id="476"/>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477" w:name="_Toc380696967"/>
      <w:bookmarkStart w:id="478" w:name="_Toc380734670"/>
      <w:bookmarkStart w:id="479" w:name="_Toc380756549"/>
      <w:bookmarkStart w:id="480" w:name="_Toc382489387"/>
      <w:bookmarkStart w:id="481" w:name="_Toc382491112"/>
      <w:bookmarkStart w:id="482" w:name="_Toc382492885"/>
      <w:bookmarkEnd w:id="477"/>
      <w:bookmarkEnd w:id="478"/>
      <w:bookmarkEnd w:id="479"/>
      <w:bookmarkEnd w:id="480"/>
      <w:bookmarkEnd w:id="481"/>
      <w:bookmarkEnd w:id="482"/>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3" w:name="_Toc380696968"/>
      <w:bookmarkStart w:id="484" w:name="_Toc380734671"/>
      <w:bookmarkStart w:id="485" w:name="_Toc380756550"/>
      <w:bookmarkStart w:id="486" w:name="_Toc382489388"/>
      <w:bookmarkStart w:id="487" w:name="_Toc382491113"/>
      <w:bookmarkStart w:id="488" w:name="_Toc382492886"/>
      <w:bookmarkEnd w:id="483"/>
      <w:bookmarkEnd w:id="484"/>
      <w:bookmarkEnd w:id="485"/>
      <w:bookmarkEnd w:id="486"/>
      <w:bookmarkEnd w:id="487"/>
      <w:bookmarkEnd w:id="488"/>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89" w:name="_Toc380696969"/>
      <w:bookmarkStart w:id="490" w:name="_Toc380734672"/>
      <w:bookmarkStart w:id="491" w:name="_Toc380756551"/>
      <w:bookmarkStart w:id="492" w:name="_Toc382489389"/>
      <w:bookmarkStart w:id="493" w:name="_Toc382491114"/>
      <w:bookmarkStart w:id="494" w:name="_Toc382492887"/>
      <w:bookmarkEnd w:id="489"/>
      <w:bookmarkEnd w:id="490"/>
      <w:bookmarkEnd w:id="491"/>
      <w:bookmarkEnd w:id="492"/>
      <w:bookmarkEnd w:id="493"/>
      <w:bookmarkEnd w:id="494"/>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95" w:name="_Toc380696970"/>
      <w:bookmarkStart w:id="496" w:name="_Toc380734673"/>
      <w:bookmarkStart w:id="497" w:name="_Toc380756552"/>
      <w:bookmarkStart w:id="498" w:name="_Toc382489390"/>
      <w:bookmarkStart w:id="499" w:name="_Toc382491115"/>
      <w:bookmarkStart w:id="500" w:name="_Toc382492888"/>
      <w:bookmarkEnd w:id="495"/>
      <w:bookmarkEnd w:id="496"/>
      <w:bookmarkEnd w:id="497"/>
      <w:bookmarkEnd w:id="498"/>
      <w:bookmarkEnd w:id="499"/>
      <w:bookmarkEnd w:id="500"/>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501" w:name="_Toc380696971"/>
      <w:bookmarkStart w:id="502" w:name="_Toc380734674"/>
      <w:bookmarkStart w:id="503" w:name="_Toc380756553"/>
      <w:bookmarkStart w:id="504" w:name="_Toc382489391"/>
      <w:bookmarkStart w:id="505" w:name="_Toc382491116"/>
      <w:bookmarkStart w:id="506" w:name="_Toc382492889"/>
      <w:bookmarkEnd w:id="501"/>
      <w:bookmarkEnd w:id="502"/>
      <w:bookmarkEnd w:id="503"/>
      <w:bookmarkEnd w:id="504"/>
      <w:bookmarkEnd w:id="505"/>
      <w:bookmarkEnd w:id="506"/>
    </w:p>
    <w:p w:rsidR="00972A32" w:rsidRPr="003D0903" w:rsidRDefault="00972A32" w:rsidP="000D2F9F">
      <w:pPr>
        <w:pStyle w:val="Heading3"/>
        <w:numPr>
          <w:ilvl w:val="2"/>
          <w:numId w:val="40"/>
        </w:numPr>
        <w:rPr>
          <w:bCs w:val="0"/>
          <w:noProof/>
        </w:rPr>
      </w:pPr>
      <w:bookmarkStart w:id="507" w:name="_Toc382492890"/>
      <w:r w:rsidRPr="003D0903">
        <w:rPr>
          <w:rFonts w:asciiTheme="minorHAnsi" w:hAnsiTheme="minorHAnsi"/>
        </w:rPr>
        <w:t>Download an Ubuntu ISO image</w:t>
      </w:r>
      <w:bookmarkEnd w:id="507"/>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1" w:history="1">
        <w:r w:rsidRPr="00FB6A10">
          <w:rPr>
            <w:rStyle w:val="Hyperlink"/>
            <w:rFonts w:asciiTheme="minorHAnsi" w:hAnsiTheme="minorHAnsi"/>
          </w:rPr>
          <w:t>http://releases.ubuntu.com/12.04/</w:t>
        </w:r>
      </w:hyperlink>
    </w:p>
    <w:p w:rsidR="00972A32" w:rsidRPr="00FB6A10" w:rsidRDefault="00734918" w:rsidP="00972A32">
      <w:r>
        <w:t>The</w:t>
      </w:r>
      <w:r w:rsidR="00B05FE1">
        <w:t xml:space="preserve"> site</w:t>
      </w:r>
      <w:r>
        <w:t xml:space="preserve"> listed above</w:t>
      </w:r>
      <w:r w:rsidR="00B05FE1">
        <w:t xml:space="preserve"> provides multiple downloads; t</w:t>
      </w:r>
      <w:r w:rsidR="00972A32" w:rsidRPr="00962782">
        <w:t>his tutorial utilizes the Long Term Service (LTS) ve</w:t>
      </w:r>
      <w:r w:rsidR="00972A32" w:rsidRPr="00962782">
        <w:t>r</w:t>
      </w:r>
      <w:r w:rsidR="00972A32" w:rsidRPr="00962782">
        <w:t>sion of Ubuntu, which features long-term support (3 years)</w:t>
      </w:r>
      <w:r w:rsidR="00A87BF7">
        <w:t>, which is the following download</w:t>
      </w:r>
      <w:r w:rsidR="00972A32" w:rsidRPr="00962782">
        <w:t xml:space="preserve">: </w:t>
      </w:r>
      <w:r w:rsidR="00A87BF7" w:rsidRPr="00981B61">
        <w:t>http://releases.ubuntu.com/12.04/ubuntu-12.04-desktop-i386.iso</w:t>
      </w:r>
    </w:p>
    <w:p w:rsidR="00972A32" w:rsidRPr="00415183" w:rsidRDefault="00972A32" w:rsidP="000D2F9F">
      <w:pPr>
        <w:pStyle w:val="Heading3"/>
        <w:numPr>
          <w:ilvl w:val="2"/>
          <w:numId w:val="40"/>
        </w:numPr>
        <w:rPr>
          <w:rFonts w:asciiTheme="minorHAnsi" w:hAnsiTheme="minorHAnsi"/>
        </w:rPr>
      </w:pPr>
      <w:bookmarkStart w:id="508" w:name="_Toc379537679"/>
      <w:bookmarkStart w:id="509" w:name="_Toc379537680"/>
      <w:bookmarkStart w:id="510" w:name="_Toc379537681"/>
      <w:bookmarkStart w:id="511" w:name="_Toc379537682"/>
      <w:bookmarkStart w:id="512" w:name="_Toc377463028"/>
      <w:bookmarkStart w:id="513" w:name="_Toc382492891"/>
      <w:bookmarkEnd w:id="508"/>
      <w:bookmarkEnd w:id="509"/>
      <w:bookmarkEnd w:id="510"/>
      <w:bookmarkEnd w:id="511"/>
      <w:r w:rsidRPr="00415183">
        <w:rPr>
          <w:rFonts w:asciiTheme="minorHAnsi" w:hAnsiTheme="minorHAnsi"/>
        </w:rPr>
        <w:t xml:space="preserve">Mount the Linux installation .ISO file in </w:t>
      </w:r>
      <w:r>
        <w:rPr>
          <w:rFonts w:asciiTheme="minorHAnsi" w:hAnsiTheme="minorHAnsi"/>
        </w:rPr>
        <w:t>your virtual machine</w:t>
      </w:r>
      <w:bookmarkEnd w:id="512"/>
      <w:bookmarkEnd w:id="513"/>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select the virtual machine you created in Section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Storage</w:t>
      </w:r>
      <w:r w:rsidRPr="005E68DF">
        <w:t xml:space="preserve"> panel</w:t>
      </w:r>
      <w:r w:rsidR="009C2D9D">
        <w:t xml:space="preserve"> under </w:t>
      </w:r>
      <w:r w:rsidR="009C2D9D">
        <w:rPr>
          <w:b/>
        </w:rPr>
        <w:t>Attributes</w:t>
      </w:r>
      <w:r w:rsidRPr="005E68DF">
        <w:t xml:space="preserve">, click the </w:t>
      </w:r>
      <w:r w:rsidRPr="005E68DF">
        <w:rPr>
          <w:b/>
        </w:rPr>
        <w:t>CD</w:t>
      </w:r>
      <w:r w:rsidRPr="005E68DF">
        <w:t xml:space="preserve"> icon next to the </w:t>
      </w:r>
      <w:r w:rsidRPr="005E68DF">
        <w:rPr>
          <w:b/>
        </w:rPr>
        <w:t>CD/DVD Drive</w:t>
      </w:r>
      <w:r w:rsidRPr="005E68DF">
        <w:t xml:space="preserve"> dropdown menu</w:t>
      </w:r>
      <w:r w:rsidR="005C5DC0">
        <w:t xml:space="preserve"> on the far right</w:t>
      </w:r>
      <w:r w:rsidRPr="005E68DF">
        <w:t>.</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rsidR="00625ABB">
        <w:t>A.1</w:t>
      </w:r>
      <w:r w:rsidRPr="005E68DF">
        <w:t>.4;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6DAB139B" wp14:editId="571C1CCA">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25ABB" w:rsidRDefault="00625ABB" w:rsidP="00972A32">
                              <w:pPr>
                                <w:pStyle w:val="Caption"/>
                                <w:jc w:val="center"/>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3"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xnS/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ofu/oB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5rxnS/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4"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3" o:title=""/>
                  <v:path arrowok="t"/>
                </v:shape>
                <v:shape id="Text Box 29" o:spid="_x0000_s1115"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25ABB" w:rsidRDefault="00625ABB" w:rsidP="00972A32">
                        <w:pPr>
                          <w:pStyle w:val="Caption"/>
                          <w:jc w:val="center"/>
                          <w:rPr>
                            <w:noProof/>
                          </w:rPr>
                        </w:pPr>
                        <w:r>
                          <w:t>Figure 9: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514" w:name="_Toc377463029"/>
      <w:bookmarkStart w:id="515" w:name="_Toc382492892"/>
      <w:r w:rsidRPr="00415183">
        <w:rPr>
          <w:rFonts w:asciiTheme="minorHAnsi" w:hAnsiTheme="minorHAnsi"/>
        </w:rPr>
        <w:t>Install Ubuntu Linux 12.04</w:t>
      </w:r>
      <w:bookmarkEnd w:id="514"/>
      <w:bookmarkEnd w:id="515"/>
    </w:p>
    <w:p w:rsidR="00972A32" w:rsidRPr="005E68DF" w:rsidRDefault="00972A32" w:rsidP="00972A32">
      <w:r w:rsidRPr="005E68DF">
        <w:t xml:space="preserve">In the </w:t>
      </w:r>
      <w:r w:rsidRPr="005E68DF">
        <w:rPr>
          <w:b/>
        </w:rPr>
        <w:t>Oracle VM VirtualBox Manager</w:t>
      </w:r>
      <w:r w:rsidRPr="005E68DF">
        <w:t xml:space="preserve">, select </w:t>
      </w:r>
      <w:r w:rsidR="00772D54">
        <w:t>your virtual machine</w:t>
      </w:r>
      <w:r w:rsidRPr="005E68DF">
        <w:t xml:space="preserve"> and click </w:t>
      </w:r>
      <w:r w:rsidR="003C60E9">
        <w:rPr>
          <w:b/>
        </w:rPr>
        <w:t>Start</w:t>
      </w:r>
      <w:r w:rsidRPr="005E68DF">
        <w:t>.When star</w:t>
      </w:r>
      <w:r w:rsidRPr="005E68DF">
        <w:t>t</w:t>
      </w:r>
      <w:r w:rsidRPr="005E68DF">
        <w: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rsidR="00625ABB">
        <w:t>0</w:t>
      </w:r>
      <w:r w:rsidRPr="005E68DF">
        <w:t>).</w:t>
      </w:r>
    </w:p>
    <w:p w:rsidR="00972A32" w:rsidRPr="00FB6A10" w:rsidRDefault="00972A32" w:rsidP="00972A32">
      <w:r>
        <w:t>When you are prompted to do so, create a user</w:t>
      </w:r>
      <w:r w:rsidR="00851B72">
        <w:t xml:space="preserve"> ngds</w:t>
      </w:r>
      <w:r>
        <w:t xml:space="preserve"> </w:t>
      </w:r>
      <w:r w:rsidR="006B6D93">
        <w:t xml:space="preserve">. Enter </w:t>
      </w:r>
      <w:r w:rsidR="00704DBB">
        <w:rPr>
          <w:b/>
        </w:rPr>
        <w:t>ngds</w:t>
      </w:r>
      <w:r w:rsidR="006B6D93">
        <w:t xml:space="preserve"> for </w:t>
      </w:r>
      <w:r w:rsidR="006B6D93">
        <w:rPr>
          <w:b/>
        </w:rPr>
        <w:t>Your name</w:t>
      </w:r>
      <w:r w:rsidR="00FC54FE">
        <w:t xml:space="preserve"> a</w:t>
      </w:r>
      <w:r w:rsidR="00870A22">
        <w:t>s well as</w:t>
      </w:r>
      <w:r w:rsidR="00FC54FE">
        <w:t xml:space="preserve"> for</w:t>
      </w:r>
      <w:r w:rsidR="006B6D93">
        <w:t xml:space="preserve"> </w:t>
      </w:r>
      <w:r w:rsidR="006B6D93">
        <w:rPr>
          <w:b/>
        </w:rPr>
        <w:t>Pick a username</w:t>
      </w:r>
      <w:r w:rsidR="006B6D93">
        <w:t>;</w:t>
      </w:r>
      <w:r>
        <w:t xml:space="preserve"> specify a password of your choice.</w:t>
      </w:r>
      <w:r w:rsidR="00562BAA">
        <w:t xml:space="preserve"> </w:t>
      </w:r>
    </w:p>
    <w:p w:rsidR="00972A32"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w:t>
      </w:r>
      <w:r w:rsidRPr="005E68DF">
        <w:t>g</w:t>
      </w:r>
      <w:r w:rsidRPr="005E68DF">
        <w:t>ure 11).</w:t>
      </w:r>
    </w:p>
    <w:p w:rsidR="00046A36" w:rsidRPr="00046A36" w:rsidRDefault="00972A32" w:rsidP="00972A32">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Choose </w:t>
      </w:r>
      <w:r w:rsidR="00046A36">
        <w:rPr>
          <w:b/>
        </w:rPr>
        <w:t xml:space="preserve"> Install Guest Additions</w:t>
      </w:r>
      <w:r w:rsidR="00046A36">
        <w:t xml:space="preserve"> and follow the installation steps.</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6C895868" wp14:editId="6C11849D">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25ABB" w:rsidRDefault="00625ABB" w:rsidP="00972A32">
                              <w:pPr>
                                <w:pStyle w:val="Caption"/>
                                <w:jc w:val="center"/>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27zL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QiXpja6&#10;eAYuVoM06NDO5LcS199x5++5xVOISTzv/is+Za3BFN1ZEau0/eutefJHhbEasT2e1mXk/txx6qX1&#10;Z4Xa0zvcG7Y3Nr2hds1aQ5qAH9EEExusr3uztLr5Bmqs6BYscZXjrmXke3Pt2wcevxpysVoFp7Yl&#10;36kHg0aeBKYTzI+Hb9yarkge5f2ie3bxxZl2Wt8W9BVkXMogrBOKoDwNwPRghTcb1osfBT+Og9fp&#10;V9DVv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DvbvMs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5" o:title=""/>
                  <v:path arrowok="t"/>
                </v:shape>
                <v:shape id="Text Box 37" o:spid="_x0000_s1118"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25ABB" w:rsidRDefault="00625ABB" w:rsidP="00972A32">
                        <w:pPr>
                          <w:pStyle w:val="Caption"/>
                          <w:jc w:val="center"/>
                          <w:rPr>
                            <w:noProof/>
                          </w:rPr>
                        </w:pPr>
                        <w:r>
                          <w:t>Figure 10: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77197E88" wp14:editId="28181F38">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25ABB" w:rsidRDefault="00625ABB" w:rsidP="00972A32">
                              <w:pPr>
                                <w:pStyle w:val="Caption"/>
                                <w:jc w:val="center"/>
                                <w:rPr>
                                  <w:noProof/>
                                </w:rPr>
                              </w:pPr>
                              <w:r>
                                <w:t>Figure 11: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19"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">
                <v:shape id="Picture 34" o:spid="_x0000_s1120"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57" o:title=""/>
                  <v:path arrowok="t"/>
                </v:shape>
                <v:shape id="Text Box 39" o:spid="_x0000_s1121"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25ABB" w:rsidRDefault="00625ABB" w:rsidP="00972A32">
                        <w:pPr>
                          <w:pStyle w:val="Caption"/>
                          <w:jc w:val="center"/>
                          <w:rPr>
                            <w:noProof/>
                          </w:rPr>
                        </w:pPr>
                        <w:r>
                          <w:t>Figure 11: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516" w:name="_Toc379537685"/>
      <w:bookmarkStart w:id="517" w:name="_Toc377463031"/>
      <w:bookmarkStart w:id="518" w:name="_Toc382492893"/>
      <w:bookmarkEnd w:id="516"/>
      <w:r w:rsidRPr="00415183">
        <w:rPr>
          <w:rFonts w:asciiTheme="minorHAnsi" w:hAnsiTheme="minorHAnsi"/>
        </w:rPr>
        <w:t>Take a Snapshot</w:t>
      </w:r>
      <w:bookmarkEnd w:id="517"/>
      <w:bookmarkEnd w:id="518"/>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00D33AC8">
        <w:rPr>
          <w:rFonts w:asciiTheme="minorHAnsi" w:hAnsiTheme="minorHAnsi"/>
        </w:rPr>
        <w:t xml:space="preserve"> or from the </w:t>
      </w:r>
      <w:r w:rsidR="00D33AC8">
        <w:rPr>
          <w:rFonts w:asciiTheme="minorHAnsi" w:hAnsiTheme="minorHAnsi"/>
          <w:b/>
        </w:rPr>
        <w:t>Machine</w:t>
      </w:r>
      <w:r w:rsidR="00D33AC8">
        <w:rPr>
          <w:rFonts w:asciiTheme="minorHAnsi" w:hAnsiTheme="minorHAnsi"/>
        </w:rPr>
        <w:t xml:space="preserve"> drop-down on the top left</w:t>
      </w:r>
    </w:p>
    <w:p w:rsidR="00972A32" w:rsidRPr="00FB6A10" w:rsidRDefault="00972A32" w:rsidP="000D2F9F">
      <w:pPr>
        <w:pStyle w:val="Heading2"/>
        <w:numPr>
          <w:ilvl w:val="1"/>
          <w:numId w:val="40"/>
        </w:numPr>
      </w:pPr>
      <w:bookmarkStart w:id="519" w:name="_Ref359833839"/>
      <w:bookmarkStart w:id="520" w:name="_Toc377037298"/>
      <w:bookmarkStart w:id="521" w:name="_Toc382492894"/>
      <w:r w:rsidRPr="00FB6A10">
        <w:t>Accommodating</w:t>
      </w:r>
      <w:r w:rsidRPr="00415183">
        <w:t xml:space="preserve"> a corporate firewall (OPTIONAL)</w:t>
      </w:r>
      <w:bookmarkEnd w:id="519"/>
      <w:bookmarkEnd w:id="520"/>
      <w:bookmarkEnd w:id="521"/>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522" w:name="_Toc377037299"/>
      <w:bookmarkStart w:id="523" w:name="_Toc382492895"/>
      <w:r w:rsidRPr="00C03A67">
        <w:t xml:space="preserve">Install </w:t>
      </w:r>
      <w:r>
        <w:t xml:space="preserve">and Configure </w:t>
      </w:r>
      <w:r w:rsidRPr="00C03A67">
        <w:t>CNTLM</w:t>
      </w:r>
      <w:bookmarkEnd w:id="522"/>
      <w:r w:rsidR="00D33AC8">
        <w:t xml:space="preserve"> </w:t>
      </w:r>
      <w:r w:rsidR="00D33AC8" w:rsidRPr="00415183">
        <w:t>(OPTIONAL)</w:t>
      </w:r>
      <w:bookmarkEnd w:id="523"/>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58" w:history="1">
        <w:r w:rsidRPr="00C03A67">
          <w:rPr>
            <w:rStyle w:val="Hyperlink"/>
          </w:rPr>
          <w:t>http://cntlm.sourceforge.net/</w:t>
        </w:r>
      </w:hyperlink>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lastRenderedPageBreak/>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524" w:name="_Toc377037300"/>
      <w:bookmarkStart w:id="525" w:name="_Toc382492896"/>
      <w:r w:rsidRPr="00C03A67">
        <w:t xml:space="preserve">Configure </w:t>
      </w:r>
      <w:r>
        <w:t>your virtual machine</w:t>
      </w:r>
      <w:r w:rsidRPr="00C03A67">
        <w:t xml:space="preserve"> </w:t>
      </w:r>
      <w:r>
        <w:t>environment</w:t>
      </w:r>
      <w:r w:rsidRPr="00C03A67">
        <w:t xml:space="preserve"> to use CNTLM as its proxy</w:t>
      </w:r>
      <w:bookmarkEnd w:id="524"/>
      <w:r w:rsidR="00D33AC8">
        <w:t xml:space="preserve"> </w:t>
      </w:r>
      <w:r w:rsidR="00D33AC8" w:rsidRPr="00415183">
        <w:t>(OPTIONAL)</w:t>
      </w:r>
      <w:bookmarkEnd w:id="525"/>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w:t>
      </w:r>
      <w:r w:rsidR="00870A22">
        <w:t>2</w:t>
      </w:r>
      <w:r>
        <w:t>)</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105C3DBE" wp14:editId="3DB94C5C">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25ABB" w:rsidRDefault="00625ABB" w:rsidP="00972A32">
                              <w:pPr>
                                <w:pStyle w:val="Caption"/>
                                <w:jc w:val="center"/>
                                <w:rPr>
                                  <w:noProof/>
                                </w:rPr>
                              </w:pPr>
                              <w:r>
                                <w:t xml:space="preserve">Figure </w:t>
                              </w:r>
                              <w:r w:rsidR="00870A22">
                                <w:t>12</w:t>
                              </w:r>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2"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4+mwm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9T1eDdf6+IZuFgN0iAfZ/IbievvuPP33OJJxCSeef8Fn7LWYIrurIhV2n5/b578UWGs&#10;RmyHJ3YRuT+3nDpq/Umh9vQe94btjXVvqG2z0hAnyologokN1te9WVrdfAU1lnQLlrjKcdci8r25&#10;8u1Dj18PuVgug1PbmO/Ug0E7TwLTCebH/VduTScaj/J+1j27+PxEO61vC/oSQi5lEBYB26IIytMA&#10;TA9WeLthvfpx8HIcvI6/hi7/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">
                <v:shape id="Picture 2212" o:spid="_x0000_s1123"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0" o:title=""/>
                  <v:path arrowok="t"/>
                </v:shape>
                <v:shape id="Text Box 51" o:spid="_x0000_s1124"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25ABB" w:rsidRDefault="00625ABB" w:rsidP="00972A32">
                        <w:pPr>
                          <w:pStyle w:val="Caption"/>
                          <w:jc w:val="center"/>
                          <w:rPr>
                            <w:noProof/>
                          </w:rPr>
                        </w:pPr>
                        <w:r>
                          <w:t xml:space="preserve">Figure </w:t>
                        </w:r>
                        <w:r w:rsidR="00870A22">
                          <w:t>12</w:t>
                        </w:r>
                        <w:r>
                          <w:t>: Configuring a proxy in Ubuntu Linux</w:t>
                        </w:r>
                      </w:p>
                    </w:txbxContent>
                  </v:textbox>
                </v:shape>
                <w10:wrap type="topAndBottom"/>
              </v:group>
            </w:pict>
          </mc:Fallback>
        </mc:AlternateContent>
      </w:r>
    </w:p>
    <w:p w:rsidR="00972A32" w:rsidRPr="00C03A67" w:rsidRDefault="00972A32" w:rsidP="00972A32"/>
    <w:p w:rsidR="00972A32" w:rsidRDefault="00972A32" w:rsidP="000D2F9F">
      <w:pPr>
        <w:pStyle w:val="Heading3"/>
        <w:numPr>
          <w:ilvl w:val="2"/>
          <w:numId w:val="40"/>
        </w:numPr>
      </w:pPr>
      <w:bookmarkStart w:id="526" w:name="_Toc377037301"/>
      <w:bookmarkStart w:id="527" w:name="_Toc382492897"/>
      <w:r>
        <w:t>What to do if cntlm and proxy continue to cause issues</w:t>
      </w:r>
      <w:bookmarkEnd w:id="526"/>
      <w:bookmarkEnd w:id="527"/>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5B4143" w:rsidRDefault="00972A32" w:rsidP="005B4143">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5B4143" w:rsidRDefault="005B4143" w:rsidP="00981B61">
      <w:pPr>
        <w:spacing w:after="120" w:line="240" w:lineRule="auto"/>
        <w:ind w:left="720"/>
      </w:pPr>
    </w:p>
    <w:p w:rsidR="005B4143" w:rsidRPr="00972A32" w:rsidRDefault="005B4143" w:rsidP="00981B61">
      <w:pPr>
        <w:spacing w:after="120" w:line="240" w:lineRule="auto"/>
      </w:pPr>
      <w:r>
        <w:t xml:space="preserve">When Oracle VM Virtual Box install is complete, return to Section </w:t>
      </w:r>
      <w:r w:rsidR="00870A22">
        <w:t>3</w:t>
      </w:r>
      <w:r>
        <w:t xml:space="preserve"> of this document to continue insta</w:t>
      </w:r>
      <w:r>
        <w:t>l</w:t>
      </w:r>
      <w:r>
        <w:t>lation of the NGDS node.</w:t>
      </w:r>
    </w:p>
    <w:p w:rsidR="00972A32" w:rsidRPr="00415183" w:rsidRDefault="00972A32" w:rsidP="00415183">
      <w:pPr>
        <w:pStyle w:val="Heading1-Appendix"/>
        <w:spacing w:after="100" w:line="240" w:lineRule="auto"/>
        <w:outlineLvl w:val="0"/>
        <w:rPr>
          <w:rFonts w:asciiTheme="minorHAnsi" w:hAnsiTheme="minorHAnsi"/>
        </w:rPr>
      </w:pPr>
      <w:bookmarkStart w:id="528" w:name="_Toc382492898"/>
      <w:r>
        <w:rPr>
          <w:rFonts w:asciiTheme="minorHAnsi" w:hAnsiTheme="minorHAnsi"/>
        </w:rPr>
        <w:lastRenderedPageBreak/>
        <w:t>The development.ini file</w:t>
      </w:r>
      <w:bookmarkEnd w:id="528"/>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29" w:name="_Toc380756563"/>
      <w:bookmarkStart w:id="530" w:name="_Toc382489401"/>
      <w:bookmarkStart w:id="531" w:name="_Toc382491126"/>
      <w:bookmarkStart w:id="532" w:name="_Toc382492899"/>
      <w:bookmarkStart w:id="533" w:name="_Toc380734684"/>
      <w:bookmarkEnd w:id="529"/>
      <w:bookmarkEnd w:id="530"/>
      <w:bookmarkEnd w:id="531"/>
      <w:bookmarkEnd w:id="532"/>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534" w:name="_Toc380756564"/>
      <w:bookmarkStart w:id="535" w:name="_Toc382489402"/>
      <w:bookmarkStart w:id="536" w:name="_Toc382491127"/>
      <w:bookmarkStart w:id="537" w:name="_Toc382492900"/>
      <w:bookmarkEnd w:id="534"/>
      <w:bookmarkEnd w:id="535"/>
      <w:bookmarkEnd w:id="536"/>
      <w:bookmarkEnd w:id="537"/>
    </w:p>
    <w:p w:rsidR="00A3523A" w:rsidRPr="00415183" w:rsidRDefault="00A3523A" w:rsidP="000D2F9F">
      <w:pPr>
        <w:pStyle w:val="Caption"/>
        <w:numPr>
          <w:ilvl w:val="1"/>
          <w:numId w:val="41"/>
        </w:numPr>
        <w:outlineLvl w:val="1"/>
        <w:rPr>
          <w:sz w:val="32"/>
        </w:rPr>
      </w:pPr>
      <w:bookmarkStart w:id="538" w:name="_Toc382492901"/>
      <w:r w:rsidRPr="00415183">
        <w:rPr>
          <w:sz w:val="32"/>
        </w:rPr>
        <w:t>Development.ini Considerations</w:t>
      </w:r>
      <w:bookmarkEnd w:id="533"/>
      <w:bookmarkEnd w:id="538"/>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539" w:name="_Toc379537717"/>
      <w:bookmarkStart w:id="540" w:name="_Toc379537718"/>
      <w:bookmarkStart w:id="541" w:name="_Toc379537719"/>
      <w:bookmarkStart w:id="542" w:name="_Toc379537720"/>
      <w:bookmarkStart w:id="543" w:name="_Toc379537721"/>
      <w:bookmarkStart w:id="544" w:name="_Toc379537722"/>
      <w:bookmarkStart w:id="545" w:name="_Toc379537723"/>
      <w:bookmarkStart w:id="546" w:name="_Toc379537724"/>
      <w:bookmarkStart w:id="547" w:name="_Toc379537725"/>
      <w:bookmarkStart w:id="548" w:name="_Toc379537726"/>
      <w:bookmarkStart w:id="549" w:name="_Toc379537727"/>
      <w:bookmarkStart w:id="550" w:name="_Toc379537728"/>
      <w:bookmarkStart w:id="551" w:name="_Toc379537729"/>
      <w:bookmarkStart w:id="552" w:name="_Toc379537730"/>
      <w:bookmarkStart w:id="553" w:name="_Toc379537731"/>
      <w:bookmarkStart w:id="554" w:name="_Toc379537732"/>
      <w:bookmarkStart w:id="555" w:name="_Toc379537733"/>
      <w:bookmarkStart w:id="556" w:name="_Toc379537734"/>
      <w:bookmarkStart w:id="557" w:name="_Toc379537735"/>
      <w:bookmarkStart w:id="558" w:name="_Toc379537736"/>
      <w:bookmarkStart w:id="559" w:name="_Toc379537737"/>
      <w:bookmarkStart w:id="560" w:name="_Toc379537738"/>
      <w:bookmarkStart w:id="561" w:name="_Toc379537739"/>
      <w:bookmarkStart w:id="562" w:name="_Toc379537740"/>
      <w:bookmarkStart w:id="563" w:name="_Toc379537741"/>
      <w:bookmarkStart w:id="564" w:name="_Toc379537742"/>
      <w:bookmarkStart w:id="565" w:name="_Toc379537743"/>
      <w:bookmarkStart w:id="566" w:name="_Toc382492902"/>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r>
        <w:rPr>
          <w:noProof/>
        </w:rPr>
        <w:lastRenderedPageBreak/>
        <w:drawing>
          <wp:anchor distT="0" distB="0" distL="114300" distR="114300" simplePos="0" relativeHeight="251774976" behindDoc="0" locked="0" layoutInCell="1" allowOverlap="1" wp14:anchorId="08B330F4" wp14:editId="5D69B7B6">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566"/>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3BB9AE5D" wp14:editId="5D62F92E">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25ABB" w:rsidRPr="00922DE4" w:rsidRDefault="00625ABB" w:rsidP="007037A9">
                            <w:pPr>
                              <w:pStyle w:val="Caption"/>
                              <w:jc w:val="center"/>
                              <w:rPr>
                                <w:noProof/>
                                <w:sz w:val="34"/>
                              </w:rPr>
                            </w:pPr>
                            <w:r>
                              <w:t xml:space="preserve">Figure </w:t>
                            </w:r>
                            <w:r w:rsidR="00E002C9">
                              <w:t>13</w:t>
                            </w:r>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25"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P+JWEwzAgAAcwQAAA4AAAAAAAAAAAAAAAAA&#10;LgIAAGRycy9lMm9Eb2MueG1sUEsBAi0AFAAGAAgAAAAhACMDGgXeAAAACAEAAA8AAAAAAAAAAAAA&#10;AAAAjQQAAGRycy9kb3ducmV2LnhtbFBLBQYAAAAABAAEAPMAAACYBQAAAAA=&#10;" stroked="f">
                <v:textbox style="mso-fit-shape-to-text:t" inset="0,0,0,0">
                  <w:txbxContent>
                    <w:p w:rsidR="00625ABB" w:rsidRPr="00922DE4" w:rsidRDefault="00625ABB" w:rsidP="007037A9">
                      <w:pPr>
                        <w:pStyle w:val="Caption"/>
                        <w:jc w:val="center"/>
                        <w:rPr>
                          <w:noProof/>
                          <w:sz w:val="34"/>
                        </w:rPr>
                      </w:pPr>
                      <w:r>
                        <w:t xml:space="preserve">Figure </w:t>
                      </w:r>
                      <w:r w:rsidR="00E002C9">
                        <w:t>13</w:t>
                      </w:r>
                      <w:r>
                        <w:t>: A diagram of NGDS</w:t>
                      </w:r>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67" w:name="_Toc380756567"/>
      <w:bookmarkStart w:id="568" w:name="_Toc382489405"/>
      <w:bookmarkStart w:id="569" w:name="_Toc382491130"/>
      <w:bookmarkStart w:id="570" w:name="_Toc382492903"/>
      <w:bookmarkEnd w:id="567"/>
      <w:bookmarkEnd w:id="568"/>
      <w:bookmarkEnd w:id="569"/>
      <w:bookmarkEnd w:id="570"/>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71" w:name="_Toc380756568"/>
      <w:bookmarkStart w:id="572" w:name="_Toc382489406"/>
      <w:bookmarkStart w:id="573" w:name="_Toc382491131"/>
      <w:bookmarkStart w:id="574" w:name="_Toc382492904"/>
      <w:bookmarkEnd w:id="571"/>
      <w:bookmarkEnd w:id="572"/>
      <w:bookmarkEnd w:id="573"/>
      <w:bookmarkEnd w:id="574"/>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575" w:name="_Toc380756569"/>
      <w:bookmarkStart w:id="576" w:name="_Toc382489407"/>
      <w:bookmarkStart w:id="577" w:name="_Toc382491132"/>
      <w:bookmarkStart w:id="578" w:name="_Toc382492905"/>
      <w:bookmarkEnd w:id="575"/>
      <w:bookmarkEnd w:id="576"/>
      <w:bookmarkEnd w:id="577"/>
      <w:bookmarkEnd w:id="578"/>
    </w:p>
    <w:p w:rsidR="005B5568" w:rsidRPr="00415183" w:rsidRDefault="00895275" w:rsidP="000D2F9F">
      <w:pPr>
        <w:pStyle w:val="Caption"/>
        <w:numPr>
          <w:ilvl w:val="1"/>
          <w:numId w:val="42"/>
        </w:numPr>
        <w:outlineLvl w:val="1"/>
        <w:rPr>
          <w:sz w:val="32"/>
        </w:rPr>
      </w:pPr>
      <w:bookmarkStart w:id="579" w:name="_Toc382492906"/>
      <w:r w:rsidRPr="00415183">
        <w:rPr>
          <w:sz w:val="32"/>
        </w:rPr>
        <w:t>What is CKAN?</w:t>
      </w:r>
      <w:bookmarkEnd w:id="579"/>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38FE39EB" wp14:editId="0C00CEE8">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580" w:name="_Toc380757626"/>
      <w:r>
        <w:t xml:space="preserve">Figure </w:t>
      </w:r>
      <w:r w:rsidR="00E002C9">
        <w:t>14</w:t>
      </w:r>
      <w:r>
        <w:t xml:space="preserve">: </w:t>
      </w:r>
      <w:r w:rsidRPr="0048060F">
        <w:t>NGDS High-level Components</w:t>
      </w:r>
      <w:bookmarkEnd w:id="580"/>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581" w:name="_Toc377463042"/>
      <w:bookmarkStart w:id="582" w:name="_Toc380734686"/>
      <w:bookmarkStart w:id="583" w:name="_Toc382492907"/>
      <w:r w:rsidRPr="00415183">
        <w:rPr>
          <w:rFonts w:asciiTheme="minorHAnsi" w:hAnsiTheme="minorHAnsi"/>
          <w:noProof/>
          <w:sz w:val="32"/>
        </w:rPr>
        <w:t>Domain Model</w:t>
      </w:r>
      <w:bookmarkEnd w:id="581"/>
      <w:bookmarkEnd w:id="582"/>
      <w:bookmarkEnd w:id="583"/>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E002C9">
        <w:rPr>
          <w:rFonts w:asciiTheme="minorHAnsi" w:hAnsiTheme="minorHAnsi"/>
          <w:noProof/>
        </w:rPr>
        <w:t>5</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25ABB" w:rsidRPr="00456266" w:rsidRDefault="00625ABB" w:rsidP="00F5667A">
                            <w:pPr>
                              <w:pStyle w:val="Caption"/>
                              <w:jc w:val="center"/>
                              <w:rPr>
                                <w:noProof/>
                                <w:color w:val="000000"/>
                                <w:kern w:val="22"/>
                              </w:rPr>
                            </w:pPr>
                            <w:bookmarkStart w:id="584" w:name="_Toc380757627"/>
                            <w:r>
                              <w:t xml:space="preserve">Figure </w:t>
                            </w:r>
                            <w:r w:rsidR="00E002C9">
                              <w:t>15</w:t>
                            </w:r>
                            <w:r>
                              <w:t xml:space="preserve">: </w:t>
                            </w:r>
                            <w:r w:rsidRPr="001F1364">
                              <w:t>NGDS Domain Model as a Class Diagram</w:t>
                            </w:r>
                            <w:bookmarkEnd w:id="5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6"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" stroked="f">
                <v:textbox style="mso-fit-shape-to-text:t" inset="0,0,0,0">
                  <w:txbxContent>
                    <w:p w:rsidR="00625ABB" w:rsidRPr="00456266" w:rsidRDefault="00625ABB" w:rsidP="00F5667A">
                      <w:pPr>
                        <w:pStyle w:val="Caption"/>
                        <w:jc w:val="center"/>
                        <w:rPr>
                          <w:noProof/>
                          <w:color w:val="000000"/>
                          <w:kern w:val="22"/>
                        </w:rPr>
                      </w:pPr>
                      <w:bookmarkStart w:id="585" w:name="_Toc380757627"/>
                      <w:r>
                        <w:t xml:space="preserve">Figure </w:t>
                      </w:r>
                      <w:r w:rsidR="00E002C9">
                        <w:t>15</w:t>
                      </w:r>
                      <w:r>
                        <w:t xml:space="preserve">: </w:t>
                      </w:r>
                      <w:r w:rsidRPr="001F1364">
                        <w:t>NGDS Domain Model as a Class Diagram</w:t>
                      </w:r>
                      <w:bookmarkEnd w:id="585"/>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586" w:name="_Toc380734687"/>
      <w:bookmarkStart w:id="587" w:name="_Toc382492908"/>
      <w:r>
        <w:rPr>
          <w:sz w:val="32"/>
        </w:rPr>
        <w:t xml:space="preserve">Additional </w:t>
      </w:r>
      <w:r w:rsidR="006900EA" w:rsidRPr="00415183">
        <w:rPr>
          <w:sz w:val="32"/>
        </w:rPr>
        <w:t>Notes on CKAN</w:t>
      </w:r>
      <w:r w:rsidR="00895275">
        <w:rPr>
          <w:sz w:val="32"/>
        </w:rPr>
        <w:t xml:space="preserve"> in Production Mode</w:t>
      </w:r>
      <w:bookmarkEnd w:id="586"/>
      <w:bookmarkEnd w:id="587"/>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B4AD6">
      <w:pPr>
        <w:pStyle w:val="Body"/>
        <w:numPr>
          <w:ilvl w:val="0"/>
          <w:numId w:val="25"/>
        </w:numPr>
        <w:spacing w:line="240" w:lineRule="auto"/>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4B4AD6">
      <w:pPr>
        <w:pStyle w:val="Body"/>
        <w:numPr>
          <w:ilvl w:val="0"/>
          <w:numId w:val="25"/>
        </w:numPr>
        <w:spacing w:line="240" w:lineRule="auto"/>
        <w:rPr>
          <w:rFonts w:asciiTheme="minorHAnsi" w:hAnsiTheme="minorHAnsi"/>
        </w:rPr>
      </w:pPr>
      <w:r>
        <w:rPr>
          <w:rFonts w:asciiTheme="minorHAnsi" w:hAnsiTheme="minorHAnsi"/>
        </w:rPr>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5814F9" w:rsidRPr="00171BC2" w:rsidRDefault="00171BC2" w:rsidP="00171BC2">
      <w:pPr>
        <w:pStyle w:val="Body"/>
        <w:numPr>
          <w:ilvl w:val="0"/>
          <w:numId w:val="25"/>
        </w:numPr>
        <w:rPr>
          <w:rFonts w:asciiTheme="minorHAnsi" w:hAnsiTheme="minorHAnsi"/>
        </w:rPr>
      </w:pPr>
      <w:r>
        <w:rPr>
          <w:rFonts w:asciiTheme="minorHAnsi" w:hAnsiTheme="minorHAnsi"/>
        </w:rPr>
        <w:lastRenderedPageBreak/>
        <w:t>Both SOLR and GeoS</w:t>
      </w:r>
      <w:r w:rsidR="006900EA" w:rsidRPr="00415183">
        <w:rPr>
          <w:rFonts w:asciiTheme="minorHAnsi" w:hAnsiTheme="minorHAnsi"/>
        </w:rPr>
        <w:t>erver are hosted by the sam</w:t>
      </w:r>
      <w:r>
        <w:rPr>
          <w:rFonts w:asciiTheme="minorHAnsi" w:hAnsiTheme="minorHAnsi"/>
        </w:rPr>
        <w:t>e T</w:t>
      </w:r>
      <w:r w:rsidR="006900EA" w:rsidRPr="00415183">
        <w:rPr>
          <w:rFonts w:asciiTheme="minorHAnsi" w:hAnsiTheme="minorHAnsi"/>
        </w:rPr>
        <w:t>omcat</w:t>
      </w:r>
      <w:r>
        <w:rPr>
          <w:rFonts w:asciiTheme="minorHAnsi" w:hAnsiTheme="minorHAnsi"/>
        </w:rPr>
        <w:t xml:space="preserve"> instance</w:t>
      </w:r>
      <w:r w:rsidR="006900EA" w:rsidRPr="00415183">
        <w:rPr>
          <w:rFonts w:asciiTheme="minorHAnsi" w:hAnsiTheme="minorHAnsi"/>
        </w:rPr>
        <w:t xml:space="preserve"> in order to reduce the amount of resources needed to run the system.</w:t>
      </w:r>
      <w:r>
        <w:rPr>
          <w:rFonts w:asciiTheme="minorHAnsi" w:hAnsiTheme="minorHAnsi"/>
        </w:rPr>
        <w:t xml:space="preserve"> </w:t>
      </w:r>
      <w:r w:rsidR="005814F9" w:rsidRPr="00171BC2">
        <w:rPr>
          <w:rFonts w:asciiTheme="minorHAnsi" w:hAnsiTheme="minorHAnsi"/>
        </w:rPr>
        <w:t>Configure the CATALINA_OPTS variable to pr</w:t>
      </w:r>
      <w:r w:rsidR="005814F9" w:rsidRPr="00171BC2">
        <w:rPr>
          <w:rFonts w:asciiTheme="minorHAnsi" w:hAnsiTheme="minorHAnsi"/>
        </w:rPr>
        <w:t>o</w:t>
      </w:r>
      <w:r w:rsidR="005814F9" w:rsidRPr="00171BC2">
        <w:rPr>
          <w:rFonts w:asciiTheme="minorHAnsi" w:hAnsiTheme="minorHAnsi"/>
        </w:rPr>
        <w:t>vide more stack</w:t>
      </w:r>
      <w:r>
        <w:rPr>
          <w:rFonts w:asciiTheme="minorHAnsi" w:hAnsiTheme="minorHAnsi"/>
        </w:rPr>
        <w:t>space for T</w:t>
      </w:r>
      <w:r w:rsidR="005814F9" w:rsidRPr="00171BC2">
        <w:rPr>
          <w:rFonts w:asciiTheme="minorHAnsi" w:hAnsiTheme="minorHAnsi"/>
        </w:rPr>
        <w:t>omcat (the default values are too low for production mode)</w:t>
      </w:r>
      <w:r w:rsidR="007037A9" w:rsidRPr="00171BC2">
        <w:rPr>
          <w:rFonts w:asciiTheme="minorHAnsi" w:hAnsiTheme="minorHAnsi"/>
        </w:rPr>
        <w:t>.</w:t>
      </w:r>
    </w:p>
    <w:tbl>
      <w:tblPr>
        <w:tblStyle w:val="TableGrid"/>
        <w:tblW w:w="0" w:type="auto"/>
        <w:tblLook w:val="04A0" w:firstRow="1" w:lastRow="0" w:firstColumn="1" w:lastColumn="0" w:noHBand="0" w:noVBand="1"/>
      </w:tblPr>
      <w:tblGrid>
        <w:gridCol w:w="9576"/>
      </w:tblGrid>
      <w:tr w:rsidR="00171BC2" w:rsidRPr="00693D88" w:rsidTr="00625ABB">
        <w:tc>
          <w:tcPr>
            <w:tcW w:w="9576" w:type="dxa"/>
            <w:shd w:val="pct5" w:color="auto" w:fill="auto"/>
          </w:tcPr>
          <w:p w:rsidR="00171BC2" w:rsidRPr="00CC5A1D" w:rsidRDefault="00171BC2" w:rsidP="00625ABB">
            <w:pPr>
              <w:spacing w:after="0"/>
              <w:rPr>
                <w:rFonts w:ascii="Courier New" w:hAnsi="Courier New" w:cs="Courier New"/>
              </w:rPr>
            </w:pPr>
            <w:r w:rsidRPr="00CC5A1D">
              <w:rPr>
                <w:rFonts w:ascii="Courier New" w:hAnsi="Courier New" w:cs="Courier New"/>
              </w:rPr>
              <w:t>%  cd /opt</w:t>
            </w:r>
            <w:r>
              <w:rPr>
                <w:rFonts w:ascii="Courier New" w:hAnsi="Courier New" w:cs="Courier New"/>
              </w:rPr>
              <w:t>/ngds/tomcat/bin</w:t>
            </w:r>
          </w:p>
          <w:p w:rsidR="00171BC2" w:rsidRDefault="00171BC2" w:rsidP="00625ABB">
            <w:pPr>
              <w:spacing w:after="0"/>
              <w:rPr>
                <w:rFonts w:ascii="Courier New" w:hAnsi="Courier New" w:cs="Courier New"/>
              </w:rPr>
            </w:pPr>
            <w:r>
              <w:rPr>
                <w:rFonts w:ascii="Courier New" w:hAnsi="Courier New" w:cs="Courier New"/>
              </w:rPr>
              <w:t>%  cd nano catalina.sh</w:t>
            </w:r>
          </w:p>
          <w:p w:rsidR="00171BC2" w:rsidRPr="00693D88" w:rsidRDefault="00171BC2" w:rsidP="00625ABB">
            <w:pPr>
              <w:spacing w:after="0"/>
              <w:rPr>
                <w:rFonts w:ascii="Courier New" w:hAnsi="Courier New" w:cs="Courier New"/>
              </w:rPr>
            </w:pPr>
            <w:r>
              <w:rPr>
                <w:rStyle w:val="HTMLCode"/>
                <w:rFonts w:eastAsiaTheme="minorEastAsia"/>
              </w:rPr>
              <w:t>JAVA_OPTS=-Dfile.encoding=UTF-8 -server -Xms512m -Xmx2048m -XX:NewSize=256m -XX:MaxNewSize=256m -XX:PermSize=256m -XX:MaxPermSize=512m -XX:+DisableExplicitGC</w:t>
            </w:r>
          </w:p>
        </w:tc>
      </w:tr>
    </w:tbl>
    <w:p w:rsidR="00A60D4F" w:rsidRDefault="00A60D4F" w:rsidP="00A60D4F">
      <w:pPr>
        <w:pStyle w:val="Body"/>
        <w:spacing w:line="240" w:lineRule="auto"/>
        <w:ind w:left="720"/>
        <w:rPr>
          <w:rFonts w:asciiTheme="minorHAnsi" w:hAnsiTheme="minorHAnsi"/>
        </w:rPr>
      </w:pPr>
    </w:p>
    <w:p w:rsidR="00171BC2" w:rsidRPr="004B4AD6" w:rsidRDefault="004B4AD6" w:rsidP="004B4AD6">
      <w:pPr>
        <w:pStyle w:val="Body"/>
        <w:numPr>
          <w:ilvl w:val="0"/>
          <w:numId w:val="25"/>
        </w:numPr>
        <w:spacing w:line="240" w:lineRule="auto"/>
        <w:rPr>
          <w:rFonts w:asciiTheme="minorHAnsi" w:hAnsiTheme="minorHAnsi"/>
        </w:rPr>
      </w:pPr>
      <w:r w:rsidRPr="00415183">
        <w:rPr>
          <w:rFonts w:asciiTheme="minorHAnsi" w:hAnsiTheme="minorHAnsi"/>
        </w:rPr>
        <w:t>CKAN runs as wsgi job behind ap</w:t>
      </w:r>
      <w:r w:rsidRPr="00895275">
        <w:rPr>
          <w:rFonts w:asciiTheme="minorHAnsi" w:hAnsiTheme="minorHAnsi"/>
        </w:rPr>
        <w:t>ache2; you can control it with</w:t>
      </w:r>
      <w:r>
        <w:rPr>
          <w:rFonts w:asciiTheme="minorHAnsi" w:hAnsiTheme="minorHAnsi"/>
        </w:rPr>
        <w:t xml:space="preserve"> the following command:</w:t>
      </w:r>
      <w:r>
        <w:rPr>
          <w:rFonts w:asciiTheme="minorHAnsi" w:hAnsiTheme="minorHAnsi"/>
        </w:rPr>
        <w:br/>
      </w:r>
      <w:r w:rsidRPr="00415183">
        <w:rPr>
          <w:rFonts w:asciiTheme="minorHAnsi" w:hAnsiTheme="minorHAnsi"/>
        </w:rPr>
        <w:br/>
        <w:t>sudo service apache2 start|stop|restart|status</w:t>
      </w:r>
    </w:p>
    <w:p w:rsidR="005814F9" w:rsidRPr="0057546F" w:rsidRDefault="00557EC5" w:rsidP="0057546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64"/>
      <w:footerReference w:type="default" r:id="rId65"/>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3D44" w:rsidRDefault="00D43D44">
      <w:r>
        <w:separator/>
      </w:r>
    </w:p>
  </w:endnote>
  <w:endnote w:type="continuationSeparator" w:id="0">
    <w:p w:rsidR="00D43D44" w:rsidRDefault="00D43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jc w:val="center"/>
    </w:pPr>
  </w:p>
  <w:p w:rsidR="00625ABB" w:rsidRDefault="00625A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73DE1B6D" wp14:editId="2ACF1092">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25ABB" w:rsidRDefault="00625ABB">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AE1397">
          <w:t>26</w:t>
        </w:r>
        <w:r>
          <w:fldChar w:fldCharType="end"/>
        </w:r>
      </w:p>
    </w:sdtContent>
  </w:sdt>
  <w:p w:rsidR="00625ABB" w:rsidRDefault="00625ABB">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25ABB" w:rsidRDefault="00625ABB">
        <w:pPr>
          <w:pStyle w:val="Footer"/>
          <w:jc w:val="center"/>
        </w:pPr>
        <w:r>
          <w:rPr>
            <w:noProof w:val="0"/>
          </w:rPr>
          <w:fldChar w:fldCharType="begin"/>
        </w:r>
        <w:r>
          <w:instrText xml:space="preserve"> PAGE   \* MERGEFORMAT </w:instrText>
        </w:r>
        <w:r>
          <w:rPr>
            <w:noProof w:val="0"/>
          </w:rPr>
          <w:fldChar w:fldCharType="separate"/>
        </w:r>
        <w:r w:rsidR="00AE1397">
          <w:t>1</w:t>
        </w:r>
        <w:r>
          <w:fldChar w:fldCharType="end"/>
        </w:r>
      </w:p>
    </w:sdtContent>
  </w:sdt>
  <w:p w:rsidR="00625ABB" w:rsidRDefault="00625ABB">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3D44" w:rsidRDefault="00D43D44">
      <w:r>
        <w:separator/>
      </w:r>
    </w:p>
  </w:footnote>
  <w:footnote w:type="continuationSeparator" w:id="0">
    <w:p w:rsidR="00D43D44" w:rsidRDefault="00D43D4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Pr="000F1287" w:rsidRDefault="00625ABB"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5ABB" w:rsidRDefault="00625ABB">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3D93C4B"/>
    <w:multiLevelType w:val="multilevel"/>
    <w:tmpl w:val="782A43EA"/>
    <w:numStyleLink w:val="Style1"/>
  </w:abstractNum>
  <w:abstractNum w:abstractNumId="3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8C56CF4"/>
    <w:multiLevelType w:val="multilevel"/>
    <w:tmpl w:val="1EDEB2BA"/>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1"/>
  </w:num>
  <w:num w:numId="12">
    <w:abstractNumId w:val="34"/>
  </w:num>
  <w:num w:numId="13">
    <w:abstractNumId w:val="32"/>
  </w:num>
  <w:num w:numId="14">
    <w:abstractNumId w:val="5"/>
  </w:num>
  <w:num w:numId="15">
    <w:abstractNumId w:val="8"/>
  </w:num>
  <w:num w:numId="16">
    <w:abstractNumId w:val="35"/>
  </w:num>
  <w:num w:numId="17">
    <w:abstractNumId w:val="37"/>
  </w:num>
  <w:num w:numId="18">
    <w:abstractNumId w:val="13"/>
  </w:num>
  <w:num w:numId="19">
    <w:abstractNumId w:val="36"/>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8"/>
  </w:num>
  <w:num w:numId="27">
    <w:abstractNumId w:val="24"/>
  </w:num>
  <w:num w:numId="28">
    <w:abstractNumId w:val="39"/>
  </w:num>
  <w:num w:numId="2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3"/>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 w:numId="44">
    <w:abstractNumId w:val="3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0"/>
    <w:lvlOverride w:ilvl="2">
      <w:lvl w:ilvl="2">
        <w:start w:val="1"/>
        <w:numFmt w:val="decimal"/>
        <w:lvlText w:val="%1.%2.%3."/>
        <w:lvlJc w:val="left"/>
        <w:pPr>
          <w:ind w:left="360" w:hanging="360"/>
        </w:pPr>
        <w:rPr>
          <w:rFonts w:asciiTheme="minorHAnsi" w:hAnsiTheme="minorHAnsi" w:cstheme="minorHAnsi" w:hint="default"/>
        </w:rPr>
      </w:lvl>
    </w:lvlOverride>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B58"/>
    <w:rsid w:val="00020D54"/>
    <w:rsid w:val="00031153"/>
    <w:rsid w:val="000346CE"/>
    <w:rsid w:val="00034F50"/>
    <w:rsid w:val="00037358"/>
    <w:rsid w:val="000402F0"/>
    <w:rsid w:val="00043C7B"/>
    <w:rsid w:val="00046A36"/>
    <w:rsid w:val="00050294"/>
    <w:rsid w:val="00051AF0"/>
    <w:rsid w:val="00057730"/>
    <w:rsid w:val="00057E5A"/>
    <w:rsid w:val="0006106C"/>
    <w:rsid w:val="00061DC5"/>
    <w:rsid w:val="00063B0C"/>
    <w:rsid w:val="00063C4E"/>
    <w:rsid w:val="000671F4"/>
    <w:rsid w:val="0006727C"/>
    <w:rsid w:val="00072724"/>
    <w:rsid w:val="00075318"/>
    <w:rsid w:val="00075829"/>
    <w:rsid w:val="00076D02"/>
    <w:rsid w:val="0008503E"/>
    <w:rsid w:val="00085501"/>
    <w:rsid w:val="00086C06"/>
    <w:rsid w:val="000A10C2"/>
    <w:rsid w:val="000A20CC"/>
    <w:rsid w:val="000A5E32"/>
    <w:rsid w:val="000A7D6E"/>
    <w:rsid w:val="000B47FD"/>
    <w:rsid w:val="000C0B2F"/>
    <w:rsid w:val="000C1CC7"/>
    <w:rsid w:val="000C2FC6"/>
    <w:rsid w:val="000C54C9"/>
    <w:rsid w:val="000C5B95"/>
    <w:rsid w:val="000D18DB"/>
    <w:rsid w:val="000D2F9F"/>
    <w:rsid w:val="000D4882"/>
    <w:rsid w:val="000D5553"/>
    <w:rsid w:val="000E1F91"/>
    <w:rsid w:val="000E21F2"/>
    <w:rsid w:val="000E3BEB"/>
    <w:rsid w:val="000F03F9"/>
    <w:rsid w:val="000F0E74"/>
    <w:rsid w:val="000F1287"/>
    <w:rsid w:val="000F1640"/>
    <w:rsid w:val="000F4DD7"/>
    <w:rsid w:val="00104729"/>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140D"/>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6158"/>
    <w:rsid w:val="002029F2"/>
    <w:rsid w:val="00211F54"/>
    <w:rsid w:val="00212F4B"/>
    <w:rsid w:val="0021384F"/>
    <w:rsid w:val="00215AA6"/>
    <w:rsid w:val="0021690B"/>
    <w:rsid w:val="002174C9"/>
    <w:rsid w:val="00221245"/>
    <w:rsid w:val="00222232"/>
    <w:rsid w:val="002239A2"/>
    <w:rsid w:val="0022468F"/>
    <w:rsid w:val="0022598B"/>
    <w:rsid w:val="00225B2C"/>
    <w:rsid w:val="00226362"/>
    <w:rsid w:val="00227467"/>
    <w:rsid w:val="00231D4D"/>
    <w:rsid w:val="002338A3"/>
    <w:rsid w:val="00234C33"/>
    <w:rsid w:val="002362C7"/>
    <w:rsid w:val="00236503"/>
    <w:rsid w:val="00243CA7"/>
    <w:rsid w:val="00243EDF"/>
    <w:rsid w:val="002460C4"/>
    <w:rsid w:val="002462DB"/>
    <w:rsid w:val="00252B1A"/>
    <w:rsid w:val="00253D09"/>
    <w:rsid w:val="00254EB1"/>
    <w:rsid w:val="002603D5"/>
    <w:rsid w:val="002646CD"/>
    <w:rsid w:val="0027136D"/>
    <w:rsid w:val="00271921"/>
    <w:rsid w:val="00272628"/>
    <w:rsid w:val="002737DA"/>
    <w:rsid w:val="00276F6B"/>
    <w:rsid w:val="00281D74"/>
    <w:rsid w:val="00282010"/>
    <w:rsid w:val="00286DBF"/>
    <w:rsid w:val="00287B74"/>
    <w:rsid w:val="00287C92"/>
    <w:rsid w:val="00290F44"/>
    <w:rsid w:val="002939C0"/>
    <w:rsid w:val="002957F0"/>
    <w:rsid w:val="00295BBB"/>
    <w:rsid w:val="00296F63"/>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C1BF7"/>
    <w:rsid w:val="002D24FD"/>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74F46"/>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4726"/>
    <w:rsid w:val="003C47E4"/>
    <w:rsid w:val="003C60E9"/>
    <w:rsid w:val="003D0903"/>
    <w:rsid w:val="003D0B95"/>
    <w:rsid w:val="003D217D"/>
    <w:rsid w:val="003D495C"/>
    <w:rsid w:val="003D4BDE"/>
    <w:rsid w:val="003D4D48"/>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81A"/>
    <w:rsid w:val="00414541"/>
    <w:rsid w:val="00415183"/>
    <w:rsid w:val="00416BD4"/>
    <w:rsid w:val="004206F2"/>
    <w:rsid w:val="00424DFC"/>
    <w:rsid w:val="00426E39"/>
    <w:rsid w:val="0043041D"/>
    <w:rsid w:val="00431997"/>
    <w:rsid w:val="00433647"/>
    <w:rsid w:val="004361CE"/>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743CD"/>
    <w:rsid w:val="004802B3"/>
    <w:rsid w:val="00485330"/>
    <w:rsid w:val="00490008"/>
    <w:rsid w:val="00491DC6"/>
    <w:rsid w:val="00493E8A"/>
    <w:rsid w:val="00497C43"/>
    <w:rsid w:val="004A6904"/>
    <w:rsid w:val="004B2D73"/>
    <w:rsid w:val="004B4A5C"/>
    <w:rsid w:val="004B4AD6"/>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110B"/>
    <w:rsid w:val="005027AB"/>
    <w:rsid w:val="00502B52"/>
    <w:rsid w:val="005032AA"/>
    <w:rsid w:val="00504058"/>
    <w:rsid w:val="00510C29"/>
    <w:rsid w:val="005115C7"/>
    <w:rsid w:val="0051173E"/>
    <w:rsid w:val="00511EAB"/>
    <w:rsid w:val="00515F89"/>
    <w:rsid w:val="005164B0"/>
    <w:rsid w:val="0051725E"/>
    <w:rsid w:val="00517316"/>
    <w:rsid w:val="005241BF"/>
    <w:rsid w:val="005271F8"/>
    <w:rsid w:val="00532521"/>
    <w:rsid w:val="00534D20"/>
    <w:rsid w:val="00535036"/>
    <w:rsid w:val="0054133B"/>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53A5"/>
    <w:rsid w:val="005861EC"/>
    <w:rsid w:val="005878FC"/>
    <w:rsid w:val="00590BA8"/>
    <w:rsid w:val="00594553"/>
    <w:rsid w:val="00594F36"/>
    <w:rsid w:val="005A0B0C"/>
    <w:rsid w:val="005A172E"/>
    <w:rsid w:val="005A2455"/>
    <w:rsid w:val="005A3840"/>
    <w:rsid w:val="005B1E9A"/>
    <w:rsid w:val="005B235F"/>
    <w:rsid w:val="005B4143"/>
    <w:rsid w:val="005B5568"/>
    <w:rsid w:val="005B6CDA"/>
    <w:rsid w:val="005B7C91"/>
    <w:rsid w:val="005C10FA"/>
    <w:rsid w:val="005C35FB"/>
    <w:rsid w:val="005C5DC0"/>
    <w:rsid w:val="005C6137"/>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5ABB"/>
    <w:rsid w:val="00631361"/>
    <w:rsid w:val="0063177C"/>
    <w:rsid w:val="00631D3C"/>
    <w:rsid w:val="00635B56"/>
    <w:rsid w:val="00635F24"/>
    <w:rsid w:val="00637389"/>
    <w:rsid w:val="006474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87564"/>
    <w:rsid w:val="006900EA"/>
    <w:rsid w:val="00692182"/>
    <w:rsid w:val="0069307E"/>
    <w:rsid w:val="00694390"/>
    <w:rsid w:val="006962A7"/>
    <w:rsid w:val="006A293C"/>
    <w:rsid w:val="006A2B34"/>
    <w:rsid w:val="006A4753"/>
    <w:rsid w:val="006A488C"/>
    <w:rsid w:val="006A5525"/>
    <w:rsid w:val="006B6D93"/>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04DBB"/>
    <w:rsid w:val="00721DFD"/>
    <w:rsid w:val="007225A5"/>
    <w:rsid w:val="007264FE"/>
    <w:rsid w:val="00726EEA"/>
    <w:rsid w:val="00732709"/>
    <w:rsid w:val="00732970"/>
    <w:rsid w:val="00732FAD"/>
    <w:rsid w:val="00734918"/>
    <w:rsid w:val="0073510A"/>
    <w:rsid w:val="00735FAD"/>
    <w:rsid w:val="007405C8"/>
    <w:rsid w:val="00750487"/>
    <w:rsid w:val="00753E2A"/>
    <w:rsid w:val="00754B6F"/>
    <w:rsid w:val="007552CD"/>
    <w:rsid w:val="00756D89"/>
    <w:rsid w:val="007655BA"/>
    <w:rsid w:val="00771C8F"/>
    <w:rsid w:val="00772D54"/>
    <w:rsid w:val="00773896"/>
    <w:rsid w:val="00774AA0"/>
    <w:rsid w:val="00774BF1"/>
    <w:rsid w:val="00775148"/>
    <w:rsid w:val="00785620"/>
    <w:rsid w:val="00793177"/>
    <w:rsid w:val="00793BEA"/>
    <w:rsid w:val="0079455B"/>
    <w:rsid w:val="0079593B"/>
    <w:rsid w:val="00797FD1"/>
    <w:rsid w:val="007A2D7E"/>
    <w:rsid w:val="007A6178"/>
    <w:rsid w:val="007A63F7"/>
    <w:rsid w:val="007A68E2"/>
    <w:rsid w:val="007B65FC"/>
    <w:rsid w:val="007B6776"/>
    <w:rsid w:val="007C435C"/>
    <w:rsid w:val="007C44E5"/>
    <w:rsid w:val="007C44F0"/>
    <w:rsid w:val="007C4A35"/>
    <w:rsid w:val="007C6926"/>
    <w:rsid w:val="007D5714"/>
    <w:rsid w:val="007E5C8B"/>
    <w:rsid w:val="007E6B3B"/>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37B06"/>
    <w:rsid w:val="00844522"/>
    <w:rsid w:val="00844729"/>
    <w:rsid w:val="008462BF"/>
    <w:rsid w:val="008466CF"/>
    <w:rsid w:val="008469D7"/>
    <w:rsid w:val="00850468"/>
    <w:rsid w:val="00851B72"/>
    <w:rsid w:val="00852112"/>
    <w:rsid w:val="008524FF"/>
    <w:rsid w:val="00854AEF"/>
    <w:rsid w:val="00855236"/>
    <w:rsid w:val="0085622C"/>
    <w:rsid w:val="0085676B"/>
    <w:rsid w:val="008571FD"/>
    <w:rsid w:val="00861FBD"/>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3530"/>
    <w:rsid w:val="008A4AC8"/>
    <w:rsid w:val="008A4AE2"/>
    <w:rsid w:val="008B0F03"/>
    <w:rsid w:val="008B1423"/>
    <w:rsid w:val="008B62B4"/>
    <w:rsid w:val="008C1DC6"/>
    <w:rsid w:val="008C324B"/>
    <w:rsid w:val="008C39D7"/>
    <w:rsid w:val="008C43A9"/>
    <w:rsid w:val="008C4416"/>
    <w:rsid w:val="008D08E3"/>
    <w:rsid w:val="008D29F2"/>
    <w:rsid w:val="008D56AC"/>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4E6E"/>
    <w:rsid w:val="00946035"/>
    <w:rsid w:val="00946BC2"/>
    <w:rsid w:val="009520CA"/>
    <w:rsid w:val="00955091"/>
    <w:rsid w:val="00957A7A"/>
    <w:rsid w:val="00960AD1"/>
    <w:rsid w:val="00962782"/>
    <w:rsid w:val="0096296E"/>
    <w:rsid w:val="00962A3E"/>
    <w:rsid w:val="00963E51"/>
    <w:rsid w:val="00967D4D"/>
    <w:rsid w:val="00972A32"/>
    <w:rsid w:val="009770F5"/>
    <w:rsid w:val="00980AAD"/>
    <w:rsid w:val="00981B61"/>
    <w:rsid w:val="00983F6B"/>
    <w:rsid w:val="00984FD8"/>
    <w:rsid w:val="00986BFA"/>
    <w:rsid w:val="00986DCD"/>
    <w:rsid w:val="00990A6A"/>
    <w:rsid w:val="009925CC"/>
    <w:rsid w:val="009937DA"/>
    <w:rsid w:val="00994FD6"/>
    <w:rsid w:val="009958E8"/>
    <w:rsid w:val="009A0CBA"/>
    <w:rsid w:val="009A0D05"/>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5F4D"/>
    <w:rsid w:val="009F761D"/>
    <w:rsid w:val="00A06179"/>
    <w:rsid w:val="00A06F8A"/>
    <w:rsid w:val="00A100AA"/>
    <w:rsid w:val="00A10193"/>
    <w:rsid w:val="00A1070D"/>
    <w:rsid w:val="00A13B64"/>
    <w:rsid w:val="00A17A84"/>
    <w:rsid w:val="00A17FDE"/>
    <w:rsid w:val="00A20991"/>
    <w:rsid w:val="00A212CC"/>
    <w:rsid w:val="00A24ED1"/>
    <w:rsid w:val="00A256BB"/>
    <w:rsid w:val="00A25834"/>
    <w:rsid w:val="00A30951"/>
    <w:rsid w:val="00A326B9"/>
    <w:rsid w:val="00A3523A"/>
    <w:rsid w:val="00A354F9"/>
    <w:rsid w:val="00A53E68"/>
    <w:rsid w:val="00A5616B"/>
    <w:rsid w:val="00A60A41"/>
    <w:rsid w:val="00A60D4F"/>
    <w:rsid w:val="00A624D9"/>
    <w:rsid w:val="00A65082"/>
    <w:rsid w:val="00A703D9"/>
    <w:rsid w:val="00A7124A"/>
    <w:rsid w:val="00A71CF0"/>
    <w:rsid w:val="00A72CC8"/>
    <w:rsid w:val="00A76F44"/>
    <w:rsid w:val="00A8152C"/>
    <w:rsid w:val="00A84261"/>
    <w:rsid w:val="00A85D10"/>
    <w:rsid w:val="00A86B63"/>
    <w:rsid w:val="00A86FCE"/>
    <w:rsid w:val="00A87BE0"/>
    <w:rsid w:val="00A87BF7"/>
    <w:rsid w:val="00A93F9A"/>
    <w:rsid w:val="00A953D3"/>
    <w:rsid w:val="00AA15F5"/>
    <w:rsid w:val="00AA5B69"/>
    <w:rsid w:val="00AA5C22"/>
    <w:rsid w:val="00AB2208"/>
    <w:rsid w:val="00AB4226"/>
    <w:rsid w:val="00AB4EE0"/>
    <w:rsid w:val="00AB6EEE"/>
    <w:rsid w:val="00AB74C6"/>
    <w:rsid w:val="00AB7BF1"/>
    <w:rsid w:val="00AC1A5C"/>
    <w:rsid w:val="00AC2C1F"/>
    <w:rsid w:val="00AD0A9F"/>
    <w:rsid w:val="00AD1FE6"/>
    <w:rsid w:val="00AD3696"/>
    <w:rsid w:val="00AD52AF"/>
    <w:rsid w:val="00AD5C87"/>
    <w:rsid w:val="00AD62FF"/>
    <w:rsid w:val="00AE1397"/>
    <w:rsid w:val="00AE2742"/>
    <w:rsid w:val="00AE3578"/>
    <w:rsid w:val="00AE4864"/>
    <w:rsid w:val="00AE5AAB"/>
    <w:rsid w:val="00AF1822"/>
    <w:rsid w:val="00AF331C"/>
    <w:rsid w:val="00AF558A"/>
    <w:rsid w:val="00B02B6A"/>
    <w:rsid w:val="00B05FE1"/>
    <w:rsid w:val="00B10196"/>
    <w:rsid w:val="00B112DB"/>
    <w:rsid w:val="00B1462A"/>
    <w:rsid w:val="00B15057"/>
    <w:rsid w:val="00B1531F"/>
    <w:rsid w:val="00B15610"/>
    <w:rsid w:val="00B15E7B"/>
    <w:rsid w:val="00B21F31"/>
    <w:rsid w:val="00B22A60"/>
    <w:rsid w:val="00B2489C"/>
    <w:rsid w:val="00B24C36"/>
    <w:rsid w:val="00B25D68"/>
    <w:rsid w:val="00B27869"/>
    <w:rsid w:val="00B30D99"/>
    <w:rsid w:val="00B32AA3"/>
    <w:rsid w:val="00B34EE1"/>
    <w:rsid w:val="00B362D7"/>
    <w:rsid w:val="00B44FD6"/>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C0646"/>
    <w:rsid w:val="00BC10C3"/>
    <w:rsid w:val="00BC3E97"/>
    <w:rsid w:val="00BC5383"/>
    <w:rsid w:val="00BC54C4"/>
    <w:rsid w:val="00BC6DF3"/>
    <w:rsid w:val="00BD13F9"/>
    <w:rsid w:val="00BD2DE6"/>
    <w:rsid w:val="00BD5A8E"/>
    <w:rsid w:val="00BD6C07"/>
    <w:rsid w:val="00BE7A46"/>
    <w:rsid w:val="00BF1F5E"/>
    <w:rsid w:val="00C00A52"/>
    <w:rsid w:val="00C1011E"/>
    <w:rsid w:val="00C111FB"/>
    <w:rsid w:val="00C118B6"/>
    <w:rsid w:val="00C22462"/>
    <w:rsid w:val="00C23A3D"/>
    <w:rsid w:val="00C26BC1"/>
    <w:rsid w:val="00C30676"/>
    <w:rsid w:val="00C347F0"/>
    <w:rsid w:val="00C351E1"/>
    <w:rsid w:val="00C36D3F"/>
    <w:rsid w:val="00C374C2"/>
    <w:rsid w:val="00C40AD1"/>
    <w:rsid w:val="00C40F19"/>
    <w:rsid w:val="00C419B6"/>
    <w:rsid w:val="00C41CE2"/>
    <w:rsid w:val="00C46A7B"/>
    <w:rsid w:val="00C4756A"/>
    <w:rsid w:val="00C47E5F"/>
    <w:rsid w:val="00C50112"/>
    <w:rsid w:val="00C532D6"/>
    <w:rsid w:val="00C57D26"/>
    <w:rsid w:val="00C606BD"/>
    <w:rsid w:val="00C63F94"/>
    <w:rsid w:val="00C64157"/>
    <w:rsid w:val="00C70111"/>
    <w:rsid w:val="00C701BD"/>
    <w:rsid w:val="00C71CD5"/>
    <w:rsid w:val="00C71FDD"/>
    <w:rsid w:val="00C7692F"/>
    <w:rsid w:val="00C832EB"/>
    <w:rsid w:val="00C852D1"/>
    <w:rsid w:val="00C856DA"/>
    <w:rsid w:val="00C93541"/>
    <w:rsid w:val="00C9358C"/>
    <w:rsid w:val="00C94786"/>
    <w:rsid w:val="00C95506"/>
    <w:rsid w:val="00C95E15"/>
    <w:rsid w:val="00CA1DC8"/>
    <w:rsid w:val="00CA1EBC"/>
    <w:rsid w:val="00CA357E"/>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1FB3"/>
    <w:rsid w:val="00D03A8A"/>
    <w:rsid w:val="00D03C98"/>
    <w:rsid w:val="00D04758"/>
    <w:rsid w:val="00D04926"/>
    <w:rsid w:val="00D06AEA"/>
    <w:rsid w:val="00D14EF9"/>
    <w:rsid w:val="00D156F5"/>
    <w:rsid w:val="00D15758"/>
    <w:rsid w:val="00D172A3"/>
    <w:rsid w:val="00D207CC"/>
    <w:rsid w:val="00D20C6B"/>
    <w:rsid w:val="00D247ED"/>
    <w:rsid w:val="00D24FAB"/>
    <w:rsid w:val="00D275E2"/>
    <w:rsid w:val="00D33AC8"/>
    <w:rsid w:val="00D35E44"/>
    <w:rsid w:val="00D37259"/>
    <w:rsid w:val="00D41497"/>
    <w:rsid w:val="00D43D44"/>
    <w:rsid w:val="00D44855"/>
    <w:rsid w:val="00D44A26"/>
    <w:rsid w:val="00D463E8"/>
    <w:rsid w:val="00D475C8"/>
    <w:rsid w:val="00D525EC"/>
    <w:rsid w:val="00D54B2F"/>
    <w:rsid w:val="00D603F1"/>
    <w:rsid w:val="00D62EC4"/>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60C7"/>
    <w:rsid w:val="00DD03A3"/>
    <w:rsid w:val="00DD0C2B"/>
    <w:rsid w:val="00DD440C"/>
    <w:rsid w:val="00DD6B86"/>
    <w:rsid w:val="00DE181B"/>
    <w:rsid w:val="00DE3155"/>
    <w:rsid w:val="00DE672A"/>
    <w:rsid w:val="00DF0FC5"/>
    <w:rsid w:val="00DF1D24"/>
    <w:rsid w:val="00DF2D00"/>
    <w:rsid w:val="00DF4A7F"/>
    <w:rsid w:val="00E002C9"/>
    <w:rsid w:val="00E00383"/>
    <w:rsid w:val="00E07E19"/>
    <w:rsid w:val="00E14B28"/>
    <w:rsid w:val="00E156B9"/>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44C"/>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10B87"/>
    <w:rsid w:val="00F2035C"/>
    <w:rsid w:val="00F21AF9"/>
    <w:rsid w:val="00F244CA"/>
    <w:rsid w:val="00F2482D"/>
    <w:rsid w:val="00F310DD"/>
    <w:rsid w:val="00F33D27"/>
    <w:rsid w:val="00F36DAF"/>
    <w:rsid w:val="00F4175A"/>
    <w:rsid w:val="00F47CBB"/>
    <w:rsid w:val="00F50189"/>
    <w:rsid w:val="00F5388E"/>
    <w:rsid w:val="00F5667A"/>
    <w:rsid w:val="00F57563"/>
    <w:rsid w:val="00F57EA3"/>
    <w:rsid w:val="00F63C93"/>
    <w:rsid w:val="00F64130"/>
    <w:rsid w:val="00F652BB"/>
    <w:rsid w:val="00F665A2"/>
    <w:rsid w:val="00F67FF2"/>
    <w:rsid w:val="00F70893"/>
    <w:rsid w:val="00F7308C"/>
    <w:rsid w:val="00F73A52"/>
    <w:rsid w:val="00F76A6B"/>
    <w:rsid w:val="00F8077C"/>
    <w:rsid w:val="00F80883"/>
    <w:rsid w:val="00F81925"/>
    <w:rsid w:val="00F83198"/>
    <w:rsid w:val="00F85982"/>
    <w:rsid w:val="00F86C56"/>
    <w:rsid w:val="00F8717F"/>
    <w:rsid w:val="00F872B2"/>
    <w:rsid w:val="00F87D16"/>
    <w:rsid w:val="00F91A5F"/>
    <w:rsid w:val="00F93792"/>
    <w:rsid w:val="00F97615"/>
    <w:rsid w:val="00FA0A62"/>
    <w:rsid w:val="00FA35D1"/>
    <w:rsid w:val="00FA3940"/>
    <w:rsid w:val="00FA39E5"/>
    <w:rsid w:val="00FA3E74"/>
    <w:rsid w:val="00FB0D99"/>
    <w:rsid w:val="00FB0ED4"/>
    <w:rsid w:val="00FB4EDB"/>
    <w:rsid w:val="00FB6A10"/>
    <w:rsid w:val="00FC07A9"/>
    <w:rsid w:val="00FC278A"/>
    <w:rsid w:val="00FC2F80"/>
    <w:rsid w:val="00FC3BA9"/>
    <w:rsid w:val="00FC53EB"/>
    <w:rsid w:val="00FC54FE"/>
    <w:rsid w:val="00FD030B"/>
    <w:rsid w:val="00FD1250"/>
    <w:rsid w:val="00FD1270"/>
    <w:rsid w:val="00FD2808"/>
    <w:rsid w:val="00FD55BF"/>
    <w:rsid w:val="00FD6C46"/>
    <w:rsid w:val="00FE0059"/>
    <w:rsid w:val="00FE010E"/>
    <w:rsid w:val="00FE169C"/>
    <w:rsid w:val="00FE1C74"/>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character" w:styleId="HTMLCode">
    <w:name w:val="HTML Code"/>
    <w:basedOn w:val="DefaultParagraphFont"/>
    <w:uiPriority w:val="99"/>
    <w:unhideWhenUsed/>
    <w:rsid w:val="00C606B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image" Target="media/image4.png"/><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www.vmware.com/products/player/"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19.png"/><Relationship Id="rId63" Type="http://schemas.openxmlformats.org/officeDocument/2006/relationships/image" Target="media/image26.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http://www.geothermaldata.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http://127.0.0.1/organization"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7.png"/><Relationship Id="rId58" Type="http://schemas.openxmlformats.org/officeDocument/2006/relationships/hyperlink" Target="http://cntlm.sourceforge.net/" TargetMode="External"/><Relationship Id="rId66"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s://www.virtualbox.org/wiki/Downloads" TargetMode="External"/><Relationship Id="rId49" Type="http://schemas.openxmlformats.org/officeDocument/2006/relationships/image" Target="media/image14.png"/><Relationship Id="rId57" Type="http://schemas.openxmlformats.org/officeDocument/2006/relationships/image" Target="media/image21.png"/><Relationship Id="rId61" Type="http://schemas.openxmlformats.org/officeDocument/2006/relationships/image" Target="media/image24.emf"/><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http://127.0.0.1/" TargetMode="External"/><Relationship Id="rId44" Type="http://schemas.openxmlformats.org/officeDocument/2006/relationships/image" Target="media/image9.png"/><Relationship Id="rId52" Type="http://schemas.openxmlformats.org/officeDocument/2006/relationships/image" Target="media/image16.png"/><Relationship Id="rId60" Type="http://schemas.openxmlformats.org/officeDocument/2006/relationships/image" Target="media/image23.jpeg"/><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http://download.java.net/media/jai/builds/release/%201_1_3/jai-1_1_3-lib-linux-amd64-jdk.bin" TargetMode="External"/><Relationship Id="rId35" Type="http://schemas.openxmlformats.org/officeDocument/2006/relationships/hyperlink" Target="https://www.virtualbox.org/wiki/Downloads"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0.pn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hyperlink" Target="http://releases.ubuntu.com/12.04/"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iki.eclipse.org/Main_Page"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image" Target="media/image22.jpeg"/><Relationship Id="rId67" Type="http://schemas.openxmlformats.org/officeDocument/2006/relationships/theme" Target="theme/theme1.xml"/><Relationship Id="rId20" Type="http://schemas.openxmlformats.org/officeDocument/2006/relationships/hyperlink" Target="file:///C:\Users\ccaudill\Desktop\Git\documents\NGDS_Installation_Documentation.docx" TargetMode="External"/><Relationship Id="rId41" Type="http://schemas.openxmlformats.org/officeDocument/2006/relationships/image" Target="media/image6.png"/><Relationship Id="rId54" Type="http://schemas.openxmlformats.org/officeDocument/2006/relationships/image" Target="media/image18.png"/><Relationship Id="rId62" Type="http://schemas.openxmlformats.org/officeDocument/2006/relationships/image" Target="media/image2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C09BBF-5F8F-4246-82C1-46C4FBCEC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TotalTime>
  <Pages>30</Pages>
  <Words>5221</Words>
  <Characters>29762</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34914</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3</cp:revision>
  <cp:lastPrinted>2014-02-26T21:58:00Z</cp:lastPrinted>
  <dcterms:created xsi:type="dcterms:W3CDTF">2014-03-14T18:03:00Z</dcterms:created>
  <dcterms:modified xsi:type="dcterms:W3CDTF">2014-03-14T20:57:00Z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