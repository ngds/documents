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793BEA">
          <w:pPr>
            <w:pStyle w:val="TOC2"/>
            <w:rPr>
              <w:rFonts w:asciiTheme="minorHAnsi" w:hAnsiTheme="minorHAnsi"/>
              <w:b w:val="0"/>
              <w:kern w:val="0"/>
            </w:rPr>
          </w:pPr>
          <w:hyperlink w:anchor="_Toc382492803" w:history="1">
            <w:r w:rsidR="008D56AC" w:rsidRPr="0080163A">
              <w:rPr>
                <w:rStyle w:val="Hyperlink"/>
              </w:rPr>
              <w:t>1.1</w:t>
            </w:r>
            <w:r w:rsidR="008D56AC">
              <w:rPr>
                <w:rFonts w:asciiTheme="minorHAnsi" w:hAnsiTheme="minorHAnsi"/>
                <w:b w:val="0"/>
                <w:kern w:val="0"/>
              </w:rPr>
              <w:tab/>
            </w:r>
            <w:r w:rsidR="008D56AC" w:rsidRPr="0080163A">
              <w:rPr>
                <w:rStyle w:val="Hyperlink"/>
              </w:rPr>
              <w:t>Purpose and Audience</w:t>
            </w:r>
            <w:r w:rsidR="008D56AC">
              <w:rPr>
                <w:webHidden/>
              </w:rPr>
              <w:tab/>
            </w:r>
            <w:r w:rsidR="008D56AC">
              <w:rPr>
                <w:webHidden/>
              </w:rPr>
              <w:fldChar w:fldCharType="begin"/>
            </w:r>
            <w:r w:rsidR="008D56AC">
              <w:rPr>
                <w:webHidden/>
              </w:rPr>
              <w:instrText xml:space="preserve"> PAGEREF _Toc382492803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793BEA">
          <w:pPr>
            <w:pStyle w:val="TOC2"/>
            <w:rPr>
              <w:rFonts w:asciiTheme="minorHAnsi" w:hAnsiTheme="minorHAnsi"/>
              <w:b w:val="0"/>
              <w:kern w:val="0"/>
            </w:rPr>
          </w:pPr>
          <w:hyperlink w:anchor="_Toc382492807" w:history="1">
            <w:r w:rsidR="008D56AC" w:rsidRPr="0080163A">
              <w:rPr>
                <w:rStyle w:val="Hyperlink"/>
              </w:rPr>
              <w:t>1.2</w:t>
            </w:r>
            <w:r w:rsidR="008D56AC">
              <w:rPr>
                <w:rFonts w:asciiTheme="minorHAnsi" w:hAnsiTheme="minorHAnsi"/>
                <w:b w:val="0"/>
                <w:kern w:val="0"/>
              </w:rPr>
              <w:tab/>
            </w:r>
            <w:r w:rsidR="008D56AC" w:rsidRPr="0080163A">
              <w:rPr>
                <w:rStyle w:val="Hyperlink"/>
              </w:rPr>
              <w:t>Document Roadmap</w:t>
            </w:r>
            <w:r w:rsidR="008D56AC">
              <w:rPr>
                <w:webHidden/>
              </w:rPr>
              <w:tab/>
            </w:r>
            <w:r w:rsidR="008D56AC">
              <w:rPr>
                <w:webHidden/>
              </w:rPr>
              <w:fldChar w:fldCharType="begin"/>
            </w:r>
            <w:r w:rsidR="008D56AC">
              <w:rPr>
                <w:webHidden/>
              </w:rPr>
              <w:instrText xml:space="preserve"> PAGEREF _Toc382492807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793BEA">
          <w:pPr>
            <w:pStyle w:val="TOC2"/>
            <w:rPr>
              <w:rFonts w:asciiTheme="minorHAnsi" w:hAnsiTheme="minorHAnsi"/>
              <w:b w:val="0"/>
              <w:kern w:val="0"/>
            </w:rPr>
          </w:pPr>
          <w:hyperlink w:anchor="_Toc382492808" w:history="1">
            <w:r w:rsidR="008D56AC" w:rsidRPr="0080163A">
              <w:rPr>
                <w:rStyle w:val="Hyperlink"/>
              </w:rPr>
              <w:t>1.3</w:t>
            </w:r>
            <w:r w:rsidR="008D56AC">
              <w:rPr>
                <w:rFonts w:asciiTheme="minorHAnsi" w:hAnsiTheme="minorHAnsi"/>
                <w:b w:val="0"/>
                <w:kern w:val="0"/>
              </w:rPr>
              <w:tab/>
            </w:r>
            <w:r w:rsidR="008D56AC" w:rsidRPr="0080163A">
              <w:rPr>
                <w:rStyle w:val="Hyperlink"/>
              </w:rPr>
              <w:t>System Scope and Background</w:t>
            </w:r>
            <w:r w:rsidR="008D56AC">
              <w:rPr>
                <w:webHidden/>
              </w:rPr>
              <w:tab/>
            </w:r>
            <w:r w:rsidR="008D56AC">
              <w:rPr>
                <w:webHidden/>
              </w:rPr>
              <w:fldChar w:fldCharType="begin"/>
            </w:r>
            <w:r w:rsidR="008D56AC">
              <w:rPr>
                <w:webHidden/>
              </w:rPr>
              <w:instrText xml:space="preserve"> PAGEREF _Toc382492808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793BEA">
          <w:pPr>
            <w:pStyle w:val="TOC1"/>
            <w:rPr>
              <w:rFonts w:asciiTheme="minorHAnsi" w:hAnsiTheme="minorHAnsi"/>
              <w:b w:val="0"/>
              <w:kern w:val="0"/>
            </w:rPr>
          </w:pPr>
          <w:hyperlink w:anchor="_Toc382492809" w:history="1">
            <w:r w:rsidR="008D56AC" w:rsidRPr="0080163A">
              <w:rPr>
                <w:rStyle w:val="Hyperlink"/>
              </w:rPr>
              <w:t>2.</w:t>
            </w:r>
            <w:r w:rsidR="008D56AC">
              <w:rPr>
                <w:rFonts w:asciiTheme="minorHAnsi" w:hAnsiTheme="minorHAnsi"/>
                <w:b w:val="0"/>
                <w:kern w:val="0"/>
              </w:rPr>
              <w:tab/>
            </w:r>
            <w:r w:rsidR="008D56AC" w:rsidRPr="0080163A">
              <w:rPr>
                <w:rStyle w:val="Hyperlink"/>
              </w:rPr>
              <w:t>Prerequisites</w:t>
            </w:r>
            <w:r w:rsidR="008D56AC">
              <w:rPr>
                <w:webHidden/>
              </w:rPr>
              <w:tab/>
            </w:r>
            <w:r w:rsidR="008D56AC">
              <w:rPr>
                <w:webHidden/>
              </w:rPr>
              <w:fldChar w:fldCharType="begin"/>
            </w:r>
            <w:r w:rsidR="008D56AC">
              <w:rPr>
                <w:webHidden/>
              </w:rPr>
              <w:instrText xml:space="preserve"> PAGEREF _Toc382492809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793BEA">
          <w:pPr>
            <w:pStyle w:val="TOC1"/>
            <w:rPr>
              <w:rFonts w:asciiTheme="minorHAnsi" w:hAnsiTheme="minorHAnsi"/>
              <w:b w:val="0"/>
              <w:kern w:val="0"/>
            </w:rPr>
          </w:pPr>
          <w:hyperlink w:anchor="_Toc382492810" w:history="1">
            <w:r w:rsidR="008D56AC" w:rsidRPr="0080163A">
              <w:rPr>
                <w:rStyle w:val="Hyperlink"/>
              </w:rPr>
              <w:t>3.</w:t>
            </w:r>
            <w:r w:rsidR="008D56AC">
              <w:rPr>
                <w:rFonts w:asciiTheme="minorHAnsi" w:hAnsiTheme="minorHAnsi"/>
                <w:b w:val="0"/>
                <w:kern w:val="0"/>
              </w:rPr>
              <w:tab/>
            </w:r>
            <w:r w:rsidR="008D56AC" w:rsidRPr="0080163A">
              <w:rPr>
                <w:rStyle w:val="Hyperlink"/>
              </w:rPr>
              <w:t>Install the NGDS Software Stack</w:t>
            </w:r>
            <w:r w:rsidR="008D56AC">
              <w:rPr>
                <w:webHidden/>
              </w:rPr>
              <w:tab/>
            </w:r>
            <w:r w:rsidR="008D56AC">
              <w:rPr>
                <w:webHidden/>
              </w:rPr>
              <w:fldChar w:fldCharType="begin"/>
            </w:r>
            <w:r w:rsidR="008D56AC">
              <w:rPr>
                <w:webHidden/>
              </w:rPr>
              <w:instrText xml:space="preserve"> PAGEREF _Toc382492810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793BEA">
          <w:pPr>
            <w:pStyle w:val="TOC2"/>
            <w:rPr>
              <w:rFonts w:asciiTheme="minorHAnsi" w:hAnsiTheme="minorHAnsi"/>
              <w:b w:val="0"/>
              <w:kern w:val="0"/>
            </w:rPr>
          </w:pPr>
          <w:hyperlink w:anchor="_Toc382492813" w:history="1">
            <w:r w:rsidR="008D56AC" w:rsidRPr="0080163A">
              <w:rPr>
                <w:rStyle w:val="Hyperlink"/>
              </w:rPr>
              <w:t>3.1</w:t>
            </w:r>
            <w:r w:rsidR="008D56AC">
              <w:rPr>
                <w:rFonts w:asciiTheme="minorHAnsi" w:hAnsiTheme="minorHAnsi"/>
                <w:b w:val="0"/>
                <w:kern w:val="0"/>
              </w:rPr>
              <w:tab/>
            </w:r>
            <w:r w:rsidR="008D56AC" w:rsidRPr="0080163A">
              <w:rPr>
                <w:rStyle w:val="Hyperlink"/>
              </w:rPr>
              <w:t>Update Apt-Get</w:t>
            </w:r>
            <w:r w:rsidR="008D56AC">
              <w:rPr>
                <w:webHidden/>
              </w:rPr>
              <w:tab/>
            </w:r>
            <w:r w:rsidR="008D56AC">
              <w:rPr>
                <w:webHidden/>
              </w:rPr>
              <w:fldChar w:fldCharType="begin"/>
            </w:r>
            <w:r w:rsidR="008D56AC">
              <w:rPr>
                <w:webHidden/>
              </w:rPr>
              <w:instrText xml:space="preserve"> PAGEREF _Toc382492813 \h </w:instrText>
            </w:r>
            <w:r w:rsidR="008D56AC">
              <w:rPr>
                <w:webHidden/>
              </w:rPr>
            </w:r>
            <w:r w:rsidR="008D56AC">
              <w:rPr>
                <w:webHidden/>
              </w:rPr>
              <w:fldChar w:fldCharType="separate"/>
            </w:r>
            <w:r w:rsidR="008D56AC">
              <w:rPr>
                <w:webHidden/>
              </w:rPr>
              <w:t>4</w:t>
            </w:r>
            <w:r w:rsidR="008D56AC">
              <w:rPr>
                <w:webHidden/>
              </w:rPr>
              <w:fldChar w:fldCharType="end"/>
            </w:r>
          </w:hyperlink>
        </w:p>
        <w:p w:rsidR="008D56AC" w:rsidRDefault="00793BEA">
          <w:pPr>
            <w:pStyle w:val="TOC2"/>
            <w:rPr>
              <w:rFonts w:asciiTheme="minorHAnsi" w:hAnsiTheme="minorHAnsi"/>
              <w:b w:val="0"/>
              <w:kern w:val="0"/>
            </w:rPr>
          </w:pPr>
          <w:hyperlink w:anchor="_Toc382492814" w:history="1">
            <w:r w:rsidR="008D56AC" w:rsidRPr="0080163A">
              <w:rPr>
                <w:rStyle w:val="Hyperlink"/>
              </w:rPr>
              <w:t>3.2</w:t>
            </w:r>
            <w:r w:rsidR="008D56AC">
              <w:rPr>
                <w:rFonts w:asciiTheme="minorHAnsi" w:hAnsiTheme="minorHAnsi"/>
                <w:b w:val="0"/>
                <w:kern w:val="0"/>
              </w:rPr>
              <w:tab/>
            </w:r>
            <w:r w:rsidR="008D56AC" w:rsidRPr="0080163A">
              <w:rPr>
                <w:rStyle w:val="Hyperlink"/>
              </w:rPr>
              <w:t>Install Git and a Java Development Kit (JDK)</w:t>
            </w:r>
            <w:r w:rsidR="008D56AC">
              <w:rPr>
                <w:webHidden/>
              </w:rPr>
              <w:tab/>
            </w:r>
            <w:r w:rsidR="008D56AC">
              <w:rPr>
                <w:webHidden/>
              </w:rPr>
              <w:fldChar w:fldCharType="begin"/>
            </w:r>
            <w:r w:rsidR="008D56AC">
              <w:rPr>
                <w:webHidden/>
              </w:rPr>
              <w:instrText xml:space="preserve"> PAGEREF _Toc382492814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793BEA">
          <w:pPr>
            <w:pStyle w:val="TOC2"/>
            <w:rPr>
              <w:rFonts w:asciiTheme="minorHAnsi" w:hAnsiTheme="minorHAnsi"/>
              <w:b w:val="0"/>
              <w:kern w:val="0"/>
            </w:rPr>
          </w:pPr>
          <w:hyperlink w:anchor="_Toc382492815" w:history="1">
            <w:r w:rsidR="008D56AC" w:rsidRPr="0080163A">
              <w:rPr>
                <w:rStyle w:val="Hyperlink"/>
              </w:rPr>
              <w:t>3.3</w:t>
            </w:r>
            <w:r w:rsidR="008D56AC">
              <w:rPr>
                <w:rFonts w:asciiTheme="minorHAnsi" w:hAnsiTheme="minorHAnsi"/>
                <w:b w:val="0"/>
                <w:kern w:val="0"/>
              </w:rPr>
              <w:tab/>
            </w:r>
            <w:r w:rsidR="008D56AC" w:rsidRPr="0080163A">
              <w:rPr>
                <w:rStyle w:val="Hyperlink"/>
              </w:rPr>
              <w:t>Obtain the NGDS Software Stack Installation Files</w:t>
            </w:r>
            <w:r w:rsidR="008D56AC">
              <w:rPr>
                <w:webHidden/>
              </w:rPr>
              <w:tab/>
            </w:r>
            <w:r w:rsidR="008D56AC">
              <w:rPr>
                <w:webHidden/>
              </w:rPr>
              <w:fldChar w:fldCharType="begin"/>
            </w:r>
            <w:r w:rsidR="008D56AC">
              <w:rPr>
                <w:webHidden/>
              </w:rPr>
              <w:instrText xml:space="preserve"> PAGEREF _Toc382492815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793BEA">
          <w:pPr>
            <w:pStyle w:val="TOC2"/>
            <w:rPr>
              <w:rFonts w:asciiTheme="minorHAnsi" w:hAnsiTheme="minorHAnsi"/>
              <w:b w:val="0"/>
              <w:kern w:val="0"/>
            </w:rPr>
          </w:pPr>
          <w:hyperlink w:anchor="_Toc382492816" w:history="1">
            <w:r w:rsidR="008D56AC" w:rsidRPr="0080163A">
              <w:rPr>
                <w:rStyle w:val="Hyperlink"/>
              </w:rPr>
              <w:t>3.4</w:t>
            </w:r>
            <w:r w:rsidR="008D56AC">
              <w:rPr>
                <w:rFonts w:asciiTheme="minorHAnsi" w:hAnsiTheme="minorHAnsi"/>
                <w:b w:val="0"/>
                <w:kern w:val="0"/>
              </w:rPr>
              <w:tab/>
            </w:r>
            <w:r w:rsidR="008D56AC" w:rsidRPr="0080163A">
              <w:rPr>
                <w:rStyle w:val="Hyperlink"/>
              </w:rPr>
              <w:t>Set Installation Parameters</w:t>
            </w:r>
            <w:r w:rsidR="008D56AC">
              <w:rPr>
                <w:webHidden/>
              </w:rPr>
              <w:tab/>
            </w:r>
            <w:r w:rsidR="008D56AC">
              <w:rPr>
                <w:webHidden/>
              </w:rPr>
              <w:fldChar w:fldCharType="begin"/>
            </w:r>
            <w:r w:rsidR="008D56AC">
              <w:rPr>
                <w:webHidden/>
              </w:rPr>
              <w:instrText xml:space="preserve"> PAGEREF _Toc382492816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793BEA">
          <w:pPr>
            <w:pStyle w:val="TOC2"/>
            <w:rPr>
              <w:rFonts w:asciiTheme="minorHAnsi" w:hAnsiTheme="minorHAnsi"/>
              <w:b w:val="0"/>
              <w:kern w:val="0"/>
            </w:rPr>
          </w:pPr>
          <w:hyperlink w:anchor="_Toc382492817" w:history="1">
            <w:r w:rsidR="008D56AC" w:rsidRPr="0080163A">
              <w:rPr>
                <w:rStyle w:val="Hyperlink"/>
              </w:rPr>
              <w:t>3.5</w:t>
            </w:r>
            <w:r w:rsidR="008D56AC">
              <w:rPr>
                <w:rFonts w:asciiTheme="minorHAnsi" w:hAnsiTheme="minorHAnsi"/>
                <w:b w:val="0"/>
                <w:kern w:val="0"/>
              </w:rPr>
              <w:tab/>
            </w:r>
            <w:r w:rsidR="008D56AC" w:rsidRPr="0080163A">
              <w:rPr>
                <w:rStyle w:val="Hyperlink"/>
              </w:rPr>
              <w:t>Run the Installation Script</w:t>
            </w:r>
            <w:r w:rsidR="008D56AC">
              <w:rPr>
                <w:webHidden/>
              </w:rPr>
              <w:tab/>
            </w:r>
            <w:r w:rsidR="008D56AC">
              <w:rPr>
                <w:webHidden/>
              </w:rPr>
              <w:fldChar w:fldCharType="begin"/>
            </w:r>
            <w:r w:rsidR="008D56AC">
              <w:rPr>
                <w:webHidden/>
              </w:rPr>
              <w:instrText xml:space="preserve"> PAGEREF _Toc382492817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793BEA">
          <w:pPr>
            <w:pStyle w:val="TOC2"/>
            <w:rPr>
              <w:rFonts w:asciiTheme="minorHAnsi" w:hAnsiTheme="minorHAnsi"/>
              <w:b w:val="0"/>
              <w:kern w:val="0"/>
            </w:rPr>
          </w:pPr>
          <w:hyperlink w:anchor="_Toc382492818" w:history="1">
            <w:r w:rsidR="008D56AC" w:rsidRPr="0080163A">
              <w:rPr>
                <w:rStyle w:val="Hyperlink"/>
              </w:rPr>
              <w:t>3.6</w:t>
            </w:r>
            <w:r w:rsidR="008D56AC">
              <w:rPr>
                <w:rFonts w:asciiTheme="minorHAnsi" w:hAnsiTheme="minorHAnsi"/>
                <w:b w:val="0"/>
                <w:kern w:val="0"/>
              </w:rPr>
              <w:tab/>
            </w:r>
            <w:r w:rsidR="008D56AC" w:rsidRPr="0080163A">
              <w:rPr>
                <w:rStyle w:val="Hyperlink"/>
              </w:rPr>
              <w:t>Final Steps</w:t>
            </w:r>
            <w:r w:rsidR="008D56AC">
              <w:rPr>
                <w:webHidden/>
              </w:rPr>
              <w:tab/>
            </w:r>
            <w:r w:rsidR="008D56AC">
              <w:rPr>
                <w:webHidden/>
              </w:rPr>
              <w:fldChar w:fldCharType="begin"/>
            </w:r>
            <w:r w:rsidR="008D56AC">
              <w:rPr>
                <w:webHidden/>
              </w:rPr>
              <w:instrText xml:space="preserve"> PAGEREF _Toc382492818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35" w:history="1">
            <w:r w:rsidR="008D56AC" w:rsidRPr="0080163A">
              <w:rPr>
                <w:rStyle w:val="Hyperlink"/>
                <w:rFonts w:cstheme="minorHAnsi"/>
              </w:rPr>
              <w:t>3.6.1.</w:t>
            </w:r>
            <w:r w:rsidR="008D56AC">
              <w:rPr>
                <w:rFonts w:asciiTheme="minorHAnsi" w:hAnsiTheme="minorHAnsi"/>
                <w:kern w:val="0"/>
              </w:rPr>
              <w:tab/>
            </w:r>
            <w:r w:rsidR="008D56AC" w:rsidRPr="0080163A">
              <w:rPr>
                <w:rStyle w:val="Hyperlink"/>
                <w:rFonts w:cstheme="minorHAnsi"/>
              </w:rPr>
              <w:t>Start Apache Tomcat</w:t>
            </w:r>
            <w:r w:rsidR="008D56AC">
              <w:rPr>
                <w:webHidden/>
              </w:rPr>
              <w:tab/>
            </w:r>
            <w:r w:rsidR="008D56AC">
              <w:rPr>
                <w:webHidden/>
              </w:rPr>
              <w:fldChar w:fldCharType="begin"/>
            </w:r>
            <w:r w:rsidR="008D56AC">
              <w:rPr>
                <w:webHidden/>
              </w:rPr>
              <w:instrText xml:space="preserve"> PAGEREF _Toc382492835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58" w:history="1">
            <w:r w:rsidR="008D56AC" w:rsidRPr="0080163A">
              <w:rPr>
                <w:rStyle w:val="Hyperlink"/>
                <w:rFonts w:cstheme="minorHAnsi"/>
              </w:rPr>
              <w:t>3.6.2.</w:t>
            </w:r>
            <w:r w:rsidR="008D56AC">
              <w:rPr>
                <w:rFonts w:asciiTheme="minorHAnsi" w:hAnsiTheme="minorHAnsi"/>
                <w:kern w:val="0"/>
              </w:rPr>
              <w:tab/>
            </w:r>
            <w:r w:rsidR="008D56AC" w:rsidRPr="0080163A">
              <w:rPr>
                <w:rStyle w:val="Hyperlink"/>
              </w:rPr>
              <w:t>Log in with the following credentials:</w:t>
            </w:r>
            <w:r w:rsidR="008D56AC">
              <w:rPr>
                <w:webHidden/>
              </w:rPr>
              <w:tab/>
            </w:r>
            <w:r w:rsidR="008D56AC">
              <w:rPr>
                <w:webHidden/>
              </w:rPr>
              <w:fldChar w:fldCharType="begin"/>
            </w:r>
            <w:r w:rsidR="008D56AC">
              <w:rPr>
                <w:webHidden/>
              </w:rPr>
              <w:instrText xml:space="preserve"> PAGEREF _Toc382492858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71" w:history="1">
            <w:r w:rsidR="008D56AC" w:rsidRPr="0080163A">
              <w:rPr>
                <w:rStyle w:val="Hyperlink"/>
                <w:rFonts w:cstheme="minorHAnsi"/>
              </w:rPr>
              <w:t>3.6.3.</w:t>
            </w:r>
            <w:r w:rsidR="008D56AC">
              <w:rPr>
                <w:rFonts w:asciiTheme="minorHAnsi" w:hAnsiTheme="minorHAnsi"/>
                <w:kern w:val="0"/>
              </w:rPr>
              <w:tab/>
            </w:r>
            <w:r w:rsidR="008D56AC" w:rsidRPr="0080163A">
              <w:rPr>
                <w:rStyle w:val="Hyperlink"/>
              </w:rPr>
              <w:t>Navigate to the following URL:</w:t>
            </w:r>
            <w:r w:rsidR="008D56AC">
              <w:rPr>
                <w:webHidden/>
              </w:rPr>
              <w:tab/>
            </w:r>
            <w:r w:rsidR="008D56AC">
              <w:rPr>
                <w:webHidden/>
              </w:rPr>
              <w:fldChar w:fldCharType="begin"/>
            </w:r>
            <w:r w:rsidR="008D56AC">
              <w:rPr>
                <w:webHidden/>
              </w:rPr>
              <w:instrText xml:space="preserve"> PAGEREF _Toc382492871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72" w:history="1">
            <w:r w:rsidR="008D56AC" w:rsidRPr="0080163A">
              <w:rPr>
                <w:rStyle w:val="Hyperlink"/>
                <w:rFonts w:cstheme="minorHAnsi"/>
              </w:rPr>
              <w:t>3.6.4.</w:t>
            </w:r>
            <w:r w:rsidR="008D56AC">
              <w:rPr>
                <w:rFonts w:asciiTheme="minorHAnsi" w:hAnsiTheme="minorHAnsi"/>
                <w:kern w:val="0"/>
              </w:rPr>
              <w:tab/>
            </w:r>
            <w:r w:rsidR="008D56AC" w:rsidRPr="0080163A">
              <w:rPr>
                <w:rStyle w:val="Hyperlink"/>
              </w:rPr>
              <w:t>Create a new organization; make the name of the organization:</w:t>
            </w:r>
            <w:r w:rsidR="008D56AC">
              <w:rPr>
                <w:webHidden/>
              </w:rPr>
              <w:tab/>
            </w:r>
            <w:r w:rsidR="008D56AC">
              <w:rPr>
                <w:webHidden/>
              </w:rPr>
              <w:fldChar w:fldCharType="begin"/>
            </w:r>
            <w:r w:rsidR="008D56AC">
              <w:rPr>
                <w:webHidden/>
              </w:rPr>
              <w:instrText xml:space="preserve"> PAGEREF _Toc382492872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793BEA">
          <w:pPr>
            <w:pStyle w:val="TOC1"/>
            <w:rPr>
              <w:rFonts w:asciiTheme="minorHAnsi" w:hAnsiTheme="minorHAnsi"/>
              <w:b w:val="0"/>
              <w:kern w:val="0"/>
            </w:rPr>
          </w:pPr>
          <w:hyperlink w:anchor="_Toc382492873" w:history="1">
            <w:r w:rsidR="008D56AC" w:rsidRPr="0080163A">
              <w:rPr>
                <w:rStyle w:val="Hyperlink"/>
              </w:rPr>
              <w:t>4.</w:t>
            </w:r>
            <w:r w:rsidR="008D56AC">
              <w:rPr>
                <w:rFonts w:asciiTheme="minorHAnsi" w:hAnsiTheme="minorHAnsi"/>
                <w:b w:val="0"/>
                <w:kern w:val="0"/>
              </w:rPr>
              <w:tab/>
            </w:r>
            <w:r w:rsidR="008D56AC" w:rsidRPr="0080163A">
              <w:rPr>
                <w:rStyle w:val="Hyperlink"/>
              </w:rPr>
              <w:t>Troubleshooting your NGDS Installation</w:t>
            </w:r>
            <w:r w:rsidR="008D56AC">
              <w:rPr>
                <w:webHidden/>
              </w:rPr>
              <w:tab/>
            </w:r>
            <w:r w:rsidR="008D56AC">
              <w:rPr>
                <w:webHidden/>
              </w:rPr>
              <w:fldChar w:fldCharType="begin"/>
            </w:r>
            <w:r w:rsidR="008D56AC">
              <w:rPr>
                <w:webHidden/>
              </w:rPr>
              <w:instrText xml:space="preserve"> PAGEREF _Toc382492873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793BEA">
          <w:pPr>
            <w:pStyle w:val="TOC1"/>
            <w:tabs>
              <w:tab w:val="left" w:pos="1440"/>
            </w:tabs>
            <w:rPr>
              <w:rFonts w:asciiTheme="minorHAnsi" w:hAnsiTheme="minorHAnsi"/>
              <w:b w:val="0"/>
              <w:kern w:val="0"/>
            </w:rPr>
          </w:pPr>
          <w:hyperlink w:anchor="_Toc382492874" w:history="1">
            <w:r w:rsidR="008D56AC" w:rsidRPr="0080163A">
              <w:rPr>
                <w:rStyle w:val="Hyperlink"/>
              </w:rPr>
              <w:t>Appendix A</w:t>
            </w:r>
            <w:r w:rsidR="008D56AC">
              <w:rPr>
                <w:rFonts w:asciiTheme="minorHAnsi" w:hAnsiTheme="minorHAnsi"/>
                <w:b w:val="0"/>
                <w:kern w:val="0"/>
              </w:rPr>
              <w:tab/>
            </w:r>
            <w:r w:rsidR="008D56AC" w:rsidRPr="0080163A">
              <w:rPr>
                <w:rStyle w:val="Hyperlink"/>
              </w:rPr>
              <w:t>Installing a Virtual Machine</w:t>
            </w:r>
            <w:r w:rsidR="008D56AC">
              <w:rPr>
                <w:webHidden/>
              </w:rPr>
              <w:tab/>
            </w:r>
            <w:r w:rsidR="008D56AC">
              <w:rPr>
                <w:webHidden/>
              </w:rPr>
              <w:fldChar w:fldCharType="begin"/>
            </w:r>
            <w:r w:rsidR="008D56AC">
              <w:rPr>
                <w:webHidden/>
              </w:rPr>
              <w:instrText xml:space="preserve"> PAGEREF _Toc382492874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793BEA">
          <w:pPr>
            <w:pStyle w:val="TOC2"/>
            <w:rPr>
              <w:rFonts w:asciiTheme="minorHAnsi" w:hAnsiTheme="minorHAnsi"/>
              <w:b w:val="0"/>
              <w:kern w:val="0"/>
            </w:rPr>
          </w:pPr>
          <w:hyperlink w:anchor="_Toc382492875" w:history="1">
            <w:r w:rsidR="008D56AC" w:rsidRPr="0080163A">
              <w:rPr>
                <w:rStyle w:val="Hyperlink"/>
              </w:rPr>
              <w:t>A.1</w:t>
            </w:r>
            <w:r w:rsidR="008D56AC">
              <w:rPr>
                <w:rFonts w:asciiTheme="minorHAnsi" w:hAnsiTheme="minorHAnsi"/>
                <w:b w:val="0"/>
                <w:kern w:val="0"/>
              </w:rPr>
              <w:tab/>
            </w:r>
            <w:r w:rsidR="008D56AC" w:rsidRPr="0080163A">
              <w:rPr>
                <w:rStyle w:val="Hyperlink"/>
              </w:rPr>
              <w:t>Creating an Ubuntu Linux Virtual Machine using VirtualBox</w:t>
            </w:r>
            <w:r w:rsidR="008D56AC">
              <w:rPr>
                <w:webHidden/>
              </w:rPr>
              <w:tab/>
            </w:r>
            <w:r w:rsidR="008D56AC">
              <w:rPr>
                <w:webHidden/>
              </w:rPr>
              <w:fldChar w:fldCharType="begin"/>
            </w:r>
            <w:r w:rsidR="008D56AC">
              <w:rPr>
                <w:webHidden/>
              </w:rPr>
              <w:instrText xml:space="preserve"> PAGEREF _Toc382492875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76" w:history="1">
            <w:r w:rsidR="008D56AC" w:rsidRPr="0080163A">
              <w:rPr>
                <w:rStyle w:val="Hyperlink"/>
              </w:rPr>
              <w:t>A.1.1</w:t>
            </w:r>
            <w:r w:rsidR="008D56AC">
              <w:rPr>
                <w:rFonts w:asciiTheme="minorHAnsi" w:hAnsiTheme="minorHAnsi"/>
                <w:kern w:val="0"/>
              </w:rPr>
              <w:tab/>
            </w:r>
            <w:r w:rsidR="008D56AC" w:rsidRPr="0080163A">
              <w:rPr>
                <w:rStyle w:val="Hyperlink"/>
              </w:rPr>
              <w:t>Download and install Oracle VM VirtualBox Manager</w:t>
            </w:r>
            <w:r w:rsidR="008D56AC">
              <w:rPr>
                <w:webHidden/>
              </w:rPr>
              <w:tab/>
            </w:r>
            <w:r w:rsidR="008D56AC">
              <w:rPr>
                <w:webHidden/>
              </w:rPr>
              <w:fldChar w:fldCharType="begin"/>
            </w:r>
            <w:r w:rsidR="008D56AC">
              <w:rPr>
                <w:webHidden/>
              </w:rPr>
              <w:instrText xml:space="preserve"> PAGEREF _Toc382492876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79" w:history="1">
            <w:r w:rsidR="008D56AC" w:rsidRPr="0080163A">
              <w:rPr>
                <w:rStyle w:val="Hyperlink"/>
              </w:rPr>
              <w:t>A.1.2</w:t>
            </w:r>
            <w:r w:rsidR="008D56AC">
              <w:rPr>
                <w:rFonts w:asciiTheme="minorHAnsi" w:hAnsiTheme="minorHAnsi"/>
                <w:kern w:val="0"/>
              </w:rPr>
              <w:tab/>
            </w:r>
            <w:r w:rsidR="008D56AC" w:rsidRPr="0080163A">
              <w:rPr>
                <w:rStyle w:val="Hyperlink"/>
              </w:rPr>
              <w:t>Create an Ubuntu Linux Virtual Machine</w:t>
            </w:r>
            <w:r w:rsidR="008D56AC">
              <w:rPr>
                <w:webHidden/>
              </w:rPr>
              <w:tab/>
            </w:r>
            <w:r w:rsidR="008D56AC">
              <w:rPr>
                <w:webHidden/>
              </w:rPr>
              <w:fldChar w:fldCharType="begin"/>
            </w:r>
            <w:r w:rsidR="008D56AC">
              <w:rPr>
                <w:webHidden/>
              </w:rPr>
              <w:instrText xml:space="preserve"> PAGEREF _Toc382492879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793BEA">
          <w:pPr>
            <w:pStyle w:val="TOC3"/>
            <w:rPr>
              <w:rFonts w:asciiTheme="minorHAnsi" w:hAnsiTheme="minorHAnsi"/>
              <w:kern w:val="0"/>
            </w:rPr>
          </w:pPr>
          <w:hyperlink w:anchor="_Toc382492880" w:history="1">
            <w:r w:rsidR="008D56AC">
              <w:rPr>
                <w:webHidden/>
              </w:rPr>
              <w:tab/>
            </w:r>
            <w:r w:rsidR="008D56AC">
              <w:rPr>
                <w:webHidden/>
              </w:rPr>
              <w:fldChar w:fldCharType="begin"/>
            </w:r>
            <w:r w:rsidR="008D56AC">
              <w:rPr>
                <w:webHidden/>
              </w:rPr>
              <w:instrText xml:space="preserve"> PAGEREF _Toc382492880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81" w:history="1">
            <w:r w:rsidR="008D56AC" w:rsidRPr="0080163A">
              <w:rPr>
                <w:rStyle w:val="Hyperlink"/>
              </w:rPr>
              <w:t>A.1.3</w:t>
            </w:r>
            <w:r w:rsidR="008D56AC">
              <w:rPr>
                <w:rFonts w:asciiTheme="minorHAnsi" w:hAnsiTheme="minorHAnsi"/>
                <w:kern w:val="0"/>
              </w:rPr>
              <w:tab/>
            </w:r>
            <w:r w:rsidR="008D56AC" w:rsidRPr="0080163A">
              <w:rPr>
                <w:rStyle w:val="Hyperlink"/>
              </w:rPr>
              <w:t>Configure your Virtual Machine</w:t>
            </w:r>
            <w:r w:rsidR="008D56AC">
              <w:rPr>
                <w:webHidden/>
              </w:rPr>
              <w:tab/>
            </w:r>
            <w:r w:rsidR="008D56AC">
              <w:rPr>
                <w:webHidden/>
              </w:rPr>
              <w:fldChar w:fldCharType="begin"/>
            </w:r>
            <w:r w:rsidR="008D56AC">
              <w:rPr>
                <w:webHidden/>
              </w:rPr>
              <w:instrText xml:space="preserve"> PAGEREF _Toc382492881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0" w:history="1">
            <w:r w:rsidR="008D56AC" w:rsidRPr="0080163A">
              <w:rPr>
                <w:rStyle w:val="Hyperlink"/>
              </w:rPr>
              <w:t>A.1.4</w:t>
            </w:r>
            <w:r w:rsidR="008D56AC">
              <w:rPr>
                <w:rFonts w:asciiTheme="minorHAnsi" w:hAnsiTheme="minorHAnsi"/>
                <w:kern w:val="0"/>
              </w:rPr>
              <w:tab/>
            </w:r>
            <w:r w:rsidR="008D56AC" w:rsidRPr="0080163A">
              <w:rPr>
                <w:rStyle w:val="Hyperlink"/>
              </w:rPr>
              <w:t>Download an Ubuntu ISO image</w:t>
            </w:r>
            <w:r w:rsidR="008D56AC">
              <w:rPr>
                <w:webHidden/>
              </w:rPr>
              <w:tab/>
            </w:r>
            <w:r w:rsidR="008D56AC">
              <w:rPr>
                <w:webHidden/>
              </w:rPr>
              <w:fldChar w:fldCharType="begin"/>
            </w:r>
            <w:r w:rsidR="008D56AC">
              <w:rPr>
                <w:webHidden/>
              </w:rPr>
              <w:instrText xml:space="preserve"> PAGEREF _Toc382492890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1" w:history="1">
            <w:r w:rsidR="008D56AC" w:rsidRPr="0080163A">
              <w:rPr>
                <w:rStyle w:val="Hyperlink"/>
              </w:rPr>
              <w:t>A.1.5</w:t>
            </w:r>
            <w:r w:rsidR="008D56AC">
              <w:rPr>
                <w:rFonts w:asciiTheme="minorHAnsi" w:hAnsiTheme="minorHAnsi"/>
                <w:kern w:val="0"/>
              </w:rPr>
              <w:tab/>
            </w:r>
            <w:r w:rsidR="008D56AC" w:rsidRPr="0080163A">
              <w:rPr>
                <w:rStyle w:val="Hyperlink"/>
              </w:rPr>
              <w:t>Mount the Linux installation .ISO file in your virtual machine</w:t>
            </w:r>
            <w:r w:rsidR="008D56AC">
              <w:rPr>
                <w:webHidden/>
              </w:rPr>
              <w:tab/>
            </w:r>
            <w:r w:rsidR="008D56AC">
              <w:rPr>
                <w:webHidden/>
              </w:rPr>
              <w:fldChar w:fldCharType="begin"/>
            </w:r>
            <w:r w:rsidR="008D56AC">
              <w:rPr>
                <w:webHidden/>
              </w:rPr>
              <w:instrText xml:space="preserve"> PAGEREF _Toc382492891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2" w:history="1">
            <w:r w:rsidR="008D56AC" w:rsidRPr="0080163A">
              <w:rPr>
                <w:rStyle w:val="Hyperlink"/>
              </w:rPr>
              <w:t>A.1.6</w:t>
            </w:r>
            <w:r w:rsidR="008D56AC">
              <w:rPr>
                <w:rFonts w:asciiTheme="minorHAnsi" w:hAnsiTheme="minorHAnsi"/>
                <w:kern w:val="0"/>
              </w:rPr>
              <w:tab/>
            </w:r>
            <w:r w:rsidR="008D56AC" w:rsidRPr="0080163A">
              <w:rPr>
                <w:rStyle w:val="Hyperlink"/>
              </w:rPr>
              <w:t>Install Ubuntu Linux 12.04</w:t>
            </w:r>
            <w:r w:rsidR="008D56AC">
              <w:rPr>
                <w:webHidden/>
              </w:rPr>
              <w:tab/>
            </w:r>
            <w:r w:rsidR="008D56AC">
              <w:rPr>
                <w:webHidden/>
              </w:rPr>
              <w:fldChar w:fldCharType="begin"/>
            </w:r>
            <w:r w:rsidR="008D56AC">
              <w:rPr>
                <w:webHidden/>
              </w:rPr>
              <w:instrText xml:space="preserve"> PAGEREF _Toc382492892 \h </w:instrText>
            </w:r>
            <w:r w:rsidR="008D56AC">
              <w:rPr>
                <w:webHidden/>
              </w:rPr>
            </w:r>
            <w:r w:rsidR="008D56AC">
              <w:rPr>
                <w:webHidden/>
              </w:rPr>
              <w:fldChar w:fldCharType="separate"/>
            </w:r>
            <w:r w:rsidR="008D56AC">
              <w:rPr>
                <w:webHidden/>
              </w:rPr>
              <w:t>15</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3" w:history="1">
            <w:r w:rsidR="008D56AC" w:rsidRPr="0080163A">
              <w:rPr>
                <w:rStyle w:val="Hyperlink"/>
              </w:rPr>
              <w:t>A.1.7</w:t>
            </w:r>
            <w:r w:rsidR="008D56AC">
              <w:rPr>
                <w:rFonts w:asciiTheme="minorHAnsi" w:hAnsiTheme="minorHAnsi"/>
                <w:kern w:val="0"/>
              </w:rPr>
              <w:tab/>
            </w:r>
            <w:r w:rsidR="008D56AC" w:rsidRPr="0080163A">
              <w:rPr>
                <w:rStyle w:val="Hyperlink"/>
              </w:rPr>
              <w:t>Take a Snapshot</w:t>
            </w:r>
            <w:r w:rsidR="008D56AC">
              <w:rPr>
                <w:webHidden/>
              </w:rPr>
              <w:tab/>
            </w:r>
            <w:r w:rsidR="008D56AC">
              <w:rPr>
                <w:webHidden/>
              </w:rPr>
              <w:fldChar w:fldCharType="begin"/>
            </w:r>
            <w:r w:rsidR="008D56AC">
              <w:rPr>
                <w:webHidden/>
              </w:rPr>
              <w:instrText xml:space="preserve"> PAGEREF _Toc382492893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793BEA">
          <w:pPr>
            <w:pStyle w:val="TOC2"/>
            <w:rPr>
              <w:rFonts w:asciiTheme="minorHAnsi" w:hAnsiTheme="minorHAnsi"/>
              <w:b w:val="0"/>
              <w:kern w:val="0"/>
            </w:rPr>
          </w:pPr>
          <w:hyperlink w:anchor="_Toc382492894" w:history="1">
            <w:r w:rsidR="008D56AC" w:rsidRPr="0080163A">
              <w:rPr>
                <w:rStyle w:val="Hyperlink"/>
              </w:rPr>
              <w:t>A.2</w:t>
            </w:r>
            <w:r w:rsidR="008D56AC">
              <w:rPr>
                <w:rFonts w:asciiTheme="minorHAnsi" w:hAnsiTheme="minorHAnsi"/>
                <w:b w:val="0"/>
                <w:kern w:val="0"/>
              </w:rPr>
              <w:tab/>
            </w:r>
            <w:r w:rsidR="008D56AC" w:rsidRPr="0080163A">
              <w:rPr>
                <w:rStyle w:val="Hyperlink"/>
              </w:rPr>
              <w:t>Accommodating a corporate firewall (OPTIONAL)</w:t>
            </w:r>
            <w:r w:rsidR="008D56AC">
              <w:rPr>
                <w:webHidden/>
              </w:rPr>
              <w:tab/>
            </w:r>
            <w:r w:rsidR="008D56AC">
              <w:rPr>
                <w:webHidden/>
              </w:rPr>
              <w:fldChar w:fldCharType="begin"/>
            </w:r>
            <w:r w:rsidR="008D56AC">
              <w:rPr>
                <w:webHidden/>
              </w:rPr>
              <w:instrText xml:space="preserve"> PAGEREF _Toc382492894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5" w:history="1">
            <w:r w:rsidR="008D56AC" w:rsidRPr="0080163A">
              <w:rPr>
                <w:rStyle w:val="Hyperlink"/>
              </w:rPr>
              <w:t>A.2.1</w:t>
            </w:r>
            <w:r w:rsidR="008D56AC">
              <w:rPr>
                <w:rFonts w:asciiTheme="minorHAnsi" w:hAnsiTheme="minorHAnsi"/>
                <w:kern w:val="0"/>
              </w:rPr>
              <w:tab/>
            </w:r>
            <w:r w:rsidR="008D56AC" w:rsidRPr="0080163A">
              <w:rPr>
                <w:rStyle w:val="Hyperlink"/>
              </w:rPr>
              <w:t>Install and Configure CNTLM (OPTIONAL)</w:t>
            </w:r>
            <w:r w:rsidR="008D56AC">
              <w:rPr>
                <w:webHidden/>
              </w:rPr>
              <w:tab/>
            </w:r>
            <w:r w:rsidR="008D56AC">
              <w:rPr>
                <w:webHidden/>
              </w:rPr>
              <w:fldChar w:fldCharType="begin"/>
            </w:r>
            <w:r w:rsidR="008D56AC">
              <w:rPr>
                <w:webHidden/>
              </w:rPr>
              <w:instrText xml:space="preserve"> PAGEREF _Toc382492895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6" w:history="1">
            <w:r w:rsidR="008D56AC" w:rsidRPr="0080163A">
              <w:rPr>
                <w:rStyle w:val="Hyperlink"/>
              </w:rPr>
              <w:t>A.2.2</w:t>
            </w:r>
            <w:r w:rsidR="008D56AC">
              <w:rPr>
                <w:rFonts w:asciiTheme="minorHAnsi" w:hAnsiTheme="minorHAnsi"/>
                <w:kern w:val="0"/>
              </w:rPr>
              <w:tab/>
            </w:r>
            <w:r w:rsidR="008D56AC" w:rsidRPr="0080163A">
              <w:rPr>
                <w:rStyle w:val="Hyperlink"/>
              </w:rPr>
              <w:t>Configure your virtual machine environment to use CNTLM as its proxy (OPTIONAL)</w:t>
            </w:r>
            <w:r w:rsidR="008D56AC">
              <w:rPr>
                <w:webHidden/>
              </w:rPr>
              <w:tab/>
            </w:r>
            <w:r w:rsidR="008D56AC">
              <w:rPr>
                <w:webHidden/>
              </w:rPr>
              <w:fldChar w:fldCharType="begin"/>
            </w:r>
            <w:r w:rsidR="008D56AC">
              <w:rPr>
                <w:webHidden/>
              </w:rPr>
              <w:instrText xml:space="preserve"> PAGEREF _Toc382492896 \h </w:instrText>
            </w:r>
            <w:r w:rsidR="008D56AC">
              <w:rPr>
                <w:webHidden/>
              </w:rPr>
            </w:r>
            <w:r w:rsidR="008D56AC">
              <w:rPr>
                <w:webHidden/>
              </w:rPr>
              <w:fldChar w:fldCharType="separate"/>
            </w:r>
            <w:r w:rsidR="008D56AC">
              <w:rPr>
                <w:webHidden/>
              </w:rPr>
              <w:t>18</w:t>
            </w:r>
            <w:r w:rsidR="008D56AC">
              <w:rPr>
                <w:webHidden/>
              </w:rPr>
              <w:fldChar w:fldCharType="end"/>
            </w:r>
          </w:hyperlink>
        </w:p>
        <w:p w:rsidR="008D56AC" w:rsidRDefault="00793BEA">
          <w:pPr>
            <w:pStyle w:val="TOC3"/>
            <w:tabs>
              <w:tab w:val="left" w:pos="1440"/>
            </w:tabs>
            <w:rPr>
              <w:rFonts w:asciiTheme="minorHAnsi" w:hAnsiTheme="minorHAnsi"/>
              <w:kern w:val="0"/>
            </w:rPr>
          </w:pPr>
          <w:hyperlink w:anchor="_Toc382492897" w:history="1">
            <w:r w:rsidR="008D56AC" w:rsidRPr="0080163A">
              <w:rPr>
                <w:rStyle w:val="Hyperlink"/>
              </w:rPr>
              <w:t>A.2.3</w:t>
            </w:r>
            <w:r w:rsidR="008D56AC">
              <w:rPr>
                <w:rFonts w:asciiTheme="minorHAnsi" w:hAnsiTheme="minorHAnsi"/>
                <w:kern w:val="0"/>
              </w:rPr>
              <w:tab/>
            </w:r>
            <w:r w:rsidR="008D56AC" w:rsidRPr="0080163A">
              <w:rPr>
                <w:rStyle w:val="Hyperlink"/>
              </w:rPr>
              <w:t>What to do if cntlm and proxy continue to cause issues</w:t>
            </w:r>
            <w:r w:rsidR="008D56AC">
              <w:rPr>
                <w:webHidden/>
              </w:rPr>
              <w:tab/>
            </w:r>
            <w:r w:rsidR="008D56AC">
              <w:rPr>
                <w:webHidden/>
              </w:rPr>
              <w:fldChar w:fldCharType="begin"/>
            </w:r>
            <w:r w:rsidR="008D56AC">
              <w:rPr>
                <w:webHidden/>
              </w:rPr>
              <w:instrText xml:space="preserve"> PAGEREF _Toc382492897 \h </w:instrText>
            </w:r>
            <w:r w:rsidR="008D56AC">
              <w:rPr>
                <w:webHidden/>
              </w:rPr>
            </w:r>
            <w:r w:rsidR="008D56AC">
              <w:rPr>
                <w:webHidden/>
              </w:rPr>
              <w:fldChar w:fldCharType="separate"/>
            </w:r>
            <w:r w:rsidR="008D56AC">
              <w:rPr>
                <w:webHidden/>
              </w:rPr>
              <w:t>20</w:t>
            </w:r>
            <w:r w:rsidR="008D56AC">
              <w:rPr>
                <w:webHidden/>
              </w:rPr>
              <w:fldChar w:fldCharType="end"/>
            </w:r>
          </w:hyperlink>
        </w:p>
        <w:p w:rsidR="008D56AC" w:rsidRDefault="00793BEA">
          <w:pPr>
            <w:pStyle w:val="TOC1"/>
            <w:tabs>
              <w:tab w:val="left" w:pos="1987"/>
            </w:tabs>
            <w:rPr>
              <w:rFonts w:asciiTheme="minorHAnsi" w:hAnsiTheme="minorHAnsi"/>
              <w:b w:val="0"/>
              <w:kern w:val="0"/>
            </w:rPr>
          </w:pPr>
          <w:hyperlink w:anchor="_Toc382492898" w:history="1">
            <w:r w:rsidR="008D56AC" w:rsidRPr="0080163A">
              <w:rPr>
                <w:rStyle w:val="Hyperlink"/>
              </w:rPr>
              <w:t>Appendix B</w:t>
            </w:r>
            <w:r w:rsidR="008D56AC">
              <w:rPr>
                <w:rFonts w:asciiTheme="minorHAnsi" w:hAnsiTheme="minorHAnsi"/>
                <w:b w:val="0"/>
                <w:kern w:val="0"/>
              </w:rPr>
              <w:tab/>
            </w:r>
            <w:r w:rsidR="008D56AC" w:rsidRPr="0080163A">
              <w:rPr>
                <w:rStyle w:val="Hyperlink"/>
              </w:rPr>
              <w:t>The development.ini file</w:t>
            </w:r>
            <w:r w:rsidR="008D56AC">
              <w:rPr>
                <w:webHidden/>
              </w:rPr>
              <w:tab/>
            </w:r>
            <w:r w:rsidR="008D56AC">
              <w:rPr>
                <w:webHidden/>
              </w:rPr>
              <w:fldChar w:fldCharType="begin"/>
            </w:r>
            <w:r w:rsidR="008D56AC">
              <w:rPr>
                <w:webHidden/>
              </w:rPr>
              <w:instrText xml:space="preserve"> PAGEREF _Toc382492898 \h </w:instrText>
            </w:r>
            <w:r w:rsidR="008D56AC">
              <w:rPr>
                <w:webHidden/>
              </w:rPr>
            </w:r>
            <w:r w:rsidR="008D56AC">
              <w:rPr>
                <w:webHidden/>
              </w:rPr>
              <w:fldChar w:fldCharType="separate"/>
            </w:r>
            <w:r w:rsidR="008D56AC">
              <w:rPr>
                <w:webHidden/>
              </w:rPr>
              <w:t>21</w:t>
            </w:r>
            <w:r w:rsidR="008D56AC">
              <w:rPr>
                <w:webHidden/>
              </w:rPr>
              <w:fldChar w:fldCharType="end"/>
            </w:r>
          </w:hyperlink>
        </w:p>
        <w:p w:rsidR="008D56AC" w:rsidRDefault="00793BEA">
          <w:pPr>
            <w:pStyle w:val="TOC2"/>
            <w:rPr>
              <w:rFonts w:asciiTheme="minorHAnsi" w:hAnsiTheme="minorHAnsi"/>
              <w:b w:val="0"/>
              <w:kern w:val="0"/>
            </w:rPr>
          </w:pPr>
          <w:hyperlink w:anchor="_Toc382492901" w:history="1">
            <w:r w:rsidR="008D56AC" w:rsidRPr="0080163A">
              <w:rPr>
                <w:rStyle w:val="Hyperlink"/>
              </w:rPr>
              <w:t>B.1</w:t>
            </w:r>
            <w:r w:rsidR="008D56AC">
              <w:rPr>
                <w:rFonts w:asciiTheme="minorHAnsi" w:hAnsiTheme="minorHAnsi"/>
                <w:b w:val="0"/>
                <w:kern w:val="0"/>
              </w:rPr>
              <w:tab/>
            </w:r>
            <w:r w:rsidR="008D56AC" w:rsidRPr="0080163A">
              <w:rPr>
                <w:rStyle w:val="Hyperlink"/>
              </w:rPr>
              <w:t>Development.ini Considerations</w:t>
            </w:r>
            <w:r w:rsidR="008D56AC">
              <w:rPr>
                <w:webHidden/>
              </w:rPr>
              <w:tab/>
            </w:r>
            <w:r w:rsidR="008D56AC">
              <w:rPr>
                <w:webHidden/>
              </w:rPr>
              <w:fldChar w:fldCharType="begin"/>
            </w:r>
            <w:r w:rsidR="008D56AC">
              <w:rPr>
                <w:webHidden/>
              </w:rPr>
              <w:instrText xml:space="preserve"> PAGEREF _Toc382492901 \h </w:instrText>
            </w:r>
            <w:r w:rsidR="008D56AC">
              <w:rPr>
                <w:webHidden/>
              </w:rPr>
            </w:r>
            <w:r w:rsidR="008D56AC">
              <w:rPr>
                <w:webHidden/>
              </w:rPr>
              <w:fldChar w:fldCharType="separate"/>
            </w:r>
            <w:r w:rsidR="008D56AC">
              <w:rPr>
                <w:webHidden/>
              </w:rPr>
              <w:t>22</w:t>
            </w:r>
            <w:r w:rsidR="008D56AC">
              <w:rPr>
                <w:webHidden/>
              </w:rPr>
              <w:fldChar w:fldCharType="end"/>
            </w:r>
          </w:hyperlink>
        </w:p>
        <w:p w:rsidR="008D56AC" w:rsidRDefault="00793BEA">
          <w:pPr>
            <w:pStyle w:val="TOC1"/>
            <w:tabs>
              <w:tab w:val="left" w:pos="1987"/>
            </w:tabs>
            <w:rPr>
              <w:rFonts w:asciiTheme="minorHAnsi" w:hAnsiTheme="minorHAnsi"/>
              <w:b w:val="0"/>
              <w:kern w:val="0"/>
            </w:rPr>
          </w:pPr>
          <w:hyperlink w:anchor="_Toc382492902" w:history="1">
            <w:r w:rsidR="008D56AC" w:rsidRPr="0080163A">
              <w:rPr>
                <w:rStyle w:val="Hyperlink"/>
              </w:rPr>
              <w:t>Appendix C</w:t>
            </w:r>
            <w:r w:rsidR="008D56AC">
              <w:rPr>
                <w:rFonts w:asciiTheme="minorHAnsi" w:hAnsiTheme="minorHAnsi"/>
                <w:b w:val="0"/>
                <w:kern w:val="0"/>
              </w:rPr>
              <w:tab/>
            </w:r>
            <w:r w:rsidR="008D56AC" w:rsidRPr="0080163A">
              <w:rPr>
                <w:rStyle w:val="Hyperlink"/>
              </w:rPr>
              <w:t>Architectural and Deployment Diagrams</w:t>
            </w:r>
            <w:r w:rsidR="008D56AC">
              <w:rPr>
                <w:webHidden/>
              </w:rPr>
              <w:tab/>
            </w:r>
            <w:r w:rsidR="008D56AC">
              <w:rPr>
                <w:webHidden/>
              </w:rPr>
              <w:fldChar w:fldCharType="begin"/>
            </w:r>
            <w:r w:rsidR="008D56AC">
              <w:rPr>
                <w:webHidden/>
              </w:rPr>
              <w:instrText xml:space="preserve"> PAGEREF _Toc382492902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793BEA">
          <w:pPr>
            <w:pStyle w:val="TOC2"/>
            <w:rPr>
              <w:rFonts w:asciiTheme="minorHAnsi" w:hAnsiTheme="minorHAnsi"/>
              <w:b w:val="0"/>
              <w:kern w:val="0"/>
            </w:rPr>
          </w:pPr>
          <w:hyperlink w:anchor="_Toc382492906" w:history="1">
            <w:r w:rsidR="008D56AC" w:rsidRPr="0080163A">
              <w:rPr>
                <w:rStyle w:val="Hyperlink"/>
              </w:rPr>
              <w:t>C.1</w:t>
            </w:r>
            <w:r w:rsidR="008D56AC">
              <w:rPr>
                <w:rFonts w:asciiTheme="minorHAnsi" w:hAnsiTheme="minorHAnsi"/>
                <w:b w:val="0"/>
                <w:kern w:val="0"/>
              </w:rPr>
              <w:tab/>
            </w:r>
            <w:r w:rsidR="008D56AC" w:rsidRPr="0080163A">
              <w:rPr>
                <w:rStyle w:val="Hyperlink"/>
              </w:rPr>
              <w:t>What is CKAN?</w:t>
            </w:r>
            <w:r w:rsidR="008D56AC">
              <w:rPr>
                <w:webHidden/>
              </w:rPr>
              <w:tab/>
            </w:r>
            <w:r w:rsidR="008D56AC">
              <w:rPr>
                <w:webHidden/>
              </w:rPr>
              <w:fldChar w:fldCharType="begin"/>
            </w:r>
            <w:r w:rsidR="008D56AC">
              <w:rPr>
                <w:webHidden/>
              </w:rPr>
              <w:instrText xml:space="preserve"> PAGEREF _Toc382492906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793BEA">
          <w:pPr>
            <w:pStyle w:val="TOC2"/>
            <w:rPr>
              <w:rFonts w:asciiTheme="minorHAnsi" w:hAnsiTheme="minorHAnsi"/>
              <w:b w:val="0"/>
              <w:kern w:val="0"/>
            </w:rPr>
          </w:pPr>
          <w:hyperlink w:anchor="_Toc382492907" w:history="1">
            <w:r w:rsidR="008D56AC" w:rsidRPr="0080163A">
              <w:rPr>
                <w:rStyle w:val="Hyperlink"/>
              </w:rPr>
              <w:t>C.2</w:t>
            </w:r>
            <w:r w:rsidR="008D56AC">
              <w:rPr>
                <w:rFonts w:asciiTheme="minorHAnsi" w:hAnsiTheme="minorHAnsi"/>
                <w:b w:val="0"/>
                <w:kern w:val="0"/>
              </w:rPr>
              <w:tab/>
            </w:r>
            <w:r w:rsidR="008D56AC" w:rsidRPr="0080163A">
              <w:rPr>
                <w:rStyle w:val="Hyperlink"/>
              </w:rPr>
              <w:t>Domain Model</w:t>
            </w:r>
            <w:r w:rsidR="008D56AC">
              <w:rPr>
                <w:webHidden/>
              </w:rPr>
              <w:tab/>
            </w:r>
            <w:r w:rsidR="008D56AC">
              <w:rPr>
                <w:webHidden/>
              </w:rPr>
              <w:fldChar w:fldCharType="begin"/>
            </w:r>
            <w:r w:rsidR="008D56AC">
              <w:rPr>
                <w:webHidden/>
              </w:rPr>
              <w:instrText xml:space="preserve"> PAGEREF _Toc382492907 \h </w:instrText>
            </w:r>
            <w:r w:rsidR="008D56AC">
              <w:rPr>
                <w:webHidden/>
              </w:rPr>
            </w:r>
            <w:r w:rsidR="008D56AC">
              <w:rPr>
                <w:webHidden/>
              </w:rPr>
              <w:fldChar w:fldCharType="separate"/>
            </w:r>
            <w:r w:rsidR="008D56AC">
              <w:rPr>
                <w:webHidden/>
              </w:rPr>
              <w:t>24</w:t>
            </w:r>
            <w:r w:rsidR="008D56AC">
              <w:rPr>
                <w:webHidden/>
              </w:rPr>
              <w:fldChar w:fldCharType="end"/>
            </w:r>
          </w:hyperlink>
        </w:p>
        <w:p w:rsidR="008D56AC" w:rsidRDefault="00793BEA">
          <w:pPr>
            <w:pStyle w:val="TOC2"/>
            <w:rPr>
              <w:rFonts w:asciiTheme="minorHAnsi" w:hAnsiTheme="minorHAnsi"/>
              <w:b w:val="0"/>
              <w:kern w:val="0"/>
            </w:rPr>
          </w:pPr>
          <w:hyperlink w:anchor="_Toc382492908" w:history="1">
            <w:r w:rsidR="008D56AC" w:rsidRPr="0080163A">
              <w:rPr>
                <w:rStyle w:val="Hyperlink"/>
              </w:rPr>
              <w:t>C.3</w:t>
            </w:r>
            <w:r w:rsidR="008D56AC">
              <w:rPr>
                <w:rFonts w:asciiTheme="minorHAnsi" w:hAnsiTheme="minorHAnsi"/>
                <w:b w:val="0"/>
                <w:kern w:val="0"/>
              </w:rPr>
              <w:tab/>
            </w:r>
            <w:r w:rsidR="008D56AC" w:rsidRPr="0080163A">
              <w:rPr>
                <w:rStyle w:val="Hyperlink"/>
              </w:rPr>
              <w:t>Additional Notes on CKAN in Production Mode</w:t>
            </w:r>
            <w:r w:rsidR="008D56AC">
              <w:rPr>
                <w:webHidden/>
              </w:rPr>
              <w:tab/>
            </w:r>
            <w:r w:rsidR="008D56AC">
              <w:rPr>
                <w:webHidden/>
              </w:rPr>
              <w:fldChar w:fldCharType="begin"/>
            </w:r>
            <w:r w:rsidR="008D56AC">
              <w:rPr>
                <w:webHidden/>
              </w:rPr>
              <w:instrText xml:space="preserve"> PAGEREF _Toc382492908 \h </w:instrText>
            </w:r>
            <w:r w:rsidR="008D56AC">
              <w:rPr>
                <w:webHidden/>
              </w:rPr>
            </w:r>
            <w:r w:rsidR="008D56AC">
              <w:rPr>
                <w:webHidden/>
              </w:rPr>
              <w:fldChar w:fldCharType="separate"/>
            </w:r>
            <w:r w:rsidR="008D56AC">
              <w:rPr>
                <w:webHidden/>
              </w:rPr>
              <w:t>25</w:t>
            </w:r>
            <w:r w:rsidR="008D56AC">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B15057">
          <w:rPr>
            <w:noProof/>
            <w:webHidden/>
          </w:rPr>
          <w:t>6</w:t>
        </w:r>
        <w:r w:rsidR="006A5525">
          <w:rPr>
            <w:noProof/>
            <w:webHidden/>
          </w:rPr>
          <w:fldChar w:fldCharType="end"/>
        </w:r>
      </w:hyperlink>
    </w:p>
    <w:p w:rsidR="006A5525" w:rsidRDefault="00793BEA">
      <w:pPr>
        <w:pStyle w:val="TableofFigures"/>
        <w:rPr>
          <w:rFonts w:asciiTheme="minorHAnsi" w:hAnsiTheme="minorHAnsi"/>
          <w:noProof/>
        </w:rPr>
      </w:pPr>
      <w:hyperlink r:id="rId17"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B15057">
          <w:rPr>
            <w:noProof/>
            <w:webHidden/>
          </w:rPr>
          <w:t>11</w:t>
        </w:r>
        <w:r w:rsidR="006A5525">
          <w:rPr>
            <w:noProof/>
            <w:webHidden/>
          </w:rPr>
          <w:fldChar w:fldCharType="end"/>
        </w:r>
      </w:hyperlink>
    </w:p>
    <w:p w:rsidR="006A5525" w:rsidRDefault="00793BEA">
      <w:pPr>
        <w:pStyle w:val="TableofFigures"/>
        <w:rPr>
          <w:rFonts w:asciiTheme="minorHAnsi" w:hAnsiTheme="minorHAnsi"/>
          <w:noProof/>
        </w:rPr>
      </w:pPr>
      <w:hyperlink r:id="rId18" w:anchor="_Toc380757612" w:history="1">
        <w:r w:rsidR="006A5525" w:rsidRPr="00576710">
          <w:rPr>
            <w:rStyle w:val="Hyperlink"/>
            <w:noProof/>
          </w:rPr>
          <w:t>Figure 3: Allocate at least 1024 MB of memory to the VM</w:t>
        </w:r>
        <w:r w:rsidR="006A5525">
          <w:rPr>
            <w:noProof/>
            <w:webHidden/>
          </w:rPr>
          <w:tab/>
        </w:r>
        <w:r w:rsidR="006A5525">
          <w:rPr>
            <w:noProof/>
            <w:webHidden/>
          </w:rPr>
          <w:fldChar w:fldCharType="begin"/>
        </w:r>
        <w:r w:rsidR="006A5525">
          <w:rPr>
            <w:noProof/>
            <w:webHidden/>
          </w:rPr>
          <w:instrText xml:space="preserve"> PAGEREF _Toc380757612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793BEA">
      <w:pPr>
        <w:pStyle w:val="TableofFigures"/>
        <w:rPr>
          <w:rFonts w:asciiTheme="minorHAnsi" w:hAnsiTheme="minorHAnsi"/>
          <w:noProof/>
        </w:rPr>
      </w:pPr>
      <w:hyperlink r:id="rId19" w:anchor="_Toc380757613" w:history="1">
        <w:r w:rsidR="006A5525" w:rsidRPr="00576710">
          <w:rPr>
            <w:rStyle w:val="Hyperlink"/>
            <w:noProof/>
          </w:rPr>
          <w:t xml:space="preserve">Figure 4: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793BEA">
      <w:pPr>
        <w:pStyle w:val="TableofFigures"/>
        <w:rPr>
          <w:rFonts w:asciiTheme="minorHAnsi" w:hAnsiTheme="minorHAnsi"/>
          <w:noProof/>
        </w:rPr>
      </w:pPr>
      <w:hyperlink r:id="rId20" w:anchor="_Toc380757614" w:history="1">
        <w:r w:rsidR="006A5525" w:rsidRPr="00576710">
          <w:rPr>
            <w:rStyle w:val="Hyperlink"/>
            <w:noProof/>
          </w:rPr>
          <w:t>Figure 5: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793BEA">
      <w:pPr>
        <w:pStyle w:val="TableofFigures"/>
        <w:rPr>
          <w:rFonts w:asciiTheme="minorHAnsi" w:hAnsiTheme="minorHAnsi"/>
          <w:noProof/>
        </w:rPr>
      </w:pPr>
      <w:hyperlink r:id="rId21" w:anchor="_Toc380757615" w:history="1">
        <w:r w:rsidR="006A5525" w:rsidRPr="00576710">
          <w:rPr>
            <w:rStyle w:val="Hyperlink"/>
            <w:noProof/>
          </w:rPr>
          <w:t>Figure 6: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793BEA">
      <w:pPr>
        <w:pStyle w:val="TableofFigures"/>
        <w:rPr>
          <w:rFonts w:asciiTheme="minorHAnsi" w:hAnsiTheme="minorHAnsi"/>
          <w:noProof/>
        </w:rPr>
      </w:pPr>
      <w:hyperlink r:id="rId22" w:anchor="_Toc380757616" w:history="1">
        <w:r w:rsidR="006A5525" w:rsidRPr="00576710">
          <w:rPr>
            <w:rStyle w:val="Hyperlink"/>
            <w:noProof/>
          </w:rPr>
          <w:t>Figure 7: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793BEA">
      <w:pPr>
        <w:pStyle w:val="TableofFigures"/>
        <w:rPr>
          <w:rFonts w:asciiTheme="minorHAnsi" w:hAnsiTheme="minorHAnsi"/>
          <w:noProof/>
        </w:rPr>
      </w:pPr>
      <w:hyperlink r:id="rId23" w:anchor="_Toc380757617" w:history="1">
        <w:r w:rsidR="006A5525" w:rsidRPr="00576710">
          <w:rPr>
            <w:rStyle w:val="Hyperlink"/>
            <w:noProof/>
          </w:rPr>
          <w:t>Figure 8: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B15057">
          <w:rPr>
            <w:noProof/>
            <w:webHidden/>
          </w:rPr>
          <w:t>14</w:t>
        </w:r>
        <w:r w:rsidR="006A5525">
          <w:rPr>
            <w:noProof/>
            <w:webHidden/>
          </w:rPr>
          <w:fldChar w:fldCharType="end"/>
        </w:r>
      </w:hyperlink>
    </w:p>
    <w:p w:rsidR="006A5525" w:rsidRDefault="00793BEA">
      <w:pPr>
        <w:pStyle w:val="TableofFigures"/>
        <w:rPr>
          <w:rFonts w:asciiTheme="minorHAnsi" w:hAnsiTheme="minorHAnsi"/>
          <w:noProof/>
        </w:rPr>
      </w:pPr>
      <w:hyperlink r:id="rId24" w:anchor="_Toc380757618" w:history="1">
        <w:r w:rsidR="006A5525" w:rsidRPr="00576710">
          <w:rPr>
            <w:rStyle w:val="Hyperlink"/>
            <w:noProof/>
          </w:rPr>
          <w:t>Figure 9: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B15057">
          <w:rPr>
            <w:noProof/>
            <w:webHidden/>
          </w:rPr>
          <w:t>15</w:t>
        </w:r>
        <w:r w:rsidR="006A5525">
          <w:rPr>
            <w:noProof/>
            <w:webHidden/>
          </w:rPr>
          <w:fldChar w:fldCharType="end"/>
        </w:r>
      </w:hyperlink>
    </w:p>
    <w:p w:rsidR="006A5525" w:rsidRDefault="00793BEA">
      <w:pPr>
        <w:pStyle w:val="TableofFigures"/>
        <w:rPr>
          <w:rFonts w:asciiTheme="minorHAnsi" w:hAnsiTheme="minorHAnsi"/>
          <w:noProof/>
        </w:rPr>
      </w:pPr>
      <w:hyperlink r:id="rId25" w:anchor="_Toc380757619" w:history="1">
        <w:r w:rsidR="006A5525" w:rsidRPr="00576710">
          <w:rPr>
            <w:rStyle w:val="Hyperlink"/>
            <w:noProof/>
          </w:rPr>
          <w:t>Figure 10: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B15057">
          <w:rPr>
            <w:noProof/>
            <w:webHidden/>
          </w:rPr>
          <w:t>16</w:t>
        </w:r>
        <w:r w:rsidR="006A5525">
          <w:rPr>
            <w:noProof/>
            <w:webHidden/>
          </w:rPr>
          <w:fldChar w:fldCharType="end"/>
        </w:r>
      </w:hyperlink>
    </w:p>
    <w:p w:rsidR="006A5525" w:rsidRDefault="00793BEA">
      <w:pPr>
        <w:pStyle w:val="TableofFigures"/>
        <w:rPr>
          <w:rFonts w:asciiTheme="minorHAnsi" w:hAnsiTheme="minorHAnsi"/>
          <w:noProof/>
        </w:rPr>
      </w:pPr>
      <w:hyperlink r:id="rId26" w:anchor="_Toc380757620" w:history="1">
        <w:r w:rsidR="006A5525" w:rsidRPr="00576710">
          <w:rPr>
            <w:rStyle w:val="Hyperlink"/>
            <w:noProof/>
          </w:rPr>
          <w:t>Figure 11: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793BEA">
      <w:pPr>
        <w:pStyle w:val="TableofFigures"/>
        <w:rPr>
          <w:rFonts w:asciiTheme="minorHAnsi" w:hAnsiTheme="minorHAnsi"/>
          <w:noProof/>
        </w:rPr>
      </w:pPr>
      <w:hyperlink r:id="rId27" w:anchor="_Toc380757621" w:history="1">
        <w:r w:rsidR="006A5525" w:rsidRPr="00576710">
          <w:rPr>
            <w:rStyle w:val="Hyperlink"/>
            <w:noProof/>
          </w:rPr>
          <w:t>Figure 12: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793BEA">
      <w:pPr>
        <w:pStyle w:val="TableofFigures"/>
        <w:rPr>
          <w:rFonts w:asciiTheme="minorHAnsi" w:hAnsiTheme="minorHAnsi"/>
          <w:noProof/>
        </w:rPr>
      </w:pPr>
      <w:hyperlink r:id="rId28" w:anchor="_Toc380757622" w:history="1">
        <w:r w:rsidR="006A5525" w:rsidRPr="00576710">
          <w:rPr>
            <w:rStyle w:val="Hyperlink"/>
            <w:noProof/>
          </w:rPr>
          <w:t>Figure 13: Installing the Guest Additions module for Ubuntu Linux</w:t>
        </w:r>
        <w:r w:rsidR="006A5525">
          <w:rPr>
            <w:noProof/>
            <w:webHidden/>
          </w:rPr>
          <w:tab/>
        </w:r>
        <w:r w:rsidR="006A5525">
          <w:rPr>
            <w:noProof/>
            <w:webHidden/>
          </w:rPr>
          <w:fldChar w:fldCharType="begin"/>
        </w:r>
        <w:r w:rsidR="006A5525">
          <w:rPr>
            <w:noProof/>
            <w:webHidden/>
          </w:rPr>
          <w:instrText xml:space="preserve"> PAGEREF _Toc380757622 \h </w:instrText>
        </w:r>
        <w:r w:rsidR="006A5525">
          <w:rPr>
            <w:noProof/>
            <w:webHidden/>
          </w:rPr>
        </w:r>
        <w:r w:rsidR="006A5525">
          <w:rPr>
            <w:noProof/>
            <w:webHidden/>
          </w:rPr>
          <w:fldChar w:fldCharType="separate"/>
        </w:r>
        <w:r w:rsidR="00B15057">
          <w:rPr>
            <w:noProof/>
            <w:webHidden/>
          </w:rPr>
          <w:t>18</w:t>
        </w:r>
        <w:r w:rsidR="006A5525">
          <w:rPr>
            <w:noProof/>
            <w:webHidden/>
          </w:rPr>
          <w:fldChar w:fldCharType="end"/>
        </w:r>
      </w:hyperlink>
    </w:p>
    <w:p w:rsidR="006A5525" w:rsidRDefault="00793BEA">
      <w:pPr>
        <w:pStyle w:val="TableofFigures"/>
        <w:rPr>
          <w:rFonts w:asciiTheme="minorHAnsi" w:hAnsiTheme="minorHAnsi"/>
          <w:noProof/>
        </w:rPr>
      </w:pPr>
      <w:hyperlink r:id="rId29" w:anchor="_Toc380757623" w:history="1">
        <w:r w:rsidR="006A5525" w:rsidRPr="00576710">
          <w:rPr>
            <w:rStyle w:val="Hyperlink"/>
            <w:noProof/>
          </w:rPr>
          <w:t>Figure 14: Configuring a proxy in Ubuntu Linux</w:t>
        </w:r>
        <w:r w:rsidR="006A5525">
          <w:rPr>
            <w:noProof/>
            <w:webHidden/>
          </w:rPr>
          <w:tab/>
        </w:r>
        <w:r w:rsidR="006A5525">
          <w:rPr>
            <w:noProof/>
            <w:webHidden/>
          </w:rPr>
          <w:fldChar w:fldCharType="begin"/>
        </w:r>
        <w:r w:rsidR="006A5525">
          <w:rPr>
            <w:noProof/>
            <w:webHidden/>
          </w:rPr>
          <w:instrText xml:space="preserve"> PAGEREF _Toc380757623 \h </w:instrText>
        </w:r>
        <w:r w:rsidR="006A5525">
          <w:rPr>
            <w:noProof/>
            <w:webHidden/>
          </w:rPr>
        </w:r>
        <w:r w:rsidR="006A5525">
          <w:rPr>
            <w:noProof/>
            <w:webHidden/>
          </w:rPr>
          <w:fldChar w:fldCharType="separate"/>
        </w:r>
        <w:r w:rsidR="00B15057">
          <w:rPr>
            <w:noProof/>
            <w:webHidden/>
          </w:rPr>
          <w:t>20</w:t>
        </w:r>
        <w:r w:rsidR="006A5525">
          <w:rPr>
            <w:noProof/>
            <w:webHidden/>
          </w:rPr>
          <w:fldChar w:fldCharType="end"/>
        </w:r>
      </w:hyperlink>
    </w:p>
    <w:p w:rsidR="006A5525" w:rsidRDefault="00793BEA">
      <w:pPr>
        <w:pStyle w:val="TableofFigures"/>
        <w:rPr>
          <w:rFonts w:asciiTheme="minorHAnsi" w:hAnsiTheme="minorHAnsi"/>
          <w:noProof/>
        </w:rPr>
      </w:pPr>
      <w:hyperlink r:id="rId30" w:anchor="_Toc380757624" w:history="1">
        <w:r w:rsidR="006A5525" w:rsidRPr="00576710">
          <w:rPr>
            <w:rStyle w:val="Hyperlink"/>
            <w:noProof/>
          </w:rPr>
          <w:t>Figure 15: Installing updates in Ubuntu Linux</w:t>
        </w:r>
        <w:r w:rsidR="006A5525">
          <w:rPr>
            <w:noProof/>
            <w:webHidden/>
          </w:rPr>
          <w:tab/>
        </w:r>
        <w:r w:rsidR="006A5525">
          <w:rPr>
            <w:noProof/>
            <w:webHidden/>
          </w:rPr>
          <w:fldChar w:fldCharType="begin"/>
        </w:r>
        <w:r w:rsidR="006A5525">
          <w:rPr>
            <w:noProof/>
            <w:webHidden/>
          </w:rPr>
          <w:instrText xml:space="preserve"> PAGEREF _Toc380757624 \h </w:instrText>
        </w:r>
        <w:r w:rsidR="006A5525">
          <w:rPr>
            <w:noProof/>
            <w:webHidden/>
          </w:rPr>
        </w:r>
        <w:r w:rsidR="006A5525">
          <w:rPr>
            <w:noProof/>
            <w:webHidden/>
          </w:rPr>
          <w:fldChar w:fldCharType="separate"/>
        </w:r>
        <w:r w:rsidR="00B15057">
          <w:rPr>
            <w:noProof/>
            <w:webHidden/>
          </w:rPr>
          <w:t>21</w:t>
        </w:r>
        <w:r w:rsidR="006A5525">
          <w:rPr>
            <w:noProof/>
            <w:webHidden/>
          </w:rPr>
          <w:fldChar w:fldCharType="end"/>
        </w:r>
      </w:hyperlink>
    </w:p>
    <w:p w:rsidR="006A5525" w:rsidRDefault="00793BEA">
      <w:pPr>
        <w:pStyle w:val="TableofFigures"/>
        <w:rPr>
          <w:rFonts w:asciiTheme="minorHAnsi" w:hAnsiTheme="minorHAnsi"/>
          <w:noProof/>
        </w:rPr>
      </w:pPr>
      <w:hyperlink r:id="rId31" w:anchor="_Toc380757625" w:history="1">
        <w:r w:rsidR="006A5525" w:rsidRPr="00576710">
          <w:rPr>
            <w:rStyle w:val="Hyperlink"/>
            <w:noProof/>
          </w:rPr>
          <w:t>Figure 16: A diagram of NGDS</w:t>
        </w:r>
        <w:r w:rsidR="006A5525">
          <w:rPr>
            <w:noProof/>
            <w:webHidden/>
          </w:rPr>
          <w:tab/>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B15057">
          <w:rPr>
            <w:noProof/>
            <w:webHidden/>
          </w:rPr>
          <w:t>24</w:t>
        </w:r>
        <w:r w:rsidR="006A5525">
          <w:rPr>
            <w:noProof/>
            <w:webHidden/>
          </w:rPr>
          <w:fldChar w:fldCharType="end"/>
        </w:r>
      </w:hyperlink>
    </w:p>
    <w:p w:rsidR="006A5525" w:rsidRDefault="00793BEA">
      <w:pPr>
        <w:pStyle w:val="TableofFigures"/>
        <w:rPr>
          <w:rFonts w:asciiTheme="minorHAnsi" w:hAnsiTheme="minorHAnsi"/>
          <w:noProof/>
        </w:rPr>
      </w:pPr>
      <w:hyperlink w:anchor="_Toc380757626" w:history="1">
        <w:r w:rsidR="006A5525" w:rsidRPr="00576710">
          <w:rPr>
            <w:rStyle w:val="Hyperlink"/>
            <w:noProof/>
          </w:rPr>
          <w:t>Figure 17: NGDS High-level Components</w:t>
        </w:r>
        <w:r w:rsidR="006A5525">
          <w:rPr>
            <w:noProof/>
            <w:webHidden/>
          </w:rPr>
          <w:tab/>
        </w:r>
        <w:r w:rsidR="006A5525">
          <w:rPr>
            <w:noProof/>
            <w:webHidden/>
          </w:rPr>
          <w:fldChar w:fldCharType="begin"/>
        </w:r>
        <w:r w:rsidR="006A5525">
          <w:rPr>
            <w:noProof/>
            <w:webHidden/>
          </w:rPr>
          <w:instrText xml:space="preserve"> PAGEREF _Toc380757626 \h </w:instrText>
        </w:r>
        <w:r w:rsidR="006A5525">
          <w:rPr>
            <w:noProof/>
            <w:webHidden/>
          </w:rPr>
        </w:r>
        <w:r w:rsidR="006A5525">
          <w:rPr>
            <w:noProof/>
            <w:webHidden/>
          </w:rPr>
          <w:fldChar w:fldCharType="separate"/>
        </w:r>
        <w:r w:rsidR="00B15057">
          <w:rPr>
            <w:noProof/>
            <w:webHidden/>
          </w:rPr>
          <w:t>25</w:t>
        </w:r>
        <w:r w:rsidR="006A5525">
          <w:rPr>
            <w:noProof/>
            <w:webHidden/>
          </w:rPr>
          <w:fldChar w:fldCharType="end"/>
        </w:r>
      </w:hyperlink>
    </w:p>
    <w:p w:rsidR="006A5525" w:rsidRDefault="00793BEA">
      <w:pPr>
        <w:pStyle w:val="TableofFigures"/>
        <w:rPr>
          <w:rFonts w:asciiTheme="minorHAnsi" w:hAnsiTheme="minorHAnsi"/>
          <w:noProof/>
        </w:rPr>
      </w:pPr>
      <w:hyperlink r:id="rId32" w:anchor="_Toc380757627" w:history="1">
        <w:r w:rsidR="006A5525" w:rsidRPr="00576710">
          <w:rPr>
            <w:rStyle w:val="Hyperlink"/>
            <w:noProof/>
          </w:rPr>
          <w:t>Figure 18: NGDS Domain Model as a Class Diagram</w:t>
        </w:r>
        <w:r w:rsidR="006A5525">
          <w:rPr>
            <w:noProof/>
            <w:webHidden/>
          </w:rPr>
          <w:tab/>
        </w:r>
        <w:r w:rsidR="006A5525">
          <w:rPr>
            <w:noProof/>
            <w:webHidden/>
          </w:rPr>
          <w:fldChar w:fldCharType="begin"/>
        </w:r>
        <w:r w:rsidR="006A5525">
          <w:rPr>
            <w:noProof/>
            <w:webHidden/>
          </w:rPr>
          <w:instrText xml:space="preserve"> PAGEREF _Toc380757627 \h </w:instrText>
        </w:r>
        <w:r w:rsidR="006A5525">
          <w:rPr>
            <w:noProof/>
            <w:webHidden/>
          </w:rPr>
        </w:r>
        <w:r w:rsidR="006A5525">
          <w:rPr>
            <w:noProof/>
            <w:webHidden/>
          </w:rPr>
          <w:fldChar w:fldCharType="separate"/>
        </w:r>
        <w:r w:rsidR="00B15057">
          <w:rPr>
            <w:noProof/>
            <w:webHidden/>
          </w:rPr>
          <w:t>26</w:t>
        </w:r>
        <w:r w:rsidR="006A5525">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382492802"/>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3" w:name="_Toc377482189"/>
      <w:bookmarkStart w:id="14" w:name="_Toc382492803"/>
      <w:r w:rsidRPr="006A47B1">
        <w:rPr>
          <w:bCs w:val="0"/>
          <w:noProof/>
        </w:rPr>
        <w:t>Purpose and Audience</w:t>
      </w:r>
      <w:bookmarkEnd w:id="13"/>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80756452"/>
      <w:bookmarkStart w:id="20" w:name="_Toc382489316"/>
      <w:bookmarkStart w:id="21" w:name="_Toc382491041"/>
      <w:bookmarkStart w:id="22" w:name="_Toc382492804"/>
      <w:bookmarkStart w:id="23" w:name="_Toc377463019"/>
      <w:bookmarkEnd w:id="15"/>
      <w:bookmarkEnd w:id="16"/>
      <w:bookmarkEnd w:id="17"/>
      <w:bookmarkEnd w:id="18"/>
      <w:bookmarkEnd w:id="19"/>
      <w:bookmarkEnd w:id="20"/>
      <w:bookmarkEnd w:id="21"/>
      <w:bookmarkEnd w:id="2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4" w:name="_Toc380693504"/>
      <w:bookmarkStart w:id="25" w:name="_Toc380693693"/>
      <w:bookmarkStart w:id="26" w:name="_Toc380696906"/>
      <w:bookmarkStart w:id="27" w:name="_Toc380734569"/>
      <w:bookmarkStart w:id="28" w:name="_Toc380756453"/>
      <w:bookmarkStart w:id="29" w:name="_Toc382489317"/>
      <w:bookmarkStart w:id="30" w:name="_Toc382491042"/>
      <w:bookmarkStart w:id="31" w:name="_Toc382492805"/>
      <w:bookmarkEnd w:id="24"/>
      <w:bookmarkEnd w:id="25"/>
      <w:bookmarkEnd w:id="26"/>
      <w:bookmarkEnd w:id="27"/>
      <w:bookmarkEnd w:id="28"/>
      <w:bookmarkEnd w:id="29"/>
      <w:bookmarkEnd w:id="30"/>
      <w:bookmarkEnd w:id="31"/>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2" w:name="_Toc380693505"/>
      <w:bookmarkStart w:id="33" w:name="_Toc380693694"/>
      <w:bookmarkStart w:id="34" w:name="_Toc380696907"/>
      <w:bookmarkStart w:id="35" w:name="_Toc380734570"/>
      <w:bookmarkStart w:id="36" w:name="_Toc380756454"/>
      <w:bookmarkStart w:id="37" w:name="_Toc382489318"/>
      <w:bookmarkStart w:id="38" w:name="_Toc382491043"/>
      <w:bookmarkStart w:id="39" w:name="_Toc382492806"/>
      <w:bookmarkEnd w:id="32"/>
      <w:bookmarkEnd w:id="33"/>
      <w:bookmarkEnd w:id="34"/>
      <w:bookmarkEnd w:id="35"/>
      <w:bookmarkEnd w:id="36"/>
      <w:bookmarkEnd w:id="37"/>
      <w:bookmarkEnd w:id="38"/>
      <w:bookmarkEnd w:id="39"/>
    </w:p>
    <w:p w:rsidR="00B32AA3" w:rsidRPr="006A47B1" w:rsidRDefault="00B32AA3" w:rsidP="000D2F9F">
      <w:pPr>
        <w:pStyle w:val="Heading2"/>
        <w:numPr>
          <w:ilvl w:val="1"/>
          <w:numId w:val="30"/>
        </w:numPr>
        <w:ind w:left="0" w:firstLine="0"/>
        <w:rPr>
          <w:bCs w:val="0"/>
          <w:noProof/>
        </w:rPr>
      </w:pPr>
      <w:bookmarkStart w:id="40" w:name="_Toc382492807"/>
      <w:bookmarkEnd w:id="23"/>
      <w:r>
        <w:rPr>
          <w:bCs w:val="0"/>
          <w:noProof/>
        </w:rPr>
        <w:t>Document Roadmap</w:t>
      </w:r>
      <w:bookmarkEnd w:id="40"/>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1" w:name="_Toc378853126"/>
      <w:bookmarkStart w:id="42" w:name="_Toc379537577"/>
      <w:bookmarkStart w:id="43" w:name="_Toc378853127"/>
      <w:bookmarkStart w:id="44" w:name="_Toc379537578"/>
      <w:bookmarkStart w:id="45" w:name="_Toc378853128"/>
      <w:bookmarkStart w:id="46" w:name="_Toc379537579"/>
      <w:bookmarkStart w:id="47" w:name="_Toc378853129"/>
      <w:bookmarkStart w:id="48" w:name="_Toc379537580"/>
      <w:bookmarkStart w:id="49" w:name="_Toc378853130"/>
      <w:bookmarkStart w:id="50" w:name="_Toc379537581"/>
      <w:bookmarkStart w:id="51" w:name="_Toc382492808"/>
      <w:bookmarkEnd w:id="3"/>
      <w:bookmarkEnd w:id="4"/>
      <w:bookmarkEnd w:id="5"/>
      <w:bookmarkEnd w:id="6"/>
      <w:bookmarkEnd w:id="7"/>
      <w:bookmarkEnd w:id="8"/>
      <w:bookmarkEnd w:id="9"/>
      <w:bookmarkEnd w:id="10"/>
      <w:bookmarkEnd w:id="11"/>
      <w:bookmarkEnd w:id="12"/>
      <w:bookmarkEnd w:id="41"/>
      <w:bookmarkEnd w:id="42"/>
      <w:bookmarkEnd w:id="43"/>
      <w:bookmarkEnd w:id="44"/>
      <w:bookmarkEnd w:id="45"/>
      <w:bookmarkEnd w:id="46"/>
      <w:bookmarkEnd w:id="47"/>
      <w:bookmarkEnd w:id="48"/>
      <w:bookmarkEnd w:id="49"/>
      <w:bookmarkEnd w:id="50"/>
      <w:r>
        <w:rPr>
          <w:bCs w:val="0"/>
          <w:noProof/>
        </w:rPr>
        <w:t>System Scope and Background</w:t>
      </w:r>
      <w:bookmarkEnd w:id="51"/>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3E79D2">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 xml:space="preserve">metadata catalog can be used to find and access any </w:t>
      </w:r>
      <w:r w:rsidR="00FA39E5" w:rsidRPr="00F8717F">
        <w:lastRenderedPageBreak/>
        <w:t>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33"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2" w:name="_Toc378853134"/>
      <w:bookmarkStart w:id="53" w:name="_Toc379537584"/>
      <w:bookmarkStart w:id="54" w:name="_Toc378853135"/>
      <w:bookmarkStart w:id="55" w:name="_Toc379537585"/>
      <w:bookmarkStart w:id="56" w:name="_Toc378853136"/>
      <w:bookmarkStart w:id="57" w:name="_Toc379537586"/>
      <w:bookmarkStart w:id="58" w:name="_Toc378853137"/>
      <w:bookmarkStart w:id="59" w:name="_Toc379537587"/>
      <w:bookmarkStart w:id="60" w:name="_Toc378853138"/>
      <w:bookmarkStart w:id="61" w:name="_Toc379537588"/>
      <w:bookmarkStart w:id="62" w:name="_Toc380693510"/>
      <w:bookmarkStart w:id="63" w:name="_Toc380693699"/>
      <w:bookmarkStart w:id="64" w:name="_Toc380696912"/>
      <w:bookmarkStart w:id="65" w:name="_Toc380734575"/>
      <w:bookmarkStart w:id="66" w:name="_Toc380756459"/>
      <w:bookmarkStart w:id="67" w:name="_Toc380693522"/>
      <w:bookmarkStart w:id="68" w:name="_Toc380693711"/>
      <w:bookmarkStart w:id="69" w:name="_Toc380696924"/>
      <w:bookmarkStart w:id="70" w:name="_Toc380734587"/>
      <w:bookmarkStart w:id="71" w:name="_Toc380756466"/>
      <w:bookmarkStart w:id="72" w:name="_Toc380693523"/>
      <w:bookmarkStart w:id="73" w:name="_Toc380693712"/>
      <w:bookmarkStart w:id="74" w:name="_Toc380696925"/>
      <w:bookmarkStart w:id="75" w:name="_Toc380734588"/>
      <w:bookmarkStart w:id="76" w:name="_Toc380756467"/>
      <w:bookmarkStart w:id="77" w:name="_Toc380693524"/>
      <w:bookmarkStart w:id="78" w:name="_Toc380693713"/>
      <w:bookmarkStart w:id="79" w:name="_Toc380696926"/>
      <w:bookmarkStart w:id="80" w:name="_Toc380734589"/>
      <w:bookmarkStart w:id="81" w:name="_Toc380756468"/>
      <w:bookmarkStart w:id="82" w:name="_Toc380693525"/>
      <w:bookmarkStart w:id="83" w:name="_Toc380693714"/>
      <w:bookmarkStart w:id="84" w:name="_Toc380696927"/>
      <w:bookmarkStart w:id="85" w:name="_Toc380734590"/>
      <w:bookmarkStart w:id="86" w:name="_Toc380756469"/>
      <w:bookmarkStart w:id="87" w:name="_Toc380693526"/>
      <w:bookmarkStart w:id="88" w:name="_Toc380693715"/>
      <w:bookmarkStart w:id="89" w:name="_Toc380696928"/>
      <w:bookmarkStart w:id="90" w:name="_Toc380734591"/>
      <w:bookmarkStart w:id="91" w:name="_Toc380756470"/>
      <w:bookmarkStart w:id="92" w:name="_Toc380734592"/>
      <w:bookmarkStart w:id="93" w:name="_Toc380756471"/>
      <w:bookmarkStart w:id="94" w:name="_Toc380734593"/>
      <w:bookmarkStart w:id="95" w:name="_Toc380756472"/>
      <w:bookmarkStart w:id="96" w:name="_Toc380734594"/>
      <w:bookmarkStart w:id="97" w:name="_Toc380756473"/>
      <w:bookmarkStart w:id="98" w:name="_Toc380734595"/>
      <w:bookmarkStart w:id="99" w:name="_Toc380756474"/>
      <w:bookmarkStart w:id="100" w:name="_Toc380734596"/>
      <w:bookmarkStart w:id="101" w:name="_Toc380756475"/>
      <w:bookmarkStart w:id="102" w:name="_Toc380734597"/>
      <w:bookmarkStart w:id="103" w:name="_Toc380756476"/>
      <w:bookmarkStart w:id="104" w:name="_Toc380734598"/>
      <w:bookmarkStart w:id="105" w:name="_Toc380756477"/>
      <w:bookmarkStart w:id="106" w:name="_Toc379537590"/>
      <w:bookmarkStart w:id="107" w:name="_Toc379537591"/>
      <w:bookmarkStart w:id="108" w:name="_Toc379537592"/>
      <w:bookmarkStart w:id="109" w:name="_Toc379537593"/>
      <w:bookmarkStart w:id="110" w:name="_Toc379537594"/>
      <w:bookmarkStart w:id="111" w:name="_Toc379537595"/>
      <w:bookmarkStart w:id="112" w:name="_Toc379537596"/>
      <w:bookmarkStart w:id="113" w:name="_Toc379537597"/>
      <w:bookmarkStart w:id="114" w:name="_Toc379537598"/>
      <w:bookmarkStart w:id="115" w:name="_Toc379537599"/>
      <w:bookmarkStart w:id="116" w:name="_Toc379537600"/>
      <w:bookmarkStart w:id="117" w:name="_Toc379537601"/>
      <w:bookmarkStart w:id="118" w:name="_Toc379537602"/>
      <w:bookmarkStart w:id="119" w:name="_Toc379537603"/>
      <w:bookmarkStart w:id="120" w:name="_Toc379537604"/>
      <w:bookmarkStart w:id="121" w:name="_Toc379537605"/>
      <w:bookmarkStart w:id="122" w:name="_Toc379537606"/>
      <w:bookmarkStart w:id="123" w:name="_Toc379537607"/>
      <w:bookmarkStart w:id="124" w:name="_Toc379537608"/>
      <w:bookmarkStart w:id="125" w:name="_Toc379537609"/>
      <w:bookmarkStart w:id="126" w:name="_Toc379537610"/>
      <w:bookmarkStart w:id="127" w:name="_Toc379537611"/>
      <w:bookmarkStart w:id="128" w:name="_Toc379537612"/>
      <w:bookmarkStart w:id="129" w:name="_Toc379537613"/>
      <w:bookmarkStart w:id="130" w:name="_Toc379537614"/>
      <w:bookmarkStart w:id="131" w:name="_Toc379537615"/>
      <w:bookmarkStart w:id="132" w:name="_Toc379537616"/>
      <w:bookmarkStart w:id="133" w:name="_Toc379537617"/>
      <w:bookmarkStart w:id="134" w:name="_Toc379537618"/>
      <w:bookmarkStart w:id="135" w:name="_Toc379537619"/>
      <w:bookmarkStart w:id="136" w:name="_Toc379537620"/>
      <w:bookmarkStart w:id="137" w:name="_Toc379537621"/>
      <w:bookmarkStart w:id="138" w:name="_Toc379537622"/>
      <w:bookmarkStart w:id="139" w:name="_Toc379537623"/>
      <w:bookmarkStart w:id="140" w:name="_Toc379537624"/>
      <w:bookmarkStart w:id="141" w:name="_Toc379537625"/>
      <w:bookmarkStart w:id="142" w:name="_Toc379537626"/>
      <w:bookmarkStart w:id="143" w:name="_Toc379537627"/>
      <w:bookmarkStart w:id="144" w:name="_Toc379537628"/>
      <w:bookmarkStart w:id="145" w:name="_Toc379537629"/>
      <w:bookmarkStart w:id="146" w:name="_Toc379537630"/>
      <w:bookmarkStart w:id="147" w:name="_Toc379537631"/>
      <w:bookmarkStart w:id="148" w:name="_Toc379537632"/>
      <w:bookmarkStart w:id="149" w:name="_Toc379537633"/>
      <w:bookmarkStart w:id="150" w:name="_Toc379537634"/>
      <w:bookmarkStart w:id="151" w:name="_Toc379537635"/>
      <w:bookmarkStart w:id="152" w:name="_Toc379537636"/>
      <w:bookmarkStart w:id="153" w:name="_Toc379537637"/>
      <w:bookmarkStart w:id="154" w:name="_Toc379537638"/>
      <w:bookmarkStart w:id="155" w:name="_Toc379537639"/>
      <w:bookmarkStart w:id="156" w:name="_Toc379537640"/>
      <w:bookmarkStart w:id="157" w:name="_Toc379537641"/>
      <w:bookmarkStart w:id="158" w:name="_Toc379537642"/>
      <w:bookmarkStart w:id="159" w:name="_Toc379537643"/>
      <w:bookmarkStart w:id="160" w:name="_Toc379537644"/>
      <w:bookmarkStart w:id="161" w:name="_Toc379537645"/>
      <w:bookmarkStart w:id="162" w:name="_Toc379537646"/>
      <w:bookmarkStart w:id="163" w:name="_Toc379537647"/>
      <w:bookmarkStart w:id="164" w:name="_Toc379537648"/>
      <w:bookmarkStart w:id="165" w:name="_Toc379537649"/>
      <w:bookmarkStart w:id="166" w:name="_Toc379537650"/>
      <w:bookmarkStart w:id="167" w:name="_Toc379537651"/>
      <w:bookmarkStart w:id="168" w:name="_Toc379537652"/>
      <w:bookmarkStart w:id="169" w:name="_Toc379537653"/>
      <w:bookmarkStart w:id="170" w:name="_Toc379537654"/>
      <w:bookmarkStart w:id="171" w:name="_Ref377462760"/>
      <w:bookmarkStart w:id="172" w:name="_Toc377463021"/>
      <w:bookmarkStart w:id="173" w:name="_Ref377463529"/>
      <w:bookmarkStart w:id="174" w:name="_Toc38249280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981B61">
        <w:rPr>
          <w:rFonts w:asciiTheme="minorHAnsi" w:hAnsiTheme="minorHAnsi"/>
        </w:rPr>
        <w:t>Prerequisites</w:t>
      </w:r>
      <w:bookmarkEnd w:id="171"/>
      <w:bookmarkEnd w:id="172"/>
      <w:bookmarkEnd w:id="173"/>
      <w:bookmarkEnd w:id="174"/>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431997">
        <w:t>stall Ubuntu Linux; Section 3</w:t>
      </w:r>
      <w:r w:rsidR="00AE3578">
        <w:t xml:space="preserve"> of this document describes the steps necessary to </w:t>
      </w:r>
      <w:r w:rsidR="004D1A2B">
        <w:t>install the NGDS Sof</w:t>
      </w:r>
      <w:r w:rsidR="004D1A2B">
        <w:t>t</w:t>
      </w:r>
      <w:r w:rsidR="00431997">
        <w:t>ware Stack as</w:t>
      </w:r>
      <w:r w:rsidR="004D1A2B">
        <w:t xml:space="preserve"> a </w:t>
      </w:r>
      <w:r w:rsidR="004D1A2B">
        <w:rPr>
          <w:b/>
        </w:rPr>
        <w:t>publisher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75" w:name="_Toc379537656"/>
      <w:bookmarkStart w:id="176" w:name="_Toc379537657"/>
      <w:bookmarkStart w:id="177" w:name="_Toc379537658"/>
      <w:bookmarkStart w:id="178" w:name="_Toc379537659"/>
      <w:bookmarkStart w:id="179" w:name="_Toc379537660"/>
      <w:bookmarkStart w:id="180" w:name="_Toc379537661"/>
      <w:bookmarkStart w:id="181" w:name="_Toc379537691"/>
      <w:bookmarkStart w:id="182" w:name="_Toc378853151"/>
      <w:bookmarkStart w:id="183" w:name="_Toc379537692"/>
      <w:bookmarkStart w:id="184" w:name="_Ref377462812"/>
      <w:bookmarkStart w:id="185" w:name="_Toc377463032"/>
      <w:bookmarkStart w:id="186" w:name="_Toc382492810"/>
      <w:bookmarkEnd w:id="175"/>
      <w:bookmarkEnd w:id="176"/>
      <w:bookmarkEnd w:id="177"/>
      <w:bookmarkEnd w:id="178"/>
      <w:bookmarkEnd w:id="179"/>
      <w:bookmarkEnd w:id="180"/>
      <w:bookmarkEnd w:id="181"/>
      <w:bookmarkEnd w:id="182"/>
      <w:bookmarkEnd w:id="183"/>
      <w:r w:rsidRPr="00415183">
        <w:rPr>
          <w:rFonts w:asciiTheme="minorHAnsi" w:hAnsiTheme="minorHAnsi"/>
        </w:rPr>
        <w:t>Install the NGDS Software Stack</w:t>
      </w:r>
      <w:bookmarkEnd w:id="184"/>
      <w:bookmarkEnd w:id="185"/>
      <w:bookmarkEnd w:id="186"/>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lastRenderedPageBreak/>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57464028" wp14:editId="3D181C7E">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9925CC" w:rsidRPr="00F8738E" w:rsidRDefault="009925CC" w:rsidP="00415183">
                              <w:pPr>
                                <w:pStyle w:val="Caption"/>
                                <w:jc w:val="center"/>
                                <w:rPr>
                                  <w:noProof/>
                                </w:rPr>
                              </w:pPr>
                              <w:bookmarkStart w:id="187" w:name="_Toc380757610"/>
                              <w:r>
                                <w:t xml:space="preserve">Figure </w:t>
                              </w:r>
                              <w:r w:rsidR="00793BEA">
                                <w:fldChar w:fldCharType="begin"/>
                              </w:r>
                              <w:r w:rsidR="00793BEA">
                                <w:instrText xml:space="preserve"> SEQ Figure \* ARABIC </w:instrText>
                              </w:r>
                              <w:r w:rsidR="00793BEA">
                                <w:fldChar w:fldCharType="separate"/>
                              </w:r>
                              <w:r>
                                <w:rPr>
                                  <w:noProof/>
                                </w:rPr>
                                <w:t>1</w:t>
                              </w:r>
                              <w:r w:rsidR="00793BEA">
                                <w:rPr>
                                  <w:noProof/>
                                </w:rPr>
                                <w:fldChar w:fldCharType="end"/>
                              </w:r>
                              <w:r>
                                <w:t>: NGDS Software Stack in Production Mode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9925CC" w:rsidRPr="0017463B" w:rsidRDefault="009925C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9925CC" w:rsidRPr="0017463B" w:rsidRDefault="009925C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9925CC" w:rsidRPr="00F8738E" w:rsidRDefault="009925CC" w:rsidP="00415183">
                        <w:pPr>
                          <w:pStyle w:val="Caption"/>
                          <w:jc w:val="center"/>
                          <w:rPr>
                            <w:noProof/>
                          </w:rPr>
                        </w:pPr>
                        <w:bookmarkStart w:id="189" w:name="_Toc380757610"/>
                        <w:r>
                          <w:t xml:space="preserve">Figure </w:t>
                        </w:r>
                        <w:fldSimple w:instr=" SEQ Figure \* ARABIC ">
                          <w:r>
                            <w:rPr>
                              <w:noProof/>
                            </w:rPr>
                            <w:t>1</w:t>
                          </w:r>
                        </w:fldSimple>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8" w:name="_Toc380693532"/>
      <w:bookmarkStart w:id="189" w:name="_Toc380693721"/>
      <w:bookmarkStart w:id="190" w:name="_Toc380696934"/>
      <w:bookmarkStart w:id="191" w:name="_Toc380734604"/>
      <w:bookmarkStart w:id="192" w:name="_Toc380756483"/>
      <w:bookmarkStart w:id="193" w:name="_Toc382489324"/>
      <w:bookmarkStart w:id="194" w:name="_Toc382491049"/>
      <w:bookmarkStart w:id="195" w:name="_Toc382492811"/>
      <w:bookmarkEnd w:id="188"/>
      <w:bookmarkEnd w:id="189"/>
      <w:bookmarkEnd w:id="190"/>
      <w:bookmarkEnd w:id="191"/>
      <w:bookmarkEnd w:id="192"/>
      <w:bookmarkEnd w:id="193"/>
      <w:bookmarkEnd w:id="194"/>
      <w:bookmarkEnd w:id="195"/>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6" w:name="_Toc380693722"/>
      <w:bookmarkStart w:id="197" w:name="_Toc380696935"/>
      <w:bookmarkStart w:id="198" w:name="_Toc380734605"/>
      <w:bookmarkStart w:id="199" w:name="_Toc380756484"/>
      <w:bookmarkStart w:id="200" w:name="_Toc382489325"/>
      <w:bookmarkStart w:id="201" w:name="_Toc382491050"/>
      <w:bookmarkStart w:id="202" w:name="_Toc382492812"/>
      <w:bookmarkEnd w:id="196"/>
      <w:bookmarkEnd w:id="197"/>
      <w:bookmarkEnd w:id="198"/>
      <w:bookmarkEnd w:id="199"/>
      <w:bookmarkEnd w:id="200"/>
      <w:bookmarkEnd w:id="201"/>
      <w:bookmarkEnd w:id="202"/>
    </w:p>
    <w:p w:rsidR="007A6178" w:rsidRPr="006A47B1" w:rsidRDefault="007A6178" w:rsidP="000D2F9F">
      <w:pPr>
        <w:pStyle w:val="Heading2"/>
        <w:numPr>
          <w:ilvl w:val="1"/>
          <w:numId w:val="30"/>
        </w:numPr>
        <w:rPr>
          <w:bCs w:val="0"/>
          <w:noProof/>
        </w:rPr>
      </w:pPr>
      <w:bookmarkStart w:id="203" w:name="_Toc382492813"/>
      <w:r>
        <w:rPr>
          <w:bCs w:val="0"/>
          <w:noProof/>
        </w:rPr>
        <w:t>Update Apt-Get</w:t>
      </w:r>
      <w:bookmarkEnd w:id="203"/>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lastRenderedPageBreak/>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4"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4"/>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34"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5" w:name="_Toc379537697"/>
      <w:bookmarkStart w:id="206" w:name="_Toc379537698"/>
      <w:bookmarkStart w:id="207" w:name="_Toc382492815"/>
      <w:bookmarkEnd w:id="205"/>
      <w:bookmarkEnd w:id="206"/>
      <w:r>
        <w:rPr>
          <w:bCs w:val="0"/>
          <w:noProof/>
        </w:rPr>
        <w:t>Obtain the NGDS Software Stack Installation Files</w:t>
      </w:r>
      <w:bookmarkEnd w:id="207"/>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08" w:name="_Toc379537700"/>
      <w:bookmarkStart w:id="209" w:name="_Toc382492816"/>
      <w:bookmarkEnd w:id="208"/>
      <w:r>
        <w:rPr>
          <w:bCs w:val="0"/>
          <w:noProof/>
        </w:rPr>
        <w:t>Set Installation Parameters</w:t>
      </w:r>
      <w:bookmarkEnd w:id="209"/>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lastRenderedPageBreak/>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0" w:name="_Toc382492817"/>
      <w:r>
        <w:rPr>
          <w:bCs w:val="0"/>
          <w:noProof/>
        </w:rPr>
        <w:t>Run the Installation Script</w:t>
      </w:r>
      <w:bookmarkEnd w:id="210"/>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bookmarkStart w:id="211" w:name="_GoBack"/>
      <w:bookmarkEnd w:id="211"/>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2" w:name="_Toc382492818"/>
      <w:bookmarkStart w:id="213" w:name="_Toc377463039"/>
      <w:r>
        <w:rPr>
          <w:bCs w:val="0"/>
          <w:noProof/>
        </w:rPr>
        <w:t>Final Steps</w:t>
      </w:r>
      <w:bookmarkEnd w:id="21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2"/>
      <w:bookmarkStart w:id="215" w:name="_Toc380693730"/>
      <w:bookmarkStart w:id="216" w:name="_Toc380696943"/>
      <w:bookmarkStart w:id="217" w:name="_Toc380734613"/>
      <w:bookmarkStart w:id="218" w:name="_Toc380756492"/>
      <w:bookmarkStart w:id="219" w:name="_Toc382489332"/>
      <w:bookmarkStart w:id="220" w:name="_Toc382491057"/>
      <w:bookmarkStart w:id="221" w:name="_Toc382492819"/>
      <w:bookmarkEnd w:id="214"/>
      <w:bookmarkEnd w:id="215"/>
      <w:bookmarkEnd w:id="216"/>
      <w:bookmarkEnd w:id="217"/>
      <w:bookmarkEnd w:id="218"/>
      <w:bookmarkEnd w:id="219"/>
      <w:bookmarkEnd w:id="220"/>
      <w:bookmarkEnd w:id="22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3"/>
      <w:bookmarkStart w:id="223" w:name="_Toc380693731"/>
      <w:bookmarkStart w:id="224" w:name="_Toc380696944"/>
      <w:bookmarkStart w:id="225" w:name="_Toc380734614"/>
      <w:bookmarkStart w:id="226" w:name="_Toc380756493"/>
      <w:bookmarkStart w:id="227" w:name="_Toc382489333"/>
      <w:bookmarkStart w:id="228" w:name="_Toc382491058"/>
      <w:bookmarkStart w:id="229" w:name="_Toc382492820"/>
      <w:bookmarkEnd w:id="222"/>
      <w:bookmarkEnd w:id="223"/>
      <w:bookmarkEnd w:id="224"/>
      <w:bookmarkEnd w:id="225"/>
      <w:bookmarkEnd w:id="226"/>
      <w:bookmarkEnd w:id="227"/>
      <w:bookmarkEnd w:id="228"/>
      <w:bookmarkEnd w:id="229"/>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0" w:name="_Toc380693544"/>
      <w:bookmarkStart w:id="231" w:name="_Toc380693732"/>
      <w:bookmarkStart w:id="232" w:name="_Toc380696945"/>
      <w:bookmarkStart w:id="233" w:name="_Toc380734615"/>
      <w:bookmarkStart w:id="234" w:name="_Toc380756494"/>
      <w:bookmarkStart w:id="235" w:name="_Toc382489334"/>
      <w:bookmarkStart w:id="236" w:name="_Toc382491059"/>
      <w:bookmarkStart w:id="237" w:name="_Toc382492821"/>
      <w:bookmarkEnd w:id="230"/>
      <w:bookmarkEnd w:id="231"/>
      <w:bookmarkEnd w:id="232"/>
      <w:bookmarkEnd w:id="233"/>
      <w:bookmarkEnd w:id="234"/>
      <w:bookmarkEnd w:id="235"/>
      <w:bookmarkEnd w:id="236"/>
      <w:bookmarkEnd w:id="23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8" w:name="_Toc380693545"/>
      <w:bookmarkStart w:id="239" w:name="_Toc380693733"/>
      <w:bookmarkStart w:id="240" w:name="_Toc380696946"/>
      <w:bookmarkStart w:id="241" w:name="_Toc380734616"/>
      <w:bookmarkStart w:id="242" w:name="_Toc380756495"/>
      <w:bookmarkStart w:id="243" w:name="_Toc382489335"/>
      <w:bookmarkStart w:id="244" w:name="_Toc382491060"/>
      <w:bookmarkStart w:id="245" w:name="_Toc382492822"/>
      <w:bookmarkEnd w:id="238"/>
      <w:bookmarkEnd w:id="239"/>
      <w:bookmarkEnd w:id="240"/>
      <w:bookmarkEnd w:id="241"/>
      <w:bookmarkEnd w:id="242"/>
      <w:bookmarkEnd w:id="243"/>
      <w:bookmarkEnd w:id="244"/>
      <w:bookmarkEnd w:id="245"/>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6" w:name="_Toc380693546"/>
      <w:bookmarkStart w:id="247" w:name="_Toc380693734"/>
      <w:bookmarkStart w:id="248" w:name="_Toc380696947"/>
      <w:bookmarkStart w:id="249" w:name="_Toc380734617"/>
      <w:bookmarkStart w:id="250" w:name="_Toc380756496"/>
      <w:bookmarkStart w:id="251" w:name="_Toc382489336"/>
      <w:bookmarkStart w:id="252" w:name="_Toc382491061"/>
      <w:bookmarkStart w:id="253" w:name="_Toc382492823"/>
      <w:bookmarkEnd w:id="246"/>
      <w:bookmarkEnd w:id="247"/>
      <w:bookmarkEnd w:id="248"/>
      <w:bookmarkEnd w:id="249"/>
      <w:bookmarkEnd w:id="250"/>
      <w:bookmarkEnd w:id="251"/>
      <w:bookmarkEnd w:id="252"/>
      <w:bookmarkEnd w:id="25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4" w:name="_Toc380693547"/>
      <w:bookmarkStart w:id="255" w:name="_Toc380693735"/>
      <w:bookmarkStart w:id="256" w:name="_Toc380696948"/>
      <w:bookmarkStart w:id="257" w:name="_Toc380734618"/>
      <w:bookmarkStart w:id="258" w:name="_Toc380756497"/>
      <w:bookmarkStart w:id="259" w:name="_Toc382489337"/>
      <w:bookmarkStart w:id="260" w:name="_Toc382491062"/>
      <w:bookmarkStart w:id="261" w:name="_Toc382492824"/>
      <w:bookmarkEnd w:id="254"/>
      <w:bookmarkEnd w:id="255"/>
      <w:bookmarkEnd w:id="256"/>
      <w:bookmarkEnd w:id="257"/>
      <w:bookmarkEnd w:id="258"/>
      <w:bookmarkEnd w:id="259"/>
      <w:bookmarkEnd w:id="260"/>
      <w:bookmarkEnd w:id="26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2" w:name="_Toc380693548"/>
      <w:bookmarkStart w:id="263" w:name="_Toc380693736"/>
      <w:bookmarkStart w:id="264" w:name="_Toc380696949"/>
      <w:bookmarkStart w:id="265" w:name="_Toc380734619"/>
      <w:bookmarkStart w:id="266" w:name="_Toc380756498"/>
      <w:bookmarkStart w:id="267" w:name="_Toc382489338"/>
      <w:bookmarkStart w:id="268" w:name="_Toc382491063"/>
      <w:bookmarkStart w:id="269" w:name="_Toc382492825"/>
      <w:bookmarkEnd w:id="262"/>
      <w:bookmarkEnd w:id="263"/>
      <w:bookmarkEnd w:id="264"/>
      <w:bookmarkEnd w:id="265"/>
      <w:bookmarkEnd w:id="266"/>
      <w:bookmarkEnd w:id="267"/>
      <w:bookmarkEnd w:id="268"/>
      <w:bookmarkEnd w:id="269"/>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0" w:name="_Toc380734620"/>
      <w:bookmarkStart w:id="271" w:name="_Toc380756499"/>
      <w:bookmarkStart w:id="272" w:name="_Toc382489339"/>
      <w:bookmarkStart w:id="273" w:name="_Toc382491064"/>
      <w:bookmarkStart w:id="274" w:name="_Toc382492826"/>
      <w:bookmarkEnd w:id="270"/>
      <w:bookmarkEnd w:id="271"/>
      <w:bookmarkEnd w:id="272"/>
      <w:bookmarkEnd w:id="273"/>
      <w:bookmarkEnd w:id="274"/>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5" w:name="_Toc382489340"/>
      <w:bookmarkStart w:id="276" w:name="_Toc382491065"/>
      <w:bookmarkStart w:id="277" w:name="_Toc382492827"/>
      <w:bookmarkEnd w:id="275"/>
      <w:bookmarkEnd w:id="276"/>
      <w:bookmarkEnd w:id="277"/>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8" w:name="_Toc382489341"/>
      <w:bookmarkStart w:id="279" w:name="_Toc382491066"/>
      <w:bookmarkStart w:id="280" w:name="_Toc382492828"/>
      <w:bookmarkEnd w:id="278"/>
      <w:bookmarkEnd w:id="279"/>
      <w:bookmarkEnd w:id="28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1" w:name="_Toc382489342"/>
      <w:bookmarkStart w:id="282" w:name="_Toc382491067"/>
      <w:bookmarkStart w:id="283" w:name="_Toc382492829"/>
      <w:bookmarkEnd w:id="281"/>
      <w:bookmarkEnd w:id="282"/>
      <w:bookmarkEnd w:id="28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4" w:name="_Toc382489343"/>
      <w:bookmarkStart w:id="285" w:name="_Toc382491068"/>
      <w:bookmarkStart w:id="286" w:name="_Toc382492830"/>
      <w:bookmarkEnd w:id="284"/>
      <w:bookmarkEnd w:id="285"/>
      <w:bookmarkEnd w:id="28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7" w:name="_Toc382489344"/>
      <w:bookmarkStart w:id="288" w:name="_Toc382491069"/>
      <w:bookmarkStart w:id="289" w:name="_Toc382492831"/>
      <w:bookmarkEnd w:id="287"/>
      <w:bookmarkEnd w:id="288"/>
      <w:bookmarkEnd w:id="289"/>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0" w:name="_Toc382489345"/>
      <w:bookmarkStart w:id="291" w:name="_Toc382491070"/>
      <w:bookmarkStart w:id="292" w:name="_Toc382492832"/>
      <w:bookmarkEnd w:id="290"/>
      <w:bookmarkEnd w:id="291"/>
      <w:bookmarkEnd w:id="292"/>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3" w:name="_Toc382489346"/>
      <w:bookmarkStart w:id="294" w:name="_Toc382491071"/>
      <w:bookmarkStart w:id="295" w:name="_Toc382492833"/>
      <w:bookmarkEnd w:id="293"/>
      <w:bookmarkEnd w:id="294"/>
      <w:bookmarkEnd w:id="29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6" w:name="_Toc382489347"/>
      <w:bookmarkStart w:id="297" w:name="_Toc382491072"/>
      <w:bookmarkStart w:id="298" w:name="_Toc382492834"/>
      <w:bookmarkEnd w:id="296"/>
      <w:bookmarkEnd w:id="297"/>
      <w:bookmarkEnd w:id="298"/>
    </w:p>
    <w:p w:rsidR="00C30676" w:rsidRPr="00732709" w:rsidRDefault="00C30676" w:rsidP="00647489">
      <w:pPr>
        <w:pStyle w:val="Heading3"/>
        <w:numPr>
          <w:ilvl w:val="2"/>
          <w:numId w:val="35"/>
        </w:numPr>
        <w:rPr>
          <w:rFonts w:asciiTheme="minorHAnsi" w:hAnsiTheme="minorHAnsi" w:cstheme="minorHAnsi"/>
        </w:rPr>
      </w:pPr>
      <w:bookmarkStart w:id="299"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3"/>
      <w:bookmarkEnd w:id="299"/>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0" w:name="_Toc380734630"/>
      <w:bookmarkStart w:id="301" w:name="_Toc380756509"/>
      <w:bookmarkStart w:id="302" w:name="_Toc382489349"/>
      <w:bookmarkStart w:id="303" w:name="_Toc382491074"/>
      <w:bookmarkStart w:id="304" w:name="_Toc382492836"/>
      <w:bookmarkStart w:id="305" w:name="_Toc377463040"/>
      <w:bookmarkEnd w:id="300"/>
      <w:bookmarkEnd w:id="301"/>
      <w:bookmarkEnd w:id="302"/>
      <w:bookmarkEnd w:id="303"/>
      <w:bookmarkEnd w:id="304"/>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6" w:name="_Toc380734631"/>
      <w:bookmarkStart w:id="307" w:name="_Toc380756510"/>
      <w:bookmarkStart w:id="308" w:name="_Toc382489350"/>
      <w:bookmarkStart w:id="309" w:name="_Toc382491075"/>
      <w:bookmarkStart w:id="310" w:name="_Toc382492837"/>
      <w:bookmarkEnd w:id="306"/>
      <w:bookmarkEnd w:id="307"/>
      <w:bookmarkEnd w:id="308"/>
      <w:bookmarkEnd w:id="309"/>
      <w:bookmarkEnd w:id="310"/>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1" w:name="_Toc380734632"/>
      <w:bookmarkStart w:id="312" w:name="_Toc380756511"/>
      <w:bookmarkStart w:id="313" w:name="_Toc382489351"/>
      <w:bookmarkStart w:id="314" w:name="_Toc382491076"/>
      <w:bookmarkStart w:id="315" w:name="_Toc382492838"/>
      <w:bookmarkEnd w:id="311"/>
      <w:bookmarkEnd w:id="312"/>
      <w:bookmarkEnd w:id="313"/>
      <w:bookmarkEnd w:id="314"/>
      <w:bookmarkEnd w:id="31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6" w:name="_Toc380734633"/>
      <w:bookmarkStart w:id="317" w:name="_Toc380756512"/>
      <w:bookmarkStart w:id="318" w:name="_Toc382489352"/>
      <w:bookmarkStart w:id="319" w:name="_Toc382491077"/>
      <w:bookmarkStart w:id="320" w:name="_Toc382492839"/>
      <w:bookmarkEnd w:id="316"/>
      <w:bookmarkEnd w:id="317"/>
      <w:bookmarkEnd w:id="318"/>
      <w:bookmarkEnd w:id="319"/>
      <w:bookmarkEnd w:id="32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1" w:name="_Toc380734634"/>
      <w:bookmarkStart w:id="322" w:name="_Toc380756513"/>
      <w:bookmarkStart w:id="323" w:name="_Toc382489353"/>
      <w:bookmarkStart w:id="324" w:name="_Toc382491078"/>
      <w:bookmarkStart w:id="325" w:name="_Toc382492840"/>
      <w:bookmarkEnd w:id="321"/>
      <w:bookmarkEnd w:id="322"/>
      <w:bookmarkEnd w:id="323"/>
      <w:bookmarkEnd w:id="324"/>
      <w:bookmarkEnd w:id="32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6" w:name="_Toc380734635"/>
      <w:bookmarkStart w:id="327" w:name="_Toc380756514"/>
      <w:bookmarkStart w:id="328" w:name="_Toc382489354"/>
      <w:bookmarkStart w:id="329" w:name="_Toc382491079"/>
      <w:bookmarkStart w:id="330" w:name="_Toc382492841"/>
      <w:bookmarkEnd w:id="326"/>
      <w:bookmarkEnd w:id="327"/>
      <w:bookmarkEnd w:id="328"/>
      <w:bookmarkEnd w:id="329"/>
      <w:bookmarkEnd w:id="33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1" w:name="_Toc380734636"/>
      <w:bookmarkStart w:id="332" w:name="_Toc380756515"/>
      <w:bookmarkStart w:id="333" w:name="_Toc382489355"/>
      <w:bookmarkStart w:id="334" w:name="_Toc382491080"/>
      <w:bookmarkStart w:id="335" w:name="_Toc382492842"/>
      <w:bookmarkEnd w:id="331"/>
      <w:bookmarkEnd w:id="332"/>
      <w:bookmarkEnd w:id="333"/>
      <w:bookmarkEnd w:id="334"/>
      <w:bookmarkEnd w:id="33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6" w:name="_Toc380734637"/>
      <w:bookmarkStart w:id="337" w:name="_Toc380756516"/>
      <w:bookmarkStart w:id="338" w:name="_Toc382489356"/>
      <w:bookmarkStart w:id="339" w:name="_Toc382491081"/>
      <w:bookmarkStart w:id="340" w:name="_Toc382492843"/>
      <w:bookmarkEnd w:id="336"/>
      <w:bookmarkEnd w:id="337"/>
      <w:bookmarkEnd w:id="338"/>
      <w:bookmarkEnd w:id="339"/>
      <w:bookmarkEnd w:id="34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1" w:name="_Toc380734638"/>
      <w:bookmarkStart w:id="342" w:name="_Toc380756517"/>
      <w:bookmarkStart w:id="343" w:name="_Toc382489357"/>
      <w:bookmarkStart w:id="344" w:name="_Toc382491082"/>
      <w:bookmarkStart w:id="345" w:name="_Toc382492844"/>
      <w:bookmarkEnd w:id="341"/>
      <w:bookmarkEnd w:id="342"/>
      <w:bookmarkEnd w:id="343"/>
      <w:bookmarkEnd w:id="344"/>
      <w:bookmarkEnd w:id="34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6" w:name="_Toc380734639"/>
      <w:bookmarkStart w:id="347" w:name="_Toc380756518"/>
      <w:bookmarkStart w:id="348" w:name="_Toc382489358"/>
      <w:bookmarkStart w:id="349" w:name="_Toc382491083"/>
      <w:bookmarkStart w:id="350" w:name="_Toc382492845"/>
      <w:bookmarkEnd w:id="346"/>
      <w:bookmarkEnd w:id="347"/>
      <w:bookmarkEnd w:id="348"/>
      <w:bookmarkEnd w:id="349"/>
      <w:bookmarkEnd w:id="35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1" w:name="_Toc380734640"/>
      <w:bookmarkStart w:id="352" w:name="_Toc380756519"/>
      <w:bookmarkStart w:id="353" w:name="_Toc382489359"/>
      <w:bookmarkStart w:id="354" w:name="_Toc382491084"/>
      <w:bookmarkStart w:id="355" w:name="_Toc382492846"/>
      <w:bookmarkEnd w:id="351"/>
      <w:bookmarkEnd w:id="352"/>
      <w:bookmarkEnd w:id="353"/>
      <w:bookmarkEnd w:id="354"/>
      <w:bookmarkEnd w:id="355"/>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6" w:name="_Toc380734641"/>
      <w:bookmarkStart w:id="357" w:name="_Toc380756520"/>
      <w:bookmarkStart w:id="358" w:name="_Toc382489360"/>
      <w:bookmarkStart w:id="359" w:name="_Toc382491085"/>
      <w:bookmarkStart w:id="360" w:name="_Toc382492847"/>
      <w:bookmarkEnd w:id="356"/>
      <w:bookmarkEnd w:id="357"/>
      <w:bookmarkEnd w:id="358"/>
      <w:bookmarkEnd w:id="359"/>
      <w:bookmarkEnd w:id="360"/>
    </w:p>
    <w:bookmarkEnd w:id="305"/>
    <w:p w:rsidR="00403024" w:rsidRDefault="00403024" w:rsidP="00075829">
      <w:pPr>
        <w:rPr>
          <w:rFonts w:asciiTheme="majorHAnsi" w:hAnsiTheme="majorHAnsi"/>
        </w:rPr>
      </w:pPr>
    </w:p>
    <w:p w:rsidR="00403024" w:rsidRDefault="00403024"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r>
      <w:hyperlink r:id="rId35"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1" w:name="_Toc380734642"/>
      <w:bookmarkStart w:id="362" w:name="_Toc380756521"/>
      <w:bookmarkStart w:id="363" w:name="_Toc382489361"/>
      <w:bookmarkStart w:id="364" w:name="_Toc382491086"/>
      <w:bookmarkStart w:id="365" w:name="_Toc382492848"/>
      <w:bookmarkEnd w:id="361"/>
      <w:bookmarkEnd w:id="362"/>
      <w:bookmarkEnd w:id="363"/>
      <w:bookmarkEnd w:id="364"/>
      <w:bookmarkEnd w:id="365"/>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6" w:name="_Toc382489362"/>
      <w:bookmarkStart w:id="367" w:name="_Toc382491087"/>
      <w:bookmarkStart w:id="368" w:name="_Toc382492849"/>
      <w:bookmarkEnd w:id="366"/>
      <w:bookmarkEnd w:id="367"/>
      <w:bookmarkEnd w:id="368"/>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9" w:name="_Toc382489363"/>
      <w:bookmarkStart w:id="370" w:name="_Toc382491088"/>
      <w:bookmarkStart w:id="371" w:name="_Toc382492850"/>
      <w:bookmarkEnd w:id="369"/>
      <w:bookmarkEnd w:id="370"/>
      <w:bookmarkEnd w:id="37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2" w:name="_Toc382489364"/>
      <w:bookmarkStart w:id="373" w:name="_Toc382491089"/>
      <w:bookmarkStart w:id="374" w:name="_Toc382492851"/>
      <w:bookmarkEnd w:id="372"/>
      <w:bookmarkEnd w:id="373"/>
      <w:bookmarkEnd w:id="37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5" w:name="_Toc382489365"/>
      <w:bookmarkStart w:id="376" w:name="_Toc382491090"/>
      <w:bookmarkStart w:id="377" w:name="_Toc382492852"/>
      <w:bookmarkEnd w:id="375"/>
      <w:bookmarkEnd w:id="376"/>
      <w:bookmarkEnd w:id="37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8" w:name="_Toc382489366"/>
      <w:bookmarkStart w:id="379" w:name="_Toc382491091"/>
      <w:bookmarkStart w:id="380" w:name="_Toc382492853"/>
      <w:bookmarkEnd w:id="378"/>
      <w:bookmarkEnd w:id="379"/>
      <w:bookmarkEnd w:id="380"/>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1" w:name="_Toc382489367"/>
      <w:bookmarkStart w:id="382" w:name="_Toc382491092"/>
      <w:bookmarkStart w:id="383" w:name="_Toc382492854"/>
      <w:bookmarkEnd w:id="381"/>
      <w:bookmarkEnd w:id="382"/>
      <w:bookmarkEnd w:id="383"/>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4" w:name="_Toc382489368"/>
      <w:bookmarkStart w:id="385" w:name="_Toc382491093"/>
      <w:bookmarkStart w:id="386" w:name="_Toc382492855"/>
      <w:bookmarkEnd w:id="384"/>
      <w:bookmarkEnd w:id="385"/>
      <w:bookmarkEnd w:id="386"/>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7" w:name="_Toc382489369"/>
      <w:bookmarkStart w:id="388" w:name="_Toc382491094"/>
      <w:bookmarkStart w:id="389" w:name="_Toc382492856"/>
      <w:bookmarkEnd w:id="387"/>
      <w:bookmarkEnd w:id="388"/>
      <w:bookmarkEnd w:id="389"/>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0" w:name="_Toc382489370"/>
      <w:bookmarkStart w:id="391" w:name="_Toc382491095"/>
      <w:bookmarkStart w:id="392" w:name="_Toc382492857"/>
      <w:bookmarkEnd w:id="390"/>
      <w:bookmarkEnd w:id="391"/>
      <w:bookmarkEnd w:id="392"/>
    </w:p>
    <w:p w:rsidR="00384170" w:rsidRPr="00883E42" w:rsidRDefault="00384170" w:rsidP="00647489">
      <w:pPr>
        <w:pStyle w:val="Heading3"/>
        <w:numPr>
          <w:ilvl w:val="2"/>
          <w:numId w:val="37"/>
        </w:numPr>
      </w:pPr>
      <w:bookmarkStart w:id="393" w:name="_Toc382492858"/>
      <w:r w:rsidRPr="00883E42">
        <w:rPr>
          <w:rFonts w:asciiTheme="minorHAnsi" w:hAnsiTheme="minorHAnsi"/>
        </w:rPr>
        <w:t>Log in with the following credentials:</w:t>
      </w:r>
      <w:bookmarkEnd w:id="393"/>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4" w:name="_Toc380734655"/>
      <w:bookmarkStart w:id="395" w:name="_Toc380756534"/>
      <w:bookmarkStart w:id="396" w:name="_Toc382489372"/>
      <w:bookmarkStart w:id="397" w:name="_Toc382491097"/>
      <w:bookmarkStart w:id="398" w:name="_Toc382492859"/>
      <w:bookmarkEnd w:id="394"/>
      <w:bookmarkEnd w:id="395"/>
      <w:bookmarkEnd w:id="396"/>
      <w:bookmarkEnd w:id="397"/>
      <w:bookmarkEnd w:id="398"/>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399" w:name="_Toc382492860"/>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1"/>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2"/>
      <w:bookmarkEnd w:id="401"/>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2" w:name="_Toc382492863"/>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4"/>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5"/>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6"/>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7"/>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8"/>
      <w:bookmarkEnd w:id="407"/>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8" w:name="_Toc382492869"/>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70"/>
      <w:bookmarkEnd w:id="409"/>
    </w:p>
    <w:p w:rsidR="00384170" w:rsidRPr="00883E42" w:rsidRDefault="00384170" w:rsidP="00104729">
      <w:pPr>
        <w:pStyle w:val="Heading3"/>
        <w:numPr>
          <w:ilvl w:val="2"/>
          <w:numId w:val="45"/>
        </w:numPr>
        <w:ind w:firstLine="360"/>
      </w:pPr>
      <w:bookmarkStart w:id="410" w:name="_Toc382492871"/>
      <w:r w:rsidRPr="00883E42">
        <w:rPr>
          <w:rFonts w:asciiTheme="minorHAnsi" w:hAnsiTheme="minorHAnsi"/>
        </w:rPr>
        <w:t>Navigate to the following URL:</w:t>
      </w:r>
      <w:bookmarkEnd w:id="410"/>
    </w:p>
    <w:p w:rsidR="003E07B0" w:rsidRPr="005E68DF" w:rsidRDefault="00793BEA" w:rsidP="003E07B0">
      <w:pPr>
        <w:pStyle w:val="ListParagraph"/>
        <w:numPr>
          <w:ilvl w:val="1"/>
          <w:numId w:val="15"/>
        </w:numPr>
        <w:spacing w:afterLines="100" w:after="240" w:line="240" w:lineRule="auto"/>
      </w:pPr>
      <w:hyperlink r:id="rId36"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1"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1"/>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2" w:name="_Toc382492873"/>
      <w:r>
        <w:rPr>
          <w:rFonts w:asciiTheme="minorHAnsi" w:hAnsiTheme="minorHAnsi"/>
        </w:rPr>
        <w:t>Troubleshooting your NGDS Installation</w:t>
      </w:r>
      <w:bookmarkEnd w:id="412"/>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7"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3" w:name="_Toc379537707"/>
      <w:bookmarkStart w:id="414" w:name="_Toc379537708"/>
      <w:bookmarkStart w:id="415" w:name="_Toc379537709"/>
      <w:bookmarkStart w:id="416" w:name="_Toc379537710"/>
      <w:bookmarkStart w:id="417" w:name="_Toc379537711"/>
      <w:bookmarkStart w:id="418" w:name="_Toc379537712"/>
      <w:bookmarkStart w:id="419" w:name="_Toc379537713"/>
      <w:bookmarkStart w:id="420" w:name="_Toc379537714"/>
      <w:bookmarkStart w:id="421" w:name="_Toc379537715"/>
      <w:bookmarkStart w:id="422" w:name="_Toc382492874"/>
      <w:bookmarkEnd w:id="413"/>
      <w:bookmarkEnd w:id="414"/>
      <w:bookmarkEnd w:id="415"/>
      <w:bookmarkEnd w:id="416"/>
      <w:bookmarkEnd w:id="417"/>
      <w:bookmarkEnd w:id="418"/>
      <w:bookmarkEnd w:id="419"/>
      <w:bookmarkEnd w:id="420"/>
      <w:bookmarkEnd w:id="421"/>
      <w:r>
        <w:rPr>
          <w:rFonts w:asciiTheme="minorHAnsi" w:hAnsiTheme="minorHAnsi"/>
        </w:rPr>
        <w:lastRenderedPageBreak/>
        <w:t xml:space="preserve">Installing </w:t>
      </w:r>
      <w:r w:rsidR="00211F54">
        <w:rPr>
          <w:rFonts w:asciiTheme="minorHAnsi" w:hAnsiTheme="minorHAnsi"/>
        </w:rPr>
        <w:t>a Virtual Machine</w:t>
      </w:r>
      <w:bookmarkEnd w:id="422"/>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8"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9"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3" w:name="_Toc379537663"/>
      <w:bookmarkStart w:id="424" w:name="_Toc379537664"/>
      <w:bookmarkStart w:id="425" w:name="_Toc379537665"/>
      <w:bookmarkStart w:id="426" w:name="_Toc379537666"/>
      <w:bookmarkStart w:id="427" w:name="_Toc379537667"/>
      <w:bookmarkStart w:id="428" w:name="_Toc382492875"/>
      <w:bookmarkEnd w:id="423"/>
      <w:bookmarkEnd w:id="424"/>
      <w:bookmarkEnd w:id="425"/>
      <w:bookmarkEnd w:id="426"/>
      <w:bookmarkEnd w:id="427"/>
      <w:r w:rsidRPr="002A787A">
        <w:rPr>
          <w:rFonts w:asciiTheme="minorHAnsi" w:hAnsiTheme="minorHAnsi"/>
          <w:noProof/>
        </w:rPr>
        <w:t>Creating an Ubuntu Linux Virtual Machine using VirtualBox</w:t>
      </w:r>
      <w:bookmarkEnd w:id="428"/>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29" w:name="_Toc379537669"/>
      <w:bookmarkStart w:id="430" w:name="_Toc377463024"/>
      <w:bookmarkStart w:id="431" w:name="_Toc382492876"/>
      <w:bookmarkEnd w:id="429"/>
      <w:r w:rsidRPr="00415183">
        <w:rPr>
          <w:rFonts w:asciiTheme="minorHAnsi" w:hAnsiTheme="minorHAnsi"/>
          <w:noProof/>
        </w:rPr>
        <w:t>Download and install Oracle VM VirtualBox Manager</w:t>
      </w:r>
      <w:bookmarkEnd w:id="430"/>
      <w:bookmarkEnd w:id="431"/>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40"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2" w:name="_Toc379537671"/>
      <w:bookmarkStart w:id="433" w:name="_Toc379537672"/>
      <w:bookmarkStart w:id="434" w:name="_Toc380696959"/>
      <w:bookmarkStart w:id="435" w:name="_Toc380734662"/>
      <w:bookmarkStart w:id="436" w:name="_Toc380756541"/>
      <w:bookmarkStart w:id="437" w:name="_Toc382489379"/>
      <w:bookmarkStart w:id="438" w:name="_Toc382491104"/>
      <w:bookmarkStart w:id="439" w:name="_Toc382492877"/>
      <w:bookmarkStart w:id="440" w:name="_Toc377463025"/>
      <w:bookmarkEnd w:id="432"/>
      <w:bookmarkEnd w:id="433"/>
      <w:bookmarkEnd w:id="434"/>
      <w:bookmarkEnd w:id="435"/>
      <w:bookmarkEnd w:id="436"/>
      <w:bookmarkEnd w:id="437"/>
      <w:bookmarkEnd w:id="438"/>
      <w:bookmarkEnd w:id="439"/>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1" w:name="_Toc380696960"/>
      <w:bookmarkStart w:id="442" w:name="_Toc380734663"/>
      <w:bookmarkStart w:id="443" w:name="_Toc380756542"/>
      <w:bookmarkStart w:id="444" w:name="_Toc382489380"/>
      <w:bookmarkStart w:id="445" w:name="_Toc382491105"/>
      <w:bookmarkStart w:id="446" w:name="_Toc382492878"/>
      <w:bookmarkEnd w:id="441"/>
      <w:bookmarkEnd w:id="442"/>
      <w:bookmarkEnd w:id="443"/>
      <w:bookmarkEnd w:id="444"/>
      <w:bookmarkEnd w:id="445"/>
      <w:bookmarkEnd w:id="446"/>
    </w:p>
    <w:p w:rsidR="00972A32" w:rsidRPr="00946BC2" w:rsidRDefault="00972A32" w:rsidP="000D2F9F">
      <w:pPr>
        <w:pStyle w:val="Heading3"/>
        <w:numPr>
          <w:ilvl w:val="2"/>
          <w:numId w:val="40"/>
        </w:numPr>
        <w:rPr>
          <w:rFonts w:asciiTheme="minorHAnsi" w:hAnsiTheme="minorHAnsi"/>
          <w:noProof/>
        </w:rPr>
      </w:pPr>
      <w:bookmarkStart w:id="447" w:name="_Toc382492879"/>
      <w:r w:rsidRPr="00CF1B6B">
        <w:rPr>
          <w:noProof/>
        </w:rPr>
        <w:t>Create an Ubuntu Linux Virtual Machine</w:t>
      </w:r>
      <w:bookmarkEnd w:id="440"/>
      <w:bookmarkEnd w:id="447"/>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 xml:space="preserve">Specify the type of hard drive used by your virtual machine (Figure 4); the drive type you select determines the compatibility of the virtual hard disk you create with different virtualization </w:t>
      </w:r>
      <w:commentRangeStart w:id="448"/>
      <w:r w:rsidRPr="00415183">
        <w:rPr>
          <w:rFonts w:eastAsia="Times New Roman" w:cs="Times New Roman"/>
        </w:rPr>
        <w:t>software</w:t>
      </w:r>
      <w:commentRangeEnd w:id="448"/>
      <w:r w:rsidR="00DA7CDF">
        <w:rPr>
          <w:rStyle w:val="CommentReference"/>
        </w:rPr>
        <w:commentReference w:id="448"/>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F1F43AD" wp14:editId="0D740FE7">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9925CC" w:rsidRPr="00B61C67" w:rsidRDefault="009925CC" w:rsidP="00972A32">
                              <w:pPr>
                                <w:pStyle w:val="Caption"/>
                                <w:jc w:val="center"/>
                                <w:rPr>
                                  <w:rFonts w:ascii="Arial" w:eastAsia="Times New Roman" w:hAnsi="Arial" w:cs="Times New Roman"/>
                                  <w:noProof/>
                                </w:rPr>
                              </w:pPr>
                              <w:bookmarkStart w:id="449" w:name="_Toc380757611"/>
                              <w:r>
                                <w:t xml:space="preserve">Figure </w:t>
                              </w:r>
                              <w:r w:rsidR="00793BEA">
                                <w:fldChar w:fldCharType="begin"/>
                              </w:r>
                              <w:r w:rsidR="00793BEA">
                                <w:instrText xml:space="preserve"> SEQ Figure \* ARABIC </w:instrText>
                              </w:r>
                              <w:r w:rsidR="00793BEA">
                                <w:fldChar w:fldCharType="separate"/>
                              </w:r>
                              <w:r>
                                <w:rPr>
                                  <w:noProof/>
                                </w:rPr>
                                <w:t>2</w:t>
                              </w:r>
                              <w:r w:rsidR="00793BEA">
                                <w:rPr>
                                  <w:noProof/>
                                </w:rPr>
                                <w:fldChar w:fldCharType="end"/>
                              </w:r>
                              <w:r>
                                <w:t xml:space="preserve">: </w:t>
                              </w:r>
                              <w:bookmarkStart w:id="45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9925CC" w:rsidRPr="00B61C67" w:rsidRDefault="009925CC" w:rsidP="00972A32">
                        <w:pPr>
                          <w:pStyle w:val="Caption"/>
                          <w:jc w:val="center"/>
                          <w:rPr>
                            <w:rFonts w:ascii="Arial" w:eastAsia="Times New Roman" w:hAnsi="Arial" w:cs="Times New Roman"/>
                            <w:noProof/>
                          </w:rPr>
                        </w:pPr>
                        <w:bookmarkStart w:id="452" w:name="_Toc380757611"/>
                        <w:r>
                          <w:t xml:space="preserve">Figure </w:t>
                        </w:r>
                        <w:fldSimple w:instr=" SEQ Figure \* ARABIC ">
                          <w:r>
                            <w:rPr>
                              <w:noProof/>
                            </w:rPr>
                            <w:t>2</w:t>
                          </w:r>
                        </w:fldSimple>
                        <w:r>
                          <w:t xml:space="preserve">: </w:t>
                        </w:r>
                        <w:bookmarkStart w:id="453"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2"/>
                        <w:bookmarkEnd w:id="453"/>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3892D268" wp14:editId="739EB02D">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9925CC" w:rsidRPr="00EA1333" w:rsidRDefault="009925CC" w:rsidP="00972A32">
                              <w:pPr>
                                <w:pStyle w:val="Caption"/>
                                <w:jc w:val="center"/>
                                <w:rPr>
                                  <w:rFonts w:ascii="Arial" w:eastAsia="Times New Roman" w:hAnsi="Arial" w:cs="Times New Roman"/>
                                  <w:noProof/>
                                </w:rPr>
                              </w:pPr>
                              <w:bookmarkStart w:id="451" w:name="_Toc380757612"/>
                              <w:r>
                                <w:t xml:space="preserve">Figure </w:t>
                              </w:r>
                              <w:r w:rsidR="00793BEA">
                                <w:fldChar w:fldCharType="begin"/>
                              </w:r>
                              <w:r w:rsidR="00793BEA">
                                <w:instrText xml:space="preserve"> SEQ Figure \*</w:instrText>
                              </w:r>
                              <w:r w:rsidR="00793BEA">
                                <w:instrText xml:space="preserve"> ARABIC </w:instrText>
                              </w:r>
                              <w:r w:rsidR="00793BEA">
                                <w:fldChar w:fldCharType="separate"/>
                              </w:r>
                              <w:r>
                                <w:rPr>
                                  <w:noProof/>
                                </w:rPr>
                                <w:t>3</w:t>
                              </w:r>
                              <w:r w:rsidR="00793BEA">
                                <w:rPr>
                                  <w:noProof/>
                                </w:rPr>
                                <w:fldChar w:fldCharType="end"/>
                              </w:r>
                              <w:r>
                                <w:t>: Allocate at least 1024 MB of memory to the VM</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5"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925CC" w:rsidRPr="00EA1333" w:rsidRDefault="009925CC" w:rsidP="00972A32">
                        <w:pPr>
                          <w:pStyle w:val="Caption"/>
                          <w:jc w:val="center"/>
                          <w:rPr>
                            <w:rFonts w:ascii="Arial" w:eastAsia="Times New Roman" w:hAnsi="Arial" w:cs="Times New Roman"/>
                            <w:noProof/>
                          </w:rPr>
                        </w:pPr>
                        <w:bookmarkStart w:id="455" w:name="_Toc380757612"/>
                        <w:r>
                          <w:t xml:space="preserve">Figure </w:t>
                        </w:r>
                        <w:fldSimple w:instr=" SEQ Figure \* ARABIC ">
                          <w:r>
                            <w:rPr>
                              <w:noProof/>
                            </w:rPr>
                            <w:t>3</w:t>
                          </w:r>
                        </w:fldSimple>
                        <w:r>
                          <w:t>: Allocate at least 1024 MB of memory to the VM</w:t>
                        </w:r>
                        <w:bookmarkEnd w:id="455"/>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29D9AABB" wp14:editId="1E778F7E">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9925CC" w:rsidRPr="004A778E" w:rsidRDefault="009925CC" w:rsidP="00972A32">
                              <w:pPr>
                                <w:pStyle w:val="Caption"/>
                                <w:jc w:val="center"/>
                                <w:rPr>
                                  <w:rFonts w:ascii="Arial" w:eastAsia="Times New Roman" w:hAnsi="Arial" w:cs="Times New Roman"/>
                                  <w:noProof/>
                                </w:rPr>
                              </w:pPr>
                              <w:bookmarkStart w:id="452" w:name="_Toc380757613"/>
                              <w:r>
                                <w:t xml:space="preserve">Figure </w:t>
                              </w:r>
                              <w:r w:rsidR="00793BEA">
                                <w:fldChar w:fldCharType="begin"/>
                              </w:r>
                              <w:r w:rsidR="00793BEA">
                                <w:instrText xml:space="preserve"> SEQ Figure \* ARABIC </w:instrText>
                              </w:r>
                              <w:r w:rsidR="00793BEA">
                                <w:fldChar w:fldCharType="separate"/>
                              </w:r>
                              <w:r>
                                <w:rPr>
                                  <w:noProof/>
                                </w:rPr>
                                <w:t>4</w:t>
                              </w:r>
                              <w:r w:rsidR="00793BEA">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7"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925CC" w:rsidRPr="004A778E" w:rsidRDefault="009925CC" w:rsidP="00972A32">
                        <w:pPr>
                          <w:pStyle w:val="Caption"/>
                          <w:jc w:val="center"/>
                          <w:rPr>
                            <w:rFonts w:ascii="Arial" w:eastAsia="Times New Roman" w:hAnsi="Arial" w:cs="Times New Roman"/>
                            <w:noProof/>
                          </w:rPr>
                        </w:pPr>
                        <w:bookmarkStart w:id="457" w:name="_Toc380757613"/>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7"/>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6BC89A28" wp14:editId="09CED204">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9925CC" w:rsidRPr="00B41751" w:rsidRDefault="009925CC" w:rsidP="00972A32">
                              <w:pPr>
                                <w:pStyle w:val="Caption"/>
                                <w:jc w:val="center"/>
                                <w:rPr>
                                  <w:rFonts w:ascii="Arial" w:eastAsia="Times New Roman" w:hAnsi="Arial" w:cs="Times New Roman"/>
                                  <w:noProof/>
                                </w:rPr>
                              </w:pPr>
                              <w:bookmarkStart w:id="453" w:name="_Toc380757614"/>
                              <w:r>
                                <w:t xml:space="preserve">Figure </w:t>
                              </w:r>
                              <w:r w:rsidR="00793BEA">
                                <w:fldChar w:fldCharType="begin"/>
                              </w:r>
                              <w:r w:rsidR="00793BEA">
                                <w:instrText xml:space="preserve"> SEQ Figure \* ARABIC </w:instrText>
                              </w:r>
                              <w:r w:rsidR="00793BEA">
                                <w:fldChar w:fldCharType="separate"/>
                              </w:r>
                              <w:r>
                                <w:rPr>
                                  <w:noProof/>
                                </w:rPr>
                                <w:t>5</w:t>
                              </w:r>
                              <w:r w:rsidR="00793BEA">
                                <w:rPr>
                                  <w:noProof/>
                                </w:rPr>
                                <w:fldChar w:fldCharType="end"/>
                              </w:r>
                              <w:r>
                                <w:t xml:space="preserve">: </w:t>
                              </w:r>
                              <w:r w:rsidRPr="004E501C">
                                <w:t>Specify the image type</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9"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9925CC" w:rsidRPr="00B41751" w:rsidRDefault="009925CC" w:rsidP="00972A32">
                        <w:pPr>
                          <w:pStyle w:val="Caption"/>
                          <w:jc w:val="center"/>
                          <w:rPr>
                            <w:rFonts w:ascii="Arial" w:eastAsia="Times New Roman" w:hAnsi="Arial" w:cs="Times New Roman"/>
                            <w:noProof/>
                          </w:rPr>
                        </w:pPr>
                        <w:bookmarkStart w:id="459" w:name="_Toc380757614"/>
                        <w:r>
                          <w:t xml:space="preserve">Figure </w:t>
                        </w:r>
                        <w:fldSimple w:instr=" SEQ Figure \* ARABIC ">
                          <w:r>
                            <w:rPr>
                              <w:noProof/>
                            </w:rPr>
                            <w:t>5</w:t>
                          </w:r>
                        </w:fldSimple>
                        <w:r>
                          <w:t xml:space="preserve">: </w:t>
                        </w:r>
                        <w:r w:rsidRPr="004E501C">
                          <w:t>Specify the image type</w:t>
                        </w:r>
                        <w:bookmarkEnd w:id="459"/>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5E5BA311" wp14:editId="7C8BA52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9925CC" w:rsidRPr="00AB44F3" w:rsidRDefault="009925CC" w:rsidP="00972A32">
                              <w:pPr>
                                <w:pStyle w:val="Caption"/>
                                <w:jc w:val="center"/>
                                <w:rPr>
                                  <w:rFonts w:ascii="Arial" w:eastAsia="Times New Roman" w:hAnsi="Arial" w:cs="Times New Roman"/>
                                  <w:noProof/>
                                </w:rPr>
                              </w:pPr>
                              <w:bookmarkStart w:id="454" w:name="_Toc380757615"/>
                              <w:r>
                                <w:t xml:space="preserve">Figure </w:t>
                              </w:r>
                              <w:r w:rsidR="00793BEA">
                                <w:fldChar w:fldCharType="begin"/>
                              </w:r>
                              <w:r w:rsidR="00793BEA">
                                <w:instrText xml:space="preserve"> SEQ Figure \* ARABIC </w:instrText>
                              </w:r>
                              <w:r w:rsidR="00793BEA">
                                <w:fldChar w:fldCharType="separate"/>
                              </w:r>
                              <w:r>
                                <w:rPr>
                                  <w:noProof/>
                                </w:rPr>
                                <w:t>6</w:t>
                              </w:r>
                              <w:r w:rsidR="00793BEA">
                                <w:rPr>
                                  <w:noProof/>
                                </w:rPr>
                                <w:fldChar w:fldCharType="end"/>
                              </w:r>
                              <w:r>
                                <w:t>: Specify storage allocation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51"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925CC" w:rsidRPr="00AB44F3" w:rsidRDefault="009925CC" w:rsidP="00972A32">
                        <w:pPr>
                          <w:pStyle w:val="Caption"/>
                          <w:jc w:val="center"/>
                          <w:rPr>
                            <w:rFonts w:ascii="Arial" w:eastAsia="Times New Roman" w:hAnsi="Arial" w:cs="Times New Roman"/>
                            <w:noProof/>
                          </w:rPr>
                        </w:pPr>
                        <w:bookmarkStart w:id="461" w:name="_Toc380757615"/>
                        <w:r>
                          <w:t xml:space="preserve">Figure </w:t>
                        </w:r>
                        <w:fldSimple w:instr=" SEQ Figure \* ARABIC ">
                          <w:r>
                            <w:rPr>
                              <w:noProof/>
                            </w:rPr>
                            <w:t>6</w:t>
                          </w:r>
                        </w:fldSimple>
                        <w:r>
                          <w:t>: Specify storage allocation</w:t>
                        </w:r>
                        <w:bookmarkEnd w:id="461"/>
                      </w:p>
                    </w:txbxContent>
                  </v:textbox>
                </v:shape>
                <w10:wrap type="topAndBottom"/>
              </v:group>
            </w:pict>
          </mc:Fallback>
        </mc:AlternateContent>
      </w:r>
    </w:p>
    <w:bookmarkStart w:id="455" w:name="_Toc380734665"/>
    <w:bookmarkStart w:id="456" w:name="_Toc380756544"/>
    <w:bookmarkStart w:id="457" w:name="_Toc382492880"/>
    <w:p w:rsidR="006A293C" w:rsidRPr="006A293C" w:rsidRDefault="00972A32" w:rsidP="007F49A7">
      <w:pPr>
        <w:pStyle w:val="Heading3"/>
        <w:rPr>
          <w:b w:val="0"/>
          <w:bCs w:val="0"/>
          <w:noProof/>
          <w:vanish/>
          <w:color w:val="365F91" w:themeColor="accent1" w:themeShade="BF"/>
          <w:sz w:val="28"/>
          <w:szCs w:val="28"/>
        </w:rPr>
      </w:pPr>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144CC608" wp14:editId="6055DF2C">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9925CC" w:rsidRPr="0090493A" w:rsidRDefault="009925CC" w:rsidP="00972A32">
                              <w:pPr>
                                <w:pStyle w:val="Caption"/>
                                <w:jc w:val="center"/>
                                <w:rPr>
                                  <w:rFonts w:ascii="Arial" w:eastAsia="Times New Roman" w:hAnsi="Arial" w:cs="Times New Roman"/>
                                  <w:noProof/>
                                </w:rPr>
                              </w:pPr>
                              <w:bookmarkStart w:id="458" w:name="_Toc380757616"/>
                              <w:r>
                                <w:t xml:space="preserve">Figure </w:t>
                              </w:r>
                              <w:r w:rsidR="00793BEA">
                                <w:fldChar w:fldCharType="begin"/>
                              </w:r>
                              <w:r w:rsidR="00793BEA">
                                <w:instrText xml:space="preserve"> SEQ Figure \* ARABIC </w:instrText>
                              </w:r>
                              <w:r w:rsidR="00793BEA">
                                <w:fldChar w:fldCharType="separate"/>
                              </w:r>
                              <w:r>
                                <w:rPr>
                                  <w:noProof/>
                                </w:rPr>
                                <w:t>7</w:t>
                              </w:r>
                              <w:r w:rsidR="00793BEA">
                                <w:rPr>
                                  <w:noProof/>
                                </w:rPr>
                                <w:fldChar w:fldCharType="end"/>
                              </w:r>
                              <w:r>
                                <w:t>: Configure virtual hard drive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3"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9925CC" w:rsidRPr="0090493A" w:rsidRDefault="009925CC" w:rsidP="00972A32">
                        <w:pPr>
                          <w:pStyle w:val="Caption"/>
                          <w:jc w:val="center"/>
                          <w:rPr>
                            <w:rFonts w:ascii="Arial" w:eastAsia="Times New Roman" w:hAnsi="Arial" w:cs="Times New Roman"/>
                            <w:noProof/>
                          </w:rPr>
                        </w:pPr>
                        <w:bookmarkStart w:id="466" w:name="_Toc380757616"/>
                        <w:r>
                          <w:t xml:space="preserve">Figure </w:t>
                        </w:r>
                        <w:fldSimple w:instr=" SEQ Figure \* ARABIC ">
                          <w:r>
                            <w:rPr>
                              <w:noProof/>
                            </w:rPr>
                            <w:t>7</w:t>
                          </w:r>
                        </w:fldSimple>
                        <w:r>
                          <w:t>: Configure virtual hard drive</w:t>
                        </w:r>
                        <w:bookmarkEnd w:id="466"/>
                      </w:p>
                    </w:txbxContent>
                  </v:textbox>
                </v:shape>
                <w10:wrap type="topAndBottom"/>
              </v:group>
            </w:pict>
          </mc:Fallback>
        </mc:AlternateContent>
      </w:r>
      <w:bookmarkStart w:id="459" w:name="_Toc379537675"/>
      <w:bookmarkStart w:id="460" w:name="_Toc379537676"/>
      <w:bookmarkEnd w:id="455"/>
      <w:bookmarkEnd w:id="456"/>
      <w:bookmarkEnd w:id="457"/>
      <w:bookmarkEnd w:id="459"/>
      <w:bookmarkEnd w:id="460"/>
    </w:p>
    <w:p w:rsidR="007F49A7" w:rsidRPr="00946BC2" w:rsidRDefault="007F49A7" w:rsidP="000D2F9F">
      <w:pPr>
        <w:pStyle w:val="Heading3"/>
        <w:numPr>
          <w:ilvl w:val="2"/>
          <w:numId w:val="40"/>
        </w:numPr>
        <w:rPr>
          <w:rFonts w:asciiTheme="minorHAnsi" w:hAnsiTheme="minorHAnsi"/>
          <w:noProof/>
        </w:rPr>
      </w:pPr>
      <w:bookmarkStart w:id="461" w:name="_Toc382492881"/>
      <w:r>
        <w:rPr>
          <w:noProof/>
        </w:rPr>
        <w:t>Configure your</w:t>
      </w:r>
      <w:r w:rsidRPr="00CF1B6B">
        <w:rPr>
          <w:noProof/>
        </w:rPr>
        <w:t xml:space="preserve"> Virtual Machine</w:t>
      </w:r>
      <w:bookmarkEnd w:id="461"/>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595F72A6" wp14:editId="3DBE3813">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9925CC" w:rsidRPr="007E66C6" w:rsidRDefault="009925CC" w:rsidP="00972A32">
                              <w:pPr>
                                <w:pStyle w:val="Caption"/>
                                <w:jc w:val="center"/>
                                <w:rPr>
                                  <w:rFonts w:cs="Times New Roman"/>
                                  <w:noProof/>
                                </w:rPr>
                              </w:pPr>
                              <w:bookmarkStart w:id="462" w:name="_Toc380757617"/>
                              <w:r>
                                <w:t xml:space="preserve">Figure </w:t>
                              </w:r>
                              <w:r w:rsidR="00793BEA">
                                <w:fldChar w:fldCharType="begin"/>
                              </w:r>
                              <w:r w:rsidR="00793BEA">
                                <w:instrText xml:space="preserve"> SEQ Figure \* ARABIC </w:instrText>
                              </w:r>
                              <w:r w:rsidR="00793BEA">
                                <w:fldChar w:fldCharType="separate"/>
                              </w:r>
                              <w:r>
                                <w:rPr>
                                  <w:noProof/>
                                </w:rPr>
                                <w:t>8</w:t>
                              </w:r>
                              <w:r w:rsidR="00793BEA">
                                <w:rPr>
                                  <w:noProof/>
                                </w:rPr>
                                <w:fldChar w:fldCharType="end"/>
                              </w:r>
                              <w:r>
                                <w:t>: Configuring a virtual machine in VirtualBox</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5"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9925CC" w:rsidRPr="007E66C6" w:rsidRDefault="009925CC" w:rsidP="00972A32">
                        <w:pPr>
                          <w:pStyle w:val="Caption"/>
                          <w:jc w:val="center"/>
                          <w:rPr>
                            <w:rFonts w:cs="Times New Roman"/>
                            <w:noProof/>
                          </w:rPr>
                        </w:pPr>
                        <w:bookmarkStart w:id="471" w:name="_Toc380757617"/>
                        <w:r>
                          <w:t xml:space="preserve">Figure </w:t>
                        </w:r>
                        <w:fldSimple w:instr=" SEQ Figure \* ARABIC ">
                          <w:r>
                            <w:rPr>
                              <w:noProof/>
                            </w:rPr>
                            <w:t>8</w:t>
                          </w:r>
                        </w:fldSimple>
                        <w:r>
                          <w:t>: Configuring a virtual machine in VirtualBox</w:t>
                        </w:r>
                        <w:bookmarkEnd w:id="471"/>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457A0EB6" wp14:editId="769345D7">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9925CC" w:rsidRDefault="009925CC" w:rsidP="00972A32">
                              <w:pPr>
                                <w:pStyle w:val="Caption"/>
                                <w:jc w:val="center"/>
                                <w:rPr>
                                  <w:noProof/>
                                </w:rPr>
                              </w:pPr>
                              <w:bookmarkStart w:id="463" w:name="_Toc380757618"/>
                              <w:r>
                                <w:t xml:space="preserve">Figure </w:t>
                              </w:r>
                              <w:r w:rsidR="00793BEA">
                                <w:fldChar w:fldCharType="begin"/>
                              </w:r>
                              <w:r w:rsidR="00793BEA">
                                <w:instrText xml:space="preserve"> SEQ Figure \* ARABIC </w:instrText>
                              </w:r>
                              <w:r w:rsidR="00793BEA">
                                <w:fldChar w:fldCharType="separate"/>
                              </w:r>
                              <w:r>
                                <w:rPr>
                                  <w:noProof/>
                                </w:rPr>
                                <w:t>9</w:t>
                              </w:r>
                              <w:r w:rsidR="00793BEA">
                                <w:rPr>
                                  <w:noProof/>
                                </w:rPr>
                                <w:fldChar w:fldCharType="end"/>
                              </w:r>
                              <w:r>
                                <w:t>: Enabling the shared clipboard</w:t>
                              </w:r>
                              <w:bookmarkEnd w:id="4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7"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9925CC" w:rsidRDefault="009925CC" w:rsidP="00972A32">
                        <w:pPr>
                          <w:pStyle w:val="Caption"/>
                          <w:jc w:val="center"/>
                          <w:rPr>
                            <w:noProof/>
                          </w:rPr>
                        </w:pPr>
                        <w:bookmarkStart w:id="473" w:name="_Toc380757618"/>
                        <w:r>
                          <w:t xml:space="preserve">Figure </w:t>
                        </w:r>
                        <w:fldSimple w:instr=" SEQ Figure \* ARABIC ">
                          <w:r>
                            <w:rPr>
                              <w:noProof/>
                            </w:rPr>
                            <w:t>9</w:t>
                          </w:r>
                        </w:fldSimple>
                        <w:r>
                          <w:t>: Enabling the shared clipboard</w:t>
                        </w:r>
                        <w:bookmarkEnd w:id="473"/>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4" w:name="_Toc380696964"/>
      <w:bookmarkStart w:id="465" w:name="_Toc380734667"/>
      <w:bookmarkStart w:id="466" w:name="_Toc380756546"/>
      <w:bookmarkStart w:id="467" w:name="_Toc382489384"/>
      <w:bookmarkStart w:id="468" w:name="_Toc382491109"/>
      <w:bookmarkStart w:id="469" w:name="_Toc382492882"/>
      <w:bookmarkEnd w:id="464"/>
      <w:bookmarkEnd w:id="465"/>
      <w:bookmarkEnd w:id="466"/>
      <w:bookmarkEnd w:id="467"/>
      <w:bookmarkEnd w:id="468"/>
      <w:bookmarkEnd w:id="469"/>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0" w:name="_Toc380696965"/>
      <w:bookmarkStart w:id="471" w:name="_Toc380734668"/>
      <w:bookmarkStart w:id="472" w:name="_Toc380756547"/>
      <w:bookmarkStart w:id="473" w:name="_Toc382489385"/>
      <w:bookmarkStart w:id="474" w:name="_Toc382491110"/>
      <w:bookmarkStart w:id="475" w:name="_Toc382492883"/>
      <w:bookmarkEnd w:id="470"/>
      <w:bookmarkEnd w:id="471"/>
      <w:bookmarkEnd w:id="472"/>
      <w:bookmarkEnd w:id="473"/>
      <w:bookmarkEnd w:id="474"/>
      <w:bookmarkEnd w:id="47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6" w:name="_Toc380696966"/>
      <w:bookmarkStart w:id="477" w:name="_Toc380734669"/>
      <w:bookmarkStart w:id="478" w:name="_Toc380756548"/>
      <w:bookmarkStart w:id="479" w:name="_Toc382489386"/>
      <w:bookmarkStart w:id="480" w:name="_Toc382491111"/>
      <w:bookmarkStart w:id="481" w:name="_Toc382492884"/>
      <w:bookmarkEnd w:id="476"/>
      <w:bookmarkEnd w:id="477"/>
      <w:bookmarkEnd w:id="478"/>
      <w:bookmarkEnd w:id="479"/>
      <w:bookmarkEnd w:id="480"/>
      <w:bookmarkEnd w:id="48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82" w:name="_Toc380696967"/>
      <w:bookmarkStart w:id="483" w:name="_Toc380734670"/>
      <w:bookmarkStart w:id="484" w:name="_Toc380756549"/>
      <w:bookmarkStart w:id="485" w:name="_Toc382489387"/>
      <w:bookmarkStart w:id="486" w:name="_Toc382491112"/>
      <w:bookmarkStart w:id="487" w:name="_Toc382492885"/>
      <w:bookmarkEnd w:id="482"/>
      <w:bookmarkEnd w:id="483"/>
      <w:bookmarkEnd w:id="484"/>
      <w:bookmarkEnd w:id="485"/>
      <w:bookmarkEnd w:id="486"/>
      <w:bookmarkEnd w:id="48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8" w:name="_Toc380696968"/>
      <w:bookmarkStart w:id="489" w:name="_Toc380734671"/>
      <w:bookmarkStart w:id="490" w:name="_Toc380756550"/>
      <w:bookmarkStart w:id="491" w:name="_Toc382489388"/>
      <w:bookmarkStart w:id="492" w:name="_Toc382491113"/>
      <w:bookmarkStart w:id="493" w:name="_Toc382492886"/>
      <w:bookmarkEnd w:id="488"/>
      <w:bookmarkEnd w:id="489"/>
      <w:bookmarkEnd w:id="490"/>
      <w:bookmarkEnd w:id="491"/>
      <w:bookmarkEnd w:id="492"/>
      <w:bookmarkEnd w:id="493"/>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4" w:name="_Toc380696969"/>
      <w:bookmarkStart w:id="495" w:name="_Toc380734672"/>
      <w:bookmarkStart w:id="496" w:name="_Toc380756551"/>
      <w:bookmarkStart w:id="497" w:name="_Toc382489389"/>
      <w:bookmarkStart w:id="498" w:name="_Toc382491114"/>
      <w:bookmarkStart w:id="499" w:name="_Toc382492887"/>
      <w:bookmarkEnd w:id="494"/>
      <w:bookmarkEnd w:id="495"/>
      <w:bookmarkEnd w:id="496"/>
      <w:bookmarkEnd w:id="497"/>
      <w:bookmarkEnd w:id="498"/>
      <w:bookmarkEnd w:id="499"/>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0" w:name="_Toc380696970"/>
      <w:bookmarkStart w:id="501" w:name="_Toc380734673"/>
      <w:bookmarkStart w:id="502" w:name="_Toc380756552"/>
      <w:bookmarkStart w:id="503" w:name="_Toc382489390"/>
      <w:bookmarkStart w:id="504" w:name="_Toc382491115"/>
      <w:bookmarkStart w:id="505" w:name="_Toc382492888"/>
      <w:bookmarkEnd w:id="500"/>
      <w:bookmarkEnd w:id="501"/>
      <w:bookmarkEnd w:id="502"/>
      <w:bookmarkEnd w:id="503"/>
      <w:bookmarkEnd w:id="504"/>
      <w:bookmarkEnd w:id="50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6" w:name="_Toc380696971"/>
      <w:bookmarkStart w:id="507" w:name="_Toc380734674"/>
      <w:bookmarkStart w:id="508" w:name="_Toc380756553"/>
      <w:bookmarkStart w:id="509" w:name="_Toc382489391"/>
      <w:bookmarkStart w:id="510" w:name="_Toc382491116"/>
      <w:bookmarkStart w:id="511" w:name="_Toc382492889"/>
      <w:bookmarkEnd w:id="506"/>
      <w:bookmarkEnd w:id="507"/>
      <w:bookmarkEnd w:id="508"/>
      <w:bookmarkEnd w:id="509"/>
      <w:bookmarkEnd w:id="510"/>
      <w:bookmarkEnd w:id="511"/>
    </w:p>
    <w:p w:rsidR="00972A32" w:rsidRPr="003D0903" w:rsidRDefault="00972A32" w:rsidP="000D2F9F">
      <w:pPr>
        <w:pStyle w:val="Heading3"/>
        <w:numPr>
          <w:ilvl w:val="2"/>
          <w:numId w:val="40"/>
        </w:numPr>
        <w:rPr>
          <w:bCs w:val="0"/>
          <w:noProof/>
        </w:rPr>
      </w:pPr>
      <w:bookmarkStart w:id="512" w:name="_Toc382492890"/>
      <w:r w:rsidRPr="003D0903">
        <w:rPr>
          <w:rFonts w:asciiTheme="minorHAnsi" w:hAnsiTheme="minorHAnsi"/>
        </w:rPr>
        <w:t>Download an Ubuntu ISO image</w:t>
      </w:r>
      <w:bookmarkEnd w:id="51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8"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13" w:name="_Toc379537679"/>
      <w:bookmarkStart w:id="514" w:name="_Toc379537680"/>
      <w:bookmarkStart w:id="515" w:name="_Toc379537681"/>
      <w:bookmarkStart w:id="516" w:name="_Toc379537682"/>
      <w:bookmarkStart w:id="517" w:name="_Toc377463028"/>
      <w:bookmarkStart w:id="518" w:name="_Toc382492891"/>
      <w:bookmarkEnd w:id="513"/>
      <w:bookmarkEnd w:id="514"/>
      <w:bookmarkEnd w:id="515"/>
      <w:bookmarkEnd w:id="516"/>
      <w:r w:rsidRPr="00415183">
        <w:rPr>
          <w:rFonts w:asciiTheme="minorHAnsi" w:hAnsiTheme="minorHAnsi"/>
        </w:rPr>
        <w:t xml:space="preserve">Mount the Linux installation .ISO file in </w:t>
      </w:r>
      <w:r>
        <w:rPr>
          <w:rFonts w:asciiTheme="minorHAnsi" w:hAnsiTheme="minorHAnsi"/>
        </w:rPr>
        <w:t>your virtual machine</w:t>
      </w:r>
      <w:bookmarkEnd w:id="517"/>
      <w:bookmarkEnd w:id="518"/>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C6584E" wp14:editId="6D36AB29">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9925CC" w:rsidRDefault="009925CC" w:rsidP="00972A32">
                              <w:pPr>
                                <w:pStyle w:val="Caption"/>
                                <w:jc w:val="center"/>
                                <w:rPr>
                                  <w:noProof/>
                                </w:rPr>
                              </w:pPr>
                              <w:bookmarkStart w:id="519" w:name="_Toc380757619"/>
                              <w:r>
                                <w:t xml:space="preserve">Figure </w:t>
                              </w:r>
                              <w:r w:rsidR="00793BEA">
                                <w:fldChar w:fldCharType="begin"/>
                              </w:r>
                              <w:r w:rsidR="00793BEA">
                                <w:instrText xml:space="preserve"> SEQ Figure \* ARABIC </w:instrText>
                              </w:r>
                              <w:r w:rsidR="00793BEA">
                                <w:fldChar w:fldCharType="separate"/>
                              </w:r>
                              <w:r>
                                <w:rPr>
                                  <w:noProof/>
                                </w:rPr>
                                <w:t>10</w:t>
                              </w:r>
                              <w:r w:rsidR="00793BEA">
                                <w:rPr>
                                  <w:noProof/>
                                </w:rPr>
                                <w:fldChar w:fldCharType="end"/>
                              </w:r>
                              <w:r>
                                <w:t>: Mounting the Ubuntu ISO image in the VM</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60"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925CC" w:rsidRDefault="009925CC" w:rsidP="00972A32">
                        <w:pPr>
                          <w:pStyle w:val="Caption"/>
                          <w:jc w:val="center"/>
                          <w:rPr>
                            <w:noProof/>
                          </w:rPr>
                        </w:pPr>
                        <w:bookmarkStart w:id="530" w:name="_Toc380757619"/>
                        <w:r>
                          <w:t xml:space="preserve">Figure </w:t>
                        </w:r>
                        <w:fldSimple w:instr=" SEQ Figure \* ARABIC ">
                          <w:r>
                            <w:rPr>
                              <w:noProof/>
                            </w:rPr>
                            <w:t>10</w:t>
                          </w:r>
                        </w:fldSimple>
                        <w:r>
                          <w:t>: Mounting the Ubuntu ISO image in the VM</w:t>
                        </w:r>
                        <w:bookmarkEnd w:id="530"/>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20" w:name="_Toc377463029"/>
      <w:bookmarkStart w:id="521" w:name="_Toc382492892"/>
      <w:r w:rsidRPr="00415183">
        <w:rPr>
          <w:rFonts w:asciiTheme="minorHAnsi" w:hAnsiTheme="minorHAnsi"/>
        </w:rPr>
        <w:t>Install Ubuntu Linux 12.04</w:t>
      </w:r>
      <w:bookmarkEnd w:id="520"/>
      <w:bookmarkEnd w:id="521"/>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003C60E9">
        <w:rPr>
          <w:b/>
        </w:rPr>
        <w:t>Start</w:t>
      </w:r>
      <w:r w:rsidRPr="005E68DF">
        <w:t>.When star</w:t>
      </w:r>
      <w:r w:rsidRPr="005E68DF">
        <w:t>t</w:t>
      </w:r>
      <w:r w:rsidRPr="005E68DF">
        <w: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704DBB">
        <w:t xml:space="preserve">s well as </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When the installation is complete, restart your virtual machine</w:t>
      </w:r>
      <w:r w:rsidR="003C4726">
        <w:t>. You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w:t>
      </w:r>
      <w:r w:rsidRPr="005E68DF">
        <w:t>g</w:t>
      </w:r>
      <w:r w:rsidRPr="005E68DF">
        <w:t>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396E5772" wp14:editId="591D7040">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22" w:name="_Toc380757620"/>
                              <w:r>
                                <w:t xml:space="preserve">Figure </w:t>
                              </w:r>
                              <w:r w:rsidR="00793BEA">
                                <w:fldChar w:fldCharType="begin"/>
                              </w:r>
                              <w:r w:rsidR="00793BEA">
                                <w:instrText xml:space="preserve"> SEQ Figure \* ARABIC </w:instrText>
                              </w:r>
                              <w:r w:rsidR="00793BEA">
                                <w:fldChar w:fldCharType="separate"/>
                              </w:r>
                              <w:r>
                                <w:rPr>
                                  <w:noProof/>
                                </w:rPr>
                                <w:t>11</w:t>
                              </w:r>
                              <w:r w:rsidR="00793BEA">
                                <w:rPr>
                                  <w:noProof/>
                                </w:rPr>
                                <w:fldChar w:fldCharType="end"/>
                              </w:r>
                              <w:r>
                                <w:t>: The Ubuntu Linux installation screen</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62"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925CC" w:rsidRDefault="009925CC" w:rsidP="00972A32">
                        <w:pPr>
                          <w:pStyle w:val="Caption"/>
                          <w:jc w:val="center"/>
                          <w:rPr>
                            <w:noProof/>
                          </w:rPr>
                        </w:pPr>
                        <w:bookmarkStart w:id="534" w:name="_Toc380757620"/>
                        <w:r>
                          <w:t xml:space="preserve">Figure </w:t>
                        </w:r>
                        <w:fldSimple w:instr=" SEQ Figure \* ARABIC ">
                          <w:r>
                            <w:rPr>
                              <w:noProof/>
                            </w:rPr>
                            <w:t>11</w:t>
                          </w:r>
                        </w:fldSimple>
                        <w:r>
                          <w:t>: The Ubuntu Linux installation screen</w:t>
                        </w:r>
                        <w:bookmarkEnd w:id="534"/>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9683E29" wp14:editId="0F258EDA">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23" w:name="_Toc380757621"/>
                              <w:r>
                                <w:t xml:space="preserve">Figure </w:t>
                              </w:r>
                              <w:r w:rsidR="00793BEA">
                                <w:fldChar w:fldCharType="begin"/>
                              </w:r>
                              <w:r w:rsidR="00793BEA">
                                <w:instrText xml:space="preserve"> SEQ Figure \* ARABIC </w:instrText>
                              </w:r>
                              <w:r w:rsidR="00793BEA">
                                <w:fldChar w:fldCharType="separate"/>
                              </w:r>
                              <w:r>
                                <w:rPr>
                                  <w:noProof/>
                                </w:rPr>
                                <w:t>12</w:t>
                              </w:r>
                              <w:r w:rsidR="00793BEA">
                                <w:rPr>
                                  <w:noProof/>
                                </w:rPr>
                                <w:fldChar w:fldCharType="end"/>
                              </w:r>
                              <w:r>
                                <w:t>: Logging on to Ubuntu Linux</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4"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9925CC" w:rsidRDefault="009925CC" w:rsidP="00972A32">
                        <w:pPr>
                          <w:pStyle w:val="Caption"/>
                          <w:jc w:val="center"/>
                          <w:rPr>
                            <w:noProof/>
                          </w:rPr>
                        </w:pPr>
                        <w:bookmarkStart w:id="536" w:name="_Toc380757621"/>
                        <w:r>
                          <w:t xml:space="preserve">Figure </w:t>
                        </w:r>
                        <w:fldSimple w:instr=" SEQ Figure \* ARABIC ">
                          <w:r>
                            <w:rPr>
                              <w:noProof/>
                            </w:rPr>
                            <w:t>12</w:t>
                          </w:r>
                        </w:fldSimple>
                        <w:r>
                          <w:t>: Logging on to Ubuntu Linux</w:t>
                        </w:r>
                        <w:bookmarkEnd w:id="536"/>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2EE60083" wp14:editId="48AE67B9">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9925CC" w:rsidRPr="00E41254" w:rsidRDefault="009925CC" w:rsidP="00972A32">
                              <w:pPr>
                                <w:pStyle w:val="Caption"/>
                                <w:jc w:val="center"/>
                                <w:rPr>
                                  <w:noProof/>
                                </w:rPr>
                              </w:pPr>
                              <w:bookmarkStart w:id="524" w:name="_Toc380757622"/>
                              <w:r>
                                <w:t xml:space="preserve">Figure </w:t>
                              </w:r>
                              <w:r w:rsidR="00793BEA">
                                <w:fldChar w:fldCharType="begin"/>
                              </w:r>
                              <w:r w:rsidR="00793BEA">
                                <w:instrText xml:space="preserve"> SEQ Figure \* ARABIC </w:instrText>
                              </w:r>
                              <w:r w:rsidR="00793BEA">
                                <w:fldChar w:fldCharType="separate"/>
                              </w:r>
                              <w:r>
                                <w:rPr>
                                  <w:noProof/>
                                </w:rPr>
                                <w:t>13</w:t>
                              </w:r>
                              <w:r w:rsidR="00793BEA">
                                <w:rPr>
                                  <w:noProof/>
                                </w:rPr>
                                <w:fldChar w:fldCharType="end"/>
                              </w:r>
                              <w:r>
                                <w:t>: Installing the Guest Additions module for Ubuntu Linux</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6"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925CC" w:rsidRPr="00E41254" w:rsidRDefault="009925CC" w:rsidP="00972A32">
                        <w:pPr>
                          <w:pStyle w:val="Caption"/>
                          <w:jc w:val="center"/>
                          <w:rPr>
                            <w:noProof/>
                          </w:rPr>
                        </w:pPr>
                        <w:bookmarkStart w:id="538" w:name="_Toc380757622"/>
                        <w:r>
                          <w:t xml:space="preserve">Figure </w:t>
                        </w:r>
                        <w:fldSimple w:instr=" SEQ Figure \* ARABIC ">
                          <w:r>
                            <w:rPr>
                              <w:noProof/>
                            </w:rPr>
                            <w:t>13</w:t>
                          </w:r>
                        </w:fldSimple>
                        <w:r>
                          <w:t>: Installing the Guest Additions module for Ubuntu Linux</w:t>
                        </w:r>
                        <w:bookmarkEnd w:id="538"/>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25" w:name="_Toc379537685"/>
      <w:bookmarkStart w:id="526" w:name="_Toc377463031"/>
      <w:bookmarkStart w:id="527" w:name="_Toc382492893"/>
      <w:bookmarkEnd w:id="525"/>
      <w:r w:rsidRPr="00415183">
        <w:rPr>
          <w:rFonts w:asciiTheme="minorHAnsi" w:hAnsiTheme="minorHAnsi"/>
        </w:rPr>
        <w:t>Take a Snapshot</w:t>
      </w:r>
      <w:bookmarkEnd w:id="526"/>
      <w:bookmarkEnd w:id="527"/>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28" w:name="_Ref359833839"/>
      <w:bookmarkStart w:id="529" w:name="_Toc377037298"/>
      <w:bookmarkStart w:id="530" w:name="_Toc382492894"/>
      <w:r w:rsidRPr="00FB6A10">
        <w:t>Accommodating</w:t>
      </w:r>
      <w:r w:rsidRPr="00415183">
        <w:t xml:space="preserve"> a corporate firewall (OPTIONAL)</w:t>
      </w:r>
      <w:bookmarkEnd w:id="528"/>
      <w:bookmarkEnd w:id="529"/>
      <w:bookmarkEnd w:id="530"/>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31" w:name="_Toc377037299"/>
      <w:bookmarkStart w:id="532" w:name="_Toc382492895"/>
      <w:r w:rsidRPr="00C03A67">
        <w:t xml:space="preserve">Install </w:t>
      </w:r>
      <w:r>
        <w:t xml:space="preserve">and Configure </w:t>
      </w:r>
      <w:r w:rsidRPr="00C03A67">
        <w:t>CNTLM</w:t>
      </w:r>
      <w:bookmarkEnd w:id="531"/>
      <w:r w:rsidR="00D33AC8">
        <w:t xml:space="preserve"> </w:t>
      </w:r>
      <w:r w:rsidR="00D33AC8" w:rsidRPr="00415183">
        <w:t>(OPTIONAL)</w:t>
      </w:r>
      <w:bookmarkEnd w:id="532"/>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7"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33" w:name="_Toc377037300"/>
      <w:bookmarkStart w:id="534" w:name="_Toc382492896"/>
      <w:r w:rsidRPr="00C03A67">
        <w:t xml:space="preserve">Configure </w:t>
      </w:r>
      <w:r>
        <w:t>your virtual machine</w:t>
      </w:r>
      <w:r w:rsidRPr="00C03A67">
        <w:t xml:space="preserve"> </w:t>
      </w:r>
      <w:r>
        <w:t>environment</w:t>
      </w:r>
      <w:r w:rsidRPr="00C03A67">
        <w:t xml:space="preserve"> to use CNTLM as its proxy</w:t>
      </w:r>
      <w:bookmarkEnd w:id="533"/>
      <w:r w:rsidR="00D33AC8">
        <w:t xml:space="preserve"> </w:t>
      </w:r>
      <w:r w:rsidR="00D33AC8" w:rsidRPr="00415183">
        <w:t>(OPTIONAL)</w:t>
      </w:r>
      <w:bookmarkEnd w:id="534"/>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w:t>
      </w:r>
      <w:r w:rsidR="00B748AD">
        <w:t>4</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040176E7" wp14:editId="473B22F5">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5" w:name="_Toc380757623"/>
                              <w:r>
                                <w:t xml:space="preserve">Figure </w:t>
                              </w:r>
                              <w:r w:rsidR="00793BEA">
                                <w:fldChar w:fldCharType="begin"/>
                              </w:r>
                              <w:r w:rsidR="00793BEA">
                                <w:instrText xml:space="preserve"> SEQ Figure \* ARABIC </w:instrText>
                              </w:r>
                              <w:r w:rsidR="00793BEA">
                                <w:fldChar w:fldCharType="separate"/>
                              </w:r>
                              <w:r>
                                <w:rPr>
                                  <w:noProof/>
                                </w:rPr>
                                <w:t>14</w:t>
                              </w:r>
                              <w:r w:rsidR="00793BEA">
                                <w:rPr>
                                  <w:noProof/>
                                </w:rPr>
                                <w:fldChar w:fldCharType="end"/>
                              </w:r>
                              <w:r>
                                <w:t>: Configuring a proxy in Ubuntu Linux</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9"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9925CC" w:rsidRDefault="009925CC" w:rsidP="00972A32">
                        <w:pPr>
                          <w:pStyle w:val="Caption"/>
                          <w:jc w:val="center"/>
                          <w:rPr>
                            <w:noProof/>
                          </w:rPr>
                        </w:pPr>
                        <w:bookmarkStart w:id="550" w:name="_Toc380757623"/>
                        <w:r>
                          <w:t xml:space="preserve">Figure </w:t>
                        </w:r>
                        <w:fldSimple w:instr=" SEQ Figure \* ARABIC ">
                          <w:r>
                            <w:rPr>
                              <w:noProof/>
                            </w:rPr>
                            <w:t>14</w:t>
                          </w:r>
                        </w:fldSimple>
                        <w:r>
                          <w:t>: Configuring a proxy in Ubuntu Linux</w:t>
                        </w:r>
                        <w:bookmarkEnd w:id="550"/>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42B8DCD5" wp14:editId="48FCAA53">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6" w:name="_Toc380757624"/>
                              <w:r>
                                <w:t xml:space="preserve">Figure </w:t>
                              </w:r>
                              <w:r w:rsidR="00793BEA">
                                <w:fldChar w:fldCharType="begin"/>
                              </w:r>
                              <w:r w:rsidR="00793BEA">
                                <w:instrText xml:space="preserve"> SEQ Figure \* ARABIC </w:instrText>
                              </w:r>
                              <w:r w:rsidR="00793BEA">
                                <w:fldChar w:fldCharType="separate"/>
                              </w:r>
                              <w:r>
                                <w:rPr>
                                  <w:noProof/>
                                </w:rPr>
                                <w:t>15</w:t>
                              </w:r>
                              <w:r w:rsidR="00793BEA">
                                <w:rPr>
                                  <w:noProof/>
                                </w:rPr>
                                <w:fldChar w:fldCharType="end"/>
                              </w:r>
                              <w:r>
                                <w:t>: Installing updates in Ubuntu Linux</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71"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9925CC" w:rsidRDefault="009925CC" w:rsidP="00972A32">
                        <w:pPr>
                          <w:pStyle w:val="Caption"/>
                          <w:jc w:val="center"/>
                          <w:rPr>
                            <w:noProof/>
                          </w:rPr>
                        </w:pPr>
                        <w:bookmarkStart w:id="552" w:name="_Toc380757624"/>
                        <w:r>
                          <w:t xml:space="preserve">Figure </w:t>
                        </w:r>
                        <w:fldSimple w:instr=" SEQ Figure \* ARABIC ">
                          <w:r>
                            <w:rPr>
                              <w:noProof/>
                            </w:rPr>
                            <w:t>15</w:t>
                          </w:r>
                        </w:fldSimple>
                        <w:r>
                          <w:t>: Installing updates in Ubuntu Linux</w:t>
                        </w:r>
                        <w:bookmarkEnd w:id="552"/>
                      </w:p>
                    </w:txbxContent>
                  </v:textbox>
                </v:shape>
                <w10:wrap type="topAndBottom"/>
              </v:group>
            </w:pict>
          </mc:Fallback>
        </mc:AlternateContent>
      </w:r>
    </w:p>
    <w:p w:rsidR="00972A32" w:rsidRDefault="00972A32" w:rsidP="000D2F9F">
      <w:pPr>
        <w:pStyle w:val="Heading3"/>
        <w:numPr>
          <w:ilvl w:val="2"/>
          <w:numId w:val="40"/>
        </w:numPr>
      </w:pPr>
      <w:bookmarkStart w:id="537" w:name="_Toc377037301"/>
      <w:bookmarkStart w:id="538" w:name="_Toc382492897"/>
      <w:r>
        <w:t>What to do if cntlm and proxy continue to cause issues</w:t>
      </w:r>
      <w:bookmarkEnd w:id="537"/>
      <w:bookmarkEnd w:id="538"/>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 xml:space="preserve">sues with the </w:t>
      </w:r>
      <w:commentRangeStart w:id="539"/>
      <w:r>
        <w:t>proxy</w:t>
      </w:r>
      <w:commentRangeEnd w:id="539"/>
      <w:r w:rsidR="000F03F9">
        <w:rPr>
          <w:rStyle w:val="CommentReference"/>
        </w:rPr>
        <w:commentReference w:id="539"/>
      </w:r>
      <w:r>
        <w:t>.</w:t>
      </w:r>
    </w:p>
    <w:p w:rsidR="005B4143" w:rsidRDefault="005B4143" w:rsidP="00981B61">
      <w:pPr>
        <w:spacing w:after="120" w:line="240" w:lineRule="auto"/>
        <w:ind w:left="720"/>
      </w:pPr>
    </w:p>
    <w:p w:rsidR="005B4143" w:rsidRPr="00972A32" w:rsidRDefault="005B4143" w:rsidP="00981B61">
      <w:pPr>
        <w:spacing w:after="120" w:line="240" w:lineRule="auto"/>
      </w:pPr>
      <w:r>
        <w:t>When Oracle VM Virtual Box install is complete, return to Section 4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40" w:name="_Toc382492898"/>
      <w:r>
        <w:rPr>
          <w:rFonts w:asciiTheme="minorHAnsi" w:hAnsiTheme="minorHAnsi"/>
        </w:rPr>
        <w:lastRenderedPageBreak/>
        <w:t>The development.ini file</w:t>
      </w:r>
      <w:bookmarkEnd w:id="540"/>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41" w:name="_Toc380756563"/>
      <w:bookmarkStart w:id="542" w:name="_Toc382489401"/>
      <w:bookmarkStart w:id="543" w:name="_Toc382491126"/>
      <w:bookmarkStart w:id="544" w:name="_Toc382492899"/>
      <w:bookmarkStart w:id="545" w:name="_Toc380734684"/>
      <w:bookmarkEnd w:id="541"/>
      <w:bookmarkEnd w:id="542"/>
      <w:bookmarkEnd w:id="543"/>
      <w:bookmarkEnd w:id="544"/>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46" w:name="_Toc380756564"/>
      <w:bookmarkStart w:id="547" w:name="_Toc382489402"/>
      <w:bookmarkStart w:id="548" w:name="_Toc382491127"/>
      <w:bookmarkStart w:id="549" w:name="_Toc382492900"/>
      <w:bookmarkEnd w:id="546"/>
      <w:bookmarkEnd w:id="547"/>
      <w:bookmarkEnd w:id="548"/>
      <w:bookmarkEnd w:id="549"/>
    </w:p>
    <w:p w:rsidR="00A3523A" w:rsidRPr="00415183" w:rsidRDefault="00A3523A" w:rsidP="000D2F9F">
      <w:pPr>
        <w:pStyle w:val="Caption"/>
        <w:numPr>
          <w:ilvl w:val="1"/>
          <w:numId w:val="41"/>
        </w:numPr>
        <w:outlineLvl w:val="1"/>
        <w:rPr>
          <w:sz w:val="32"/>
        </w:rPr>
      </w:pPr>
      <w:bookmarkStart w:id="550" w:name="_Toc382492901"/>
      <w:r w:rsidRPr="00415183">
        <w:rPr>
          <w:sz w:val="32"/>
        </w:rPr>
        <w:t>Development.ini Considerations</w:t>
      </w:r>
      <w:bookmarkEnd w:id="545"/>
      <w:bookmarkEnd w:id="550"/>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51" w:name="_Toc379537717"/>
      <w:bookmarkStart w:id="552" w:name="_Toc379537718"/>
      <w:bookmarkStart w:id="553" w:name="_Toc379537719"/>
      <w:bookmarkStart w:id="554" w:name="_Toc379537720"/>
      <w:bookmarkStart w:id="555" w:name="_Toc379537721"/>
      <w:bookmarkStart w:id="556" w:name="_Toc379537722"/>
      <w:bookmarkStart w:id="557" w:name="_Toc379537723"/>
      <w:bookmarkStart w:id="558" w:name="_Toc379537724"/>
      <w:bookmarkStart w:id="559" w:name="_Toc379537725"/>
      <w:bookmarkStart w:id="560" w:name="_Toc379537726"/>
      <w:bookmarkStart w:id="561" w:name="_Toc379537727"/>
      <w:bookmarkStart w:id="562" w:name="_Toc379537728"/>
      <w:bookmarkStart w:id="563" w:name="_Toc379537729"/>
      <w:bookmarkStart w:id="564" w:name="_Toc379537730"/>
      <w:bookmarkStart w:id="565" w:name="_Toc379537731"/>
      <w:bookmarkStart w:id="566" w:name="_Toc379537732"/>
      <w:bookmarkStart w:id="567" w:name="_Toc379537733"/>
      <w:bookmarkStart w:id="568" w:name="_Toc379537734"/>
      <w:bookmarkStart w:id="569" w:name="_Toc379537735"/>
      <w:bookmarkStart w:id="570" w:name="_Toc379537736"/>
      <w:bookmarkStart w:id="571" w:name="_Toc379537737"/>
      <w:bookmarkStart w:id="572" w:name="_Toc379537738"/>
      <w:bookmarkStart w:id="573" w:name="_Toc379537739"/>
      <w:bookmarkStart w:id="574" w:name="_Toc379537740"/>
      <w:bookmarkStart w:id="575" w:name="_Toc379537741"/>
      <w:bookmarkStart w:id="576" w:name="_Toc379537742"/>
      <w:bookmarkStart w:id="577" w:name="_Toc379537743"/>
      <w:bookmarkStart w:id="578" w:name="_Toc382492902"/>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78"/>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922DE4" w:rsidRDefault="009925CC" w:rsidP="007037A9">
                            <w:pPr>
                              <w:pStyle w:val="Caption"/>
                              <w:jc w:val="center"/>
                              <w:rPr>
                                <w:noProof/>
                                <w:sz w:val="34"/>
                              </w:rPr>
                            </w:pPr>
                            <w:bookmarkStart w:id="579" w:name="_Toc380757625"/>
                            <w:r>
                              <w:t xml:space="preserve">Figure </w:t>
                            </w:r>
                            <w:r w:rsidR="00793BEA">
                              <w:fldChar w:fldCharType="begin"/>
                            </w:r>
                            <w:r w:rsidR="00793BEA">
                              <w:instrText xml:space="preserve"> SEQ Figure \* ARABIC </w:instrText>
                            </w:r>
                            <w:r w:rsidR="00793BEA">
                              <w:fldChar w:fldCharType="separate"/>
                            </w:r>
                            <w:r>
                              <w:rPr>
                                <w:noProof/>
                              </w:rPr>
                              <w:t>16</w:t>
                            </w:r>
                            <w:r w:rsidR="00793BEA">
                              <w:rPr>
                                <w:noProof/>
                              </w:rPr>
                              <w:fldChar w:fldCharType="end"/>
                            </w:r>
                            <w:r>
                              <w:t>: A diagram of NGDS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9925CC" w:rsidRPr="00922DE4" w:rsidRDefault="009925CC" w:rsidP="007037A9">
                      <w:pPr>
                        <w:pStyle w:val="Caption"/>
                        <w:jc w:val="center"/>
                        <w:rPr>
                          <w:noProof/>
                          <w:sz w:val="34"/>
                        </w:rPr>
                      </w:pPr>
                      <w:bookmarkStart w:id="596" w:name="_Toc380757625"/>
                      <w:r>
                        <w:t xml:space="preserve">Figure </w:t>
                      </w:r>
                      <w:fldSimple w:instr=" SEQ Figure \* ARABIC ">
                        <w:r>
                          <w:rPr>
                            <w:noProof/>
                          </w:rPr>
                          <w:t>16</w:t>
                        </w:r>
                      </w:fldSimple>
                      <w:r>
                        <w:t>: A diagram of NGDS</w:t>
                      </w:r>
                      <w:bookmarkEnd w:id="596"/>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0" w:name="_Toc380756567"/>
      <w:bookmarkStart w:id="581" w:name="_Toc382489405"/>
      <w:bookmarkStart w:id="582" w:name="_Toc382491130"/>
      <w:bookmarkStart w:id="583" w:name="_Toc382492903"/>
      <w:bookmarkEnd w:id="580"/>
      <w:bookmarkEnd w:id="581"/>
      <w:bookmarkEnd w:id="582"/>
      <w:bookmarkEnd w:id="583"/>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4" w:name="_Toc380756568"/>
      <w:bookmarkStart w:id="585" w:name="_Toc382489406"/>
      <w:bookmarkStart w:id="586" w:name="_Toc382491131"/>
      <w:bookmarkStart w:id="587" w:name="_Toc382492904"/>
      <w:bookmarkEnd w:id="584"/>
      <w:bookmarkEnd w:id="585"/>
      <w:bookmarkEnd w:id="586"/>
      <w:bookmarkEnd w:id="587"/>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8" w:name="_Toc380756569"/>
      <w:bookmarkStart w:id="589" w:name="_Toc382489407"/>
      <w:bookmarkStart w:id="590" w:name="_Toc382491132"/>
      <w:bookmarkStart w:id="591" w:name="_Toc382492905"/>
      <w:bookmarkEnd w:id="588"/>
      <w:bookmarkEnd w:id="589"/>
      <w:bookmarkEnd w:id="590"/>
      <w:bookmarkEnd w:id="591"/>
    </w:p>
    <w:p w:rsidR="005B5568" w:rsidRPr="00415183" w:rsidRDefault="00895275" w:rsidP="000D2F9F">
      <w:pPr>
        <w:pStyle w:val="Caption"/>
        <w:numPr>
          <w:ilvl w:val="1"/>
          <w:numId w:val="42"/>
        </w:numPr>
        <w:outlineLvl w:val="1"/>
        <w:rPr>
          <w:sz w:val="32"/>
        </w:rPr>
      </w:pPr>
      <w:bookmarkStart w:id="592" w:name="_Toc382492906"/>
      <w:r w:rsidRPr="00415183">
        <w:rPr>
          <w:sz w:val="32"/>
        </w:rPr>
        <w:t>What is CKAN?</w:t>
      </w:r>
      <w:bookmarkEnd w:id="592"/>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593" w:name="_Toc380757626"/>
      <w:r>
        <w:t xml:space="preserve">Figure </w:t>
      </w:r>
      <w:r w:rsidR="00793BEA">
        <w:fldChar w:fldCharType="begin"/>
      </w:r>
      <w:r w:rsidR="00793BEA">
        <w:instrText xml:space="preserve"> SEQ Figure \* ARABIC </w:instrText>
      </w:r>
      <w:r w:rsidR="00793BEA">
        <w:fldChar w:fldCharType="separate"/>
      </w:r>
      <w:r w:rsidR="00B15057">
        <w:rPr>
          <w:noProof/>
        </w:rPr>
        <w:t>17</w:t>
      </w:r>
      <w:r w:rsidR="00793BEA">
        <w:rPr>
          <w:noProof/>
        </w:rPr>
        <w:fldChar w:fldCharType="end"/>
      </w:r>
      <w:r>
        <w:t xml:space="preserve">: </w:t>
      </w:r>
      <w:r w:rsidRPr="0048060F">
        <w:t>NGDS High-level Components</w:t>
      </w:r>
      <w:bookmarkEnd w:id="593"/>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594" w:name="_Toc377463042"/>
      <w:bookmarkStart w:id="595" w:name="_Toc380734686"/>
      <w:bookmarkStart w:id="596" w:name="_Toc382492907"/>
      <w:r w:rsidRPr="00415183">
        <w:rPr>
          <w:rFonts w:asciiTheme="minorHAnsi" w:hAnsiTheme="minorHAnsi"/>
          <w:noProof/>
          <w:sz w:val="32"/>
        </w:rPr>
        <w:t>Domain Model</w:t>
      </w:r>
      <w:bookmarkEnd w:id="594"/>
      <w:bookmarkEnd w:id="595"/>
      <w:bookmarkEnd w:id="596"/>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456266" w:rsidRDefault="009925CC" w:rsidP="00F5667A">
                            <w:pPr>
                              <w:pStyle w:val="Caption"/>
                              <w:jc w:val="center"/>
                              <w:rPr>
                                <w:noProof/>
                                <w:color w:val="000000"/>
                                <w:kern w:val="22"/>
                              </w:rPr>
                            </w:pPr>
                            <w:bookmarkStart w:id="597" w:name="_Toc380757627"/>
                            <w:r>
                              <w:t xml:space="preserve">Figure </w:t>
                            </w:r>
                            <w:r w:rsidR="00793BEA">
                              <w:fldChar w:fldCharType="begin"/>
                            </w:r>
                            <w:r w:rsidR="00793BEA">
                              <w:instrText xml:space="preserve"> SEQ Figure \* ARABIC </w:instrText>
                            </w:r>
                            <w:r w:rsidR="00793BEA">
                              <w:fldChar w:fldCharType="separate"/>
                            </w:r>
                            <w:r>
                              <w:rPr>
                                <w:noProof/>
                              </w:rPr>
                              <w:t>18</w:t>
                            </w:r>
                            <w:r w:rsidR="00793BEA">
                              <w:rPr>
                                <w:noProof/>
                              </w:rPr>
                              <w:fldChar w:fldCharType="end"/>
                            </w:r>
                            <w:r>
                              <w:t xml:space="preserve">: </w:t>
                            </w:r>
                            <w:r w:rsidRPr="001F1364">
                              <w:t>NGDS Domain Model as a Class Diagram</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9925CC" w:rsidRPr="00456266" w:rsidRDefault="009925CC" w:rsidP="00F5667A">
                      <w:pPr>
                        <w:pStyle w:val="Caption"/>
                        <w:jc w:val="center"/>
                        <w:rPr>
                          <w:noProof/>
                          <w:color w:val="000000"/>
                          <w:kern w:val="22"/>
                        </w:rPr>
                      </w:pPr>
                      <w:bookmarkStart w:id="615" w:name="_Toc380757627"/>
                      <w:r>
                        <w:t xml:space="preserve">Figure </w:t>
                      </w:r>
                      <w:fldSimple w:instr=" SEQ Figure \* ARABIC ">
                        <w:r>
                          <w:rPr>
                            <w:noProof/>
                          </w:rPr>
                          <w:t>18</w:t>
                        </w:r>
                      </w:fldSimple>
                      <w:r>
                        <w:t xml:space="preserve">: </w:t>
                      </w:r>
                      <w:r w:rsidRPr="001F1364">
                        <w:t>NGDS Domain Model as a Class Diagram</w:t>
                      </w:r>
                      <w:bookmarkEnd w:id="61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598" w:name="_Toc380734687"/>
      <w:bookmarkStart w:id="599" w:name="_Toc382492908"/>
      <w:r>
        <w:rPr>
          <w:sz w:val="32"/>
        </w:rPr>
        <w:t xml:space="preserve">Additional </w:t>
      </w:r>
      <w:r w:rsidR="006900EA" w:rsidRPr="00415183">
        <w:rPr>
          <w:sz w:val="32"/>
        </w:rPr>
        <w:t>Notes on CKAN</w:t>
      </w:r>
      <w:r w:rsidR="00895275">
        <w:rPr>
          <w:sz w:val="32"/>
        </w:rPr>
        <w:t xml:space="preserve"> in Production Mode</w:t>
      </w:r>
      <w:bookmarkEnd w:id="598"/>
      <w:bookmarkEnd w:id="599"/>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w:t>
      </w:r>
      <w:r w:rsidR="005814F9" w:rsidRPr="00171BC2">
        <w:rPr>
          <w:rFonts w:asciiTheme="minorHAnsi" w:hAnsiTheme="minorHAnsi"/>
        </w:rPr>
        <w:t>l</w:t>
      </w:r>
      <w:r w:rsidR="005814F9" w:rsidRPr="00171BC2">
        <w:rPr>
          <w:rFonts w:asciiTheme="minorHAnsi" w:hAnsiTheme="minorHAnsi"/>
        </w:rPr>
        <w:t>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9F1A7B">
        <w:tc>
          <w:tcPr>
            <w:tcW w:w="9576" w:type="dxa"/>
            <w:shd w:val="pct5" w:color="auto" w:fill="auto"/>
          </w:tcPr>
          <w:p w:rsidR="00171BC2" w:rsidRPr="00CC5A1D" w:rsidRDefault="00171BC2" w:rsidP="009F1A7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9F1A7B">
            <w:pPr>
              <w:spacing w:after="0"/>
              <w:rPr>
                <w:rFonts w:ascii="Courier New" w:hAnsi="Courier New" w:cs="Courier New"/>
              </w:rPr>
            </w:pPr>
            <w:r>
              <w:rPr>
                <w:rFonts w:ascii="Courier New" w:hAnsi="Courier New" w:cs="Courier New"/>
              </w:rPr>
              <w:t>%  cd nano catalina.sh</w:t>
            </w:r>
          </w:p>
          <w:p w:rsidR="00171BC2" w:rsidRPr="00693D88" w:rsidRDefault="00171BC2" w:rsidP="009F1A7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5"/>
      <w:footerReference w:type="default" r:id="rId76"/>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48" w:author="Christy Caudill" w:date="2014-03-09T18:30:00Z" w:initials="CMC">
    <w:p w:rsidR="009925CC" w:rsidRDefault="009925CC">
      <w:pPr>
        <w:pStyle w:val="CommentText"/>
      </w:pPr>
      <w:r>
        <w:rPr>
          <w:rStyle w:val="CommentReference"/>
        </w:rPr>
        <w:annotationRef/>
      </w:r>
      <w:r>
        <w:t>Can we be more specific here? I’m not sure which to use…</w:t>
      </w:r>
    </w:p>
  </w:comment>
  <w:comment w:id="539" w:author="Christy Caudill" w:date="2014-03-09T21:04:00Z" w:initials="CMC">
    <w:p w:rsidR="009925CC" w:rsidRDefault="009925CC">
      <w:pPr>
        <w:pStyle w:val="CommentText"/>
      </w:pPr>
      <w:r>
        <w:rPr>
          <w:rStyle w:val="CommentReference"/>
        </w:rPr>
        <w:annotationRef/>
      </w:r>
      <w:r>
        <w:t>Can Figure 15 be deleted? Not referred to in the document.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93BEA" w:rsidRDefault="00793BEA">
      <w:r>
        <w:separator/>
      </w:r>
    </w:p>
  </w:endnote>
  <w:endnote w:type="continuationSeparator" w:id="0">
    <w:p w:rsidR="00793BEA" w:rsidRDefault="00793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jc w:val="center"/>
    </w:pPr>
  </w:p>
  <w:p w:rsidR="009925CC" w:rsidRDefault="009925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9925CC" w:rsidRDefault="009925C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FF2B41">
          <w:t>6</w:t>
        </w:r>
        <w:r>
          <w:fldChar w:fldCharType="end"/>
        </w:r>
      </w:p>
    </w:sdtContent>
  </w:sdt>
  <w:p w:rsidR="009925CC" w:rsidRDefault="009925C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9925CC" w:rsidRDefault="009925CC">
        <w:pPr>
          <w:pStyle w:val="Footer"/>
          <w:jc w:val="center"/>
        </w:pPr>
        <w:r>
          <w:rPr>
            <w:noProof w:val="0"/>
          </w:rPr>
          <w:fldChar w:fldCharType="begin"/>
        </w:r>
        <w:r>
          <w:instrText xml:space="preserve"> PAGE   \* MERGEFORMAT </w:instrText>
        </w:r>
        <w:r>
          <w:rPr>
            <w:noProof w:val="0"/>
          </w:rPr>
          <w:fldChar w:fldCharType="separate"/>
        </w:r>
        <w:r w:rsidR="00FF2B41">
          <w:t>5</w:t>
        </w:r>
        <w:r>
          <w:fldChar w:fldCharType="end"/>
        </w:r>
      </w:p>
    </w:sdtContent>
  </w:sdt>
  <w:p w:rsidR="009925CC" w:rsidRDefault="009925C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93BEA" w:rsidRDefault="00793BEA">
      <w:r>
        <w:separator/>
      </w:r>
    </w:p>
  </w:footnote>
  <w:footnote w:type="continuationSeparator" w:id="0">
    <w:p w:rsidR="00793BEA" w:rsidRDefault="00793BE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Pr="000F1287" w:rsidRDefault="009925C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31361"/>
    <w:rsid w:val="0063177C"/>
    <w:rsid w:val="00631D3C"/>
    <w:rsid w:val="00635B56"/>
    <w:rsid w:val="00635F24"/>
    <w:rsid w:val="00637389"/>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55BA"/>
    <w:rsid w:val="00771C8F"/>
    <w:rsid w:val="00772D54"/>
    <w:rsid w:val="00773896"/>
    <w:rsid w:val="00774AA0"/>
    <w:rsid w:val="00774BF1"/>
    <w:rsid w:val="00775148"/>
    <w:rsid w:val="00785620"/>
    <w:rsid w:val="00793177"/>
    <w:rsid w:val="00793BEA"/>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1FE6"/>
    <w:rsid w:val="00AD3696"/>
    <w:rsid w:val="00AD52AF"/>
    <w:rsid w:val="00AD5C87"/>
    <w:rsid w:val="00AD62FF"/>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3E97"/>
    <w:rsid w:val="00BC5383"/>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75E2"/>
    <w:rsid w:val="00D33AC8"/>
    <w:rsid w:val="00D35E44"/>
    <w:rsid w:val="00D37259"/>
    <w:rsid w:val="00D41497"/>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60C7"/>
    <w:rsid w:val="00DD03A3"/>
    <w:rsid w:val="00DD0C2B"/>
    <w:rsid w:val="00DD440C"/>
    <w:rsid w:val="00DD6B86"/>
    <w:rsid w:val="00DE181B"/>
    <w:rsid w:val="00DE3155"/>
    <w:rsid w:val="00DE672A"/>
    <w:rsid w:val="00DF0FC5"/>
    <w:rsid w:val="00DF1D24"/>
    <w:rsid w:val="00DF2D00"/>
    <w:rsid w:val="00DF4A7F"/>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615"/>
    <w:rsid w:val="00FA0A62"/>
    <w:rsid w:val="00FA35D1"/>
    <w:rsid w:val="00FA3940"/>
    <w:rsid w:val="00FA39E5"/>
    <w:rsid w:val="00FA3E74"/>
    <w:rsid w:val="00FB0D99"/>
    <w:rsid w:val="00FB0ED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hyperlink" Target="https://www.virtualbox.org/wiki/Downloads" TargetMode="External"/><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download.java.net/media/jai/builds/release/%201_1_3/jai-1_1_3-lib-linux-amd64-jdk.bin"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2.png"/><Relationship Id="rId68" Type="http://schemas.openxmlformats.org/officeDocument/2006/relationships/image" Target="media/image24.jpe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wiki.eclipse.org/Main_Page" TargetMode="External"/><Relationship Id="rId40" Type="http://schemas.openxmlformats.org/officeDocument/2006/relationships/hyperlink" Target="https://www.virtualbox.org/wiki/Downloads"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releases.ubuntu.com/12.04/" TargetMode="External"/><Relationship Id="rId66" Type="http://schemas.openxmlformats.org/officeDocument/2006/relationships/image" Target="media/image25.emf"/><Relationship Id="rId74" Type="http://schemas.openxmlformats.org/officeDocument/2006/relationships/image" Target="media/image28.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127.0.0.1/organization"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127.0.0.1/"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3.png"/><Relationship Id="rId69" Type="http://schemas.openxmlformats.org/officeDocument/2006/relationships/image" Target="media/image27.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geothermaldata.org" TargetMode="External"/><Relationship Id="rId38" Type="http://schemas.openxmlformats.org/officeDocument/2006/relationships/hyperlink" Target="http://www.vmware.com/products/player/" TargetMode="External"/><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hyperlink" Target="http://cntlm.sourceforge.net/" TargetMode="External"/><Relationship Id="rId20" Type="http://schemas.openxmlformats.org/officeDocument/2006/relationships/hyperlink" Target="file:///C:\Users\ccaudill\Desktop\Git\documents\NGDS_Installation_Documentation.docx" TargetMode="External"/><Relationship Id="rId41" Type="http://schemas.openxmlformats.org/officeDocument/2006/relationships/comments" Target="comments.xml"/><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5.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F8A0EE-5393-4B3D-8195-825B098BF4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48</TotalTime>
  <Pages>30</Pages>
  <Words>5333</Words>
  <Characters>30399</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35661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33</cp:revision>
  <cp:lastPrinted>2014-02-26T21:58:00Z</cp:lastPrinted>
  <dcterms:created xsi:type="dcterms:W3CDTF">2014-03-13T22:02:00Z</dcterms:created>
  <dcterms:modified xsi:type="dcterms:W3CDTF">2014-03-14T17:34:00Z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