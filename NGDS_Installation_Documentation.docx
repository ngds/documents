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581C17"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1.2</w:t>
      </w:r>
      <w:r w:rsidR="003F72B4">
        <w:rPr>
          <w:rFonts w:asciiTheme="minorHAnsi" w:hAnsiTheme="minorHAnsi"/>
          <w:b w:val="0"/>
          <w:i/>
          <w:color w:val="548DD4" w:themeColor="text2" w:themeTint="99"/>
          <w:sz w:val="24"/>
          <w:szCs w:val="24"/>
        </w:rPr>
        <w:t>.1</w:t>
      </w:r>
      <w:r>
        <w:rPr>
          <w:rFonts w:asciiTheme="minorHAnsi" w:hAnsiTheme="minorHAnsi"/>
          <w:b w:val="0"/>
          <w:i/>
          <w:color w:val="548DD4" w:themeColor="text2" w:themeTint="99"/>
          <w:sz w:val="24"/>
          <w:szCs w:val="24"/>
        </w:rPr>
        <w:t>; 3/13</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r w:rsidR="003F72B4" w:rsidRPr="005E68DF" w:rsidTr="008D56AC">
        <w:trPr>
          <w:trHeight w:val="608"/>
        </w:trPr>
        <w:tc>
          <w:tcPr>
            <w:tcW w:w="918"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1.2.1</w:t>
            </w:r>
          </w:p>
        </w:tc>
        <w:tc>
          <w:tcPr>
            <w:tcW w:w="1800"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3/14/2013</w:t>
            </w:r>
          </w:p>
        </w:tc>
        <w:tc>
          <w:tcPr>
            <w:tcW w:w="4144" w:type="dxa"/>
          </w:tcPr>
          <w:p w:rsidR="003F72B4" w:rsidRDefault="003F72B4" w:rsidP="002460C4">
            <w:pPr>
              <w:pStyle w:val="Tabletext0"/>
              <w:spacing w:after="100" w:line="240" w:lineRule="auto"/>
              <w:jc w:val="both"/>
              <w:rPr>
                <w:rFonts w:asciiTheme="minorHAnsi" w:hAnsiTheme="minorHAnsi" w:cs="Arial"/>
              </w:rPr>
            </w:pPr>
            <w:r>
              <w:rPr>
                <w:rFonts w:asciiTheme="minorHAnsi" w:hAnsiTheme="minorHAnsi" w:cs="Arial"/>
              </w:rPr>
              <w:t>Incorporating changes per Matt MacKenzie</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0"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8D56AC" w:rsidRDefault="00B02B6A" w:rsidP="00BC2910">
          <w:pPr>
            <w:pStyle w:val="TOC1"/>
            <w:spacing w:before="0" w:after="0"/>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492802" w:history="1">
            <w:r w:rsidR="008D56AC" w:rsidRPr="0080163A">
              <w:rPr>
                <w:rStyle w:val="Hyperlink"/>
              </w:rPr>
              <w:t>1.</w:t>
            </w:r>
            <w:r w:rsidR="008D56AC">
              <w:rPr>
                <w:rFonts w:asciiTheme="minorHAnsi" w:hAnsiTheme="minorHAnsi"/>
                <w:b w:val="0"/>
                <w:kern w:val="0"/>
              </w:rPr>
              <w:tab/>
            </w:r>
            <w:r w:rsidR="008D56AC" w:rsidRPr="0080163A">
              <w:rPr>
                <w:rStyle w:val="Hyperlink"/>
              </w:rPr>
              <w:t>Preface</w:t>
            </w:r>
            <w:r w:rsidR="008D56AC">
              <w:rPr>
                <w:webHidden/>
              </w:rPr>
              <w:tab/>
            </w:r>
            <w:r w:rsidR="008D56AC">
              <w:rPr>
                <w:webHidden/>
              </w:rPr>
              <w:fldChar w:fldCharType="begin"/>
            </w:r>
            <w:r w:rsidR="008D56AC">
              <w:rPr>
                <w:webHidden/>
              </w:rPr>
              <w:instrText xml:space="preserve"> PAGEREF _Toc382492802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03" w:history="1">
            <w:r w:rsidR="008D56AC" w:rsidRPr="0080163A">
              <w:rPr>
                <w:rStyle w:val="Hyperlink"/>
              </w:rPr>
              <w:t>1.1</w:t>
            </w:r>
            <w:r w:rsidR="008D56AC">
              <w:rPr>
                <w:rFonts w:asciiTheme="minorHAnsi" w:hAnsiTheme="minorHAnsi"/>
                <w:b w:val="0"/>
                <w:kern w:val="0"/>
              </w:rPr>
              <w:tab/>
            </w:r>
            <w:r w:rsidR="008D56AC" w:rsidRPr="0080163A">
              <w:rPr>
                <w:rStyle w:val="Hyperlink"/>
              </w:rPr>
              <w:t>Purpose and Audience</w:t>
            </w:r>
            <w:r w:rsidR="008D56AC">
              <w:rPr>
                <w:webHidden/>
              </w:rPr>
              <w:tab/>
            </w:r>
            <w:r w:rsidR="008D56AC">
              <w:rPr>
                <w:webHidden/>
              </w:rPr>
              <w:fldChar w:fldCharType="begin"/>
            </w:r>
            <w:r w:rsidR="008D56AC">
              <w:rPr>
                <w:webHidden/>
              </w:rPr>
              <w:instrText xml:space="preserve"> PAGEREF _Toc382492803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07" w:history="1">
            <w:r w:rsidR="008D56AC" w:rsidRPr="0080163A">
              <w:rPr>
                <w:rStyle w:val="Hyperlink"/>
              </w:rPr>
              <w:t>1.2</w:t>
            </w:r>
            <w:r w:rsidR="008D56AC">
              <w:rPr>
                <w:rFonts w:asciiTheme="minorHAnsi" w:hAnsiTheme="minorHAnsi"/>
                <w:b w:val="0"/>
                <w:kern w:val="0"/>
              </w:rPr>
              <w:tab/>
            </w:r>
            <w:r w:rsidR="008D56AC" w:rsidRPr="0080163A">
              <w:rPr>
                <w:rStyle w:val="Hyperlink"/>
              </w:rPr>
              <w:t>Document Roadmap</w:t>
            </w:r>
            <w:r w:rsidR="008D56AC">
              <w:rPr>
                <w:webHidden/>
              </w:rPr>
              <w:tab/>
            </w:r>
            <w:r w:rsidR="008D56AC">
              <w:rPr>
                <w:webHidden/>
              </w:rPr>
              <w:fldChar w:fldCharType="begin"/>
            </w:r>
            <w:r w:rsidR="008D56AC">
              <w:rPr>
                <w:webHidden/>
              </w:rPr>
              <w:instrText xml:space="preserve"> PAGEREF _Toc382492807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08" w:history="1">
            <w:r w:rsidR="008D56AC" w:rsidRPr="0080163A">
              <w:rPr>
                <w:rStyle w:val="Hyperlink"/>
              </w:rPr>
              <w:t>1.3</w:t>
            </w:r>
            <w:r w:rsidR="008D56AC">
              <w:rPr>
                <w:rFonts w:asciiTheme="minorHAnsi" w:hAnsiTheme="minorHAnsi"/>
                <w:b w:val="0"/>
                <w:kern w:val="0"/>
              </w:rPr>
              <w:tab/>
            </w:r>
            <w:r w:rsidR="008D56AC" w:rsidRPr="0080163A">
              <w:rPr>
                <w:rStyle w:val="Hyperlink"/>
              </w:rPr>
              <w:t>System Scope and Background</w:t>
            </w:r>
            <w:r w:rsidR="008D56AC">
              <w:rPr>
                <w:webHidden/>
              </w:rPr>
              <w:tab/>
            </w:r>
            <w:r w:rsidR="008D56AC">
              <w:rPr>
                <w:webHidden/>
              </w:rPr>
              <w:fldChar w:fldCharType="begin"/>
            </w:r>
            <w:r w:rsidR="008D56AC">
              <w:rPr>
                <w:webHidden/>
              </w:rPr>
              <w:instrText xml:space="preserve"> PAGEREF _Toc382492808 \h </w:instrText>
            </w:r>
            <w:r w:rsidR="008D56AC">
              <w:rPr>
                <w:webHidden/>
              </w:rPr>
            </w:r>
            <w:r w:rsidR="008D56AC">
              <w:rPr>
                <w:webHidden/>
              </w:rPr>
              <w:fldChar w:fldCharType="separate"/>
            </w:r>
            <w:r w:rsidR="003717CE">
              <w:rPr>
                <w:webHidden/>
              </w:rPr>
              <w:t>2</w:t>
            </w:r>
            <w:r w:rsidR="008D56AC">
              <w:rPr>
                <w:webHidden/>
              </w:rPr>
              <w:fldChar w:fldCharType="end"/>
            </w:r>
          </w:hyperlink>
        </w:p>
        <w:p w:rsidR="008D56AC" w:rsidRDefault="00F9700E" w:rsidP="00BC2910">
          <w:pPr>
            <w:pStyle w:val="TOC1"/>
            <w:spacing w:before="0" w:after="0"/>
            <w:rPr>
              <w:rFonts w:asciiTheme="minorHAnsi" w:hAnsiTheme="minorHAnsi"/>
              <w:b w:val="0"/>
              <w:kern w:val="0"/>
            </w:rPr>
          </w:pPr>
          <w:hyperlink w:anchor="_Toc382492809" w:history="1">
            <w:r w:rsidR="008D56AC" w:rsidRPr="0080163A">
              <w:rPr>
                <w:rStyle w:val="Hyperlink"/>
              </w:rPr>
              <w:t>2.</w:t>
            </w:r>
            <w:r w:rsidR="008D56AC">
              <w:rPr>
                <w:rFonts w:asciiTheme="minorHAnsi" w:hAnsiTheme="minorHAnsi"/>
                <w:b w:val="0"/>
                <w:kern w:val="0"/>
              </w:rPr>
              <w:tab/>
            </w:r>
            <w:r w:rsidR="008D56AC" w:rsidRPr="0080163A">
              <w:rPr>
                <w:rStyle w:val="Hyperlink"/>
              </w:rPr>
              <w:t>Prerequisites</w:t>
            </w:r>
            <w:r w:rsidR="008D56AC">
              <w:rPr>
                <w:webHidden/>
              </w:rPr>
              <w:tab/>
            </w:r>
            <w:r w:rsidR="008D56AC">
              <w:rPr>
                <w:webHidden/>
              </w:rPr>
              <w:fldChar w:fldCharType="begin"/>
            </w:r>
            <w:r w:rsidR="008D56AC">
              <w:rPr>
                <w:webHidden/>
              </w:rPr>
              <w:instrText xml:space="preserve"> PAGEREF _Toc382492809 \h </w:instrText>
            </w:r>
            <w:r w:rsidR="008D56AC">
              <w:rPr>
                <w:webHidden/>
              </w:rPr>
            </w:r>
            <w:r w:rsidR="008D56AC">
              <w:rPr>
                <w:webHidden/>
              </w:rPr>
              <w:fldChar w:fldCharType="separate"/>
            </w:r>
            <w:r w:rsidR="003717CE">
              <w:rPr>
                <w:webHidden/>
              </w:rPr>
              <w:t>3</w:t>
            </w:r>
            <w:r w:rsidR="008D56AC">
              <w:rPr>
                <w:webHidden/>
              </w:rPr>
              <w:fldChar w:fldCharType="end"/>
            </w:r>
          </w:hyperlink>
        </w:p>
        <w:p w:rsidR="008D56AC" w:rsidRDefault="00F9700E" w:rsidP="00BC2910">
          <w:pPr>
            <w:pStyle w:val="TOC1"/>
            <w:spacing w:before="0" w:after="0"/>
            <w:rPr>
              <w:rFonts w:asciiTheme="minorHAnsi" w:hAnsiTheme="minorHAnsi"/>
              <w:b w:val="0"/>
              <w:kern w:val="0"/>
            </w:rPr>
          </w:pPr>
          <w:hyperlink w:anchor="_Toc382492810" w:history="1">
            <w:r w:rsidR="008D56AC" w:rsidRPr="0080163A">
              <w:rPr>
                <w:rStyle w:val="Hyperlink"/>
              </w:rPr>
              <w:t>3.</w:t>
            </w:r>
            <w:r w:rsidR="008D56AC">
              <w:rPr>
                <w:rFonts w:asciiTheme="minorHAnsi" w:hAnsiTheme="minorHAnsi"/>
                <w:b w:val="0"/>
                <w:kern w:val="0"/>
              </w:rPr>
              <w:tab/>
            </w:r>
            <w:r w:rsidR="008D56AC" w:rsidRPr="0080163A">
              <w:rPr>
                <w:rStyle w:val="Hyperlink"/>
              </w:rPr>
              <w:t>Install the NGDS Software Stack</w:t>
            </w:r>
            <w:r w:rsidR="008D56AC">
              <w:rPr>
                <w:webHidden/>
              </w:rPr>
              <w:tab/>
            </w:r>
            <w:r w:rsidR="008D56AC">
              <w:rPr>
                <w:webHidden/>
              </w:rPr>
              <w:fldChar w:fldCharType="begin"/>
            </w:r>
            <w:r w:rsidR="008D56AC">
              <w:rPr>
                <w:webHidden/>
              </w:rPr>
              <w:instrText xml:space="preserve"> PAGEREF _Toc382492810 \h </w:instrText>
            </w:r>
            <w:r w:rsidR="008D56AC">
              <w:rPr>
                <w:webHidden/>
              </w:rPr>
            </w:r>
            <w:r w:rsidR="008D56AC">
              <w:rPr>
                <w:webHidden/>
              </w:rPr>
              <w:fldChar w:fldCharType="separate"/>
            </w:r>
            <w:r w:rsidR="003717CE">
              <w:rPr>
                <w:webHidden/>
              </w:rPr>
              <w:t>3</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13" w:history="1">
            <w:r w:rsidR="008D56AC" w:rsidRPr="0080163A">
              <w:rPr>
                <w:rStyle w:val="Hyperlink"/>
              </w:rPr>
              <w:t>3.1</w:t>
            </w:r>
            <w:r w:rsidR="008D56AC">
              <w:rPr>
                <w:rFonts w:asciiTheme="minorHAnsi" w:hAnsiTheme="minorHAnsi"/>
                <w:b w:val="0"/>
                <w:kern w:val="0"/>
              </w:rPr>
              <w:tab/>
            </w:r>
            <w:r w:rsidR="008D56AC" w:rsidRPr="0080163A">
              <w:rPr>
                <w:rStyle w:val="Hyperlink"/>
              </w:rPr>
              <w:t>Update Apt-Get</w:t>
            </w:r>
            <w:r w:rsidR="008D56AC">
              <w:rPr>
                <w:webHidden/>
              </w:rPr>
              <w:tab/>
            </w:r>
            <w:r w:rsidR="008D56AC">
              <w:rPr>
                <w:webHidden/>
              </w:rPr>
              <w:fldChar w:fldCharType="begin"/>
            </w:r>
            <w:r w:rsidR="008D56AC">
              <w:rPr>
                <w:webHidden/>
              </w:rPr>
              <w:instrText xml:space="preserve"> PAGEREF _Toc382492813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14" w:history="1">
            <w:r w:rsidR="008D56AC" w:rsidRPr="0080163A">
              <w:rPr>
                <w:rStyle w:val="Hyperlink"/>
              </w:rPr>
              <w:t>3.2</w:t>
            </w:r>
            <w:r w:rsidR="008D56AC">
              <w:rPr>
                <w:rFonts w:asciiTheme="minorHAnsi" w:hAnsiTheme="minorHAnsi"/>
                <w:b w:val="0"/>
                <w:kern w:val="0"/>
              </w:rPr>
              <w:tab/>
            </w:r>
            <w:r w:rsidR="008D56AC" w:rsidRPr="0080163A">
              <w:rPr>
                <w:rStyle w:val="Hyperlink"/>
              </w:rPr>
              <w:t>Install Git and a Java Development Kit (JDK)</w:t>
            </w:r>
            <w:r w:rsidR="008D56AC">
              <w:rPr>
                <w:webHidden/>
              </w:rPr>
              <w:tab/>
            </w:r>
            <w:r w:rsidR="008D56AC">
              <w:rPr>
                <w:webHidden/>
              </w:rPr>
              <w:fldChar w:fldCharType="begin"/>
            </w:r>
            <w:r w:rsidR="008D56AC">
              <w:rPr>
                <w:webHidden/>
              </w:rPr>
              <w:instrText xml:space="preserve"> PAGEREF _Toc382492814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15" w:history="1">
            <w:r w:rsidR="008D56AC" w:rsidRPr="0080163A">
              <w:rPr>
                <w:rStyle w:val="Hyperlink"/>
              </w:rPr>
              <w:t>3.3</w:t>
            </w:r>
            <w:r w:rsidR="008D56AC">
              <w:rPr>
                <w:rFonts w:asciiTheme="minorHAnsi" w:hAnsiTheme="minorHAnsi"/>
                <w:b w:val="0"/>
                <w:kern w:val="0"/>
              </w:rPr>
              <w:tab/>
            </w:r>
            <w:r w:rsidR="008D56AC" w:rsidRPr="0080163A">
              <w:rPr>
                <w:rStyle w:val="Hyperlink"/>
              </w:rPr>
              <w:t>Obtain the NGDS Software Stack Installation Files</w:t>
            </w:r>
            <w:r w:rsidR="008D56AC">
              <w:rPr>
                <w:webHidden/>
              </w:rPr>
              <w:tab/>
            </w:r>
            <w:r w:rsidR="008D56AC">
              <w:rPr>
                <w:webHidden/>
              </w:rPr>
              <w:fldChar w:fldCharType="begin"/>
            </w:r>
            <w:r w:rsidR="008D56AC">
              <w:rPr>
                <w:webHidden/>
              </w:rPr>
              <w:instrText xml:space="preserve"> PAGEREF _Toc382492815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16" w:history="1">
            <w:r w:rsidR="008D56AC" w:rsidRPr="0080163A">
              <w:rPr>
                <w:rStyle w:val="Hyperlink"/>
              </w:rPr>
              <w:t>3.4</w:t>
            </w:r>
            <w:r w:rsidR="008D56AC">
              <w:rPr>
                <w:rFonts w:asciiTheme="minorHAnsi" w:hAnsiTheme="minorHAnsi"/>
                <w:b w:val="0"/>
                <w:kern w:val="0"/>
              </w:rPr>
              <w:tab/>
            </w:r>
            <w:r w:rsidR="008D56AC" w:rsidRPr="0080163A">
              <w:rPr>
                <w:rStyle w:val="Hyperlink"/>
              </w:rPr>
              <w:t>Set Installation Parameters</w:t>
            </w:r>
            <w:r w:rsidR="008D56AC">
              <w:rPr>
                <w:webHidden/>
              </w:rPr>
              <w:tab/>
            </w:r>
            <w:r w:rsidR="008D56AC">
              <w:rPr>
                <w:webHidden/>
              </w:rPr>
              <w:fldChar w:fldCharType="begin"/>
            </w:r>
            <w:r w:rsidR="008D56AC">
              <w:rPr>
                <w:webHidden/>
              </w:rPr>
              <w:instrText xml:space="preserve"> PAGEREF _Toc382492816 \h </w:instrText>
            </w:r>
            <w:r w:rsidR="008D56AC">
              <w:rPr>
                <w:webHidden/>
              </w:rPr>
            </w:r>
            <w:r w:rsidR="008D56AC">
              <w:rPr>
                <w:webHidden/>
              </w:rPr>
              <w:fldChar w:fldCharType="separate"/>
            </w:r>
            <w:r w:rsidR="003717CE">
              <w:rPr>
                <w:webHidden/>
              </w:rPr>
              <w:t>5</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17" w:history="1">
            <w:r w:rsidR="008D56AC" w:rsidRPr="0080163A">
              <w:rPr>
                <w:rStyle w:val="Hyperlink"/>
              </w:rPr>
              <w:t>3.5</w:t>
            </w:r>
            <w:r w:rsidR="008D56AC">
              <w:rPr>
                <w:rFonts w:asciiTheme="minorHAnsi" w:hAnsiTheme="minorHAnsi"/>
                <w:b w:val="0"/>
                <w:kern w:val="0"/>
              </w:rPr>
              <w:tab/>
            </w:r>
            <w:r w:rsidR="008D56AC" w:rsidRPr="0080163A">
              <w:rPr>
                <w:rStyle w:val="Hyperlink"/>
              </w:rPr>
              <w:t>Run the Installation Script</w:t>
            </w:r>
            <w:r w:rsidR="008D56AC">
              <w:rPr>
                <w:webHidden/>
              </w:rPr>
              <w:tab/>
            </w:r>
            <w:r w:rsidR="008D56AC">
              <w:rPr>
                <w:webHidden/>
              </w:rPr>
              <w:fldChar w:fldCharType="begin"/>
            </w:r>
            <w:r w:rsidR="008D56AC">
              <w:rPr>
                <w:webHidden/>
              </w:rPr>
              <w:instrText xml:space="preserve"> PAGEREF _Toc382492817 \h </w:instrText>
            </w:r>
            <w:r w:rsidR="008D56AC">
              <w:rPr>
                <w:webHidden/>
              </w:rPr>
            </w:r>
            <w:r w:rsidR="008D56AC">
              <w:rPr>
                <w:webHidden/>
              </w:rPr>
              <w:fldChar w:fldCharType="separate"/>
            </w:r>
            <w:r w:rsidR="003717CE">
              <w:rPr>
                <w:webHidden/>
              </w:rPr>
              <w:t>6</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18" w:history="1">
            <w:r w:rsidR="008D56AC" w:rsidRPr="0080163A">
              <w:rPr>
                <w:rStyle w:val="Hyperlink"/>
              </w:rPr>
              <w:t>3.6</w:t>
            </w:r>
            <w:r w:rsidR="008D56AC">
              <w:rPr>
                <w:rFonts w:asciiTheme="minorHAnsi" w:hAnsiTheme="minorHAnsi"/>
                <w:b w:val="0"/>
                <w:kern w:val="0"/>
              </w:rPr>
              <w:tab/>
            </w:r>
            <w:r w:rsidR="008D56AC" w:rsidRPr="0080163A">
              <w:rPr>
                <w:rStyle w:val="Hyperlink"/>
              </w:rPr>
              <w:t>Final Steps</w:t>
            </w:r>
            <w:r w:rsidR="008D56AC">
              <w:rPr>
                <w:webHidden/>
              </w:rPr>
              <w:tab/>
            </w:r>
            <w:r w:rsidR="008D56AC">
              <w:rPr>
                <w:webHidden/>
              </w:rPr>
              <w:fldChar w:fldCharType="begin"/>
            </w:r>
            <w:r w:rsidR="008D56AC">
              <w:rPr>
                <w:webHidden/>
              </w:rPr>
              <w:instrText xml:space="preserve"> PAGEREF _Toc382492818 \h </w:instrText>
            </w:r>
            <w:r w:rsidR="008D56AC">
              <w:rPr>
                <w:webHidden/>
              </w:rPr>
            </w:r>
            <w:r w:rsidR="008D56AC">
              <w:rPr>
                <w:webHidden/>
              </w:rPr>
              <w:fldChar w:fldCharType="separate"/>
            </w:r>
            <w:r w:rsidR="003717CE">
              <w:rPr>
                <w:webHidden/>
              </w:rPr>
              <w:t>6</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35" w:history="1">
            <w:r w:rsidR="008D56AC" w:rsidRPr="0080163A">
              <w:rPr>
                <w:rStyle w:val="Hyperlink"/>
                <w:rFonts w:cstheme="minorHAnsi"/>
              </w:rPr>
              <w:t>3.6.1.</w:t>
            </w:r>
            <w:r w:rsidR="008D56AC">
              <w:rPr>
                <w:rFonts w:asciiTheme="minorHAnsi" w:hAnsiTheme="minorHAnsi"/>
                <w:kern w:val="0"/>
              </w:rPr>
              <w:tab/>
            </w:r>
            <w:r w:rsidR="008D56AC" w:rsidRPr="0080163A">
              <w:rPr>
                <w:rStyle w:val="Hyperlink"/>
                <w:rFonts w:cstheme="minorHAnsi"/>
              </w:rPr>
              <w:t>Start Apache Tomcat</w:t>
            </w:r>
            <w:r w:rsidR="008D56AC">
              <w:rPr>
                <w:webHidden/>
              </w:rPr>
              <w:tab/>
            </w:r>
            <w:r w:rsidR="008D56AC">
              <w:rPr>
                <w:webHidden/>
              </w:rPr>
              <w:fldChar w:fldCharType="begin"/>
            </w:r>
            <w:r w:rsidR="008D56AC">
              <w:rPr>
                <w:webHidden/>
              </w:rPr>
              <w:instrText xml:space="preserve"> PAGEREF _Toc382492835 \h </w:instrText>
            </w:r>
            <w:r w:rsidR="008D56AC">
              <w:rPr>
                <w:webHidden/>
              </w:rPr>
            </w:r>
            <w:r w:rsidR="008D56AC">
              <w:rPr>
                <w:webHidden/>
              </w:rPr>
              <w:fldChar w:fldCharType="separate"/>
            </w:r>
            <w:r w:rsidR="003717CE">
              <w:rPr>
                <w:webHidden/>
              </w:rPr>
              <w:t>6</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58" w:history="1">
            <w:r w:rsidR="008D56AC" w:rsidRPr="0080163A">
              <w:rPr>
                <w:rStyle w:val="Hyperlink"/>
                <w:rFonts w:cstheme="minorHAnsi"/>
              </w:rPr>
              <w:t>3.6.2.</w:t>
            </w:r>
            <w:r w:rsidR="008D56AC">
              <w:rPr>
                <w:rFonts w:asciiTheme="minorHAnsi" w:hAnsiTheme="minorHAnsi"/>
                <w:kern w:val="0"/>
              </w:rPr>
              <w:tab/>
            </w:r>
            <w:r w:rsidR="008D56AC" w:rsidRPr="0080163A">
              <w:rPr>
                <w:rStyle w:val="Hyperlink"/>
              </w:rPr>
              <w:t>Log in with the following credentials:</w:t>
            </w:r>
            <w:r w:rsidR="008D56AC">
              <w:rPr>
                <w:webHidden/>
              </w:rPr>
              <w:tab/>
            </w:r>
            <w:r w:rsidR="008D56AC">
              <w:rPr>
                <w:webHidden/>
              </w:rPr>
              <w:fldChar w:fldCharType="begin"/>
            </w:r>
            <w:r w:rsidR="008D56AC">
              <w:rPr>
                <w:webHidden/>
              </w:rPr>
              <w:instrText xml:space="preserve"> PAGEREF _Toc382492858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71" w:history="1">
            <w:r w:rsidR="008D56AC" w:rsidRPr="0080163A">
              <w:rPr>
                <w:rStyle w:val="Hyperlink"/>
                <w:rFonts w:cstheme="minorHAnsi"/>
              </w:rPr>
              <w:t>3.6.3.</w:t>
            </w:r>
            <w:r w:rsidR="008D56AC">
              <w:rPr>
                <w:rFonts w:asciiTheme="minorHAnsi" w:hAnsiTheme="minorHAnsi"/>
                <w:kern w:val="0"/>
              </w:rPr>
              <w:tab/>
            </w:r>
            <w:r w:rsidR="008D56AC" w:rsidRPr="0080163A">
              <w:rPr>
                <w:rStyle w:val="Hyperlink"/>
              </w:rPr>
              <w:t>Navigate to the following URL:</w:t>
            </w:r>
            <w:r w:rsidR="008D56AC">
              <w:rPr>
                <w:webHidden/>
              </w:rPr>
              <w:tab/>
            </w:r>
            <w:r w:rsidR="008D56AC">
              <w:rPr>
                <w:webHidden/>
              </w:rPr>
              <w:fldChar w:fldCharType="begin"/>
            </w:r>
            <w:r w:rsidR="008D56AC">
              <w:rPr>
                <w:webHidden/>
              </w:rPr>
              <w:instrText xml:space="preserve"> PAGEREF _Toc382492871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72" w:history="1">
            <w:r w:rsidR="008D56AC" w:rsidRPr="0080163A">
              <w:rPr>
                <w:rStyle w:val="Hyperlink"/>
                <w:rFonts w:cstheme="minorHAnsi"/>
              </w:rPr>
              <w:t>3.6.4.</w:t>
            </w:r>
            <w:r w:rsidR="008D56AC">
              <w:rPr>
                <w:rFonts w:asciiTheme="minorHAnsi" w:hAnsiTheme="minorHAnsi"/>
                <w:kern w:val="0"/>
              </w:rPr>
              <w:tab/>
            </w:r>
            <w:r w:rsidR="008D56AC" w:rsidRPr="0080163A">
              <w:rPr>
                <w:rStyle w:val="Hyperlink"/>
              </w:rPr>
              <w:t>Create a new organization; make the name of the organization:</w:t>
            </w:r>
            <w:r w:rsidR="008D56AC">
              <w:rPr>
                <w:webHidden/>
              </w:rPr>
              <w:tab/>
            </w:r>
            <w:r w:rsidR="008D56AC">
              <w:rPr>
                <w:webHidden/>
              </w:rPr>
              <w:fldChar w:fldCharType="begin"/>
            </w:r>
            <w:r w:rsidR="008D56AC">
              <w:rPr>
                <w:webHidden/>
              </w:rPr>
              <w:instrText xml:space="preserve"> PAGEREF _Toc382492872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F9700E" w:rsidP="00BC2910">
          <w:pPr>
            <w:pStyle w:val="TOC1"/>
            <w:spacing w:before="0" w:after="0"/>
            <w:rPr>
              <w:rFonts w:asciiTheme="minorHAnsi" w:hAnsiTheme="minorHAnsi"/>
              <w:b w:val="0"/>
              <w:kern w:val="0"/>
            </w:rPr>
          </w:pPr>
          <w:hyperlink w:anchor="_Toc382492873" w:history="1">
            <w:r w:rsidR="008D56AC" w:rsidRPr="0080163A">
              <w:rPr>
                <w:rStyle w:val="Hyperlink"/>
              </w:rPr>
              <w:t>4.</w:t>
            </w:r>
            <w:r w:rsidR="008D56AC">
              <w:rPr>
                <w:rFonts w:asciiTheme="minorHAnsi" w:hAnsiTheme="minorHAnsi"/>
                <w:b w:val="0"/>
                <w:kern w:val="0"/>
              </w:rPr>
              <w:tab/>
            </w:r>
            <w:r w:rsidR="008D56AC" w:rsidRPr="0080163A">
              <w:rPr>
                <w:rStyle w:val="Hyperlink"/>
              </w:rPr>
              <w:t>Troubleshooting your NGDS Installation</w:t>
            </w:r>
            <w:r w:rsidR="008D56AC">
              <w:rPr>
                <w:webHidden/>
              </w:rPr>
              <w:tab/>
            </w:r>
            <w:r w:rsidR="008D56AC">
              <w:rPr>
                <w:webHidden/>
              </w:rPr>
              <w:fldChar w:fldCharType="begin"/>
            </w:r>
            <w:r w:rsidR="008D56AC">
              <w:rPr>
                <w:webHidden/>
              </w:rPr>
              <w:instrText xml:space="preserve"> PAGEREF _Toc382492873 \h </w:instrText>
            </w:r>
            <w:r w:rsidR="008D56AC">
              <w:rPr>
                <w:webHidden/>
              </w:rPr>
            </w:r>
            <w:r w:rsidR="008D56AC">
              <w:rPr>
                <w:webHidden/>
              </w:rPr>
              <w:fldChar w:fldCharType="separate"/>
            </w:r>
            <w:r w:rsidR="003717CE">
              <w:rPr>
                <w:webHidden/>
              </w:rPr>
              <w:t>7</w:t>
            </w:r>
            <w:r w:rsidR="008D56AC">
              <w:rPr>
                <w:webHidden/>
              </w:rPr>
              <w:fldChar w:fldCharType="end"/>
            </w:r>
          </w:hyperlink>
        </w:p>
        <w:p w:rsidR="008D56AC" w:rsidRDefault="00F9700E" w:rsidP="00BC2910">
          <w:pPr>
            <w:pStyle w:val="TOC1"/>
            <w:tabs>
              <w:tab w:val="left" w:pos="1440"/>
            </w:tabs>
            <w:spacing w:before="0" w:after="0"/>
            <w:rPr>
              <w:rFonts w:asciiTheme="minorHAnsi" w:hAnsiTheme="minorHAnsi"/>
              <w:b w:val="0"/>
              <w:kern w:val="0"/>
            </w:rPr>
          </w:pPr>
          <w:hyperlink w:anchor="_Toc382492874" w:history="1">
            <w:r w:rsidR="008D56AC" w:rsidRPr="0080163A">
              <w:rPr>
                <w:rStyle w:val="Hyperlink"/>
              </w:rPr>
              <w:t>Appendix A</w:t>
            </w:r>
            <w:r w:rsidR="008D56AC">
              <w:rPr>
                <w:rFonts w:asciiTheme="minorHAnsi" w:hAnsiTheme="minorHAnsi"/>
                <w:b w:val="0"/>
                <w:kern w:val="0"/>
              </w:rPr>
              <w:tab/>
            </w:r>
            <w:r w:rsidR="008D56AC" w:rsidRPr="0080163A">
              <w:rPr>
                <w:rStyle w:val="Hyperlink"/>
              </w:rPr>
              <w:t>Installing a Virtual Machine</w:t>
            </w:r>
            <w:r w:rsidR="008D56AC">
              <w:rPr>
                <w:webHidden/>
              </w:rPr>
              <w:tab/>
            </w:r>
            <w:r w:rsidR="008D56AC">
              <w:rPr>
                <w:webHidden/>
              </w:rPr>
              <w:fldChar w:fldCharType="begin"/>
            </w:r>
            <w:r w:rsidR="008D56AC">
              <w:rPr>
                <w:webHidden/>
              </w:rPr>
              <w:instrText xml:space="preserve"> PAGEREF _Toc382492874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75" w:history="1">
            <w:r w:rsidR="008D56AC" w:rsidRPr="0080163A">
              <w:rPr>
                <w:rStyle w:val="Hyperlink"/>
              </w:rPr>
              <w:t>A.1</w:t>
            </w:r>
            <w:r w:rsidR="008D56AC">
              <w:rPr>
                <w:rFonts w:asciiTheme="minorHAnsi" w:hAnsiTheme="minorHAnsi"/>
                <w:b w:val="0"/>
                <w:kern w:val="0"/>
              </w:rPr>
              <w:tab/>
            </w:r>
            <w:r w:rsidR="008D56AC" w:rsidRPr="0080163A">
              <w:rPr>
                <w:rStyle w:val="Hyperlink"/>
              </w:rPr>
              <w:t>Creating an Ubuntu Linux Virtual Machine using VirtualBox</w:t>
            </w:r>
            <w:r w:rsidR="008D56AC">
              <w:rPr>
                <w:webHidden/>
              </w:rPr>
              <w:tab/>
            </w:r>
            <w:r w:rsidR="008D56AC">
              <w:rPr>
                <w:webHidden/>
              </w:rPr>
              <w:fldChar w:fldCharType="begin"/>
            </w:r>
            <w:r w:rsidR="008D56AC">
              <w:rPr>
                <w:webHidden/>
              </w:rPr>
              <w:instrText xml:space="preserve"> PAGEREF _Toc382492875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76" w:history="1">
            <w:r w:rsidR="008D56AC" w:rsidRPr="0080163A">
              <w:rPr>
                <w:rStyle w:val="Hyperlink"/>
              </w:rPr>
              <w:t>A.1.1</w:t>
            </w:r>
            <w:r w:rsidR="008D56AC">
              <w:rPr>
                <w:rFonts w:asciiTheme="minorHAnsi" w:hAnsiTheme="minorHAnsi"/>
                <w:kern w:val="0"/>
              </w:rPr>
              <w:tab/>
            </w:r>
            <w:r w:rsidR="008D56AC" w:rsidRPr="0080163A">
              <w:rPr>
                <w:rStyle w:val="Hyperlink"/>
              </w:rPr>
              <w:t>Download and install Oracle VM VirtualBox Manager</w:t>
            </w:r>
            <w:r w:rsidR="008D56AC">
              <w:rPr>
                <w:webHidden/>
              </w:rPr>
              <w:tab/>
            </w:r>
            <w:r w:rsidR="008D56AC">
              <w:rPr>
                <w:webHidden/>
              </w:rPr>
              <w:fldChar w:fldCharType="begin"/>
            </w:r>
            <w:r w:rsidR="008D56AC">
              <w:rPr>
                <w:webHidden/>
              </w:rPr>
              <w:instrText xml:space="preserve"> PAGEREF _Toc382492876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F9700E" w:rsidP="00DC5C62">
          <w:pPr>
            <w:pStyle w:val="TOC3"/>
            <w:tabs>
              <w:tab w:val="left" w:pos="1440"/>
            </w:tabs>
            <w:spacing w:before="0" w:after="0"/>
            <w:rPr>
              <w:rFonts w:asciiTheme="minorHAnsi" w:hAnsiTheme="minorHAnsi"/>
              <w:kern w:val="0"/>
            </w:rPr>
          </w:pPr>
          <w:hyperlink w:anchor="_Toc382492879" w:history="1">
            <w:r w:rsidR="008D56AC" w:rsidRPr="0080163A">
              <w:rPr>
                <w:rStyle w:val="Hyperlink"/>
              </w:rPr>
              <w:t>A.1.2</w:t>
            </w:r>
            <w:r w:rsidR="008D56AC">
              <w:rPr>
                <w:rFonts w:asciiTheme="minorHAnsi" w:hAnsiTheme="minorHAnsi"/>
                <w:kern w:val="0"/>
              </w:rPr>
              <w:tab/>
            </w:r>
            <w:r w:rsidR="008D56AC" w:rsidRPr="0080163A">
              <w:rPr>
                <w:rStyle w:val="Hyperlink"/>
              </w:rPr>
              <w:t>Create an Ubuntu Linux Virtual Machine</w:t>
            </w:r>
            <w:r w:rsidR="008D56AC">
              <w:rPr>
                <w:webHidden/>
              </w:rPr>
              <w:tab/>
            </w:r>
            <w:r w:rsidR="008D56AC">
              <w:rPr>
                <w:webHidden/>
              </w:rPr>
              <w:fldChar w:fldCharType="begin"/>
            </w:r>
            <w:r w:rsidR="008D56AC">
              <w:rPr>
                <w:webHidden/>
              </w:rPr>
              <w:instrText xml:space="preserve"> PAGEREF _Toc382492879 \h </w:instrText>
            </w:r>
            <w:r w:rsidR="008D56AC">
              <w:rPr>
                <w:webHidden/>
              </w:rPr>
            </w:r>
            <w:r w:rsidR="008D56AC">
              <w:rPr>
                <w:webHidden/>
              </w:rPr>
              <w:fldChar w:fldCharType="separate"/>
            </w:r>
            <w:r w:rsidR="003717CE">
              <w:rPr>
                <w:webHidden/>
              </w:rPr>
              <w:t>9</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81" w:history="1">
            <w:r w:rsidR="008D56AC" w:rsidRPr="0080163A">
              <w:rPr>
                <w:rStyle w:val="Hyperlink"/>
              </w:rPr>
              <w:t>A.1.3</w:t>
            </w:r>
            <w:r w:rsidR="008D56AC">
              <w:rPr>
                <w:rFonts w:asciiTheme="minorHAnsi" w:hAnsiTheme="minorHAnsi"/>
                <w:kern w:val="0"/>
              </w:rPr>
              <w:tab/>
            </w:r>
            <w:r w:rsidR="008D56AC" w:rsidRPr="0080163A">
              <w:rPr>
                <w:rStyle w:val="Hyperlink"/>
              </w:rPr>
              <w:t>Configure your Virtual Machine</w:t>
            </w:r>
            <w:r w:rsidR="008D56AC">
              <w:rPr>
                <w:webHidden/>
              </w:rPr>
              <w:tab/>
            </w:r>
            <w:r w:rsidR="008D56AC">
              <w:rPr>
                <w:webHidden/>
              </w:rPr>
              <w:fldChar w:fldCharType="begin"/>
            </w:r>
            <w:r w:rsidR="008D56AC">
              <w:rPr>
                <w:webHidden/>
              </w:rPr>
              <w:instrText xml:space="preserve"> PAGEREF _Toc382492881 \h </w:instrText>
            </w:r>
            <w:r w:rsidR="008D56AC">
              <w:rPr>
                <w:webHidden/>
              </w:rPr>
            </w:r>
            <w:r w:rsidR="008D56AC">
              <w:rPr>
                <w:webHidden/>
              </w:rPr>
              <w:fldChar w:fldCharType="separate"/>
            </w:r>
            <w:r w:rsidR="003717CE">
              <w:rPr>
                <w:webHidden/>
              </w:rPr>
              <w:t>12</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0" w:history="1">
            <w:r w:rsidR="008D56AC" w:rsidRPr="0080163A">
              <w:rPr>
                <w:rStyle w:val="Hyperlink"/>
              </w:rPr>
              <w:t>A.1.4</w:t>
            </w:r>
            <w:r w:rsidR="008D56AC">
              <w:rPr>
                <w:rFonts w:asciiTheme="minorHAnsi" w:hAnsiTheme="minorHAnsi"/>
                <w:kern w:val="0"/>
              </w:rPr>
              <w:tab/>
            </w:r>
            <w:r w:rsidR="008D56AC" w:rsidRPr="0080163A">
              <w:rPr>
                <w:rStyle w:val="Hyperlink"/>
              </w:rPr>
              <w:t>Download an Ubuntu ISO image</w:t>
            </w:r>
            <w:r w:rsidR="008D56AC">
              <w:rPr>
                <w:webHidden/>
              </w:rPr>
              <w:tab/>
            </w:r>
            <w:r w:rsidR="008D56AC">
              <w:rPr>
                <w:webHidden/>
              </w:rPr>
              <w:fldChar w:fldCharType="begin"/>
            </w:r>
            <w:r w:rsidR="008D56AC">
              <w:rPr>
                <w:webHidden/>
              </w:rPr>
              <w:instrText xml:space="preserve"> PAGEREF _Toc382492890 \h </w:instrText>
            </w:r>
            <w:r w:rsidR="008D56AC">
              <w:rPr>
                <w:webHidden/>
              </w:rPr>
            </w:r>
            <w:r w:rsidR="008D56AC">
              <w:rPr>
                <w:webHidden/>
              </w:rPr>
              <w:fldChar w:fldCharType="separate"/>
            </w:r>
            <w:r w:rsidR="003717CE">
              <w:rPr>
                <w:webHidden/>
              </w:rPr>
              <w:t>14</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1" w:history="1">
            <w:r w:rsidR="008D56AC" w:rsidRPr="0080163A">
              <w:rPr>
                <w:rStyle w:val="Hyperlink"/>
              </w:rPr>
              <w:t>A.1.5</w:t>
            </w:r>
            <w:r w:rsidR="008D56AC">
              <w:rPr>
                <w:rFonts w:asciiTheme="minorHAnsi" w:hAnsiTheme="minorHAnsi"/>
                <w:kern w:val="0"/>
              </w:rPr>
              <w:tab/>
            </w:r>
            <w:r w:rsidR="008D56AC" w:rsidRPr="0080163A">
              <w:rPr>
                <w:rStyle w:val="Hyperlink"/>
              </w:rPr>
              <w:t>Mount the Linux installation .ISO file in your virtual machine</w:t>
            </w:r>
            <w:r w:rsidR="008D56AC">
              <w:rPr>
                <w:webHidden/>
              </w:rPr>
              <w:tab/>
            </w:r>
            <w:r w:rsidR="008D56AC">
              <w:rPr>
                <w:webHidden/>
              </w:rPr>
              <w:fldChar w:fldCharType="begin"/>
            </w:r>
            <w:r w:rsidR="008D56AC">
              <w:rPr>
                <w:webHidden/>
              </w:rPr>
              <w:instrText xml:space="preserve"> PAGEREF _Toc382492891 \h </w:instrText>
            </w:r>
            <w:r w:rsidR="008D56AC">
              <w:rPr>
                <w:webHidden/>
              </w:rPr>
            </w:r>
            <w:r w:rsidR="008D56AC">
              <w:rPr>
                <w:webHidden/>
              </w:rPr>
              <w:fldChar w:fldCharType="separate"/>
            </w:r>
            <w:r w:rsidR="003717CE">
              <w:rPr>
                <w:webHidden/>
              </w:rPr>
              <w:t>14</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2" w:history="1">
            <w:r w:rsidR="008D56AC" w:rsidRPr="0080163A">
              <w:rPr>
                <w:rStyle w:val="Hyperlink"/>
              </w:rPr>
              <w:t>A.1.6</w:t>
            </w:r>
            <w:r w:rsidR="008D56AC">
              <w:rPr>
                <w:rFonts w:asciiTheme="minorHAnsi" w:hAnsiTheme="minorHAnsi"/>
                <w:kern w:val="0"/>
              </w:rPr>
              <w:tab/>
            </w:r>
            <w:r w:rsidR="008D56AC" w:rsidRPr="0080163A">
              <w:rPr>
                <w:rStyle w:val="Hyperlink"/>
              </w:rPr>
              <w:t>Install Ubuntu Linux 12.04</w:t>
            </w:r>
            <w:r w:rsidR="008D56AC">
              <w:rPr>
                <w:webHidden/>
              </w:rPr>
              <w:tab/>
            </w:r>
            <w:r w:rsidR="008D56AC">
              <w:rPr>
                <w:webHidden/>
              </w:rPr>
              <w:fldChar w:fldCharType="begin"/>
            </w:r>
            <w:r w:rsidR="008D56AC">
              <w:rPr>
                <w:webHidden/>
              </w:rPr>
              <w:instrText xml:space="preserve"> PAGEREF _Toc382492892 \h </w:instrText>
            </w:r>
            <w:r w:rsidR="008D56AC">
              <w:rPr>
                <w:webHidden/>
              </w:rPr>
            </w:r>
            <w:r w:rsidR="008D56AC">
              <w:rPr>
                <w:webHidden/>
              </w:rPr>
              <w:fldChar w:fldCharType="separate"/>
            </w:r>
            <w:r w:rsidR="003717CE">
              <w:rPr>
                <w:webHidden/>
              </w:rPr>
              <w:t>15</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3" w:history="1">
            <w:r w:rsidR="008D56AC" w:rsidRPr="0080163A">
              <w:rPr>
                <w:rStyle w:val="Hyperlink"/>
              </w:rPr>
              <w:t>A.1.7</w:t>
            </w:r>
            <w:r w:rsidR="008D56AC">
              <w:rPr>
                <w:rFonts w:asciiTheme="minorHAnsi" w:hAnsiTheme="minorHAnsi"/>
                <w:kern w:val="0"/>
              </w:rPr>
              <w:tab/>
            </w:r>
            <w:r w:rsidR="008D56AC" w:rsidRPr="0080163A">
              <w:rPr>
                <w:rStyle w:val="Hyperlink"/>
              </w:rPr>
              <w:t>Take a Snapshot</w:t>
            </w:r>
            <w:r w:rsidR="008D56AC">
              <w:rPr>
                <w:webHidden/>
              </w:rPr>
              <w:tab/>
            </w:r>
            <w:r w:rsidR="008D56AC">
              <w:rPr>
                <w:webHidden/>
              </w:rPr>
              <w:fldChar w:fldCharType="begin"/>
            </w:r>
            <w:r w:rsidR="008D56AC">
              <w:rPr>
                <w:webHidden/>
              </w:rPr>
              <w:instrText xml:space="preserve"> PAGEREF _Toc382492893 \h </w:instrText>
            </w:r>
            <w:r w:rsidR="008D56AC">
              <w:rPr>
                <w:webHidden/>
              </w:rPr>
            </w:r>
            <w:r w:rsidR="008D56AC">
              <w:rPr>
                <w:webHidden/>
              </w:rPr>
              <w:fldChar w:fldCharType="separate"/>
            </w:r>
            <w:r w:rsidR="003717CE">
              <w:rPr>
                <w:webHidden/>
              </w:rPr>
              <w:t>17</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894" w:history="1">
            <w:r w:rsidR="008D56AC" w:rsidRPr="0080163A">
              <w:rPr>
                <w:rStyle w:val="Hyperlink"/>
              </w:rPr>
              <w:t>A.2</w:t>
            </w:r>
            <w:r w:rsidR="008D56AC">
              <w:rPr>
                <w:rFonts w:asciiTheme="minorHAnsi" w:hAnsiTheme="minorHAnsi"/>
                <w:b w:val="0"/>
                <w:kern w:val="0"/>
              </w:rPr>
              <w:tab/>
            </w:r>
            <w:r w:rsidR="008D56AC" w:rsidRPr="0080163A">
              <w:rPr>
                <w:rStyle w:val="Hyperlink"/>
              </w:rPr>
              <w:t>Accommodating a corporate firewall (OPTIONAL)</w:t>
            </w:r>
            <w:r w:rsidR="008D56AC">
              <w:rPr>
                <w:webHidden/>
              </w:rPr>
              <w:tab/>
            </w:r>
            <w:r w:rsidR="008D56AC">
              <w:rPr>
                <w:webHidden/>
              </w:rPr>
              <w:fldChar w:fldCharType="begin"/>
            </w:r>
            <w:r w:rsidR="008D56AC">
              <w:rPr>
                <w:webHidden/>
              </w:rPr>
              <w:instrText xml:space="preserve"> PAGEREF _Toc382492894 \h </w:instrText>
            </w:r>
            <w:r w:rsidR="008D56AC">
              <w:rPr>
                <w:webHidden/>
              </w:rPr>
            </w:r>
            <w:r w:rsidR="008D56AC">
              <w:rPr>
                <w:webHidden/>
              </w:rPr>
              <w:fldChar w:fldCharType="separate"/>
            </w:r>
            <w:r w:rsidR="003717CE">
              <w:rPr>
                <w:webHidden/>
              </w:rPr>
              <w:t>17</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5" w:history="1">
            <w:r w:rsidR="008D56AC" w:rsidRPr="0080163A">
              <w:rPr>
                <w:rStyle w:val="Hyperlink"/>
              </w:rPr>
              <w:t>A.2.1</w:t>
            </w:r>
            <w:r w:rsidR="008D56AC">
              <w:rPr>
                <w:rFonts w:asciiTheme="minorHAnsi" w:hAnsiTheme="minorHAnsi"/>
                <w:kern w:val="0"/>
              </w:rPr>
              <w:tab/>
            </w:r>
            <w:r w:rsidR="008D56AC" w:rsidRPr="0080163A">
              <w:rPr>
                <w:rStyle w:val="Hyperlink"/>
              </w:rPr>
              <w:t>Install and Configure CNTLM (OPTIONAL)</w:t>
            </w:r>
            <w:r w:rsidR="008D56AC">
              <w:rPr>
                <w:webHidden/>
              </w:rPr>
              <w:tab/>
            </w:r>
            <w:r w:rsidR="008D56AC">
              <w:rPr>
                <w:webHidden/>
              </w:rPr>
              <w:fldChar w:fldCharType="begin"/>
            </w:r>
            <w:r w:rsidR="008D56AC">
              <w:rPr>
                <w:webHidden/>
              </w:rPr>
              <w:instrText xml:space="preserve"> PAGEREF _Toc382492895 \h </w:instrText>
            </w:r>
            <w:r w:rsidR="008D56AC">
              <w:rPr>
                <w:webHidden/>
              </w:rPr>
            </w:r>
            <w:r w:rsidR="008D56AC">
              <w:rPr>
                <w:webHidden/>
              </w:rPr>
              <w:fldChar w:fldCharType="separate"/>
            </w:r>
            <w:r w:rsidR="003717CE">
              <w:rPr>
                <w:webHidden/>
              </w:rPr>
              <w:t>17</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6" w:history="1">
            <w:r w:rsidR="008D56AC" w:rsidRPr="0080163A">
              <w:rPr>
                <w:rStyle w:val="Hyperlink"/>
              </w:rPr>
              <w:t>A.2.2</w:t>
            </w:r>
            <w:r w:rsidR="008D56AC">
              <w:rPr>
                <w:rFonts w:asciiTheme="minorHAnsi" w:hAnsiTheme="minorHAnsi"/>
                <w:kern w:val="0"/>
              </w:rPr>
              <w:tab/>
            </w:r>
            <w:r w:rsidR="008D56AC" w:rsidRPr="0080163A">
              <w:rPr>
                <w:rStyle w:val="Hyperlink"/>
              </w:rPr>
              <w:t>Configure your virtual machine environment to use CNTLM as its proxy (OPTIONAL)</w:t>
            </w:r>
            <w:r w:rsidR="008D56AC">
              <w:rPr>
                <w:webHidden/>
              </w:rPr>
              <w:tab/>
            </w:r>
            <w:r w:rsidR="008D56AC">
              <w:rPr>
                <w:webHidden/>
              </w:rPr>
              <w:fldChar w:fldCharType="begin"/>
            </w:r>
            <w:r w:rsidR="008D56AC">
              <w:rPr>
                <w:webHidden/>
              </w:rPr>
              <w:instrText xml:space="preserve"> PAGEREF _Toc382492896 \h </w:instrText>
            </w:r>
            <w:r w:rsidR="008D56AC">
              <w:rPr>
                <w:webHidden/>
              </w:rPr>
            </w:r>
            <w:r w:rsidR="008D56AC">
              <w:rPr>
                <w:webHidden/>
              </w:rPr>
              <w:fldChar w:fldCharType="separate"/>
            </w:r>
            <w:r w:rsidR="003717CE">
              <w:rPr>
                <w:webHidden/>
              </w:rPr>
              <w:t>18</w:t>
            </w:r>
            <w:r w:rsidR="008D56AC">
              <w:rPr>
                <w:webHidden/>
              </w:rPr>
              <w:fldChar w:fldCharType="end"/>
            </w:r>
          </w:hyperlink>
        </w:p>
        <w:p w:rsidR="008D56AC" w:rsidRDefault="00F9700E" w:rsidP="00BC2910">
          <w:pPr>
            <w:pStyle w:val="TOC3"/>
            <w:tabs>
              <w:tab w:val="left" w:pos="1440"/>
            </w:tabs>
            <w:spacing w:before="0" w:after="0"/>
            <w:rPr>
              <w:rFonts w:asciiTheme="minorHAnsi" w:hAnsiTheme="minorHAnsi"/>
              <w:kern w:val="0"/>
            </w:rPr>
          </w:pPr>
          <w:hyperlink w:anchor="_Toc382492897" w:history="1">
            <w:r w:rsidR="008D56AC" w:rsidRPr="0080163A">
              <w:rPr>
                <w:rStyle w:val="Hyperlink"/>
              </w:rPr>
              <w:t>A.2.3</w:t>
            </w:r>
            <w:r w:rsidR="008D56AC">
              <w:rPr>
                <w:rFonts w:asciiTheme="minorHAnsi" w:hAnsiTheme="minorHAnsi"/>
                <w:kern w:val="0"/>
              </w:rPr>
              <w:tab/>
            </w:r>
            <w:r w:rsidR="008D56AC" w:rsidRPr="0080163A">
              <w:rPr>
                <w:rStyle w:val="Hyperlink"/>
              </w:rPr>
              <w:t>What to do if cntlm and proxy continue to cause issues</w:t>
            </w:r>
            <w:r w:rsidR="008D56AC">
              <w:rPr>
                <w:webHidden/>
              </w:rPr>
              <w:tab/>
            </w:r>
            <w:r w:rsidR="008D56AC">
              <w:rPr>
                <w:webHidden/>
              </w:rPr>
              <w:fldChar w:fldCharType="begin"/>
            </w:r>
            <w:r w:rsidR="008D56AC">
              <w:rPr>
                <w:webHidden/>
              </w:rPr>
              <w:instrText xml:space="preserve"> PAGEREF _Toc382492897 \h </w:instrText>
            </w:r>
            <w:r w:rsidR="008D56AC">
              <w:rPr>
                <w:webHidden/>
              </w:rPr>
            </w:r>
            <w:r w:rsidR="008D56AC">
              <w:rPr>
                <w:webHidden/>
              </w:rPr>
              <w:fldChar w:fldCharType="separate"/>
            </w:r>
            <w:r w:rsidR="003717CE">
              <w:rPr>
                <w:webHidden/>
              </w:rPr>
              <w:t>19</w:t>
            </w:r>
            <w:r w:rsidR="008D56AC">
              <w:rPr>
                <w:webHidden/>
              </w:rPr>
              <w:fldChar w:fldCharType="end"/>
            </w:r>
          </w:hyperlink>
        </w:p>
        <w:p w:rsidR="008D56AC" w:rsidRDefault="00F9700E" w:rsidP="00BC2910">
          <w:pPr>
            <w:pStyle w:val="TOC1"/>
            <w:tabs>
              <w:tab w:val="left" w:pos="1987"/>
            </w:tabs>
            <w:spacing w:before="0" w:after="0"/>
            <w:rPr>
              <w:rFonts w:asciiTheme="minorHAnsi" w:hAnsiTheme="minorHAnsi"/>
              <w:b w:val="0"/>
              <w:kern w:val="0"/>
            </w:rPr>
          </w:pPr>
          <w:hyperlink w:anchor="_Toc382492898" w:history="1">
            <w:r w:rsidR="008D56AC" w:rsidRPr="0080163A">
              <w:rPr>
                <w:rStyle w:val="Hyperlink"/>
              </w:rPr>
              <w:t>Appendix B</w:t>
            </w:r>
            <w:r w:rsidR="008D56AC">
              <w:rPr>
                <w:rFonts w:asciiTheme="minorHAnsi" w:hAnsiTheme="minorHAnsi"/>
                <w:b w:val="0"/>
                <w:kern w:val="0"/>
              </w:rPr>
              <w:tab/>
            </w:r>
            <w:r w:rsidR="008D56AC" w:rsidRPr="0080163A">
              <w:rPr>
                <w:rStyle w:val="Hyperlink"/>
              </w:rPr>
              <w:t>The development.ini file</w:t>
            </w:r>
            <w:r w:rsidR="008D56AC">
              <w:rPr>
                <w:webHidden/>
              </w:rPr>
              <w:tab/>
            </w:r>
            <w:r w:rsidR="008D56AC">
              <w:rPr>
                <w:webHidden/>
              </w:rPr>
              <w:fldChar w:fldCharType="begin"/>
            </w:r>
            <w:r w:rsidR="008D56AC">
              <w:rPr>
                <w:webHidden/>
              </w:rPr>
              <w:instrText xml:space="preserve"> PAGEREF _Toc382492898 \h </w:instrText>
            </w:r>
            <w:r w:rsidR="008D56AC">
              <w:rPr>
                <w:webHidden/>
              </w:rPr>
            </w:r>
            <w:r w:rsidR="008D56AC">
              <w:rPr>
                <w:webHidden/>
              </w:rPr>
              <w:fldChar w:fldCharType="separate"/>
            </w:r>
            <w:r w:rsidR="003717CE">
              <w:rPr>
                <w:webHidden/>
              </w:rPr>
              <w:t>20</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901" w:history="1">
            <w:r w:rsidR="008D56AC" w:rsidRPr="0080163A">
              <w:rPr>
                <w:rStyle w:val="Hyperlink"/>
              </w:rPr>
              <w:t>B.1</w:t>
            </w:r>
            <w:r w:rsidR="008D56AC">
              <w:rPr>
                <w:rFonts w:asciiTheme="minorHAnsi" w:hAnsiTheme="minorHAnsi"/>
                <w:b w:val="0"/>
                <w:kern w:val="0"/>
              </w:rPr>
              <w:tab/>
            </w:r>
            <w:r w:rsidR="008D56AC" w:rsidRPr="0080163A">
              <w:rPr>
                <w:rStyle w:val="Hyperlink"/>
              </w:rPr>
              <w:t>Development.ini Considerations</w:t>
            </w:r>
            <w:r w:rsidR="008D56AC">
              <w:rPr>
                <w:webHidden/>
              </w:rPr>
              <w:tab/>
            </w:r>
            <w:r w:rsidR="008D56AC">
              <w:rPr>
                <w:webHidden/>
              </w:rPr>
              <w:fldChar w:fldCharType="begin"/>
            </w:r>
            <w:r w:rsidR="008D56AC">
              <w:rPr>
                <w:webHidden/>
              </w:rPr>
              <w:instrText xml:space="preserve"> PAGEREF _Toc382492901 \h </w:instrText>
            </w:r>
            <w:r w:rsidR="008D56AC">
              <w:rPr>
                <w:webHidden/>
              </w:rPr>
            </w:r>
            <w:r w:rsidR="008D56AC">
              <w:rPr>
                <w:webHidden/>
              </w:rPr>
              <w:fldChar w:fldCharType="separate"/>
            </w:r>
            <w:r w:rsidR="003717CE">
              <w:rPr>
                <w:webHidden/>
              </w:rPr>
              <w:t>21</w:t>
            </w:r>
            <w:r w:rsidR="008D56AC">
              <w:rPr>
                <w:webHidden/>
              </w:rPr>
              <w:fldChar w:fldCharType="end"/>
            </w:r>
          </w:hyperlink>
        </w:p>
        <w:p w:rsidR="008D56AC" w:rsidRDefault="00F9700E" w:rsidP="00BC2910">
          <w:pPr>
            <w:pStyle w:val="TOC1"/>
            <w:tabs>
              <w:tab w:val="left" w:pos="1987"/>
            </w:tabs>
            <w:spacing w:before="0" w:after="0"/>
            <w:rPr>
              <w:rFonts w:asciiTheme="minorHAnsi" w:hAnsiTheme="minorHAnsi"/>
              <w:b w:val="0"/>
              <w:kern w:val="0"/>
            </w:rPr>
          </w:pPr>
          <w:hyperlink w:anchor="_Toc382492902" w:history="1">
            <w:r w:rsidR="008D56AC" w:rsidRPr="0080163A">
              <w:rPr>
                <w:rStyle w:val="Hyperlink"/>
              </w:rPr>
              <w:t>Appendix C</w:t>
            </w:r>
            <w:r w:rsidR="008D56AC">
              <w:rPr>
                <w:rFonts w:asciiTheme="minorHAnsi" w:hAnsiTheme="minorHAnsi"/>
                <w:b w:val="0"/>
                <w:kern w:val="0"/>
              </w:rPr>
              <w:tab/>
            </w:r>
            <w:r w:rsidR="008D56AC" w:rsidRPr="0080163A">
              <w:rPr>
                <w:rStyle w:val="Hyperlink"/>
              </w:rPr>
              <w:t>Architectural and Deployment Diagrams</w:t>
            </w:r>
            <w:r w:rsidR="008D56AC">
              <w:rPr>
                <w:webHidden/>
              </w:rPr>
              <w:tab/>
            </w:r>
            <w:r w:rsidR="008D56AC">
              <w:rPr>
                <w:webHidden/>
              </w:rPr>
              <w:fldChar w:fldCharType="begin"/>
            </w:r>
            <w:r w:rsidR="008D56AC">
              <w:rPr>
                <w:webHidden/>
              </w:rPr>
              <w:instrText xml:space="preserve"> PAGEREF _Toc382492902 \h </w:instrText>
            </w:r>
            <w:r w:rsidR="008D56AC">
              <w:rPr>
                <w:webHidden/>
              </w:rPr>
            </w:r>
            <w:r w:rsidR="008D56AC">
              <w:rPr>
                <w:webHidden/>
              </w:rPr>
              <w:fldChar w:fldCharType="separate"/>
            </w:r>
            <w:r w:rsidR="003717CE">
              <w:rPr>
                <w:webHidden/>
              </w:rPr>
              <w:t>22</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906" w:history="1">
            <w:r w:rsidR="008D56AC" w:rsidRPr="0080163A">
              <w:rPr>
                <w:rStyle w:val="Hyperlink"/>
              </w:rPr>
              <w:t>C.1</w:t>
            </w:r>
            <w:r w:rsidR="008D56AC">
              <w:rPr>
                <w:rFonts w:asciiTheme="minorHAnsi" w:hAnsiTheme="minorHAnsi"/>
                <w:b w:val="0"/>
                <w:kern w:val="0"/>
              </w:rPr>
              <w:tab/>
            </w:r>
            <w:r w:rsidR="008D56AC" w:rsidRPr="0080163A">
              <w:rPr>
                <w:rStyle w:val="Hyperlink"/>
              </w:rPr>
              <w:t>What is CKAN?</w:t>
            </w:r>
            <w:r w:rsidR="008D56AC">
              <w:rPr>
                <w:webHidden/>
              </w:rPr>
              <w:tab/>
            </w:r>
            <w:r w:rsidR="008D56AC">
              <w:rPr>
                <w:webHidden/>
              </w:rPr>
              <w:fldChar w:fldCharType="begin"/>
            </w:r>
            <w:r w:rsidR="008D56AC">
              <w:rPr>
                <w:webHidden/>
              </w:rPr>
              <w:instrText xml:space="preserve"> PAGEREF _Toc382492906 \h </w:instrText>
            </w:r>
            <w:r w:rsidR="008D56AC">
              <w:rPr>
                <w:webHidden/>
              </w:rPr>
            </w:r>
            <w:r w:rsidR="008D56AC">
              <w:rPr>
                <w:webHidden/>
              </w:rPr>
              <w:fldChar w:fldCharType="separate"/>
            </w:r>
            <w:r w:rsidR="003717CE">
              <w:rPr>
                <w:webHidden/>
              </w:rPr>
              <w:t>22</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907" w:history="1">
            <w:r w:rsidR="008D56AC" w:rsidRPr="0080163A">
              <w:rPr>
                <w:rStyle w:val="Hyperlink"/>
              </w:rPr>
              <w:t>C.2</w:t>
            </w:r>
            <w:r w:rsidR="008D56AC">
              <w:rPr>
                <w:rFonts w:asciiTheme="minorHAnsi" w:hAnsiTheme="minorHAnsi"/>
                <w:b w:val="0"/>
                <w:kern w:val="0"/>
              </w:rPr>
              <w:tab/>
            </w:r>
            <w:r w:rsidR="008D56AC" w:rsidRPr="0080163A">
              <w:rPr>
                <w:rStyle w:val="Hyperlink"/>
              </w:rPr>
              <w:t>Domain Model</w:t>
            </w:r>
            <w:r w:rsidR="008D56AC">
              <w:rPr>
                <w:webHidden/>
              </w:rPr>
              <w:tab/>
            </w:r>
            <w:r w:rsidR="008D56AC">
              <w:rPr>
                <w:webHidden/>
              </w:rPr>
              <w:fldChar w:fldCharType="begin"/>
            </w:r>
            <w:r w:rsidR="008D56AC">
              <w:rPr>
                <w:webHidden/>
              </w:rPr>
              <w:instrText xml:space="preserve"> PAGEREF _Toc382492907 \h </w:instrText>
            </w:r>
            <w:r w:rsidR="008D56AC">
              <w:rPr>
                <w:webHidden/>
              </w:rPr>
            </w:r>
            <w:r w:rsidR="008D56AC">
              <w:rPr>
                <w:webHidden/>
              </w:rPr>
              <w:fldChar w:fldCharType="separate"/>
            </w:r>
            <w:r w:rsidR="003717CE">
              <w:rPr>
                <w:webHidden/>
              </w:rPr>
              <w:t>23</w:t>
            </w:r>
            <w:r w:rsidR="008D56AC">
              <w:rPr>
                <w:webHidden/>
              </w:rPr>
              <w:fldChar w:fldCharType="end"/>
            </w:r>
          </w:hyperlink>
        </w:p>
        <w:p w:rsidR="008D56AC" w:rsidRDefault="00F9700E" w:rsidP="00BC2910">
          <w:pPr>
            <w:pStyle w:val="TOC2"/>
            <w:spacing w:before="0" w:after="0"/>
            <w:rPr>
              <w:rFonts w:asciiTheme="minorHAnsi" w:hAnsiTheme="minorHAnsi"/>
              <w:b w:val="0"/>
              <w:kern w:val="0"/>
            </w:rPr>
          </w:pPr>
          <w:hyperlink w:anchor="_Toc382492908" w:history="1">
            <w:r w:rsidR="008D56AC" w:rsidRPr="0080163A">
              <w:rPr>
                <w:rStyle w:val="Hyperlink"/>
              </w:rPr>
              <w:t>C.3</w:t>
            </w:r>
            <w:r w:rsidR="008D56AC">
              <w:rPr>
                <w:rFonts w:asciiTheme="minorHAnsi" w:hAnsiTheme="minorHAnsi"/>
                <w:b w:val="0"/>
                <w:kern w:val="0"/>
              </w:rPr>
              <w:tab/>
            </w:r>
            <w:r w:rsidR="008D56AC" w:rsidRPr="0080163A">
              <w:rPr>
                <w:rStyle w:val="Hyperlink"/>
              </w:rPr>
              <w:t>Additional Notes on CKAN in Production Mode</w:t>
            </w:r>
            <w:r w:rsidR="008D56AC">
              <w:rPr>
                <w:webHidden/>
              </w:rPr>
              <w:tab/>
            </w:r>
            <w:r w:rsidR="008D56AC">
              <w:rPr>
                <w:webHidden/>
              </w:rPr>
              <w:fldChar w:fldCharType="begin"/>
            </w:r>
            <w:r w:rsidR="008D56AC">
              <w:rPr>
                <w:webHidden/>
              </w:rPr>
              <w:instrText xml:space="preserve"> PAGEREF _Toc382492908 \h </w:instrText>
            </w:r>
            <w:r w:rsidR="008D56AC">
              <w:rPr>
                <w:webHidden/>
              </w:rPr>
            </w:r>
            <w:r w:rsidR="008D56AC">
              <w:rPr>
                <w:webHidden/>
              </w:rPr>
              <w:fldChar w:fldCharType="separate"/>
            </w:r>
            <w:r w:rsidR="003717CE">
              <w:rPr>
                <w:webHidden/>
              </w:rPr>
              <w:t>24</w:t>
            </w:r>
            <w:r w:rsidR="008D56AC">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FB3594" w:rsidRPr="00FB3594" w:rsidRDefault="00FD55BF" w:rsidP="00FB3594">
      <w:pPr>
        <w:pStyle w:val="TableofFigures"/>
        <w:rPr>
          <w:rStyle w:val="Hyperlink"/>
          <w:noProof/>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2: Create a new Linux virtual machine</w:t>
      </w:r>
      <w:r w:rsidRPr="00FB3594">
        <w:rPr>
          <w:rStyle w:val="Hyperlink"/>
          <w:noProof/>
          <w:color w:val="auto"/>
          <w:u w:val="none"/>
        </w:rPr>
        <w:tab/>
        <w:t>10</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3: Create a virtual hard disk</w:t>
      </w:r>
      <w:r w:rsidRPr="00FB3594">
        <w:rPr>
          <w:rStyle w:val="Hyperlink"/>
          <w:noProof/>
          <w:color w:val="auto"/>
          <w:u w:val="none"/>
        </w:rPr>
        <w:tab/>
        <w:t>11</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4: Specify the image type</w:t>
      </w:r>
      <w:r w:rsidRPr="00FB3594">
        <w:rPr>
          <w:rStyle w:val="Hyperlink"/>
          <w:noProof/>
          <w:color w:val="auto"/>
          <w:u w:val="none"/>
        </w:rPr>
        <w:tab/>
        <w:t>11</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5: Specify storage allocation</w:t>
      </w:r>
      <w:r w:rsidRPr="00FB3594">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6: Configure virtual hard drive</w:t>
      </w:r>
      <w:r w:rsidRPr="00FB3594">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7: Configuring a virtual machine in VirtualBox</w:t>
      </w:r>
      <w:r w:rsidRPr="00FB3594">
        <w:rPr>
          <w:rStyle w:val="Hyperlink"/>
          <w:noProof/>
          <w:color w:val="auto"/>
          <w:u w:val="none"/>
        </w:rPr>
        <w:tab/>
        <w:t>13</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8: Enabling the shared clipboard</w:t>
      </w:r>
      <w:r w:rsidRPr="00FB3594">
        <w:rPr>
          <w:rStyle w:val="Hyperlink"/>
          <w:noProof/>
          <w:color w:val="auto"/>
          <w:u w:val="none"/>
        </w:rPr>
        <w:tab/>
        <w:t>14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9: Mounting the Ubuntu ISO image in the VM</w:t>
      </w:r>
      <w:r w:rsidRPr="00FB3594">
        <w:rPr>
          <w:rStyle w:val="Hyperlink"/>
          <w:noProof/>
          <w:color w:val="auto"/>
          <w:u w:val="none"/>
        </w:rPr>
        <w:tab/>
        <w:t>15</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10: The Ubuntu Linux installation screen</w:t>
      </w:r>
      <w:r w:rsidRPr="00FB3594">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11: Logging on to Ubuntu Linux</w:t>
      </w:r>
      <w:r w:rsidRPr="00FB3594">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12: Configuring a proxy in Ubuntu Linux</w:t>
      </w:r>
      <w:r w:rsidRPr="00FB3594">
        <w:rPr>
          <w:rStyle w:val="Hyperlink"/>
          <w:noProof/>
          <w:color w:val="auto"/>
          <w:u w:val="none"/>
        </w:rPr>
        <w:tab/>
        <w:t>18</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13: A diagram of NGDS</w:t>
      </w:r>
      <w:r w:rsidRPr="00FB3594">
        <w:rPr>
          <w:rStyle w:val="Hyperlink"/>
          <w:noProof/>
          <w:color w:val="auto"/>
          <w:u w:val="none"/>
        </w:rPr>
        <w:tab/>
        <w:t>22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14: NGDS High-level Components</w:t>
      </w:r>
      <w:r w:rsidRPr="00FB3594">
        <w:rPr>
          <w:rStyle w:val="Hyperlink"/>
          <w:noProof/>
          <w:color w:val="auto"/>
          <w:u w:val="none"/>
        </w:rPr>
        <w:tab/>
        <w:t>23</w:t>
      </w:r>
    </w:p>
    <w:p w:rsidR="00FB3594" w:rsidRDefault="00FB3594" w:rsidP="00FB3594">
      <w:pPr>
        <w:pStyle w:val="TableofFigures"/>
        <w:rPr>
          <w:rFonts w:asciiTheme="minorHAnsi" w:hAnsiTheme="minorHAnsi"/>
          <w:noProof/>
        </w:rPr>
      </w:pPr>
      <w:r w:rsidRPr="00FB3594">
        <w:rPr>
          <w:rStyle w:val="Hyperlink"/>
          <w:noProof/>
          <w:color w:val="auto"/>
          <w:u w:val="none"/>
        </w:rPr>
        <w:t>Figure 15: NGDS Domain Model as a Class Diagram</w:t>
      </w:r>
      <w:r w:rsidRPr="00FB3594">
        <w:rPr>
          <w:rStyle w:val="Hyperlink"/>
          <w:noProof/>
          <w:color w:val="auto"/>
          <w:u w:val="none"/>
        </w:rPr>
        <w:tab/>
        <w:t>24</w:t>
      </w:r>
    </w:p>
    <w:p w:rsidR="00913A76" w:rsidRDefault="00913A76" w:rsidP="00913A76">
      <w:pPr>
        <w:pStyle w:val="TableofFigures"/>
        <w:rPr>
          <w:rFonts w:asciiTheme="minorHAnsi" w:hAnsiTheme="minorHAnsi"/>
          <w:noProof/>
        </w:rPr>
      </w:pPr>
    </w:p>
    <w:p w:rsidR="006A5525" w:rsidRDefault="00F9700E">
      <w:pPr>
        <w:pStyle w:val="TableofFigures"/>
        <w:rPr>
          <w:rFonts w:asciiTheme="minorHAnsi" w:hAnsiTheme="minorHAnsi"/>
          <w:noProof/>
        </w:rPr>
      </w:pPr>
      <w:hyperlink r:id="rId16" w:anchor="_Toc380757627" w:history="1"/>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1" w:name="_Toc377463017"/>
      <w:bookmarkStart w:id="2" w:name="_Toc382492802"/>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E4199C">
        <w:rPr>
          <w:rFonts w:asciiTheme="minorHAnsi" w:hAnsiTheme="minorHAnsi"/>
        </w:rPr>
        <w:lastRenderedPageBreak/>
        <w:t>Preface</w:t>
      </w:r>
      <w:bookmarkEnd w:id="1"/>
      <w:bookmarkEnd w:id="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3" w:name="_Toc377482189"/>
      <w:bookmarkStart w:id="14" w:name="_Toc382492803"/>
      <w:r w:rsidRPr="006A47B1">
        <w:rPr>
          <w:bCs w:val="0"/>
          <w:noProof/>
        </w:rPr>
        <w:t>Purpose and Audience</w:t>
      </w:r>
      <w:bookmarkEnd w:id="13"/>
      <w:bookmarkEnd w:id="14"/>
    </w:p>
    <w:p w:rsidR="00C532D6" w:rsidRPr="009F4379"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a version 1, beta installation method in advance of a more friendly user interface to be rolled out in late</w:t>
      </w:r>
      <w:r w:rsidR="00AD0B90">
        <w:rPr>
          <w:noProof/>
        </w:rPr>
        <w:t xml:space="preserve"> 2014, but is also intended to give system administrators a more thorough understanding of the components and architecture of NGDS Node-In-A-Box (NIAB). </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80756452"/>
      <w:bookmarkStart w:id="20" w:name="_Toc382489316"/>
      <w:bookmarkStart w:id="21" w:name="_Toc382491041"/>
      <w:bookmarkStart w:id="22" w:name="_Toc382492804"/>
      <w:bookmarkStart w:id="23" w:name="_Toc377463019"/>
      <w:bookmarkEnd w:id="15"/>
      <w:bookmarkEnd w:id="16"/>
      <w:bookmarkEnd w:id="17"/>
      <w:bookmarkEnd w:id="18"/>
      <w:bookmarkEnd w:id="19"/>
      <w:bookmarkEnd w:id="20"/>
      <w:bookmarkEnd w:id="21"/>
      <w:bookmarkEnd w:id="22"/>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4" w:name="_Toc380693504"/>
      <w:bookmarkStart w:id="25" w:name="_Toc380693693"/>
      <w:bookmarkStart w:id="26" w:name="_Toc380696906"/>
      <w:bookmarkStart w:id="27" w:name="_Toc380734569"/>
      <w:bookmarkStart w:id="28" w:name="_Toc380756453"/>
      <w:bookmarkStart w:id="29" w:name="_Toc382489317"/>
      <w:bookmarkStart w:id="30" w:name="_Toc382491042"/>
      <w:bookmarkStart w:id="31" w:name="_Toc382492805"/>
      <w:bookmarkEnd w:id="24"/>
      <w:bookmarkEnd w:id="25"/>
      <w:bookmarkEnd w:id="26"/>
      <w:bookmarkEnd w:id="27"/>
      <w:bookmarkEnd w:id="28"/>
      <w:bookmarkEnd w:id="29"/>
      <w:bookmarkEnd w:id="30"/>
      <w:bookmarkEnd w:id="31"/>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2" w:name="_Toc380693505"/>
      <w:bookmarkStart w:id="33" w:name="_Toc380693694"/>
      <w:bookmarkStart w:id="34" w:name="_Toc380696907"/>
      <w:bookmarkStart w:id="35" w:name="_Toc380734570"/>
      <w:bookmarkStart w:id="36" w:name="_Toc380756454"/>
      <w:bookmarkStart w:id="37" w:name="_Toc382489318"/>
      <w:bookmarkStart w:id="38" w:name="_Toc382491043"/>
      <w:bookmarkStart w:id="39" w:name="_Toc382492806"/>
      <w:bookmarkEnd w:id="32"/>
      <w:bookmarkEnd w:id="33"/>
      <w:bookmarkEnd w:id="34"/>
      <w:bookmarkEnd w:id="35"/>
      <w:bookmarkEnd w:id="36"/>
      <w:bookmarkEnd w:id="37"/>
      <w:bookmarkEnd w:id="38"/>
      <w:bookmarkEnd w:id="39"/>
    </w:p>
    <w:p w:rsidR="00B32AA3" w:rsidRPr="006A47B1" w:rsidRDefault="00B32AA3" w:rsidP="000D2F9F">
      <w:pPr>
        <w:pStyle w:val="Heading2"/>
        <w:numPr>
          <w:ilvl w:val="1"/>
          <w:numId w:val="30"/>
        </w:numPr>
        <w:ind w:left="0" w:firstLine="0"/>
        <w:rPr>
          <w:bCs w:val="0"/>
          <w:noProof/>
        </w:rPr>
      </w:pPr>
      <w:bookmarkStart w:id="40" w:name="_Toc382492807"/>
      <w:bookmarkEnd w:id="23"/>
      <w:r>
        <w:rPr>
          <w:bCs w:val="0"/>
          <w:noProof/>
        </w:rPr>
        <w:t>Document Roadmap</w:t>
      </w:r>
      <w:bookmarkEnd w:id="40"/>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1" w:name="_Toc378853126"/>
      <w:bookmarkStart w:id="42" w:name="_Toc379537577"/>
      <w:bookmarkStart w:id="43" w:name="_Toc378853127"/>
      <w:bookmarkStart w:id="44" w:name="_Toc379537578"/>
      <w:bookmarkStart w:id="45" w:name="_Toc378853128"/>
      <w:bookmarkStart w:id="46" w:name="_Toc379537579"/>
      <w:bookmarkStart w:id="47" w:name="_Toc378853129"/>
      <w:bookmarkStart w:id="48" w:name="_Toc379537580"/>
      <w:bookmarkStart w:id="49" w:name="_Toc378853130"/>
      <w:bookmarkStart w:id="50" w:name="_Toc379537581"/>
      <w:bookmarkStart w:id="51" w:name="_Toc382492808"/>
      <w:bookmarkEnd w:id="3"/>
      <w:bookmarkEnd w:id="4"/>
      <w:bookmarkEnd w:id="5"/>
      <w:bookmarkEnd w:id="6"/>
      <w:bookmarkEnd w:id="7"/>
      <w:bookmarkEnd w:id="8"/>
      <w:bookmarkEnd w:id="9"/>
      <w:bookmarkEnd w:id="10"/>
      <w:bookmarkEnd w:id="11"/>
      <w:bookmarkEnd w:id="12"/>
      <w:bookmarkEnd w:id="41"/>
      <w:bookmarkEnd w:id="42"/>
      <w:bookmarkEnd w:id="43"/>
      <w:bookmarkEnd w:id="44"/>
      <w:bookmarkEnd w:id="45"/>
      <w:bookmarkEnd w:id="46"/>
      <w:bookmarkEnd w:id="47"/>
      <w:bookmarkEnd w:id="48"/>
      <w:bookmarkEnd w:id="49"/>
      <w:bookmarkEnd w:id="50"/>
      <w:r>
        <w:rPr>
          <w:bCs w:val="0"/>
          <w:noProof/>
        </w:rPr>
        <w:t>System Scope and Background</w:t>
      </w:r>
      <w:bookmarkEnd w:id="51"/>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BC548C">
      <w:pPr>
        <w:spacing w:line="240" w:lineRule="auto"/>
      </w:pPr>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metadata catalog can be used to find and access any 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17"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r w:rsidR="00D25769">
        <w:t xml:space="preserve"> This same installation can produce either a node or and aggregator, but this document focuses on the </w:t>
      </w:r>
      <w:r w:rsidR="00646002">
        <w:t>installation</w:t>
      </w:r>
      <w:r w:rsidR="00D25769">
        <w:t xml:space="preserve"> of a node.</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2" w:name="_Toc378853134"/>
      <w:bookmarkStart w:id="53" w:name="_Toc379537584"/>
      <w:bookmarkStart w:id="54" w:name="_Toc378853135"/>
      <w:bookmarkStart w:id="55" w:name="_Toc379537585"/>
      <w:bookmarkStart w:id="56" w:name="_Toc378853136"/>
      <w:bookmarkStart w:id="57" w:name="_Toc379537586"/>
      <w:bookmarkStart w:id="58" w:name="_Toc378853137"/>
      <w:bookmarkStart w:id="59" w:name="_Toc379537587"/>
      <w:bookmarkStart w:id="60" w:name="_Toc378853138"/>
      <w:bookmarkStart w:id="61" w:name="_Toc379537588"/>
      <w:bookmarkStart w:id="62" w:name="_Toc380693510"/>
      <w:bookmarkStart w:id="63" w:name="_Toc380693699"/>
      <w:bookmarkStart w:id="64" w:name="_Toc380696912"/>
      <w:bookmarkStart w:id="65" w:name="_Toc380734575"/>
      <w:bookmarkStart w:id="66" w:name="_Toc380756459"/>
      <w:bookmarkStart w:id="67" w:name="_Toc380693522"/>
      <w:bookmarkStart w:id="68" w:name="_Toc380693711"/>
      <w:bookmarkStart w:id="69" w:name="_Toc380696924"/>
      <w:bookmarkStart w:id="70" w:name="_Toc380734587"/>
      <w:bookmarkStart w:id="71" w:name="_Toc380756466"/>
      <w:bookmarkStart w:id="72" w:name="_Toc380693523"/>
      <w:bookmarkStart w:id="73" w:name="_Toc380693712"/>
      <w:bookmarkStart w:id="74" w:name="_Toc380696925"/>
      <w:bookmarkStart w:id="75" w:name="_Toc380734588"/>
      <w:bookmarkStart w:id="76" w:name="_Toc380756467"/>
      <w:bookmarkStart w:id="77" w:name="_Toc380693524"/>
      <w:bookmarkStart w:id="78" w:name="_Toc380693713"/>
      <w:bookmarkStart w:id="79" w:name="_Toc380696926"/>
      <w:bookmarkStart w:id="80" w:name="_Toc380734589"/>
      <w:bookmarkStart w:id="81" w:name="_Toc380756468"/>
      <w:bookmarkStart w:id="82" w:name="_Toc380693525"/>
      <w:bookmarkStart w:id="83" w:name="_Toc380693714"/>
      <w:bookmarkStart w:id="84" w:name="_Toc380696927"/>
      <w:bookmarkStart w:id="85" w:name="_Toc380734590"/>
      <w:bookmarkStart w:id="86" w:name="_Toc380756469"/>
      <w:bookmarkStart w:id="87" w:name="_Toc380693526"/>
      <w:bookmarkStart w:id="88" w:name="_Toc380693715"/>
      <w:bookmarkStart w:id="89" w:name="_Toc380696928"/>
      <w:bookmarkStart w:id="90" w:name="_Toc380734591"/>
      <w:bookmarkStart w:id="91" w:name="_Toc380756470"/>
      <w:bookmarkStart w:id="92" w:name="_Toc380734592"/>
      <w:bookmarkStart w:id="93" w:name="_Toc380756471"/>
      <w:bookmarkStart w:id="94" w:name="_Toc380734593"/>
      <w:bookmarkStart w:id="95" w:name="_Toc380756472"/>
      <w:bookmarkStart w:id="96" w:name="_Toc380734594"/>
      <w:bookmarkStart w:id="97" w:name="_Toc380756473"/>
      <w:bookmarkStart w:id="98" w:name="_Toc380734595"/>
      <w:bookmarkStart w:id="99" w:name="_Toc380756474"/>
      <w:bookmarkStart w:id="100" w:name="_Toc380734596"/>
      <w:bookmarkStart w:id="101" w:name="_Toc380756475"/>
      <w:bookmarkStart w:id="102" w:name="_Toc380734597"/>
      <w:bookmarkStart w:id="103" w:name="_Toc380756476"/>
      <w:bookmarkStart w:id="104" w:name="_Toc380734598"/>
      <w:bookmarkStart w:id="105" w:name="_Toc380756477"/>
      <w:bookmarkStart w:id="106" w:name="_Toc379537590"/>
      <w:bookmarkStart w:id="107" w:name="_Toc379537591"/>
      <w:bookmarkStart w:id="108" w:name="_Toc379537592"/>
      <w:bookmarkStart w:id="109" w:name="_Toc379537593"/>
      <w:bookmarkStart w:id="110" w:name="_Toc379537594"/>
      <w:bookmarkStart w:id="111" w:name="_Toc379537595"/>
      <w:bookmarkStart w:id="112" w:name="_Toc379537596"/>
      <w:bookmarkStart w:id="113" w:name="_Toc379537597"/>
      <w:bookmarkStart w:id="114" w:name="_Toc379537598"/>
      <w:bookmarkStart w:id="115" w:name="_Toc379537599"/>
      <w:bookmarkStart w:id="116" w:name="_Toc379537600"/>
      <w:bookmarkStart w:id="117" w:name="_Toc379537601"/>
      <w:bookmarkStart w:id="118" w:name="_Toc379537602"/>
      <w:bookmarkStart w:id="119" w:name="_Toc379537603"/>
      <w:bookmarkStart w:id="120" w:name="_Toc379537604"/>
      <w:bookmarkStart w:id="121" w:name="_Toc379537605"/>
      <w:bookmarkStart w:id="122" w:name="_Toc379537606"/>
      <w:bookmarkStart w:id="123" w:name="_Toc379537607"/>
      <w:bookmarkStart w:id="124" w:name="_Toc379537608"/>
      <w:bookmarkStart w:id="125" w:name="_Toc379537609"/>
      <w:bookmarkStart w:id="126" w:name="_Toc379537610"/>
      <w:bookmarkStart w:id="127" w:name="_Toc379537611"/>
      <w:bookmarkStart w:id="128" w:name="_Toc379537612"/>
      <w:bookmarkStart w:id="129" w:name="_Toc379537613"/>
      <w:bookmarkStart w:id="130" w:name="_Toc379537614"/>
      <w:bookmarkStart w:id="131" w:name="_Toc379537615"/>
      <w:bookmarkStart w:id="132" w:name="_Toc379537616"/>
      <w:bookmarkStart w:id="133" w:name="_Toc379537617"/>
      <w:bookmarkStart w:id="134" w:name="_Toc379537618"/>
      <w:bookmarkStart w:id="135" w:name="_Toc379537619"/>
      <w:bookmarkStart w:id="136" w:name="_Toc379537620"/>
      <w:bookmarkStart w:id="137" w:name="_Toc379537621"/>
      <w:bookmarkStart w:id="138" w:name="_Toc379537622"/>
      <w:bookmarkStart w:id="139" w:name="_Toc379537623"/>
      <w:bookmarkStart w:id="140" w:name="_Toc379537624"/>
      <w:bookmarkStart w:id="141" w:name="_Toc379537625"/>
      <w:bookmarkStart w:id="142" w:name="_Toc379537626"/>
      <w:bookmarkStart w:id="143" w:name="_Toc379537627"/>
      <w:bookmarkStart w:id="144" w:name="_Toc379537628"/>
      <w:bookmarkStart w:id="145" w:name="_Toc379537629"/>
      <w:bookmarkStart w:id="146" w:name="_Toc379537630"/>
      <w:bookmarkStart w:id="147" w:name="_Toc379537631"/>
      <w:bookmarkStart w:id="148" w:name="_Toc379537632"/>
      <w:bookmarkStart w:id="149" w:name="_Toc379537633"/>
      <w:bookmarkStart w:id="150" w:name="_Toc379537634"/>
      <w:bookmarkStart w:id="151" w:name="_Toc379537635"/>
      <w:bookmarkStart w:id="152" w:name="_Toc379537636"/>
      <w:bookmarkStart w:id="153" w:name="_Toc379537637"/>
      <w:bookmarkStart w:id="154" w:name="_Toc379537638"/>
      <w:bookmarkStart w:id="155" w:name="_Toc379537639"/>
      <w:bookmarkStart w:id="156" w:name="_Toc379537640"/>
      <w:bookmarkStart w:id="157" w:name="_Toc379537641"/>
      <w:bookmarkStart w:id="158" w:name="_Toc379537642"/>
      <w:bookmarkStart w:id="159" w:name="_Toc379537643"/>
      <w:bookmarkStart w:id="160" w:name="_Toc379537644"/>
      <w:bookmarkStart w:id="161" w:name="_Toc379537645"/>
      <w:bookmarkStart w:id="162" w:name="_Toc379537646"/>
      <w:bookmarkStart w:id="163" w:name="_Toc379537647"/>
      <w:bookmarkStart w:id="164" w:name="_Toc379537648"/>
      <w:bookmarkStart w:id="165" w:name="_Toc379537649"/>
      <w:bookmarkStart w:id="166" w:name="_Toc379537650"/>
      <w:bookmarkStart w:id="167" w:name="_Toc379537651"/>
      <w:bookmarkStart w:id="168" w:name="_Toc379537652"/>
      <w:bookmarkStart w:id="169" w:name="_Toc379537653"/>
      <w:bookmarkStart w:id="170" w:name="_Toc379537654"/>
      <w:bookmarkStart w:id="171" w:name="_Ref377462760"/>
      <w:bookmarkStart w:id="172" w:name="_Toc377463021"/>
      <w:bookmarkStart w:id="173" w:name="_Ref377463529"/>
      <w:bookmarkStart w:id="174" w:name="_Toc382492809"/>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981B61">
        <w:rPr>
          <w:rFonts w:asciiTheme="minorHAnsi" w:hAnsiTheme="minorHAnsi"/>
        </w:rPr>
        <w:t>Prerequisites</w:t>
      </w:r>
      <w:bookmarkEnd w:id="171"/>
      <w:bookmarkEnd w:id="172"/>
      <w:bookmarkEnd w:id="173"/>
      <w:bookmarkEnd w:id="174"/>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w:t>
      </w:r>
      <w:bookmarkStart w:id="175" w:name="_GoBack"/>
      <w:bookmarkEnd w:id="175"/>
      <w:r w:rsidRPr="005E68DF">
        <w:t xml:space="preserve">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5A2455" w:rsidP="006900EA">
      <w:r>
        <w:t>Continue to Section 3 of this document which describes the steps necessary to install the NGDS Sof</w:t>
      </w:r>
      <w:r>
        <w:t>t</w:t>
      </w:r>
      <w:r>
        <w:t xml:space="preserve">ware Stack as a </w:t>
      </w:r>
      <w:r>
        <w:rPr>
          <w:b/>
        </w:rPr>
        <w:t>publisher</w:t>
      </w:r>
      <w:r>
        <w:t xml:space="preserve"> node</w:t>
      </w:r>
      <w:r w:rsidRPr="005E68DF">
        <w:t>.</w:t>
      </w:r>
      <w:r>
        <w:t xml:space="preserve"> For those strictly using Windows OS, </w:t>
      </w:r>
      <w:r w:rsidR="00793177">
        <w:t>Appendix A</w:t>
      </w:r>
      <w:r w:rsidR="006900EA" w:rsidRPr="005E68DF">
        <w:t xml:space="preserve"> of this document d</w:t>
      </w:r>
      <w:r w:rsidR="006900EA" w:rsidRPr="005E68DF">
        <w:t>e</w:t>
      </w:r>
      <w:r w:rsidR="002B2D80">
        <w:t>scribes preliminary</w:t>
      </w:r>
      <w:r w:rsidR="006900EA" w:rsidRPr="005E68DF">
        <w:t xml:space="preserve"> steps to create your own virtual </w:t>
      </w:r>
      <w:r w:rsidR="00C36D3F">
        <w:t>machine</w:t>
      </w:r>
      <w:r w:rsidR="00AE3578">
        <w:t xml:space="preserve"> and in</w:t>
      </w:r>
      <w:r w:rsidR="00431997">
        <w:t>stall Ubuntu Linux</w:t>
      </w:r>
      <w:r>
        <w:t xml:space="preserve"> using Oracle VM Virtual Box (free download).</w:t>
      </w:r>
      <w:r w:rsidR="00431997">
        <w:t xml:space="preserve"> </w:t>
      </w:r>
    </w:p>
    <w:p w:rsidR="006D43CC" w:rsidRPr="00415183" w:rsidRDefault="006D43CC" w:rsidP="00415183">
      <w:pPr>
        <w:pStyle w:val="Heading1"/>
        <w:spacing w:before="0" w:after="100" w:line="240" w:lineRule="auto"/>
        <w:rPr>
          <w:rFonts w:asciiTheme="minorHAnsi" w:hAnsiTheme="minorHAnsi"/>
        </w:rPr>
      </w:pPr>
      <w:bookmarkStart w:id="176" w:name="_Toc379537656"/>
      <w:bookmarkStart w:id="177" w:name="_Toc379537657"/>
      <w:bookmarkStart w:id="178" w:name="_Toc379537658"/>
      <w:bookmarkStart w:id="179" w:name="_Toc379537659"/>
      <w:bookmarkStart w:id="180" w:name="_Toc379537660"/>
      <w:bookmarkStart w:id="181" w:name="_Toc379537661"/>
      <w:bookmarkStart w:id="182" w:name="_Toc379537691"/>
      <w:bookmarkStart w:id="183" w:name="_Toc378853151"/>
      <w:bookmarkStart w:id="184" w:name="_Toc379537692"/>
      <w:bookmarkStart w:id="185" w:name="_Ref377462812"/>
      <w:bookmarkStart w:id="186" w:name="_Toc377463032"/>
      <w:bookmarkStart w:id="187" w:name="_Toc382492810"/>
      <w:bookmarkEnd w:id="176"/>
      <w:bookmarkEnd w:id="177"/>
      <w:bookmarkEnd w:id="178"/>
      <w:bookmarkEnd w:id="179"/>
      <w:bookmarkEnd w:id="180"/>
      <w:bookmarkEnd w:id="181"/>
      <w:bookmarkEnd w:id="182"/>
      <w:bookmarkEnd w:id="183"/>
      <w:bookmarkEnd w:id="184"/>
      <w:r w:rsidRPr="00415183">
        <w:rPr>
          <w:rFonts w:asciiTheme="minorHAnsi" w:hAnsiTheme="minorHAnsi"/>
        </w:rPr>
        <w:lastRenderedPageBreak/>
        <w:t>Install the NGDS Software Stack</w:t>
      </w:r>
      <w:bookmarkEnd w:id="185"/>
      <w:bookmarkEnd w:id="186"/>
      <w:bookmarkEnd w:id="18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2D24FD">
        <w:rPr>
          <w:rFonts w:asciiTheme="minorHAnsi" w:hAnsiTheme="minorHAnsi"/>
        </w:rPr>
        <w:t xml:space="preserve"> and</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must be installed manually</w:t>
      </w:r>
      <w:r w:rsidR="002174C9">
        <w:rPr>
          <w:rFonts w:asciiTheme="minorHAnsi" w:hAnsiTheme="minorHAnsi"/>
        </w:rPr>
        <w:t xml:space="preserve"> (see </w:t>
      </w:r>
      <w:r w:rsidR="00286DBF">
        <w:rPr>
          <w:rFonts w:asciiTheme="minorHAnsi" w:hAnsiTheme="minorHAnsi"/>
        </w:rPr>
        <w:t>Sec</w:t>
      </w:r>
      <w:r w:rsidR="008E7191">
        <w:rPr>
          <w:rFonts w:asciiTheme="minorHAnsi" w:hAnsiTheme="minorHAnsi"/>
        </w:rPr>
        <w:t>tion 3</w:t>
      </w:r>
      <w:r w:rsidR="00286DBF">
        <w:rPr>
          <w:rFonts w:asciiTheme="minorHAnsi" w:hAnsiTheme="minorHAnsi"/>
        </w:rPr>
        <w:t>.2</w:t>
      </w:r>
      <w:r w:rsidR="002D24FD">
        <w:rPr>
          <w:rFonts w:asciiTheme="minorHAnsi" w:hAnsiTheme="minorHAnsi"/>
        </w:rPr>
        <w: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6D4CC034" wp14:editId="34768ED7">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 xml:space="preserve">Ubuntu </w:t>
                                  </w:r>
                                </w:p>
                                <w:p w:rsidR="00625ABB" w:rsidRPr="0017463B" w:rsidRDefault="00625ABB"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GDAL</w:t>
                                  </w:r>
                                </w:p>
                                <w:p w:rsidR="00625ABB" w:rsidRPr="0017463B" w:rsidRDefault="00625ABB"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NGDS</w:t>
                                  </w:r>
                                </w:p>
                                <w:p w:rsidR="00625ABB" w:rsidRPr="0017463B" w:rsidRDefault="00625ABB" w:rsidP="0017463B">
                                  <w:pPr>
                                    <w:spacing w:after="0" w:line="240" w:lineRule="auto"/>
                                    <w:contextualSpacing/>
                                    <w:jc w:val="center"/>
                                    <w:rPr>
                                      <w:sz w:val="12"/>
                                    </w:rPr>
                                  </w:pPr>
                                  <w:r w:rsidRPr="0017463B">
                                    <w:rPr>
                                      <w:sz w:val="12"/>
                                    </w:rPr>
                                    <w:t>Harvester</w:t>
                                  </w:r>
                                </w:p>
                                <w:p w:rsidR="00625ABB" w:rsidRPr="0017463B" w:rsidRDefault="00625ABB"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Java Development Kit</w:t>
                                  </w:r>
                                </w:p>
                                <w:p w:rsidR="00625ABB" w:rsidRPr="0017463B" w:rsidRDefault="00625ABB"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 xml:space="preserve">Postgres </w:t>
                                  </w:r>
                                </w:p>
                                <w:p w:rsidR="00625ABB" w:rsidRPr="0017463B" w:rsidRDefault="00625ABB"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Apache Tomcat</w:t>
                                  </w:r>
                                </w:p>
                                <w:p w:rsidR="00625ABB" w:rsidRPr="0017463B" w:rsidRDefault="00625ABB"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DatastoreR</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D03A8A" w:rsidRDefault="00625ABB" w:rsidP="0017463B">
                                  <w:pPr>
                                    <w:spacing w:after="0" w:line="240" w:lineRule="auto"/>
                                    <w:contextualSpacing/>
                                    <w:jc w:val="center"/>
                                    <w:rPr>
                                      <w:sz w:val="12"/>
                                    </w:rPr>
                                  </w:pPr>
                                  <w:r>
                                    <w:rPr>
                                      <w:sz w:val="12"/>
                                    </w:rPr>
                                    <w:t>Datastore</w:t>
                                  </w:r>
                                </w:p>
                                <w:p w:rsidR="00625ABB" w:rsidRPr="0017463B" w:rsidRDefault="00625ABB"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D03A8A" w:rsidRDefault="00625ABB" w:rsidP="0017463B">
                                  <w:pPr>
                                    <w:spacing w:after="0" w:line="240" w:lineRule="auto"/>
                                    <w:contextualSpacing/>
                                    <w:jc w:val="center"/>
                                    <w:rPr>
                                      <w:sz w:val="12"/>
                                    </w:rPr>
                                  </w:pPr>
                                  <w:r>
                                    <w:rPr>
                                      <w:sz w:val="12"/>
                                    </w:rPr>
                                    <w:t>NGDS</w:t>
                                  </w:r>
                                </w:p>
                                <w:p w:rsidR="00625ABB" w:rsidRPr="0017463B" w:rsidRDefault="00625ABB"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Spatial</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Importlib</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Apache</w:t>
                                  </w:r>
                                </w:p>
                                <w:p w:rsidR="00625ABB" w:rsidRPr="0017463B" w:rsidRDefault="00625ABB"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25ABB" w:rsidRPr="00F8738E" w:rsidRDefault="00625ABB" w:rsidP="00415183">
                              <w:pPr>
                                <w:pStyle w:val="Caption"/>
                                <w:jc w:val="center"/>
                                <w:rPr>
                                  <w:noProof/>
                                </w:rPr>
                              </w:pPr>
                              <w:bookmarkStart w:id="188" w:name="_Toc382558280"/>
                              <w:r>
                                <w:t xml:space="preserve">Figure </w:t>
                              </w:r>
                              <w:fldSimple w:instr=" SEQ Figure \* ARABIC ">
                                <w:r w:rsidR="003717CE">
                                  <w:rPr>
                                    <w:noProof/>
                                  </w:rPr>
                                  <w:t>1</w:t>
                                </w:r>
                              </w:fldSimple>
                              <w:r>
                                <w:t>: NGDS Software Stack in Production Mode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25ABB" w:rsidRPr="0017463B" w:rsidRDefault="00625ABB"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25ABB" w:rsidRPr="0017463B" w:rsidRDefault="00625ABB"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 xml:space="preserve">Ubuntu </w:t>
                            </w:r>
                          </w:p>
                          <w:p w:rsidR="00625ABB" w:rsidRPr="0017463B" w:rsidRDefault="00625ABB"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GDAL</w:t>
                            </w:r>
                          </w:p>
                          <w:p w:rsidR="00625ABB" w:rsidRPr="0017463B" w:rsidRDefault="00625ABB"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NGDS</w:t>
                            </w:r>
                          </w:p>
                          <w:p w:rsidR="00625ABB" w:rsidRPr="0017463B" w:rsidRDefault="00625ABB" w:rsidP="0017463B">
                            <w:pPr>
                              <w:spacing w:after="0" w:line="240" w:lineRule="auto"/>
                              <w:contextualSpacing/>
                              <w:jc w:val="center"/>
                              <w:rPr>
                                <w:sz w:val="12"/>
                              </w:rPr>
                            </w:pPr>
                            <w:r w:rsidRPr="0017463B">
                              <w:rPr>
                                <w:sz w:val="12"/>
                              </w:rPr>
                              <w:t>Harvester</w:t>
                            </w:r>
                          </w:p>
                          <w:p w:rsidR="00625ABB" w:rsidRPr="0017463B" w:rsidRDefault="00625ABB"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Java Development Kit</w:t>
                            </w:r>
                          </w:p>
                          <w:p w:rsidR="00625ABB" w:rsidRPr="0017463B" w:rsidRDefault="00625ABB"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 xml:space="preserve">Postgres </w:t>
                            </w:r>
                          </w:p>
                          <w:p w:rsidR="00625ABB" w:rsidRPr="0017463B" w:rsidRDefault="00625ABB"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Apache Tomcat</w:t>
                            </w:r>
                          </w:p>
                          <w:p w:rsidR="00625ABB" w:rsidRPr="0017463B" w:rsidRDefault="00625ABB"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25ABB" w:rsidRDefault="00625ABB" w:rsidP="0017463B">
                            <w:pPr>
                              <w:spacing w:after="0" w:line="240" w:lineRule="auto"/>
                              <w:contextualSpacing/>
                              <w:jc w:val="center"/>
                              <w:rPr>
                                <w:sz w:val="12"/>
                              </w:rPr>
                            </w:pPr>
                            <w:r>
                              <w:rPr>
                                <w:sz w:val="12"/>
                              </w:rPr>
                              <w:t>DatastoreR</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25ABB" w:rsidRPr="00D03A8A" w:rsidRDefault="00625ABB" w:rsidP="0017463B">
                            <w:pPr>
                              <w:spacing w:after="0" w:line="240" w:lineRule="auto"/>
                              <w:contextualSpacing/>
                              <w:jc w:val="center"/>
                              <w:rPr>
                                <w:sz w:val="12"/>
                              </w:rPr>
                            </w:pPr>
                            <w:r>
                              <w:rPr>
                                <w:sz w:val="12"/>
                              </w:rPr>
                              <w:t>Datastore</w:t>
                            </w:r>
                          </w:p>
                          <w:p w:rsidR="00625ABB" w:rsidRPr="0017463B" w:rsidRDefault="00625ABB"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25ABB" w:rsidRPr="00D03A8A" w:rsidRDefault="00625ABB" w:rsidP="0017463B">
                            <w:pPr>
                              <w:spacing w:after="0" w:line="240" w:lineRule="auto"/>
                              <w:contextualSpacing/>
                              <w:jc w:val="center"/>
                              <w:rPr>
                                <w:sz w:val="12"/>
                              </w:rPr>
                            </w:pPr>
                            <w:r>
                              <w:rPr>
                                <w:sz w:val="12"/>
                              </w:rPr>
                              <w:t>NGDS</w:t>
                            </w:r>
                          </w:p>
                          <w:p w:rsidR="00625ABB" w:rsidRPr="0017463B" w:rsidRDefault="00625ABB"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25ABB" w:rsidRDefault="00625ABB" w:rsidP="0017463B">
                            <w:pPr>
                              <w:spacing w:after="0" w:line="240" w:lineRule="auto"/>
                              <w:contextualSpacing/>
                              <w:jc w:val="center"/>
                              <w:rPr>
                                <w:sz w:val="12"/>
                              </w:rPr>
                            </w:pPr>
                            <w:r>
                              <w:rPr>
                                <w:sz w:val="12"/>
                              </w:rPr>
                              <w:t>Spatial</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25ABB" w:rsidRDefault="00625ABB" w:rsidP="0017463B">
                            <w:pPr>
                              <w:spacing w:after="0" w:line="240" w:lineRule="auto"/>
                              <w:contextualSpacing/>
                              <w:jc w:val="center"/>
                              <w:rPr>
                                <w:sz w:val="12"/>
                              </w:rPr>
                            </w:pPr>
                            <w:r>
                              <w:rPr>
                                <w:sz w:val="12"/>
                              </w:rPr>
                              <w:t>Importlib</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25ABB" w:rsidRDefault="00625ABB" w:rsidP="0017463B">
                            <w:pPr>
                              <w:spacing w:after="0" w:line="240" w:lineRule="auto"/>
                              <w:contextualSpacing/>
                              <w:jc w:val="center"/>
                              <w:rPr>
                                <w:sz w:val="12"/>
                              </w:rPr>
                            </w:pPr>
                            <w:r>
                              <w:rPr>
                                <w:sz w:val="12"/>
                              </w:rPr>
                              <w:t>Apache</w:t>
                            </w:r>
                          </w:p>
                          <w:p w:rsidR="00625ABB" w:rsidRPr="0017463B" w:rsidRDefault="00625ABB"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25ABB" w:rsidRPr="00F8738E" w:rsidRDefault="00625ABB" w:rsidP="00415183">
                        <w:pPr>
                          <w:pStyle w:val="Caption"/>
                          <w:jc w:val="center"/>
                          <w:rPr>
                            <w:noProof/>
                          </w:rPr>
                        </w:pPr>
                        <w:bookmarkStart w:id="189" w:name="_Toc382558280"/>
                        <w:r>
                          <w:t xml:space="preserve">Figure </w:t>
                        </w:r>
                        <w:r w:rsidR="00043711">
                          <w:fldChar w:fldCharType="begin"/>
                        </w:r>
                        <w:r w:rsidR="00043711">
                          <w:instrText xml:space="preserve"> SEQ Figure \* ARABIC </w:instrText>
                        </w:r>
                        <w:r w:rsidR="00043711">
                          <w:fldChar w:fldCharType="separate"/>
                        </w:r>
                        <w:r w:rsidR="003717CE">
                          <w:rPr>
                            <w:noProof/>
                          </w:rPr>
                          <w:t>1</w:t>
                        </w:r>
                        <w:r w:rsidR="00043711">
                          <w:rPr>
                            <w:noProof/>
                          </w:rPr>
                          <w:fldChar w:fldCharType="end"/>
                        </w:r>
                        <w:r>
                          <w:t>: NGDS Software Stack in Production Mode</w:t>
                        </w:r>
                        <w:bookmarkEnd w:id="189"/>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9" w:name="_Toc380693532"/>
      <w:bookmarkStart w:id="190" w:name="_Toc380693721"/>
      <w:bookmarkStart w:id="191" w:name="_Toc380696934"/>
      <w:bookmarkStart w:id="192" w:name="_Toc380734604"/>
      <w:bookmarkStart w:id="193" w:name="_Toc380756483"/>
      <w:bookmarkStart w:id="194" w:name="_Toc382489324"/>
      <w:bookmarkStart w:id="195" w:name="_Toc382491049"/>
      <w:bookmarkStart w:id="196" w:name="_Toc382492811"/>
      <w:bookmarkEnd w:id="189"/>
      <w:bookmarkEnd w:id="190"/>
      <w:bookmarkEnd w:id="191"/>
      <w:bookmarkEnd w:id="192"/>
      <w:bookmarkEnd w:id="193"/>
      <w:bookmarkEnd w:id="194"/>
      <w:bookmarkEnd w:id="195"/>
      <w:bookmarkEnd w:id="196"/>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7" w:name="_Toc380693722"/>
      <w:bookmarkStart w:id="198" w:name="_Toc380696935"/>
      <w:bookmarkStart w:id="199" w:name="_Toc380734605"/>
      <w:bookmarkStart w:id="200" w:name="_Toc380756484"/>
      <w:bookmarkStart w:id="201" w:name="_Toc382489325"/>
      <w:bookmarkStart w:id="202" w:name="_Toc382491050"/>
      <w:bookmarkStart w:id="203" w:name="_Toc382492812"/>
      <w:bookmarkEnd w:id="197"/>
      <w:bookmarkEnd w:id="198"/>
      <w:bookmarkEnd w:id="199"/>
      <w:bookmarkEnd w:id="200"/>
      <w:bookmarkEnd w:id="201"/>
      <w:bookmarkEnd w:id="202"/>
      <w:bookmarkEnd w:id="203"/>
    </w:p>
    <w:p w:rsidR="007A6178" w:rsidRPr="006A47B1" w:rsidRDefault="007A6178" w:rsidP="000D2F9F">
      <w:pPr>
        <w:pStyle w:val="Heading2"/>
        <w:numPr>
          <w:ilvl w:val="1"/>
          <w:numId w:val="30"/>
        </w:numPr>
        <w:rPr>
          <w:bCs w:val="0"/>
          <w:noProof/>
        </w:rPr>
      </w:pPr>
      <w:bookmarkStart w:id="204" w:name="_Toc382492813"/>
      <w:r>
        <w:rPr>
          <w:bCs w:val="0"/>
          <w:noProof/>
        </w:rPr>
        <w:t>Update Apt-Get</w:t>
      </w:r>
      <w:bookmarkEnd w:id="204"/>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r w:rsidR="008E7191">
        <w:rPr>
          <w:rFonts w:asciiTheme="minorHAnsi" w:hAnsiTheme="minorHAnsi"/>
        </w:rPr>
        <w:t>.</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B4E64" w:rsidRPr="00282010" w:rsidRDefault="005B1E9A" w:rsidP="00282010">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update</w:t>
            </w:r>
          </w:p>
          <w:p w:rsidR="009E41DE" w:rsidRPr="00415183" w:rsidRDefault="005B1E9A" w:rsidP="00415183">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upgrade</w:t>
            </w:r>
          </w:p>
        </w:tc>
      </w:tr>
    </w:tbl>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05" w:name="_Toc382492814"/>
      <w:r w:rsidRPr="002D24FD">
        <w:rPr>
          <w:bCs w:val="0"/>
          <w:noProof/>
        </w:rPr>
        <w:t>Install</w:t>
      </w:r>
      <w:r w:rsidR="00D83AD1">
        <w:rPr>
          <w:bCs w:val="0"/>
          <w:noProof/>
        </w:rPr>
        <w:t xml:space="preserve"> Git and</w:t>
      </w:r>
      <w:r w:rsidRPr="002D24FD">
        <w:rPr>
          <w:bCs w:val="0"/>
          <w:noProof/>
        </w:rPr>
        <w:t xml:space="preserve"> a Java Development Kit (JDK)</w:t>
      </w:r>
      <w:bookmarkEnd w:id="205"/>
    </w:p>
    <w:p w:rsidR="006D43CC" w:rsidRPr="008E7191" w:rsidRDefault="002D24FD" w:rsidP="00415183">
      <w:pPr>
        <w:pStyle w:val="Body"/>
        <w:spacing w:before="0" w:after="100" w:line="240" w:lineRule="auto"/>
        <w:rPr>
          <w:rFonts w:asciiTheme="minorHAnsi" w:hAnsiTheme="minorHAnsi"/>
        </w:rPr>
      </w:pPr>
      <w:r w:rsidRPr="002239A2">
        <w:rPr>
          <w:rFonts w:asciiTheme="minorHAnsi" w:hAnsiTheme="minorHAnsi"/>
        </w:rPr>
        <w:t xml:space="preserve">To install the </w:t>
      </w:r>
      <w:r w:rsidRPr="002239A2">
        <w:rPr>
          <w:rFonts w:asciiTheme="minorHAnsi" w:hAnsiTheme="minorHAnsi"/>
          <w:b/>
        </w:rPr>
        <w:t>git</w:t>
      </w:r>
      <w:r w:rsidRPr="002239A2">
        <w:rPr>
          <w:rFonts w:asciiTheme="minorHAnsi" w:hAnsiTheme="minorHAnsi"/>
        </w:rPr>
        <w:t xml:space="preserve"> program and </w:t>
      </w:r>
      <w:r w:rsidRPr="002239A2">
        <w:rPr>
          <w:rFonts w:asciiTheme="minorHAnsi" w:hAnsiTheme="minorHAnsi"/>
          <w:b/>
        </w:rPr>
        <w:t>JDK</w:t>
      </w:r>
      <w:r w:rsidRPr="002239A2">
        <w:rPr>
          <w:rFonts w:asciiTheme="minorHAnsi" w:hAnsiTheme="minorHAnsi"/>
        </w:rPr>
        <w:t xml:space="preserve">, make sure you are logged in as </w:t>
      </w:r>
      <w:r w:rsidRPr="002239A2">
        <w:rPr>
          <w:rFonts w:asciiTheme="minorHAnsi" w:hAnsiTheme="minorHAnsi"/>
          <w:b/>
        </w:rPr>
        <w:t>ngds</w:t>
      </w:r>
      <w:r w:rsidRPr="002239A2">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purge openjdk*</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software-properties-common python-software-properties git git-core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add-apt-repository -y ppa:webupd8team/java</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update</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oracle-java6-installer</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cd /usr/lib/jvm/java-6-oracle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install curl</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 xml:space="preserve">sudo curl </w:t>
            </w:r>
            <w:r w:rsidR="00852112" w:rsidRPr="005C10FA">
              <w:rPr>
                <w:rFonts w:ascii="Courier New" w:hAnsi="Courier New" w:cs="Courier New"/>
              </w:rPr>
              <w:t>–</w:t>
            </w:r>
            <w:r w:rsidRPr="005C10FA">
              <w:rPr>
                <w:rFonts w:ascii="Courier New" w:hAnsi="Courier New" w:cs="Courier New"/>
              </w:rPr>
              <w:t>O</w:t>
            </w:r>
            <w:r w:rsidR="00852112" w:rsidRPr="005C10FA">
              <w:rPr>
                <w:rFonts w:ascii="Courier New" w:hAnsi="Courier New" w:cs="Courier New"/>
              </w:rPr>
              <w:t xml:space="preserve"> </w:t>
            </w:r>
            <w:hyperlink r:id="rId18" w:history="1">
              <w:r w:rsidR="005C10FA" w:rsidRPr="005C10FA">
                <w:rPr>
                  <w:rFonts w:cs="Courier New"/>
                </w:rPr>
                <w:t>http://download.java.net/media/jai/builds/release/ 1_1_3/jai-1_1_3-lib-linux-amd64-jdk.bin</w:t>
              </w:r>
            </w:hyperlink>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chmod u+x jai-1_1_3-lib-linux-amd64-jdk.bin</w:t>
            </w:r>
          </w:p>
          <w:p w:rsidR="00C111FB" w:rsidRPr="00852112"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./jai-1_1_3-lib-linux-amd64-jdk.bin</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06" w:name="_Toc379537697"/>
      <w:bookmarkStart w:id="207" w:name="_Toc379537698"/>
      <w:bookmarkStart w:id="208" w:name="_Toc382492815"/>
      <w:bookmarkEnd w:id="206"/>
      <w:bookmarkEnd w:id="207"/>
      <w:r>
        <w:rPr>
          <w:bCs w:val="0"/>
          <w:noProof/>
        </w:rPr>
        <w:t>Obtain the NGDS Software Stack Installation Files</w:t>
      </w:r>
      <w:bookmarkEnd w:id="208"/>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09" w:name="_Toc379537700"/>
      <w:bookmarkStart w:id="210" w:name="_Toc382492816"/>
      <w:bookmarkEnd w:id="209"/>
      <w:r>
        <w:rPr>
          <w:bCs w:val="0"/>
          <w:noProof/>
        </w:rPr>
        <w:t>Set Installation Parameters</w:t>
      </w:r>
      <w:bookmarkEnd w:id="210"/>
    </w:p>
    <w:p w:rsidR="00CC5A1D"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E30029" w:rsidRDefault="00E30029" w:rsidP="00E30029">
      <w:pPr>
        <w:pStyle w:val="Body"/>
        <w:spacing w:before="0" w:after="100" w:line="240" w:lineRule="auto"/>
        <w:rPr>
          <w:rFonts w:asciiTheme="minorHAnsi" w:hAnsiTheme="minorHAnsi"/>
        </w:rPr>
      </w:pPr>
      <w:r>
        <w:rPr>
          <w:rFonts w:asciiTheme="minorHAnsi" w:hAnsiTheme="minorHAnsi"/>
        </w:rPr>
        <w:t>Use a text editor to edit the following file:</w:t>
      </w:r>
    </w:p>
    <w:p w:rsidR="00E30029" w:rsidRDefault="00E30029" w:rsidP="00415183">
      <w:pPr>
        <w:pStyle w:val="Body"/>
        <w:spacing w:before="0" w:after="100" w:line="240" w:lineRule="auto"/>
        <w:rPr>
          <w:rFonts w:asciiTheme="minorHAnsi" w:hAnsiTheme="minorHAnsi"/>
        </w:rPr>
      </w:pPr>
      <w:r>
        <w:rPr>
          <w:rFonts w:asciiTheme="minorHAnsi" w:hAnsiTheme="minorHAnsi"/>
        </w:rPr>
        <w:lastRenderedPageBreak/>
        <w:tab/>
      </w:r>
      <w:r w:rsidRPr="00415183">
        <w:rPr>
          <w:rFonts w:asciiTheme="minorHAnsi" w:hAnsiTheme="minorHAnsi"/>
        </w:rPr>
        <w:t>install-ngds.sh</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 xml:space="preserve">n base directory. </w:t>
      </w:r>
      <w:r w:rsidR="00A25834">
        <w:t>Appropriate d</w:t>
      </w:r>
      <w:r w:rsidRPr="005E68DF">
        <w:t>efault is: /opt/ngds</w:t>
      </w:r>
    </w:p>
    <w:p w:rsidR="009F1069" w:rsidRDefault="009F1069" w:rsidP="00415183">
      <w:pPr>
        <w:pStyle w:val="ListBullet2"/>
        <w:spacing w:after="100" w:line="240" w:lineRule="auto"/>
      </w:pPr>
      <w:r w:rsidRPr="005E68DF">
        <w:t xml:space="preserve">DEPLOYMENT_MODE </w:t>
      </w:r>
      <w:r w:rsidR="00E30029">
        <w:t xml:space="preserve">or depolyment_type: </w:t>
      </w:r>
      <w:r w:rsidR="009B7C20">
        <w:t>U</w:t>
      </w:r>
      <w:r w:rsidR="00E30029">
        <w:t>ser may c</w:t>
      </w:r>
      <w:r w:rsidRPr="005E68DF">
        <w:t xml:space="preserve">hoose between </w:t>
      </w:r>
      <w:r w:rsidRPr="005E68DF">
        <w:rPr>
          <w:i/>
        </w:rPr>
        <w:t>central</w:t>
      </w:r>
      <w:r w:rsidRPr="005E68DF">
        <w:t xml:space="preserve"> or </w:t>
      </w:r>
      <w:r w:rsidRPr="005E68DF">
        <w:rPr>
          <w:i/>
        </w:rPr>
        <w:t>node</w:t>
      </w:r>
      <w:r w:rsidRPr="005E68DF">
        <w:t xml:space="preserve"> mode. Default is: </w:t>
      </w:r>
      <w:r w:rsidRPr="005E68DF">
        <w:rPr>
          <w:i/>
        </w:rPr>
        <w:t>node</w:t>
      </w:r>
      <w:r w:rsidR="00E30029">
        <w:t xml:space="preserve">, and for the purposes of this document, </w:t>
      </w:r>
      <w:r w:rsidR="00E30029">
        <w:rPr>
          <w:i/>
        </w:rPr>
        <w:t xml:space="preserve"> node</w:t>
      </w:r>
      <w:r w:rsidR="00E30029">
        <w:t xml:space="preserve"> is the correct option.</w:t>
      </w:r>
    </w:p>
    <w:p w:rsidR="00374F46" w:rsidRPr="005E68DF" w:rsidRDefault="00374F46" w:rsidP="00415183">
      <w:pPr>
        <w:pStyle w:val="ListBullet2"/>
        <w:spacing w:after="100" w:line="240" w:lineRule="auto"/>
      </w:pPr>
      <w:r>
        <w:t>Site URL</w:t>
      </w:r>
      <w:r w:rsidR="008C4416">
        <w:t>:  site_url=’http://mynode.ngds.org’</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1" w:name="_Toc382492817"/>
      <w:r>
        <w:rPr>
          <w:bCs w:val="0"/>
          <w:noProof/>
        </w:rPr>
        <w:t>Run the Installation Script</w:t>
      </w:r>
      <w:bookmarkEnd w:id="211"/>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BC5383" w:rsidRPr="00CC5A1D" w:rsidRDefault="00CC5A1D" w:rsidP="00CC5A1D">
            <w:pPr>
              <w:spacing w:after="0"/>
              <w:rPr>
                <w:rFonts w:ascii="Courier New" w:hAnsi="Courier New" w:cs="Courier New"/>
              </w:rPr>
            </w:pPr>
            <w:r w:rsidRPr="00CC5A1D">
              <w:rPr>
                <w:rFonts w:ascii="Courier New" w:hAnsi="Courier New" w:cs="Courier New"/>
              </w:rPr>
              <w:t>%  cd tmp</w:t>
            </w:r>
            <w:r w:rsidR="00393CCF">
              <w:rPr>
                <w:rFonts w:ascii="Courier New" w:hAnsi="Courier New" w:cs="Courier New"/>
              </w:rPr>
              <w:t>/</w:t>
            </w:r>
            <w:r w:rsidR="00BC5383">
              <w:rPr>
                <w:rFonts w:ascii="Courier New" w:hAnsi="Courier New" w:cs="Courier New"/>
              </w:rPr>
              <w:t>ckanext-ngds</w:t>
            </w:r>
            <w:r w:rsidR="00393CCF">
              <w:rPr>
                <w:rFonts w:ascii="Courier New" w:hAnsi="Courier New" w:cs="Courier New"/>
              </w:rPr>
              <w:t>/</w:t>
            </w:r>
            <w:r w:rsidR="00BC5383">
              <w:rPr>
                <w:rFonts w:ascii="Courier New" w:hAnsi="Courier New" w:cs="Courier New"/>
              </w:rPr>
              <w:t>installation</w:t>
            </w:r>
          </w:p>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DF4A7F" w:rsidRPr="006A47B1" w:rsidRDefault="00DF4A7F" w:rsidP="000D2F9F">
      <w:pPr>
        <w:pStyle w:val="Heading2"/>
        <w:numPr>
          <w:ilvl w:val="1"/>
          <w:numId w:val="30"/>
        </w:numPr>
        <w:ind w:left="0" w:firstLine="0"/>
        <w:rPr>
          <w:bCs w:val="0"/>
          <w:noProof/>
        </w:rPr>
      </w:pPr>
      <w:bookmarkStart w:id="212" w:name="_Toc382492818"/>
      <w:bookmarkStart w:id="213" w:name="_Toc377463039"/>
      <w:r>
        <w:rPr>
          <w:bCs w:val="0"/>
          <w:noProof/>
        </w:rPr>
        <w:t>Final Steps</w:t>
      </w:r>
      <w:bookmarkEnd w:id="21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4" w:name="_Toc380693542"/>
      <w:bookmarkStart w:id="215" w:name="_Toc380693730"/>
      <w:bookmarkStart w:id="216" w:name="_Toc380696943"/>
      <w:bookmarkStart w:id="217" w:name="_Toc380734613"/>
      <w:bookmarkStart w:id="218" w:name="_Toc380756492"/>
      <w:bookmarkStart w:id="219" w:name="_Toc382489332"/>
      <w:bookmarkStart w:id="220" w:name="_Toc382491057"/>
      <w:bookmarkStart w:id="221" w:name="_Toc382492819"/>
      <w:bookmarkEnd w:id="214"/>
      <w:bookmarkEnd w:id="215"/>
      <w:bookmarkEnd w:id="216"/>
      <w:bookmarkEnd w:id="217"/>
      <w:bookmarkEnd w:id="218"/>
      <w:bookmarkEnd w:id="219"/>
      <w:bookmarkEnd w:id="220"/>
      <w:bookmarkEnd w:id="22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3"/>
      <w:bookmarkStart w:id="223" w:name="_Toc380693731"/>
      <w:bookmarkStart w:id="224" w:name="_Toc380696944"/>
      <w:bookmarkStart w:id="225" w:name="_Toc380734614"/>
      <w:bookmarkStart w:id="226" w:name="_Toc380756493"/>
      <w:bookmarkStart w:id="227" w:name="_Toc382489333"/>
      <w:bookmarkStart w:id="228" w:name="_Toc382491058"/>
      <w:bookmarkStart w:id="229" w:name="_Toc382492820"/>
      <w:bookmarkEnd w:id="222"/>
      <w:bookmarkEnd w:id="223"/>
      <w:bookmarkEnd w:id="224"/>
      <w:bookmarkEnd w:id="225"/>
      <w:bookmarkEnd w:id="226"/>
      <w:bookmarkEnd w:id="227"/>
      <w:bookmarkEnd w:id="228"/>
      <w:bookmarkEnd w:id="229"/>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0" w:name="_Toc380693544"/>
      <w:bookmarkStart w:id="231" w:name="_Toc380693732"/>
      <w:bookmarkStart w:id="232" w:name="_Toc380696945"/>
      <w:bookmarkStart w:id="233" w:name="_Toc380734615"/>
      <w:bookmarkStart w:id="234" w:name="_Toc380756494"/>
      <w:bookmarkStart w:id="235" w:name="_Toc382489334"/>
      <w:bookmarkStart w:id="236" w:name="_Toc382491059"/>
      <w:bookmarkStart w:id="237" w:name="_Toc382492821"/>
      <w:bookmarkEnd w:id="230"/>
      <w:bookmarkEnd w:id="231"/>
      <w:bookmarkEnd w:id="232"/>
      <w:bookmarkEnd w:id="233"/>
      <w:bookmarkEnd w:id="234"/>
      <w:bookmarkEnd w:id="235"/>
      <w:bookmarkEnd w:id="236"/>
      <w:bookmarkEnd w:id="23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8" w:name="_Toc380693545"/>
      <w:bookmarkStart w:id="239" w:name="_Toc380693733"/>
      <w:bookmarkStart w:id="240" w:name="_Toc380696946"/>
      <w:bookmarkStart w:id="241" w:name="_Toc380734616"/>
      <w:bookmarkStart w:id="242" w:name="_Toc380756495"/>
      <w:bookmarkStart w:id="243" w:name="_Toc382489335"/>
      <w:bookmarkStart w:id="244" w:name="_Toc382491060"/>
      <w:bookmarkStart w:id="245" w:name="_Toc382492822"/>
      <w:bookmarkEnd w:id="238"/>
      <w:bookmarkEnd w:id="239"/>
      <w:bookmarkEnd w:id="240"/>
      <w:bookmarkEnd w:id="241"/>
      <w:bookmarkEnd w:id="242"/>
      <w:bookmarkEnd w:id="243"/>
      <w:bookmarkEnd w:id="244"/>
      <w:bookmarkEnd w:id="245"/>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6" w:name="_Toc380693546"/>
      <w:bookmarkStart w:id="247" w:name="_Toc380693734"/>
      <w:bookmarkStart w:id="248" w:name="_Toc380696947"/>
      <w:bookmarkStart w:id="249" w:name="_Toc380734617"/>
      <w:bookmarkStart w:id="250" w:name="_Toc380756496"/>
      <w:bookmarkStart w:id="251" w:name="_Toc382489336"/>
      <w:bookmarkStart w:id="252" w:name="_Toc382491061"/>
      <w:bookmarkStart w:id="253" w:name="_Toc382492823"/>
      <w:bookmarkEnd w:id="246"/>
      <w:bookmarkEnd w:id="247"/>
      <w:bookmarkEnd w:id="248"/>
      <w:bookmarkEnd w:id="249"/>
      <w:bookmarkEnd w:id="250"/>
      <w:bookmarkEnd w:id="251"/>
      <w:bookmarkEnd w:id="252"/>
      <w:bookmarkEnd w:id="25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4" w:name="_Toc380693547"/>
      <w:bookmarkStart w:id="255" w:name="_Toc380693735"/>
      <w:bookmarkStart w:id="256" w:name="_Toc380696948"/>
      <w:bookmarkStart w:id="257" w:name="_Toc380734618"/>
      <w:bookmarkStart w:id="258" w:name="_Toc380756497"/>
      <w:bookmarkStart w:id="259" w:name="_Toc382489337"/>
      <w:bookmarkStart w:id="260" w:name="_Toc382491062"/>
      <w:bookmarkStart w:id="261" w:name="_Toc382492824"/>
      <w:bookmarkEnd w:id="254"/>
      <w:bookmarkEnd w:id="255"/>
      <w:bookmarkEnd w:id="256"/>
      <w:bookmarkEnd w:id="257"/>
      <w:bookmarkEnd w:id="258"/>
      <w:bookmarkEnd w:id="259"/>
      <w:bookmarkEnd w:id="260"/>
      <w:bookmarkEnd w:id="26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2" w:name="_Toc380693548"/>
      <w:bookmarkStart w:id="263" w:name="_Toc380693736"/>
      <w:bookmarkStart w:id="264" w:name="_Toc380696949"/>
      <w:bookmarkStart w:id="265" w:name="_Toc380734619"/>
      <w:bookmarkStart w:id="266" w:name="_Toc380756498"/>
      <w:bookmarkStart w:id="267" w:name="_Toc382489338"/>
      <w:bookmarkStart w:id="268" w:name="_Toc382491063"/>
      <w:bookmarkStart w:id="269" w:name="_Toc382492825"/>
      <w:bookmarkEnd w:id="262"/>
      <w:bookmarkEnd w:id="263"/>
      <w:bookmarkEnd w:id="264"/>
      <w:bookmarkEnd w:id="265"/>
      <w:bookmarkEnd w:id="266"/>
      <w:bookmarkEnd w:id="267"/>
      <w:bookmarkEnd w:id="268"/>
      <w:bookmarkEnd w:id="269"/>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0" w:name="_Toc380734620"/>
      <w:bookmarkStart w:id="271" w:name="_Toc380756499"/>
      <w:bookmarkStart w:id="272" w:name="_Toc382489339"/>
      <w:bookmarkStart w:id="273" w:name="_Toc382491064"/>
      <w:bookmarkStart w:id="274" w:name="_Toc382492826"/>
      <w:bookmarkEnd w:id="270"/>
      <w:bookmarkEnd w:id="271"/>
      <w:bookmarkEnd w:id="272"/>
      <w:bookmarkEnd w:id="273"/>
      <w:bookmarkEnd w:id="274"/>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5" w:name="_Toc382489340"/>
      <w:bookmarkStart w:id="276" w:name="_Toc382491065"/>
      <w:bookmarkStart w:id="277" w:name="_Toc382492827"/>
      <w:bookmarkEnd w:id="275"/>
      <w:bookmarkEnd w:id="276"/>
      <w:bookmarkEnd w:id="277"/>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8" w:name="_Toc382489341"/>
      <w:bookmarkStart w:id="279" w:name="_Toc382491066"/>
      <w:bookmarkStart w:id="280" w:name="_Toc382492828"/>
      <w:bookmarkEnd w:id="278"/>
      <w:bookmarkEnd w:id="279"/>
      <w:bookmarkEnd w:id="28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1" w:name="_Toc382489342"/>
      <w:bookmarkStart w:id="282" w:name="_Toc382491067"/>
      <w:bookmarkStart w:id="283" w:name="_Toc382492829"/>
      <w:bookmarkEnd w:id="281"/>
      <w:bookmarkEnd w:id="282"/>
      <w:bookmarkEnd w:id="283"/>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4" w:name="_Toc382489343"/>
      <w:bookmarkStart w:id="285" w:name="_Toc382491068"/>
      <w:bookmarkStart w:id="286" w:name="_Toc382492830"/>
      <w:bookmarkEnd w:id="284"/>
      <w:bookmarkEnd w:id="285"/>
      <w:bookmarkEnd w:id="28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7" w:name="_Toc382489344"/>
      <w:bookmarkStart w:id="288" w:name="_Toc382491069"/>
      <w:bookmarkStart w:id="289" w:name="_Toc382492831"/>
      <w:bookmarkEnd w:id="287"/>
      <w:bookmarkEnd w:id="288"/>
      <w:bookmarkEnd w:id="289"/>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0" w:name="_Toc382489345"/>
      <w:bookmarkStart w:id="291" w:name="_Toc382491070"/>
      <w:bookmarkStart w:id="292" w:name="_Toc382492832"/>
      <w:bookmarkEnd w:id="290"/>
      <w:bookmarkEnd w:id="291"/>
      <w:bookmarkEnd w:id="292"/>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3" w:name="_Toc382489346"/>
      <w:bookmarkStart w:id="294" w:name="_Toc382491071"/>
      <w:bookmarkStart w:id="295" w:name="_Toc382492833"/>
      <w:bookmarkEnd w:id="293"/>
      <w:bookmarkEnd w:id="294"/>
      <w:bookmarkEnd w:id="29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6" w:name="_Toc382489347"/>
      <w:bookmarkStart w:id="297" w:name="_Toc382491072"/>
      <w:bookmarkStart w:id="298" w:name="_Toc382492834"/>
      <w:bookmarkEnd w:id="296"/>
      <w:bookmarkEnd w:id="297"/>
      <w:bookmarkEnd w:id="298"/>
    </w:p>
    <w:p w:rsidR="00C30676" w:rsidRPr="00732709" w:rsidRDefault="00C30676" w:rsidP="00647489">
      <w:pPr>
        <w:pStyle w:val="Heading3"/>
        <w:numPr>
          <w:ilvl w:val="2"/>
          <w:numId w:val="35"/>
        </w:numPr>
        <w:rPr>
          <w:rFonts w:asciiTheme="minorHAnsi" w:hAnsiTheme="minorHAnsi" w:cstheme="minorHAnsi"/>
        </w:rPr>
      </w:pPr>
      <w:bookmarkStart w:id="299" w:name="_Toc382492835"/>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3"/>
      <w:bookmarkEnd w:id="299"/>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393CCF" w:rsidRDefault="00393CCF" w:rsidP="00C46A7B">
            <w:pPr>
              <w:spacing w:after="0"/>
              <w:rPr>
                <w:rFonts w:ascii="Courier New" w:hAnsi="Courier New" w:cs="Courier New"/>
              </w:rPr>
            </w:pPr>
            <w:r>
              <w:rPr>
                <w:rFonts w:ascii="Courier New" w:hAnsi="Courier New" w:cs="Courier New"/>
              </w:rPr>
              <w:t>%  cd /opt</w:t>
            </w:r>
          </w:p>
          <w:p w:rsidR="00393CCF" w:rsidRDefault="00393CCF" w:rsidP="00C46A7B">
            <w:pPr>
              <w:spacing w:after="0"/>
              <w:rPr>
                <w:rFonts w:ascii="Courier New" w:hAnsi="Courier New" w:cs="Courier New"/>
              </w:rPr>
            </w:pPr>
            <w:r w:rsidRPr="00CC5A1D">
              <w:rPr>
                <w:rFonts w:ascii="Courier New" w:hAnsi="Courier New" w:cs="Courier New"/>
              </w:rPr>
              <w:t>%  sudo chown –R ngds.ngds ngds</w:t>
            </w:r>
          </w:p>
          <w:p w:rsidR="00C46A7B" w:rsidRPr="00C46A7B" w:rsidRDefault="00C46A7B" w:rsidP="00C46A7B">
            <w:pPr>
              <w:spacing w:after="0"/>
              <w:rPr>
                <w:rFonts w:ascii="Courier New" w:hAnsi="Courier New" w:cs="Courier New"/>
              </w:rPr>
            </w:pPr>
            <w:r w:rsidRPr="00C46A7B">
              <w:rPr>
                <w:rFonts w:ascii="Courier New" w:hAnsi="Courier New" w:cs="Courier New"/>
              </w:rPr>
              <w:t>%  cd /ngds/tomcat/bin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0" w:name="_Toc380734630"/>
      <w:bookmarkStart w:id="301" w:name="_Toc380756509"/>
      <w:bookmarkStart w:id="302" w:name="_Toc382489349"/>
      <w:bookmarkStart w:id="303" w:name="_Toc382491074"/>
      <w:bookmarkStart w:id="304" w:name="_Toc382492836"/>
      <w:bookmarkStart w:id="305" w:name="_Toc377463040"/>
      <w:bookmarkEnd w:id="300"/>
      <w:bookmarkEnd w:id="301"/>
      <w:bookmarkEnd w:id="302"/>
      <w:bookmarkEnd w:id="303"/>
      <w:bookmarkEnd w:id="304"/>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6" w:name="_Toc380734631"/>
      <w:bookmarkStart w:id="307" w:name="_Toc380756510"/>
      <w:bookmarkStart w:id="308" w:name="_Toc382489350"/>
      <w:bookmarkStart w:id="309" w:name="_Toc382491075"/>
      <w:bookmarkStart w:id="310" w:name="_Toc382492837"/>
      <w:bookmarkEnd w:id="306"/>
      <w:bookmarkEnd w:id="307"/>
      <w:bookmarkEnd w:id="308"/>
      <w:bookmarkEnd w:id="309"/>
      <w:bookmarkEnd w:id="310"/>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1" w:name="_Toc380734632"/>
      <w:bookmarkStart w:id="312" w:name="_Toc380756511"/>
      <w:bookmarkStart w:id="313" w:name="_Toc382489351"/>
      <w:bookmarkStart w:id="314" w:name="_Toc382491076"/>
      <w:bookmarkStart w:id="315" w:name="_Toc382492838"/>
      <w:bookmarkEnd w:id="311"/>
      <w:bookmarkEnd w:id="312"/>
      <w:bookmarkEnd w:id="313"/>
      <w:bookmarkEnd w:id="314"/>
      <w:bookmarkEnd w:id="31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6" w:name="_Toc380734633"/>
      <w:bookmarkStart w:id="317" w:name="_Toc380756512"/>
      <w:bookmarkStart w:id="318" w:name="_Toc382489352"/>
      <w:bookmarkStart w:id="319" w:name="_Toc382491077"/>
      <w:bookmarkStart w:id="320" w:name="_Toc382492839"/>
      <w:bookmarkEnd w:id="316"/>
      <w:bookmarkEnd w:id="317"/>
      <w:bookmarkEnd w:id="318"/>
      <w:bookmarkEnd w:id="319"/>
      <w:bookmarkEnd w:id="32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1" w:name="_Toc380734634"/>
      <w:bookmarkStart w:id="322" w:name="_Toc380756513"/>
      <w:bookmarkStart w:id="323" w:name="_Toc382489353"/>
      <w:bookmarkStart w:id="324" w:name="_Toc382491078"/>
      <w:bookmarkStart w:id="325" w:name="_Toc382492840"/>
      <w:bookmarkEnd w:id="321"/>
      <w:bookmarkEnd w:id="322"/>
      <w:bookmarkEnd w:id="323"/>
      <w:bookmarkEnd w:id="324"/>
      <w:bookmarkEnd w:id="32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6" w:name="_Toc380734635"/>
      <w:bookmarkStart w:id="327" w:name="_Toc380756514"/>
      <w:bookmarkStart w:id="328" w:name="_Toc382489354"/>
      <w:bookmarkStart w:id="329" w:name="_Toc382491079"/>
      <w:bookmarkStart w:id="330" w:name="_Toc382492841"/>
      <w:bookmarkEnd w:id="326"/>
      <w:bookmarkEnd w:id="327"/>
      <w:bookmarkEnd w:id="328"/>
      <w:bookmarkEnd w:id="329"/>
      <w:bookmarkEnd w:id="33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1" w:name="_Toc380734636"/>
      <w:bookmarkStart w:id="332" w:name="_Toc380756515"/>
      <w:bookmarkStart w:id="333" w:name="_Toc382489355"/>
      <w:bookmarkStart w:id="334" w:name="_Toc382491080"/>
      <w:bookmarkStart w:id="335" w:name="_Toc382492842"/>
      <w:bookmarkEnd w:id="331"/>
      <w:bookmarkEnd w:id="332"/>
      <w:bookmarkEnd w:id="333"/>
      <w:bookmarkEnd w:id="334"/>
      <w:bookmarkEnd w:id="33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6" w:name="_Toc380734637"/>
      <w:bookmarkStart w:id="337" w:name="_Toc380756516"/>
      <w:bookmarkStart w:id="338" w:name="_Toc382489356"/>
      <w:bookmarkStart w:id="339" w:name="_Toc382491081"/>
      <w:bookmarkStart w:id="340" w:name="_Toc382492843"/>
      <w:bookmarkEnd w:id="336"/>
      <w:bookmarkEnd w:id="337"/>
      <w:bookmarkEnd w:id="338"/>
      <w:bookmarkEnd w:id="339"/>
      <w:bookmarkEnd w:id="34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1" w:name="_Toc380734638"/>
      <w:bookmarkStart w:id="342" w:name="_Toc380756517"/>
      <w:bookmarkStart w:id="343" w:name="_Toc382489357"/>
      <w:bookmarkStart w:id="344" w:name="_Toc382491082"/>
      <w:bookmarkStart w:id="345" w:name="_Toc382492844"/>
      <w:bookmarkEnd w:id="341"/>
      <w:bookmarkEnd w:id="342"/>
      <w:bookmarkEnd w:id="343"/>
      <w:bookmarkEnd w:id="344"/>
      <w:bookmarkEnd w:id="34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6" w:name="_Toc380734639"/>
      <w:bookmarkStart w:id="347" w:name="_Toc380756518"/>
      <w:bookmarkStart w:id="348" w:name="_Toc382489358"/>
      <w:bookmarkStart w:id="349" w:name="_Toc382491083"/>
      <w:bookmarkStart w:id="350" w:name="_Toc382492845"/>
      <w:bookmarkEnd w:id="346"/>
      <w:bookmarkEnd w:id="347"/>
      <w:bookmarkEnd w:id="348"/>
      <w:bookmarkEnd w:id="349"/>
      <w:bookmarkEnd w:id="35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51" w:name="_Toc380734640"/>
      <w:bookmarkStart w:id="352" w:name="_Toc380756519"/>
      <w:bookmarkStart w:id="353" w:name="_Toc382489359"/>
      <w:bookmarkStart w:id="354" w:name="_Toc382491084"/>
      <w:bookmarkStart w:id="355" w:name="_Toc382492846"/>
      <w:bookmarkEnd w:id="351"/>
      <w:bookmarkEnd w:id="352"/>
      <w:bookmarkEnd w:id="353"/>
      <w:bookmarkEnd w:id="354"/>
      <w:bookmarkEnd w:id="355"/>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56" w:name="_Toc380734641"/>
      <w:bookmarkStart w:id="357" w:name="_Toc380756520"/>
      <w:bookmarkStart w:id="358" w:name="_Toc382489360"/>
      <w:bookmarkStart w:id="359" w:name="_Toc382491085"/>
      <w:bookmarkStart w:id="360" w:name="_Toc382492847"/>
      <w:bookmarkEnd w:id="356"/>
      <w:bookmarkEnd w:id="357"/>
      <w:bookmarkEnd w:id="358"/>
      <w:bookmarkEnd w:id="359"/>
      <w:bookmarkEnd w:id="360"/>
    </w:p>
    <w:bookmarkEnd w:id="305"/>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r>
      <w:hyperlink r:id="rId19"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1" w:name="_Toc380734642"/>
      <w:bookmarkStart w:id="362" w:name="_Toc380756521"/>
      <w:bookmarkStart w:id="363" w:name="_Toc382489361"/>
      <w:bookmarkStart w:id="364" w:name="_Toc382491086"/>
      <w:bookmarkStart w:id="365" w:name="_Toc382492848"/>
      <w:bookmarkEnd w:id="361"/>
      <w:bookmarkEnd w:id="362"/>
      <w:bookmarkEnd w:id="363"/>
      <w:bookmarkEnd w:id="364"/>
      <w:bookmarkEnd w:id="365"/>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6" w:name="_Toc382489362"/>
      <w:bookmarkStart w:id="367" w:name="_Toc382491087"/>
      <w:bookmarkStart w:id="368" w:name="_Toc382492849"/>
      <w:bookmarkEnd w:id="366"/>
      <w:bookmarkEnd w:id="367"/>
      <w:bookmarkEnd w:id="368"/>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9" w:name="_Toc382489363"/>
      <w:bookmarkStart w:id="370" w:name="_Toc382491088"/>
      <w:bookmarkStart w:id="371" w:name="_Toc382492850"/>
      <w:bookmarkEnd w:id="369"/>
      <w:bookmarkEnd w:id="370"/>
      <w:bookmarkEnd w:id="371"/>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2" w:name="_Toc382489364"/>
      <w:bookmarkStart w:id="373" w:name="_Toc382491089"/>
      <w:bookmarkStart w:id="374" w:name="_Toc382492851"/>
      <w:bookmarkEnd w:id="372"/>
      <w:bookmarkEnd w:id="373"/>
      <w:bookmarkEnd w:id="374"/>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5" w:name="_Toc382489365"/>
      <w:bookmarkStart w:id="376" w:name="_Toc382491090"/>
      <w:bookmarkStart w:id="377" w:name="_Toc382492852"/>
      <w:bookmarkEnd w:id="375"/>
      <w:bookmarkEnd w:id="376"/>
      <w:bookmarkEnd w:id="377"/>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8" w:name="_Toc382489366"/>
      <w:bookmarkStart w:id="379" w:name="_Toc382491091"/>
      <w:bookmarkStart w:id="380" w:name="_Toc382492853"/>
      <w:bookmarkEnd w:id="378"/>
      <w:bookmarkEnd w:id="379"/>
      <w:bookmarkEnd w:id="380"/>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1" w:name="_Toc382489367"/>
      <w:bookmarkStart w:id="382" w:name="_Toc382491092"/>
      <w:bookmarkStart w:id="383" w:name="_Toc382492854"/>
      <w:bookmarkEnd w:id="381"/>
      <w:bookmarkEnd w:id="382"/>
      <w:bookmarkEnd w:id="383"/>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4" w:name="_Toc382489368"/>
      <w:bookmarkStart w:id="385" w:name="_Toc382491093"/>
      <w:bookmarkStart w:id="386" w:name="_Toc382492855"/>
      <w:bookmarkEnd w:id="384"/>
      <w:bookmarkEnd w:id="385"/>
      <w:bookmarkEnd w:id="386"/>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7" w:name="_Toc382489369"/>
      <w:bookmarkStart w:id="388" w:name="_Toc382491094"/>
      <w:bookmarkStart w:id="389" w:name="_Toc382492856"/>
      <w:bookmarkEnd w:id="387"/>
      <w:bookmarkEnd w:id="388"/>
      <w:bookmarkEnd w:id="389"/>
    </w:p>
    <w:p w:rsidR="00647489" w:rsidRPr="00647489" w:rsidRDefault="00647489" w:rsidP="00647489">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90" w:name="_Toc382489370"/>
      <w:bookmarkStart w:id="391" w:name="_Toc382491095"/>
      <w:bookmarkStart w:id="392" w:name="_Toc382492857"/>
      <w:bookmarkEnd w:id="390"/>
      <w:bookmarkEnd w:id="391"/>
      <w:bookmarkEnd w:id="392"/>
    </w:p>
    <w:p w:rsidR="00384170" w:rsidRPr="00883E42" w:rsidRDefault="00384170" w:rsidP="00647489">
      <w:pPr>
        <w:pStyle w:val="Heading3"/>
        <w:numPr>
          <w:ilvl w:val="2"/>
          <w:numId w:val="37"/>
        </w:numPr>
      </w:pPr>
      <w:bookmarkStart w:id="393" w:name="_Toc382492858"/>
      <w:r w:rsidRPr="00883E42">
        <w:rPr>
          <w:rFonts w:asciiTheme="minorHAnsi" w:hAnsiTheme="minorHAnsi"/>
        </w:rPr>
        <w:t>Log in with the following credentials:</w:t>
      </w:r>
      <w:bookmarkEnd w:id="393"/>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94" w:name="_Toc380734655"/>
      <w:bookmarkStart w:id="395" w:name="_Toc380756534"/>
      <w:bookmarkStart w:id="396" w:name="_Toc382489372"/>
      <w:bookmarkStart w:id="397" w:name="_Toc382491097"/>
      <w:bookmarkStart w:id="398" w:name="_Toc382492859"/>
      <w:bookmarkEnd w:id="394"/>
      <w:bookmarkEnd w:id="395"/>
      <w:bookmarkEnd w:id="396"/>
      <w:bookmarkEnd w:id="397"/>
      <w:bookmarkEnd w:id="398"/>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399" w:name="_Toc382492860"/>
      <w:bookmarkEnd w:id="399"/>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0" w:name="_Toc382492861"/>
      <w:bookmarkEnd w:id="400"/>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1" w:name="_Toc382492862"/>
      <w:bookmarkEnd w:id="401"/>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2" w:name="_Toc382492863"/>
      <w:bookmarkEnd w:id="402"/>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3" w:name="_Toc382492864"/>
      <w:bookmarkEnd w:id="403"/>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4" w:name="_Toc382492865"/>
      <w:bookmarkEnd w:id="404"/>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5" w:name="_Toc382492866"/>
      <w:bookmarkEnd w:id="405"/>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6" w:name="_Toc382492867"/>
      <w:bookmarkEnd w:id="406"/>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7" w:name="_Toc382492868"/>
      <w:bookmarkEnd w:id="407"/>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8" w:name="_Toc382492869"/>
      <w:bookmarkEnd w:id="408"/>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9" w:name="_Toc382492870"/>
      <w:bookmarkEnd w:id="409"/>
    </w:p>
    <w:p w:rsidR="00384170" w:rsidRPr="00883E42" w:rsidRDefault="00384170" w:rsidP="00104729">
      <w:pPr>
        <w:pStyle w:val="Heading3"/>
        <w:numPr>
          <w:ilvl w:val="2"/>
          <w:numId w:val="45"/>
        </w:numPr>
        <w:ind w:firstLine="360"/>
      </w:pPr>
      <w:bookmarkStart w:id="410" w:name="_Toc382492871"/>
      <w:r w:rsidRPr="00883E42">
        <w:rPr>
          <w:rFonts w:asciiTheme="minorHAnsi" w:hAnsiTheme="minorHAnsi"/>
        </w:rPr>
        <w:t>Navigate to the following URL:</w:t>
      </w:r>
      <w:bookmarkEnd w:id="410"/>
    </w:p>
    <w:p w:rsidR="003E07B0" w:rsidRPr="005E68DF" w:rsidRDefault="00F9700E" w:rsidP="003E07B0">
      <w:pPr>
        <w:pStyle w:val="ListParagraph"/>
        <w:numPr>
          <w:ilvl w:val="1"/>
          <w:numId w:val="15"/>
        </w:numPr>
        <w:spacing w:afterLines="100" w:after="240" w:line="240" w:lineRule="auto"/>
      </w:pPr>
      <w:hyperlink r:id="rId20"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11" w:name="_Toc382492872"/>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11"/>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12" w:name="_Toc382492873"/>
      <w:r>
        <w:rPr>
          <w:rFonts w:asciiTheme="minorHAnsi" w:hAnsiTheme="minorHAnsi"/>
        </w:rPr>
        <w:t>Troubleshooting your NGDS Installation</w:t>
      </w:r>
      <w:bookmarkEnd w:id="412"/>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21"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413" w:name="_Toc379537707"/>
      <w:bookmarkStart w:id="414" w:name="_Toc379537708"/>
      <w:bookmarkStart w:id="415" w:name="_Toc379537709"/>
      <w:bookmarkStart w:id="416" w:name="_Toc379537710"/>
      <w:bookmarkStart w:id="417" w:name="_Toc379537711"/>
      <w:bookmarkStart w:id="418" w:name="_Toc379537712"/>
      <w:bookmarkStart w:id="419" w:name="_Toc379537713"/>
      <w:bookmarkStart w:id="420" w:name="_Toc379537714"/>
      <w:bookmarkStart w:id="421" w:name="_Toc379537715"/>
      <w:bookmarkStart w:id="422" w:name="_Toc382492874"/>
      <w:bookmarkEnd w:id="413"/>
      <w:bookmarkEnd w:id="414"/>
      <w:bookmarkEnd w:id="415"/>
      <w:bookmarkEnd w:id="416"/>
      <w:bookmarkEnd w:id="417"/>
      <w:bookmarkEnd w:id="418"/>
      <w:bookmarkEnd w:id="419"/>
      <w:bookmarkEnd w:id="420"/>
      <w:bookmarkEnd w:id="421"/>
      <w:r>
        <w:rPr>
          <w:rFonts w:asciiTheme="minorHAnsi" w:hAnsiTheme="minorHAnsi"/>
        </w:rPr>
        <w:lastRenderedPageBreak/>
        <w:t xml:space="preserve">Installing </w:t>
      </w:r>
      <w:r w:rsidR="00211F54">
        <w:rPr>
          <w:rFonts w:asciiTheme="minorHAnsi" w:hAnsiTheme="minorHAnsi"/>
        </w:rPr>
        <w:t>a Virtual Machine</w:t>
      </w:r>
      <w:bookmarkEnd w:id="422"/>
    </w:p>
    <w:p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and</w:t>
      </w:r>
      <w:r w:rsidRPr="005E68DF">
        <w:t xml:space="preserve"> will be installing the U</w:t>
      </w:r>
      <w:r w:rsidRPr="005E68DF">
        <w:t>b</w:t>
      </w:r>
      <w:r w:rsidRPr="005E68DF">
        <w:t>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22"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23"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23" w:name="_Toc379537663"/>
      <w:bookmarkStart w:id="424" w:name="_Toc379537664"/>
      <w:bookmarkStart w:id="425" w:name="_Toc379537665"/>
      <w:bookmarkStart w:id="426" w:name="_Toc379537666"/>
      <w:bookmarkStart w:id="427" w:name="_Toc379537667"/>
      <w:bookmarkStart w:id="428" w:name="_Toc382492875"/>
      <w:bookmarkEnd w:id="423"/>
      <w:bookmarkEnd w:id="424"/>
      <w:bookmarkEnd w:id="425"/>
      <w:bookmarkEnd w:id="426"/>
      <w:bookmarkEnd w:id="427"/>
      <w:r w:rsidRPr="002A787A">
        <w:rPr>
          <w:rFonts w:asciiTheme="minorHAnsi" w:hAnsiTheme="minorHAnsi"/>
          <w:noProof/>
        </w:rPr>
        <w:t>Creating an Ubuntu Linux Virtual Machine using VirtualBox</w:t>
      </w:r>
      <w:bookmarkEnd w:id="428"/>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29" w:name="_Toc379537669"/>
      <w:bookmarkStart w:id="430" w:name="_Toc377463024"/>
      <w:bookmarkStart w:id="431" w:name="_Toc382492876"/>
      <w:bookmarkEnd w:id="429"/>
      <w:r w:rsidRPr="00415183">
        <w:rPr>
          <w:rFonts w:asciiTheme="minorHAnsi" w:hAnsiTheme="minorHAnsi"/>
          <w:noProof/>
        </w:rPr>
        <w:t>Download and install Oracle VM VirtualBox Manager</w:t>
      </w:r>
      <w:bookmarkEnd w:id="430"/>
      <w:bookmarkEnd w:id="431"/>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24"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32" w:name="_Toc379537671"/>
      <w:bookmarkStart w:id="433" w:name="_Toc379537672"/>
      <w:bookmarkStart w:id="434" w:name="_Toc380696959"/>
      <w:bookmarkStart w:id="435" w:name="_Toc380734662"/>
      <w:bookmarkStart w:id="436" w:name="_Toc380756541"/>
      <w:bookmarkStart w:id="437" w:name="_Toc382489379"/>
      <w:bookmarkStart w:id="438" w:name="_Toc382491104"/>
      <w:bookmarkStart w:id="439" w:name="_Toc382492877"/>
      <w:bookmarkStart w:id="440" w:name="_Toc377463025"/>
      <w:bookmarkEnd w:id="432"/>
      <w:bookmarkEnd w:id="433"/>
      <w:bookmarkEnd w:id="434"/>
      <w:bookmarkEnd w:id="435"/>
      <w:bookmarkEnd w:id="436"/>
      <w:bookmarkEnd w:id="437"/>
      <w:bookmarkEnd w:id="438"/>
      <w:bookmarkEnd w:id="439"/>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41" w:name="_Toc380696960"/>
      <w:bookmarkStart w:id="442" w:name="_Toc380734663"/>
      <w:bookmarkStart w:id="443" w:name="_Toc380756542"/>
      <w:bookmarkStart w:id="444" w:name="_Toc382489380"/>
      <w:bookmarkStart w:id="445" w:name="_Toc382491105"/>
      <w:bookmarkStart w:id="446" w:name="_Toc382492878"/>
      <w:bookmarkEnd w:id="441"/>
      <w:bookmarkEnd w:id="442"/>
      <w:bookmarkEnd w:id="443"/>
      <w:bookmarkEnd w:id="444"/>
      <w:bookmarkEnd w:id="445"/>
      <w:bookmarkEnd w:id="446"/>
    </w:p>
    <w:p w:rsidR="00972A32" w:rsidRPr="00946BC2" w:rsidRDefault="00972A32" w:rsidP="000D2F9F">
      <w:pPr>
        <w:pStyle w:val="Heading3"/>
        <w:numPr>
          <w:ilvl w:val="2"/>
          <w:numId w:val="40"/>
        </w:numPr>
        <w:rPr>
          <w:rFonts w:asciiTheme="minorHAnsi" w:hAnsiTheme="minorHAnsi"/>
          <w:noProof/>
        </w:rPr>
      </w:pPr>
      <w:bookmarkStart w:id="447" w:name="_Toc382492879"/>
      <w:r w:rsidRPr="00CF1B6B">
        <w:rPr>
          <w:noProof/>
        </w:rPr>
        <w:t>Create an Ubuntu Linux Virtual Machine</w:t>
      </w:r>
      <w:bookmarkEnd w:id="440"/>
      <w:bookmarkEnd w:id="447"/>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E707127" wp14:editId="5AB19558">
                <wp:simplePos x="0" y="0"/>
                <wp:positionH relativeFrom="column">
                  <wp:posOffset>1367155</wp:posOffset>
                </wp:positionH>
                <wp:positionV relativeFrom="paragraph">
                  <wp:posOffset>848995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25ABB" w:rsidRPr="00B61C67" w:rsidRDefault="00625ABB" w:rsidP="00972A32">
                              <w:pPr>
                                <w:pStyle w:val="Caption"/>
                                <w:jc w:val="center"/>
                                <w:rPr>
                                  <w:rFonts w:ascii="Arial" w:eastAsia="Times New Roman" w:hAnsi="Arial" w:cs="Times New Roman"/>
                                  <w:noProof/>
                                </w:rPr>
                              </w:pPr>
                              <w:bookmarkStart w:id="448" w:name="_Toc382558281"/>
                              <w:r>
                                <w:t xml:space="preserve">Figure </w:t>
                              </w:r>
                              <w:fldSimple w:instr=" SEQ Figure \* ARABIC ">
                                <w:r w:rsidR="003717CE">
                                  <w:rPr>
                                    <w:noProof/>
                                  </w:rPr>
                                  <w:t>2</w:t>
                                </w:r>
                              </w:fldSimple>
                              <w:r>
                                <w:t xml:space="preserve">: </w:t>
                              </w:r>
                              <w:bookmarkStart w:id="449"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48"/>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7.65pt;margin-top:66.85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5gBG84QAAAAs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26"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25ABB" w:rsidRPr="00B61C67" w:rsidRDefault="00625ABB" w:rsidP="00972A32">
                        <w:pPr>
                          <w:pStyle w:val="Caption"/>
                          <w:jc w:val="center"/>
                          <w:rPr>
                            <w:rFonts w:ascii="Arial" w:eastAsia="Times New Roman" w:hAnsi="Arial" w:cs="Times New Roman"/>
                            <w:noProof/>
                          </w:rPr>
                        </w:pPr>
                        <w:bookmarkStart w:id="451" w:name="_Toc382558281"/>
                        <w:r>
                          <w:t xml:space="preserve">Figure </w:t>
                        </w:r>
                        <w:r w:rsidR="00043711">
                          <w:fldChar w:fldCharType="begin"/>
                        </w:r>
                        <w:r w:rsidR="00043711">
                          <w:instrText xml:space="preserve"> SEQ Figure \* ARABIC </w:instrText>
                        </w:r>
                        <w:r w:rsidR="00043711">
                          <w:fldChar w:fldCharType="separate"/>
                        </w:r>
                        <w:r w:rsidR="003717CE">
                          <w:rPr>
                            <w:noProof/>
                          </w:rPr>
                          <w:t>2</w:t>
                        </w:r>
                        <w:r w:rsidR="00043711">
                          <w:rPr>
                            <w:noProof/>
                          </w:rPr>
                          <w:fldChar w:fldCharType="end"/>
                        </w:r>
                        <w:r>
                          <w:t xml:space="preserve">: </w:t>
                        </w:r>
                        <w:bookmarkStart w:id="452"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1"/>
                        <w:bookmarkEnd w:id="452"/>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69BB494D" wp14:editId="50F8043C">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25ABB" w:rsidRPr="004A778E" w:rsidRDefault="00625ABB"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5"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">
                <v:shape id="Picture 7" o:spid="_x0000_s1096"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097"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25ABB" w:rsidRPr="004A778E" w:rsidRDefault="00625ABB"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55C755E6" wp14:editId="5B374C2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25ABB" w:rsidRPr="00B41751" w:rsidRDefault="00625ABB" w:rsidP="00972A32">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8"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dF/g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A+GHSZrkz8BEmfAFwxjb8WNwvV33IcVd3j1oMRLHr7go6gM&#10;SGJaKWGlcf+8pSd7FBe7CdvhFZ0n/u8tp/FZfdIoOz25neA6Yd0JelsvDboRUwPRRBEHXKg6sXCm&#10;/gZWLOgWbHEtcNc8CZ24DM1bjh8IQi4W0aiZwnf63mJ2Z5HkBPPD/ht3ti1SAGU+m45YfHbSNo1t&#10;A/oCnVuo2FMEbIMi2E4LkDxK8XmG9OL9f76OVscfPJ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">
                <v:shape id="Picture 10" o:spid="_x0000_s1099"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2" o:title=""/>
                  <v:path arrowok="t"/>
                </v:shape>
                <v:shape id="Text Box 18" o:spid="_x0000_s1100"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25ABB" w:rsidRPr="00B41751" w:rsidRDefault="00625ABB" w:rsidP="00972A32">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7371F1DF" wp14:editId="7558F98F">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25ABB" w:rsidRPr="00AB44F3" w:rsidRDefault="00625ABB" w:rsidP="00972A32">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1"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">
                <v:shape id="Picture 13" o:spid="_x0000_s1102"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4" o:title=""/>
                  <v:path arrowok="t"/>
                </v:shape>
                <v:shape id="Text Box 20" o:spid="_x0000_s1103"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25ABB" w:rsidRPr="00AB44F3" w:rsidRDefault="00625ABB" w:rsidP="00972A32">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bookmarkStart w:id="450" w:name="_Toc380734665"/>
    <w:bookmarkStart w:id="451" w:name="_Toc380756544"/>
    <w:bookmarkStart w:id="452" w:name="_Toc382492880"/>
    <w:p w:rsidR="006A293C" w:rsidRPr="006A293C" w:rsidRDefault="00972A32" w:rsidP="007F49A7">
      <w:pPr>
        <w:pStyle w:val="Heading3"/>
        <w:rPr>
          <w:b w:val="0"/>
          <w:bCs w:val="0"/>
          <w:noProof/>
          <w:vanish/>
          <w:color w:val="365F91" w:themeColor="accent1" w:themeShade="BF"/>
          <w:sz w:val="28"/>
          <w:szCs w:val="28"/>
        </w:rPr>
      </w:pPr>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716AE566" wp14:editId="2CEF5D09">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25ABB" w:rsidRPr="0090493A" w:rsidRDefault="00625ABB" w:rsidP="00972A32">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4"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DJCiFr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5"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6" o:title=""/>
                  <v:path arrowok="t"/>
                </v:shape>
                <v:shape id="Text Box 22" o:spid="_x0000_s1106"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25ABB" w:rsidRPr="0090493A" w:rsidRDefault="00625ABB" w:rsidP="00972A32">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Start w:id="453" w:name="_Toc379537675"/>
      <w:bookmarkStart w:id="454" w:name="_Toc379537676"/>
      <w:bookmarkEnd w:id="450"/>
      <w:bookmarkEnd w:id="451"/>
      <w:bookmarkEnd w:id="452"/>
      <w:bookmarkEnd w:id="453"/>
      <w:bookmarkEnd w:id="454"/>
    </w:p>
    <w:p w:rsidR="007F49A7" w:rsidRPr="00946BC2" w:rsidRDefault="007F49A7" w:rsidP="000D2F9F">
      <w:pPr>
        <w:pStyle w:val="Heading3"/>
        <w:numPr>
          <w:ilvl w:val="2"/>
          <w:numId w:val="40"/>
        </w:numPr>
        <w:rPr>
          <w:rFonts w:asciiTheme="minorHAnsi" w:hAnsiTheme="minorHAnsi"/>
          <w:noProof/>
        </w:rPr>
      </w:pPr>
      <w:bookmarkStart w:id="455" w:name="_Toc382492881"/>
      <w:r>
        <w:rPr>
          <w:noProof/>
        </w:rPr>
        <w:t>Configure your</w:t>
      </w:r>
      <w:r w:rsidRPr="00CF1B6B">
        <w:rPr>
          <w:noProof/>
        </w:rPr>
        <w:t xml:space="preserve"> Virtual Machine</w:t>
      </w:r>
      <w:bookmarkEnd w:id="455"/>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5D0FA28" wp14:editId="6D19D334">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25ABB" w:rsidRPr="007E66C6" w:rsidRDefault="00625ABB" w:rsidP="00972A32">
                              <w:pPr>
                                <w:pStyle w:val="Caption"/>
                                <w:jc w:val="center"/>
                                <w:rPr>
                                  <w:rFonts w:cs="Times New Roman"/>
                                  <w:noProof/>
                                </w:rPr>
                              </w:pPr>
                              <w:r>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48"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25ABB" w:rsidRPr="007E66C6" w:rsidRDefault="00625ABB" w:rsidP="00972A32">
                        <w:pPr>
                          <w:pStyle w:val="Caption"/>
                          <w:jc w:val="center"/>
                          <w:rPr>
                            <w:rFonts w:cs="Times New Roman"/>
                            <w:noProof/>
                          </w:rPr>
                        </w:pPr>
                        <w:r>
                          <w:t>Figure 7: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12C869B4" wp14:editId="2D8BE2F4">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25ABB" w:rsidRDefault="00625ABB" w:rsidP="00972A32">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GUaBLX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0"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25ABB" w:rsidRDefault="00625ABB" w:rsidP="00972A32">
                        <w:pPr>
                          <w:pStyle w:val="Caption"/>
                          <w:jc w:val="center"/>
                          <w:rPr>
                            <w:noProof/>
                          </w:rPr>
                        </w:pPr>
                        <w:r>
                          <w:t xml:space="preserve">Figure 8: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56" w:name="_Toc380696964"/>
      <w:bookmarkStart w:id="457" w:name="_Toc380734667"/>
      <w:bookmarkStart w:id="458" w:name="_Toc380756546"/>
      <w:bookmarkStart w:id="459" w:name="_Toc382489384"/>
      <w:bookmarkStart w:id="460" w:name="_Toc382491109"/>
      <w:bookmarkStart w:id="461" w:name="_Toc382492882"/>
      <w:bookmarkEnd w:id="456"/>
      <w:bookmarkEnd w:id="457"/>
      <w:bookmarkEnd w:id="458"/>
      <w:bookmarkEnd w:id="459"/>
      <w:bookmarkEnd w:id="460"/>
      <w:bookmarkEnd w:id="461"/>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62" w:name="_Toc380696965"/>
      <w:bookmarkStart w:id="463" w:name="_Toc380734668"/>
      <w:bookmarkStart w:id="464" w:name="_Toc380756547"/>
      <w:bookmarkStart w:id="465" w:name="_Toc382489385"/>
      <w:bookmarkStart w:id="466" w:name="_Toc382491110"/>
      <w:bookmarkStart w:id="467" w:name="_Toc382492883"/>
      <w:bookmarkEnd w:id="462"/>
      <w:bookmarkEnd w:id="463"/>
      <w:bookmarkEnd w:id="464"/>
      <w:bookmarkEnd w:id="465"/>
      <w:bookmarkEnd w:id="466"/>
      <w:bookmarkEnd w:id="467"/>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68" w:name="_Toc380696966"/>
      <w:bookmarkStart w:id="469" w:name="_Toc380734669"/>
      <w:bookmarkStart w:id="470" w:name="_Toc380756548"/>
      <w:bookmarkStart w:id="471" w:name="_Toc382489386"/>
      <w:bookmarkStart w:id="472" w:name="_Toc382491111"/>
      <w:bookmarkStart w:id="473" w:name="_Toc382492884"/>
      <w:bookmarkEnd w:id="468"/>
      <w:bookmarkEnd w:id="469"/>
      <w:bookmarkEnd w:id="470"/>
      <w:bookmarkEnd w:id="471"/>
      <w:bookmarkEnd w:id="472"/>
      <w:bookmarkEnd w:id="473"/>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4" w:name="_Toc380696967"/>
      <w:bookmarkStart w:id="475" w:name="_Toc380734670"/>
      <w:bookmarkStart w:id="476" w:name="_Toc380756549"/>
      <w:bookmarkStart w:id="477" w:name="_Toc382489387"/>
      <w:bookmarkStart w:id="478" w:name="_Toc382491112"/>
      <w:bookmarkStart w:id="479" w:name="_Toc382492885"/>
      <w:bookmarkEnd w:id="474"/>
      <w:bookmarkEnd w:id="475"/>
      <w:bookmarkEnd w:id="476"/>
      <w:bookmarkEnd w:id="477"/>
      <w:bookmarkEnd w:id="478"/>
      <w:bookmarkEnd w:id="479"/>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0" w:name="_Toc380696968"/>
      <w:bookmarkStart w:id="481" w:name="_Toc380734671"/>
      <w:bookmarkStart w:id="482" w:name="_Toc380756550"/>
      <w:bookmarkStart w:id="483" w:name="_Toc382489388"/>
      <w:bookmarkStart w:id="484" w:name="_Toc382491113"/>
      <w:bookmarkStart w:id="485" w:name="_Toc382492886"/>
      <w:bookmarkEnd w:id="480"/>
      <w:bookmarkEnd w:id="481"/>
      <w:bookmarkEnd w:id="482"/>
      <w:bookmarkEnd w:id="483"/>
      <w:bookmarkEnd w:id="484"/>
      <w:bookmarkEnd w:id="485"/>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6" w:name="_Toc380696969"/>
      <w:bookmarkStart w:id="487" w:name="_Toc380734672"/>
      <w:bookmarkStart w:id="488" w:name="_Toc380756551"/>
      <w:bookmarkStart w:id="489" w:name="_Toc382489389"/>
      <w:bookmarkStart w:id="490" w:name="_Toc382491114"/>
      <w:bookmarkStart w:id="491" w:name="_Toc382492887"/>
      <w:bookmarkEnd w:id="486"/>
      <w:bookmarkEnd w:id="487"/>
      <w:bookmarkEnd w:id="488"/>
      <w:bookmarkEnd w:id="489"/>
      <w:bookmarkEnd w:id="490"/>
      <w:bookmarkEnd w:id="491"/>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2" w:name="_Toc380696970"/>
      <w:bookmarkStart w:id="493" w:name="_Toc380734673"/>
      <w:bookmarkStart w:id="494" w:name="_Toc380756552"/>
      <w:bookmarkStart w:id="495" w:name="_Toc382489390"/>
      <w:bookmarkStart w:id="496" w:name="_Toc382491115"/>
      <w:bookmarkStart w:id="497" w:name="_Toc382492888"/>
      <w:bookmarkEnd w:id="492"/>
      <w:bookmarkEnd w:id="493"/>
      <w:bookmarkEnd w:id="494"/>
      <w:bookmarkEnd w:id="495"/>
      <w:bookmarkEnd w:id="496"/>
      <w:bookmarkEnd w:id="49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8" w:name="_Toc380696971"/>
      <w:bookmarkStart w:id="499" w:name="_Toc380734674"/>
      <w:bookmarkStart w:id="500" w:name="_Toc380756553"/>
      <w:bookmarkStart w:id="501" w:name="_Toc382489391"/>
      <w:bookmarkStart w:id="502" w:name="_Toc382491116"/>
      <w:bookmarkStart w:id="503" w:name="_Toc382492889"/>
      <w:bookmarkEnd w:id="498"/>
      <w:bookmarkEnd w:id="499"/>
      <w:bookmarkEnd w:id="500"/>
      <w:bookmarkEnd w:id="501"/>
      <w:bookmarkEnd w:id="502"/>
      <w:bookmarkEnd w:id="503"/>
    </w:p>
    <w:p w:rsidR="00972A32" w:rsidRPr="003D0903" w:rsidRDefault="00972A32" w:rsidP="000D2F9F">
      <w:pPr>
        <w:pStyle w:val="Heading3"/>
        <w:numPr>
          <w:ilvl w:val="2"/>
          <w:numId w:val="40"/>
        </w:numPr>
        <w:rPr>
          <w:bCs w:val="0"/>
          <w:noProof/>
        </w:rPr>
      </w:pPr>
      <w:bookmarkStart w:id="504" w:name="_Toc382492890"/>
      <w:r w:rsidRPr="003D0903">
        <w:rPr>
          <w:rFonts w:asciiTheme="minorHAnsi" w:hAnsiTheme="minorHAnsi"/>
        </w:rPr>
        <w:t>Download an Ubuntu ISO image</w:t>
      </w:r>
      <w:bookmarkEnd w:id="504"/>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1"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05" w:name="_Toc379537679"/>
      <w:bookmarkStart w:id="506" w:name="_Toc379537680"/>
      <w:bookmarkStart w:id="507" w:name="_Toc379537681"/>
      <w:bookmarkStart w:id="508" w:name="_Toc379537682"/>
      <w:bookmarkStart w:id="509" w:name="_Toc377463028"/>
      <w:bookmarkStart w:id="510" w:name="_Toc382492891"/>
      <w:bookmarkEnd w:id="505"/>
      <w:bookmarkEnd w:id="506"/>
      <w:bookmarkEnd w:id="507"/>
      <w:bookmarkEnd w:id="508"/>
      <w:r w:rsidRPr="00415183">
        <w:rPr>
          <w:rFonts w:asciiTheme="minorHAnsi" w:hAnsiTheme="minorHAnsi"/>
        </w:rPr>
        <w:t xml:space="preserve">Mount the Linux installation .ISO file in </w:t>
      </w:r>
      <w:r>
        <w:rPr>
          <w:rFonts w:asciiTheme="minorHAnsi" w:hAnsiTheme="minorHAnsi"/>
        </w:rPr>
        <w:t>your virtual machine</w:t>
      </w:r>
      <w:bookmarkEnd w:id="509"/>
      <w:bookmarkEnd w:id="510"/>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select the virtual machine you created in Section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AB139B" wp14:editId="571C1CCA">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25ABB" w:rsidRDefault="00625ABB" w:rsidP="00972A32">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5rxnS/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3"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25ABB" w:rsidRDefault="00625ABB" w:rsidP="00972A32">
                        <w:pPr>
                          <w:pStyle w:val="Caption"/>
                          <w:jc w:val="center"/>
                          <w:rPr>
                            <w:noProof/>
                          </w:rPr>
                        </w:pPr>
                        <w:r>
                          <w:t>Figure 9: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11" w:name="_Toc377463029"/>
      <w:bookmarkStart w:id="512" w:name="_Toc382492892"/>
      <w:r w:rsidRPr="00415183">
        <w:rPr>
          <w:rFonts w:asciiTheme="minorHAnsi" w:hAnsiTheme="minorHAnsi"/>
        </w:rPr>
        <w:t>Install Ubuntu Linux 12.04</w:t>
      </w:r>
      <w:bookmarkEnd w:id="511"/>
      <w:bookmarkEnd w:id="512"/>
    </w:p>
    <w:p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3C60E9">
        <w:rPr>
          <w:b/>
        </w:rPr>
        <w:t>Start</w:t>
      </w:r>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6C895868" wp14:editId="6C11849D">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25ABB" w:rsidRDefault="00625ABB" w:rsidP="00972A32">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5"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25ABB" w:rsidRDefault="00625ABB" w:rsidP="00972A32">
                        <w:pPr>
                          <w:pStyle w:val="Caption"/>
                          <w:jc w:val="center"/>
                          <w:rPr>
                            <w:noProof/>
                          </w:rPr>
                        </w:pPr>
                        <w:r>
                          <w:t>Figure 10: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77197E88" wp14:editId="28181F38">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25ABB" w:rsidRDefault="00625ABB" w:rsidP="00972A32">
                              <w:pPr>
                                <w:pStyle w:val="Caption"/>
                                <w:jc w:val="center"/>
                                <w:rPr>
                                  <w:noProof/>
                                </w:rPr>
                              </w:pPr>
                              <w:r>
                                <w:t>Figure 11: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19"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">
                <v:shape id="Picture 34" o:spid="_x0000_s1120"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57" o:title=""/>
                  <v:path arrowok="t"/>
                </v:shape>
                <v:shape id="Text Box 39" o:spid="_x0000_s1121"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25ABB" w:rsidRDefault="00625ABB" w:rsidP="00972A32">
                        <w:pPr>
                          <w:pStyle w:val="Caption"/>
                          <w:jc w:val="center"/>
                          <w:rPr>
                            <w:noProof/>
                          </w:rPr>
                        </w:pPr>
                        <w:r>
                          <w:t>Figure 11: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13" w:name="_Toc379537685"/>
      <w:bookmarkStart w:id="514" w:name="_Toc377463031"/>
      <w:bookmarkStart w:id="515" w:name="_Toc382492893"/>
      <w:bookmarkEnd w:id="513"/>
      <w:r w:rsidRPr="00415183">
        <w:rPr>
          <w:rFonts w:asciiTheme="minorHAnsi" w:hAnsiTheme="minorHAnsi"/>
        </w:rPr>
        <w:t>Take a Snapshot</w:t>
      </w:r>
      <w:bookmarkEnd w:id="514"/>
      <w:bookmarkEnd w:id="515"/>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516" w:name="_Ref359833839"/>
      <w:bookmarkStart w:id="517" w:name="_Toc377037298"/>
      <w:bookmarkStart w:id="518" w:name="_Toc382492894"/>
      <w:r w:rsidRPr="00FB6A10">
        <w:t>Accommodating</w:t>
      </w:r>
      <w:r w:rsidRPr="00415183">
        <w:t xml:space="preserve"> a corporate firewall (OPTIONAL)</w:t>
      </w:r>
      <w:bookmarkEnd w:id="516"/>
      <w:bookmarkEnd w:id="517"/>
      <w:bookmarkEnd w:id="518"/>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519" w:name="_Toc377037299"/>
      <w:bookmarkStart w:id="520" w:name="_Toc382492895"/>
      <w:r w:rsidRPr="00C03A67">
        <w:t xml:space="preserve">Install </w:t>
      </w:r>
      <w:r>
        <w:t xml:space="preserve">and Configure </w:t>
      </w:r>
      <w:r w:rsidRPr="00C03A67">
        <w:t>CNTLM</w:t>
      </w:r>
      <w:bookmarkEnd w:id="519"/>
      <w:r w:rsidR="00D33AC8">
        <w:t xml:space="preserve"> </w:t>
      </w:r>
      <w:r w:rsidR="00D33AC8" w:rsidRPr="00415183">
        <w:t>(OPTIONAL)</w:t>
      </w:r>
      <w:bookmarkEnd w:id="520"/>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58" w:history="1">
        <w:r w:rsidRPr="00C03A67">
          <w:rPr>
            <w:rStyle w:val="Hyperlink"/>
          </w:rPr>
          <w:t>http://cntlm.sourceforge.net/</w:t>
        </w:r>
      </w:hyperlink>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lastRenderedPageBreak/>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521" w:name="_Toc377037300"/>
      <w:bookmarkStart w:id="522" w:name="_Toc382492896"/>
      <w:r w:rsidRPr="00C03A67">
        <w:t xml:space="preserve">Configure </w:t>
      </w:r>
      <w:r>
        <w:t>your virtual machine</w:t>
      </w:r>
      <w:r w:rsidRPr="00C03A67">
        <w:t xml:space="preserve"> </w:t>
      </w:r>
      <w:r>
        <w:t>environment</w:t>
      </w:r>
      <w:r w:rsidRPr="00C03A67">
        <w:t xml:space="preserve"> to use CNTLM as its proxy</w:t>
      </w:r>
      <w:bookmarkEnd w:id="521"/>
      <w:r w:rsidR="00D33AC8">
        <w:t xml:space="preserve"> </w:t>
      </w:r>
      <w:r w:rsidR="00D33AC8" w:rsidRPr="00415183">
        <w:t>(OPTIONAL)</w:t>
      </w:r>
      <w:bookmarkEnd w:id="522"/>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w:t>
      </w:r>
      <w:r w:rsidR="00870A22">
        <w:t>2</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105C3DBE" wp14:editId="3DB94C5C">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25ABB" w:rsidRDefault="00625ABB" w:rsidP="00972A32">
                              <w:pPr>
                                <w:pStyle w:val="Caption"/>
                                <w:jc w:val="center"/>
                                <w:rPr>
                                  <w:noProof/>
                                </w:rPr>
                              </w:pPr>
                              <w:r>
                                <w:t xml:space="preserve">Figure </w:t>
                              </w:r>
                              <w:r w:rsidR="00870A22">
                                <w:t>12</w:t>
                              </w:r>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2"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mwm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9T1eDdf6+IZuFgN0iAfZ/IbievvuPP33OJJxCSeef8Fn7LWYIrurIhV2n5/b578UWGs&#10;RmyHJ3YRuT+3nDpq/Umh9vQe94btjXVvqG2z0hAnyologokN1te9WVrdfAU1lnQLlrjKcdci8r25&#10;8u1Dj18PuVgug1PbmO/Ug0E7TwLTCebH/VduTScaj/J+1j27+PxEO61vC/oSQi5lEBYB26IIytMA&#10;TA9WeLthvfpx8HIcvI6/hi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">
                <v:shape id="Picture 2212" o:spid="_x0000_s1123"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0" o:title=""/>
                  <v:path arrowok="t"/>
                </v:shape>
                <v:shape id="Text Box 51" o:spid="_x0000_s1124"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25ABB" w:rsidRDefault="00625ABB" w:rsidP="00972A32">
                        <w:pPr>
                          <w:pStyle w:val="Caption"/>
                          <w:jc w:val="center"/>
                          <w:rPr>
                            <w:noProof/>
                          </w:rPr>
                        </w:pPr>
                        <w:r>
                          <w:t xml:space="preserve">Figure </w:t>
                        </w:r>
                        <w:r w:rsidR="00870A22">
                          <w:t>12</w:t>
                        </w:r>
                        <w:r>
                          <w:t>: Configuring a proxy in Ubuntu Linux</w:t>
                        </w:r>
                      </w:p>
                    </w:txbxContent>
                  </v:textbox>
                </v:shape>
                <w10:wrap type="topAndBottom"/>
              </v:group>
            </w:pict>
          </mc:Fallback>
        </mc:AlternateContent>
      </w:r>
    </w:p>
    <w:p w:rsidR="00972A32" w:rsidRPr="00C03A67" w:rsidRDefault="00972A32" w:rsidP="00972A32"/>
    <w:p w:rsidR="00972A32" w:rsidRDefault="00972A32" w:rsidP="000D2F9F">
      <w:pPr>
        <w:pStyle w:val="Heading3"/>
        <w:numPr>
          <w:ilvl w:val="2"/>
          <w:numId w:val="40"/>
        </w:numPr>
      </w:pPr>
      <w:bookmarkStart w:id="523" w:name="_Toc377037301"/>
      <w:bookmarkStart w:id="524" w:name="_Toc382492897"/>
      <w:r>
        <w:t>What to do if cntlm and proxy continue to cause issues</w:t>
      </w:r>
      <w:bookmarkEnd w:id="523"/>
      <w:bookmarkEnd w:id="524"/>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5B4143" w:rsidRDefault="005B4143" w:rsidP="00981B61">
      <w:pPr>
        <w:spacing w:after="120" w:line="240" w:lineRule="auto"/>
        <w:ind w:left="720"/>
      </w:pPr>
    </w:p>
    <w:p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525" w:name="_Toc382492898"/>
      <w:r>
        <w:rPr>
          <w:rFonts w:asciiTheme="minorHAnsi" w:hAnsiTheme="minorHAnsi"/>
        </w:rPr>
        <w:lastRenderedPageBreak/>
        <w:t>The development.ini file</w:t>
      </w:r>
      <w:bookmarkEnd w:id="525"/>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26" w:name="_Toc380756563"/>
      <w:bookmarkStart w:id="527" w:name="_Toc382489401"/>
      <w:bookmarkStart w:id="528" w:name="_Toc382491126"/>
      <w:bookmarkStart w:id="529" w:name="_Toc382492899"/>
      <w:bookmarkStart w:id="530" w:name="_Toc380734684"/>
      <w:bookmarkEnd w:id="526"/>
      <w:bookmarkEnd w:id="527"/>
      <w:bookmarkEnd w:id="528"/>
      <w:bookmarkEnd w:id="529"/>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31" w:name="_Toc380756564"/>
      <w:bookmarkStart w:id="532" w:name="_Toc382489402"/>
      <w:bookmarkStart w:id="533" w:name="_Toc382491127"/>
      <w:bookmarkStart w:id="534" w:name="_Toc382492900"/>
      <w:bookmarkEnd w:id="531"/>
      <w:bookmarkEnd w:id="532"/>
      <w:bookmarkEnd w:id="533"/>
      <w:bookmarkEnd w:id="534"/>
    </w:p>
    <w:p w:rsidR="00A3523A" w:rsidRPr="00415183" w:rsidRDefault="00A3523A" w:rsidP="000D2F9F">
      <w:pPr>
        <w:pStyle w:val="Caption"/>
        <w:numPr>
          <w:ilvl w:val="1"/>
          <w:numId w:val="41"/>
        </w:numPr>
        <w:outlineLvl w:val="1"/>
        <w:rPr>
          <w:sz w:val="32"/>
        </w:rPr>
      </w:pPr>
      <w:bookmarkStart w:id="535" w:name="_Toc382492901"/>
      <w:r w:rsidRPr="00415183">
        <w:rPr>
          <w:sz w:val="32"/>
        </w:rPr>
        <w:t>Development.ini Considerations</w:t>
      </w:r>
      <w:bookmarkEnd w:id="530"/>
      <w:bookmarkEnd w:id="535"/>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536" w:name="_Toc379537717"/>
      <w:bookmarkStart w:id="537" w:name="_Toc379537718"/>
      <w:bookmarkStart w:id="538" w:name="_Toc379537719"/>
      <w:bookmarkStart w:id="539" w:name="_Toc379537720"/>
      <w:bookmarkStart w:id="540" w:name="_Toc379537721"/>
      <w:bookmarkStart w:id="541" w:name="_Toc379537722"/>
      <w:bookmarkStart w:id="542" w:name="_Toc379537723"/>
      <w:bookmarkStart w:id="543" w:name="_Toc379537724"/>
      <w:bookmarkStart w:id="544" w:name="_Toc379537725"/>
      <w:bookmarkStart w:id="545" w:name="_Toc379537726"/>
      <w:bookmarkStart w:id="546" w:name="_Toc379537727"/>
      <w:bookmarkStart w:id="547" w:name="_Toc379537728"/>
      <w:bookmarkStart w:id="548" w:name="_Toc379537729"/>
      <w:bookmarkStart w:id="549" w:name="_Toc379537730"/>
      <w:bookmarkStart w:id="550" w:name="_Toc379537731"/>
      <w:bookmarkStart w:id="551" w:name="_Toc379537732"/>
      <w:bookmarkStart w:id="552" w:name="_Toc379537733"/>
      <w:bookmarkStart w:id="553" w:name="_Toc379537734"/>
      <w:bookmarkStart w:id="554" w:name="_Toc379537735"/>
      <w:bookmarkStart w:id="555" w:name="_Toc379537736"/>
      <w:bookmarkStart w:id="556" w:name="_Toc379537737"/>
      <w:bookmarkStart w:id="557" w:name="_Toc379537738"/>
      <w:bookmarkStart w:id="558" w:name="_Toc379537739"/>
      <w:bookmarkStart w:id="559" w:name="_Toc379537740"/>
      <w:bookmarkStart w:id="560" w:name="_Toc379537741"/>
      <w:bookmarkStart w:id="561" w:name="_Toc379537742"/>
      <w:bookmarkStart w:id="562" w:name="_Toc379537743"/>
      <w:bookmarkStart w:id="563" w:name="_Toc382492902"/>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r>
        <w:rPr>
          <w:noProof/>
        </w:rPr>
        <w:lastRenderedPageBreak/>
        <w:drawing>
          <wp:anchor distT="0" distB="0" distL="114300" distR="114300" simplePos="0" relativeHeight="251774976" behindDoc="0" locked="0" layoutInCell="1" allowOverlap="1" wp14:anchorId="08B330F4" wp14:editId="5D69B7B6">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563"/>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3BB9AE5D" wp14:editId="5D62F92E">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25ABB" w:rsidRPr="00922DE4" w:rsidRDefault="00625ABB" w:rsidP="007037A9">
                            <w:pPr>
                              <w:pStyle w:val="Caption"/>
                              <w:jc w:val="center"/>
                              <w:rPr>
                                <w:noProof/>
                                <w:sz w:val="34"/>
                              </w:rPr>
                            </w:pPr>
                            <w:r>
                              <w:t xml:space="preserve">Figure </w:t>
                            </w:r>
                            <w:r w:rsidR="00E002C9">
                              <w:t>13</w:t>
                            </w:r>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25"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P+JWEwzAgAAcwQAAA4AAAAAAAAAAAAAAAAA&#10;LgIAAGRycy9lMm9Eb2MueG1sUEsBAi0AFAAGAAgAAAAhACMDGgXeAAAACAEAAA8AAAAAAAAAAAAA&#10;AAAAjQQAAGRycy9kb3ducmV2LnhtbFBLBQYAAAAABAAEAPMAAACYBQAAAAA=&#10;" stroked="f">
                <v:textbox style="mso-fit-shape-to-text:t" inset="0,0,0,0">
                  <w:txbxContent>
                    <w:p w:rsidR="00625ABB" w:rsidRPr="00922DE4" w:rsidRDefault="00625ABB" w:rsidP="007037A9">
                      <w:pPr>
                        <w:pStyle w:val="Caption"/>
                        <w:jc w:val="center"/>
                        <w:rPr>
                          <w:noProof/>
                          <w:sz w:val="34"/>
                        </w:rPr>
                      </w:pPr>
                      <w:r>
                        <w:t xml:space="preserve">Figure </w:t>
                      </w:r>
                      <w:r w:rsidR="00E002C9">
                        <w:t>13</w:t>
                      </w:r>
                      <w:r>
                        <w:t>: A diagram of NGDS</w:t>
                      </w:r>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64" w:name="_Toc380756567"/>
      <w:bookmarkStart w:id="565" w:name="_Toc382489405"/>
      <w:bookmarkStart w:id="566" w:name="_Toc382491130"/>
      <w:bookmarkStart w:id="567" w:name="_Toc382492903"/>
      <w:bookmarkEnd w:id="564"/>
      <w:bookmarkEnd w:id="565"/>
      <w:bookmarkEnd w:id="566"/>
      <w:bookmarkEnd w:id="567"/>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68" w:name="_Toc380756568"/>
      <w:bookmarkStart w:id="569" w:name="_Toc382489406"/>
      <w:bookmarkStart w:id="570" w:name="_Toc382491131"/>
      <w:bookmarkStart w:id="571" w:name="_Toc382492904"/>
      <w:bookmarkEnd w:id="568"/>
      <w:bookmarkEnd w:id="569"/>
      <w:bookmarkEnd w:id="570"/>
      <w:bookmarkEnd w:id="571"/>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72" w:name="_Toc380756569"/>
      <w:bookmarkStart w:id="573" w:name="_Toc382489407"/>
      <w:bookmarkStart w:id="574" w:name="_Toc382491132"/>
      <w:bookmarkStart w:id="575" w:name="_Toc382492905"/>
      <w:bookmarkEnd w:id="572"/>
      <w:bookmarkEnd w:id="573"/>
      <w:bookmarkEnd w:id="574"/>
      <w:bookmarkEnd w:id="575"/>
    </w:p>
    <w:p w:rsidR="005B5568" w:rsidRPr="00415183" w:rsidRDefault="00895275" w:rsidP="000D2F9F">
      <w:pPr>
        <w:pStyle w:val="Caption"/>
        <w:numPr>
          <w:ilvl w:val="1"/>
          <w:numId w:val="42"/>
        </w:numPr>
        <w:outlineLvl w:val="1"/>
        <w:rPr>
          <w:sz w:val="32"/>
        </w:rPr>
      </w:pPr>
      <w:bookmarkStart w:id="576" w:name="_Toc382492906"/>
      <w:r w:rsidRPr="00415183">
        <w:rPr>
          <w:sz w:val="32"/>
        </w:rPr>
        <w:t>What is CKAN?</w:t>
      </w:r>
      <w:bookmarkEnd w:id="576"/>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38FE39EB" wp14:editId="0C00CEE8">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577" w:name="_Toc380757626"/>
      <w:r>
        <w:t xml:space="preserve">Figure </w:t>
      </w:r>
      <w:r w:rsidR="00E002C9">
        <w:t>14</w:t>
      </w:r>
      <w:r>
        <w:t xml:space="preserve">: </w:t>
      </w:r>
      <w:r w:rsidRPr="0048060F">
        <w:t>NGDS High-level Components</w:t>
      </w:r>
      <w:bookmarkEnd w:id="577"/>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578" w:name="_Toc377463042"/>
      <w:bookmarkStart w:id="579" w:name="_Toc380734686"/>
      <w:bookmarkStart w:id="580" w:name="_Toc382492907"/>
      <w:r w:rsidRPr="00415183">
        <w:rPr>
          <w:rFonts w:asciiTheme="minorHAnsi" w:hAnsiTheme="minorHAnsi"/>
          <w:noProof/>
          <w:sz w:val="32"/>
        </w:rPr>
        <w:t>Domain Model</w:t>
      </w:r>
      <w:bookmarkEnd w:id="578"/>
      <w:bookmarkEnd w:id="579"/>
      <w:bookmarkEnd w:id="580"/>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E002C9">
        <w:rPr>
          <w:rFonts w:asciiTheme="minorHAnsi" w:hAnsiTheme="minorHAnsi"/>
          <w:noProof/>
        </w:rPr>
        <w:t>5</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25ABB" w:rsidRPr="00456266" w:rsidRDefault="00625ABB" w:rsidP="00F5667A">
                            <w:pPr>
                              <w:pStyle w:val="Caption"/>
                              <w:jc w:val="center"/>
                              <w:rPr>
                                <w:noProof/>
                                <w:color w:val="000000"/>
                                <w:kern w:val="22"/>
                              </w:rPr>
                            </w:pPr>
                            <w:bookmarkStart w:id="581" w:name="_Toc380757627"/>
                            <w:r>
                              <w:t xml:space="preserve">Figure </w:t>
                            </w:r>
                            <w:r w:rsidR="00E002C9">
                              <w:t>15</w:t>
                            </w:r>
                            <w:r>
                              <w:t xml:space="preserve">: </w:t>
                            </w:r>
                            <w:r w:rsidRPr="001F1364">
                              <w:t>NGDS Domain Model as a Class Diagram</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6"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" stroked="f">
                <v:textbox style="mso-fit-shape-to-text:t" inset="0,0,0,0">
                  <w:txbxContent>
                    <w:p w:rsidR="00625ABB" w:rsidRPr="00456266" w:rsidRDefault="00625ABB" w:rsidP="00F5667A">
                      <w:pPr>
                        <w:pStyle w:val="Caption"/>
                        <w:jc w:val="center"/>
                        <w:rPr>
                          <w:noProof/>
                          <w:color w:val="000000"/>
                          <w:kern w:val="22"/>
                        </w:rPr>
                      </w:pPr>
                      <w:bookmarkStart w:id="585" w:name="_Toc380757627"/>
                      <w:r>
                        <w:t xml:space="preserve">Figure </w:t>
                      </w:r>
                      <w:r w:rsidR="00E002C9">
                        <w:t>15</w:t>
                      </w:r>
                      <w:r>
                        <w:t xml:space="preserve">: </w:t>
                      </w:r>
                      <w:r w:rsidRPr="001F1364">
                        <w:t>NGDS Domain Model as a Class Diagram</w:t>
                      </w:r>
                      <w:bookmarkEnd w:id="585"/>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582" w:name="_Toc380734687"/>
      <w:bookmarkStart w:id="583" w:name="_Toc382492908"/>
      <w:r>
        <w:rPr>
          <w:sz w:val="32"/>
        </w:rPr>
        <w:t xml:space="preserve">Additional </w:t>
      </w:r>
      <w:r w:rsidR="006900EA" w:rsidRPr="00415183">
        <w:rPr>
          <w:sz w:val="32"/>
        </w:rPr>
        <w:t>Notes on CKAN</w:t>
      </w:r>
      <w:r w:rsidR="00895275">
        <w:rPr>
          <w:sz w:val="32"/>
        </w:rPr>
        <w:t xml:space="preserve"> in Production Mode</w:t>
      </w:r>
      <w:bookmarkEnd w:id="582"/>
      <w:bookmarkEnd w:id="583"/>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B4AD6">
      <w:pPr>
        <w:pStyle w:val="Body"/>
        <w:numPr>
          <w:ilvl w:val="0"/>
          <w:numId w:val="25"/>
        </w:numPr>
        <w:spacing w:line="24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4B4AD6">
      <w:pPr>
        <w:pStyle w:val="Body"/>
        <w:numPr>
          <w:ilvl w:val="0"/>
          <w:numId w:val="25"/>
        </w:numPr>
        <w:spacing w:line="24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5814F9" w:rsidRPr="00171BC2" w:rsidRDefault="00171BC2" w:rsidP="00171BC2">
      <w:pPr>
        <w:pStyle w:val="Body"/>
        <w:numPr>
          <w:ilvl w:val="0"/>
          <w:numId w:val="25"/>
        </w:numPr>
        <w:rPr>
          <w:rFonts w:asciiTheme="minorHAnsi" w:hAnsiTheme="minorHAnsi"/>
        </w:rPr>
      </w:pPr>
      <w:r>
        <w:rPr>
          <w:rFonts w:asciiTheme="minorHAnsi" w:hAnsiTheme="minorHAnsi"/>
        </w:rPr>
        <w:lastRenderedPageBreak/>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values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625ABB">
        <w:tc>
          <w:tcPr>
            <w:tcW w:w="9576" w:type="dxa"/>
            <w:shd w:val="pct5" w:color="auto" w:fill="auto"/>
          </w:tcPr>
          <w:p w:rsidR="00171BC2" w:rsidRPr="00CC5A1D" w:rsidRDefault="00171BC2" w:rsidP="00625AB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625ABB">
            <w:pPr>
              <w:spacing w:after="0"/>
              <w:rPr>
                <w:rFonts w:ascii="Courier New" w:hAnsi="Courier New" w:cs="Courier New"/>
              </w:rPr>
            </w:pPr>
            <w:r>
              <w:rPr>
                <w:rFonts w:ascii="Courier New" w:hAnsi="Courier New" w:cs="Courier New"/>
              </w:rPr>
              <w:t>%  cd nano catalina.sh</w:t>
            </w:r>
          </w:p>
          <w:p w:rsidR="00171BC2" w:rsidRPr="00693D88" w:rsidRDefault="00171BC2" w:rsidP="00625AB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A60D4F" w:rsidRDefault="00A60D4F" w:rsidP="00A60D4F">
      <w:pPr>
        <w:pStyle w:val="Body"/>
        <w:spacing w:line="240" w:lineRule="auto"/>
        <w:ind w:left="720"/>
        <w:rPr>
          <w:rFonts w:asciiTheme="minorHAnsi" w:hAnsiTheme="minorHAnsi"/>
        </w:rPr>
      </w:pPr>
    </w:p>
    <w:p w:rsidR="00171BC2" w:rsidRPr="004B4AD6" w:rsidRDefault="004B4AD6" w:rsidP="004B4AD6">
      <w:pPr>
        <w:pStyle w:val="Body"/>
        <w:numPr>
          <w:ilvl w:val="0"/>
          <w:numId w:val="25"/>
        </w:numPr>
        <w:spacing w:line="240" w:lineRule="auto"/>
        <w:rPr>
          <w:rFonts w:asciiTheme="minorHAnsi" w:hAnsiTheme="minorHAnsi"/>
        </w:rPr>
      </w:pPr>
      <w:r w:rsidRPr="00415183">
        <w:rPr>
          <w:rFonts w:asciiTheme="minorHAnsi" w:hAnsiTheme="minorHAnsi"/>
        </w:rPr>
        <w:t>CKAN runs as wsgi job behind ap</w:t>
      </w:r>
      <w:r w:rsidRPr="00895275">
        <w:rPr>
          <w:rFonts w:asciiTheme="minorHAnsi" w:hAnsiTheme="minorHAnsi"/>
        </w:rPr>
        <w:t>ache2; you can control it with</w:t>
      </w:r>
      <w:r>
        <w:rPr>
          <w:rFonts w:asciiTheme="minorHAnsi" w:hAnsiTheme="minorHAnsi"/>
        </w:rPr>
        <w:t xml:space="preserve"> the following command:</w:t>
      </w:r>
      <w:r>
        <w:rPr>
          <w:rFonts w:asciiTheme="minorHAnsi" w:hAnsiTheme="minorHAnsi"/>
        </w:rPr>
        <w:br/>
      </w:r>
      <w:r w:rsidRPr="00415183">
        <w:rPr>
          <w:rFonts w:asciiTheme="minorHAnsi" w:hAnsiTheme="minorHAnsi"/>
        </w:rPr>
        <w:br/>
        <w:t>sudo service apache2 start|stop|restart|status</w:t>
      </w:r>
    </w:p>
    <w:p w:rsidR="005814F9" w:rsidRPr="0057546F" w:rsidRDefault="00557EC5" w:rsidP="0057546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64"/>
      <w:footerReference w:type="default" r:id="rId65"/>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700E" w:rsidRDefault="00F9700E">
      <w:r>
        <w:separator/>
      </w:r>
    </w:p>
  </w:endnote>
  <w:endnote w:type="continuationSeparator" w:id="0">
    <w:p w:rsidR="00F9700E" w:rsidRDefault="00F970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jc w:val="center"/>
    </w:pPr>
  </w:p>
  <w:p w:rsidR="00625ABB" w:rsidRDefault="00625A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25ABB" w:rsidRDefault="00625ABB">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646002">
          <w:t>2</w:t>
        </w:r>
        <w:r>
          <w:fldChar w:fldCharType="end"/>
        </w:r>
      </w:p>
    </w:sdtContent>
  </w:sdt>
  <w:p w:rsidR="00625ABB" w:rsidRDefault="00625ABB">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25ABB" w:rsidRDefault="00625ABB">
        <w:pPr>
          <w:pStyle w:val="Footer"/>
          <w:jc w:val="center"/>
        </w:pPr>
        <w:r>
          <w:rPr>
            <w:noProof w:val="0"/>
          </w:rPr>
          <w:fldChar w:fldCharType="begin"/>
        </w:r>
        <w:r>
          <w:instrText xml:space="preserve"> PAGE   \* MERGEFORMAT </w:instrText>
        </w:r>
        <w:r>
          <w:rPr>
            <w:noProof w:val="0"/>
          </w:rPr>
          <w:fldChar w:fldCharType="separate"/>
        </w:r>
        <w:r w:rsidR="00646002">
          <w:t>1</w:t>
        </w:r>
        <w:r>
          <w:fldChar w:fldCharType="end"/>
        </w:r>
      </w:p>
    </w:sdtContent>
  </w:sdt>
  <w:p w:rsidR="00625ABB" w:rsidRDefault="00625ABB">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700E" w:rsidRDefault="00F9700E">
      <w:r>
        <w:separator/>
      </w:r>
    </w:p>
  </w:footnote>
  <w:footnote w:type="continuationSeparator" w:id="0">
    <w:p w:rsidR="00F9700E" w:rsidRDefault="00F9700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Pr="000F1287" w:rsidRDefault="00625ABB"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3D93C4B"/>
    <w:multiLevelType w:val="multilevel"/>
    <w:tmpl w:val="782A43EA"/>
    <w:numStyleLink w:val="Style1"/>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8"/>
  </w:num>
  <w:num w:numId="16">
    <w:abstractNumId w:val="35"/>
  </w:num>
  <w:num w:numId="17">
    <w:abstractNumId w:val="37"/>
  </w:num>
  <w:num w:numId="18">
    <w:abstractNumId w:val="13"/>
  </w:num>
  <w:num w:numId="19">
    <w:abstractNumId w:val="36"/>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8"/>
  </w:num>
  <w:num w:numId="27">
    <w:abstractNumId w:val="24"/>
  </w:num>
  <w:num w:numId="28">
    <w:abstractNumId w:val="39"/>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3"/>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 w:numId="4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2">
      <w:lvl w:ilvl="2">
        <w:start w:val="1"/>
        <w:numFmt w:val="decimal"/>
        <w:lvlText w:val="%1.%2.%3."/>
        <w:lvlJc w:val="left"/>
        <w:pPr>
          <w:ind w:left="360" w:hanging="360"/>
        </w:pPr>
        <w:rPr>
          <w:rFonts w:asciiTheme="minorHAnsi" w:hAnsiTheme="minorHAnsi" w:cstheme="minorHAnsi"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31153"/>
    <w:rsid w:val="000346CE"/>
    <w:rsid w:val="00034F50"/>
    <w:rsid w:val="00037358"/>
    <w:rsid w:val="000402F0"/>
    <w:rsid w:val="00043711"/>
    <w:rsid w:val="00043C7B"/>
    <w:rsid w:val="00046A36"/>
    <w:rsid w:val="00050294"/>
    <w:rsid w:val="00051AF0"/>
    <w:rsid w:val="00057730"/>
    <w:rsid w:val="00057E5A"/>
    <w:rsid w:val="0006106C"/>
    <w:rsid w:val="00061DC5"/>
    <w:rsid w:val="00063B0C"/>
    <w:rsid w:val="00063C4E"/>
    <w:rsid w:val="000671F4"/>
    <w:rsid w:val="0006727C"/>
    <w:rsid w:val="00072724"/>
    <w:rsid w:val="00075318"/>
    <w:rsid w:val="00075829"/>
    <w:rsid w:val="00076D02"/>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53"/>
    <w:rsid w:val="000E1F91"/>
    <w:rsid w:val="000E21F2"/>
    <w:rsid w:val="000E3BEB"/>
    <w:rsid w:val="000F03F9"/>
    <w:rsid w:val="000F0E74"/>
    <w:rsid w:val="000F1287"/>
    <w:rsid w:val="000F1640"/>
    <w:rsid w:val="000F4DD7"/>
    <w:rsid w:val="00104729"/>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6158"/>
    <w:rsid w:val="002029F2"/>
    <w:rsid w:val="00211F54"/>
    <w:rsid w:val="00212F4B"/>
    <w:rsid w:val="0021384F"/>
    <w:rsid w:val="00215AA6"/>
    <w:rsid w:val="0021690B"/>
    <w:rsid w:val="002174C9"/>
    <w:rsid w:val="00221245"/>
    <w:rsid w:val="00222232"/>
    <w:rsid w:val="002239A2"/>
    <w:rsid w:val="0022468F"/>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D24FD"/>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17CE"/>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53A5"/>
    <w:rsid w:val="005861EC"/>
    <w:rsid w:val="005878FC"/>
    <w:rsid w:val="00590BA8"/>
    <w:rsid w:val="00594553"/>
    <w:rsid w:val="00594F36"/>
    <w:rsid w:val="005A0B0C"/>
    <w:rsid w:val="005A172E"/>
    <w:rsid w:val="005A2455"/>
    <w:rsid w:val="005A3840"/>
    <w:rsid w:val="005B1E9A"/>
    <w:rsid w:val="005B235F"/>
    <w:rsid w:val="005B4143"/>
    <w:rsid w:val="005B5568"/>
    <w:rsid w:val="005B6CDA"/>
    <w:rsid w:val="005B7C91"/>
    <w:rsid w:val="005C10FA"/>
    <w:rsid w:val="005C35FB"/>
    <w:rsid w:val="005C5DC0"/>
    <w:rsid w:val="005C6137"/>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5ABB"/>
    <w:rsid w:val="00631361"/>
    <w:rsid w:val="0063177C"/>
    <w:rsid w:val="00631D3C"/>
    <w:rsid w:val="00635B56"/>
    <w:rsid w:val="00635F24"/>
    <w:rsid w:val="00637389"/>
    <w:rsid w:val="00646002"/>
    <w:rsid w:val="006474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87564"/>
    <w:rsid w:val="006900EA"/>
    <w:rsid w:val="00692182"/>
    <w:rsid w:val="0069307E"/>
    <w:rsid w:val="00694390"/>
    <w:rsid w:val="006962A7"/>
    <w:rsid w:val="006A293C"/>
    <w:rsid w:val="006A2B34"/>
    <w:rsid w:val="006A4753"/>
    <w:rsid w:val="006A488C"/>
    <w:rsid w:val="006A5525"/>
    <w:rsid w:val="006B6D93"/>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5620"/>
    <w:rsid w:val="00793177"/>
    <w:rsid w:val="00793BEA"/>
    <w:rsid w:val="0079455B"/>
    <w:rsid w:val="0079593B"/>
    <w:rsid w:val="00797FD1"/>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4522"/>
    <w:rsid w:val="00844729"/>
    <w:rsid w:val="008462BF"/>
    <w:rsid w:val="008466CF"/>
    <w:rsid w:val="008469D7"/>
    <w:rsid w:val="00850468"/>
    <w:rsid w:val="00851B72"/>
    <w:rsid w:val="00852112"/>
    <w:rsid w:val="008524FF"/>
    <w:rsid w:val="00854AEF"/>
    <w:rsid w:val="00855236"/>
    <w:rsid w:val="0085622C"/>
    <w:rsid w:val="0085676B"/>
    <w:rsid w:val="008571FD"/>
    <w:rsid w:val="00861FBD"/>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4E6E"/>
    <w:rsid w:val="00946035"/>
    <w:rsid w:val="00946BC2"/>
    <w:rsid w:val="009520CA"/>
    <w:rsid w:val="00955091"/>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A06179"/>
    <w:rsid w:val="00A06F8A"/>
    <w:rsid w:val="00A100AA"/>
    <w:rsid w:val="00A10193"/>
    <w:rsid w:val="00A1070D"/>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0D4F"/>
    <w:rsid w:val="00A624D9"/>
    <w:rsid w:val="00A65082"/>
    <w:rsid w:val="00A703D9"/>
    <w:rsid w:val="00A7124A"/>
    <w:rsid w:val="00A71CF0"/>
    <w:rsid w:val="00A72CC8"/>
    <w:rsid w:val="00A76F44"/>
    <w:rsid w:val="00A8152C"/>
    <w:rsid w:val="00A84261"/>
    <w:rsid w:val="00A85D10"/>
    <w:rsid w:val="00A86B63"/>
    <w:rsid w:val="00A86FCE"/>
    <w:rsid w:val="00A87BE0"/>
    <w:rsid w:val="00A87BF7"/>
    <w:rsid w:val="00A93F9A"/>
    <w:rsid w:val="00A953D3"/>
    <w:rsid w:val="00AA15F5"/>
    <w:rsid w:val="00AA5B69"/>
    <w:rsid w:val="00AA5C22"/>
    <w:rsid w:val="00AB2208"/>
    <w:rsid w:val="00AB4226"/>
    <w:rsid w:val="00AB4EE0"/>
    <w:rsid w:val="00AB6EEE"/>
    <w:rsid w:val="00AB74C6"/>
    <w:rsid w:val="00AB7BF1"/>
    <w:rsid w:val="00AC1A5C"/>
    <w:rsid w:val="00AC2C1F"/>
    <w:rsid w:val="00AD0A9F"/>
    <w:rsid w:val="00AD0B90"/>
    <w:rsid w:val="00AD1FE6"/>
    <w:rsid w:val="00AD3696"/>
    <w:rsid w:val="00AD52AF"/>
    <w:rsid w:val="00AD5C87"/>
    <w:rsid w:val="00AD62FF"/>
    <w:rsid w:val="00AE1397"/>
    <w:rsid w:val="00AE2742"/>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2910"/>
    <w:rsid w:val="00BC3E97"/>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5769"/>
    <w:rsid w:val="00D275E2"/>
    <w:rsid w:val="00D33AC8"/>
    <w:rsid w:val="00D35E44"/>
    <w:rsid w:val="00D37259"/>
    <w:rsid w:val="00D41497"/>
    <w:rsid w:val="00D43D44"/>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C2B"/>
    <w:rsid w:val="00DD440C"/>
    <w:rsid w:val="00DD632F"/>
    <w:rsid w:val="00DD6B86"/>
    <w:rsid w:val="00DE181B"/>
    <w:rsid w:val="00DE3155"/>
    <w:rsid w:val="00DE672A"/>
    <w:rsid w:val="00DF0FC5"/>
    <w:rsid w:val="00DF1D24"/>
    <w:rsid w:val="00DF2D00"/>
    <w:rsid w:val="00DF4A7F"/>
    <w:rsid w:val="00E002C9"/>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70D3A"/>
    <w:rsid w:val="00E73A1D"/>
    <w:rsid w:val="00E7606E"/>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10B87"/>
    <w:rsid w:val="00F2035C"/>
    <w:rsid w:val="00F21AF9"/>
    <w:rsid w:val="00F244CA"/>
    <w:rsid w:val="00F2482D"/>
    <w:rsid w:val="00F310DD"/>
    <w:rsid w:val="00F33D27"/>
    <w:rsid w:val="00F36DAF"/>
    <w:rsid w:val="00F4175A"/>
    <w:rsid w:val="00F47CBB"/>
    <w:rsid w:val="00F50189"/>
    <w:rsid w:val="00F5388E"/>
    <w:rsid w:val="00F5667A"/>
    <w:rsid w:val="00F57563"/>
    <w:rsid w:val="00F57EA3"/>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download.java.net/media/jai/builds/release/%201_1_3/jai-1_1_3-lib-linux-amd64-jdk.bin" TargetMode="External"/><Relationship Id="rId26" Type="http://schemas.openxmlformats.org/officeDocument/2006/relationships/image" Target="media/image3.png"/><Relationship Id="rId21" Type="http://schemas.openxmlformats.org/officeDocument/2006/relationships/hyperlink" Target="http://wiki.eclipse.org/Main_Page"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image" Target="media/image24.emf"/><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www.geothermaldata.org/" TargetMode="External"/><Relationship Id="rId25" Type="http://schemas.openxmlformats.org/officeDocument/2006/relationships/image" Target="media/image2.png"/><Relationship Id="rId46" Type="http://schemas.openxmlformats.org/officeDocument/2006/relationships/image" Target="media/image11.png"/><Relationship Id="rId59" Type="http://schemas.openxmlformats.org/officeDocument/2006/relationships/image" Target="media/image21.jpeg"/><Relationship Id="rId6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0" Type="http://schemas.openxmlformats.org/officeDocument/2006/relationships/hyperlink" Target="http://127.0.0.1/organization"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www.virtualbox.org/wiki/Downloads"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hyperlink" Target="http://cntlm.sourceforge.net/"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www.virtualbox.org/wiki/Downloads" TargetMode="External"/><Relationship Id="rId49" Type="http://schemas.openxmlformats.org/officeDocument/2006/relationships/image" Target="media/image14.png"/><Relationship Id="rId57" Type="http://schemas.openxmlformats.org/officeDocument/2006/relationships/image" Target="media/image21.png"/><Relationship Id="rId61" Type="http://schemas.openxmlformats.org/officeDocument/2006/relationships/image" Target="media/image22.emf"/><Relationship Id="rId10" Type="http://schemas.openxmlformats.org/officeDocument/2006/relationships/header" Target="header1.xml"/><Relationship Id="rId19" Type="http://schemas.openxmlformats.org/officeDocument/2006/relationships/hyperlink" Target="http://127.0.0.1/" TargetMode="Externa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23.jpeg"/><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www.vmware.com/products/player/" TargetMode="External"/><Relationship Id="rId27" Type="http://schemas.openxmlformats.org/officeDocument/2006/relationships/image" Target="media/image4.png"/><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releases.ubuntu.com/12.04/" TargetMode="Externa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900DC1-CF59-4D90-831B-C099FA741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39</TotalTime>
  <Pages>29</Pages>
  <Words>4991</Words>
  <Characters>28450</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33375</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16</cp:revision>
  <cp:lastPrinted>2014-03-14T21:04:00Z</cp:lastPrinted>
  <dcterms:created xsi:type="dcterms:W3CDTF">2014-03-14T18:03:00Z</dcterms:created>
  <dcterms:modified xsi:type="dcterms:W3CDTF">2014-03-17T15:42:00Z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