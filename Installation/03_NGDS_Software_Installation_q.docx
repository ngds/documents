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Default="009E249B">
      <w:pPr>
        <w:pStyle w:val="Title-Line-2"/>
      </w:pPr>
      <w:r w:rsidRPr="006747E9">
        <w:t xml:space="preserve">     </w:t>
      </w:r>
      <w:r w:rsidRPr="006747E9">
        <w:br/>
      </w:r>
      <w:fldSimple w:instr=" DOCPROPERTY  Project  \* MERGEFORMAT ">
        <w:r w:rsidR="00623C6B">
          <w:t>National Geothermal Data System</w:t>
        </w:r>
      </w:fldSimple>
      <w:r w:rsidRPr="006747E9">
        <w:br/>
        <w:t xml:space="preserve">Software </w:t>
      </w:r>
      <w:r w:rsidR="000F1287">
        <w:t>Installation Instructions Document</w:t>
      </w:r>
    </w:p>
    <w:p w:rsidR="00986DCD" w:rsidRPr="006747E9" w:rsidRDefault="00986DCD">
      <w:pPr>
        <w:pStyle w:val="Title-Line-2"/>
      </w:pPr>
      <w:r>
        <w:t xml:space="preserve">Version: </w:t>
      </w:r>
      <w:sdt>
        <w:sdtPr>
          <w:alias w:val="Status"/>
          <w:tag w:val=""/>
          <w:id w:val="1663898463"/>
          <w:placeholder>
            <w:docPart w:val="34C164D1FE44432094F0D3032B59A95D"/>
          </w:placeholder>
          <w:dataBinding w:prefixMappings="xmlns:ns0='http://purl.org/dc/elements/1.1/' xmlns:ns1='http://schemas.openxmlformats.org/package/2006/metadata/core-properties' " w:xpath="/ns1:coreProperties[1]/ns1:contentStatus[1]" w:storeItemID="{6C3C8BC8-F283-45AE-878A-BAB7291924A1}"/>
          <w:text/>
        </w:sdtPr>
        <w:sdtContent>
          <w:r>
            <w:t>V1.0</w:t>
          </w:r>
        </w:sdtContent>
      </w:sdt>
    </w:p>
    <w:p w:rsidR="00986DCD" w:rsidRDefault="009E5C17" w:rsidP="009E5C17">
      <w:pPr>
        <w:pStyle w:val="Title-Line-3"/>
        <w:spacing w:after="0"/>
      </w:pPr>
      <w:fldSimple w:instr=" DOCPROPERTY  Owner  \* MERGEFORMAT ">
        <w:r w:rsidR="00623C6B">
          <w:t>Christoph Kuhmuench</w:t>
        </w:r>
      </w:fldSimple>
      <w:r>
        <w:t>, Roberto Silva Filho, Monica McKenna</w:t>
      </w:r>
    </w:p>
    <w:p w:rsidR="009E5C17" w:rsidRDefault="009E5C17" w:rsidP="009E5C17">
      <w:pPr>
        <w:pStyle w:val="Title-Line-3"/>
        <w:spacing w:before="0" w:after="0"/>
        <w:rPr>
          <w:b w:val="0"/>
        </w:rPr>
      </w:pPr>
      <w:r w:rsidRPr="009E5C17">
        <w:rPr>
          <w:b w:val="0"/>
        </w:rPr>
        <w:t>Siemens AG</w:t>
      </w:r>
    </w:p>
    <w:p w:rsidR="009E5C17" w:rsidRDefault="009E5C17">
      <w:pPr>
        <w:spacing w:line="240" w:lineRule="auto"/>
        <w:rPr>
          <w:rFonts w:ascii="Rockwell" w:hAnsi="Rockwell"/>
          <w:noProof/>
          <w:kern w:val="40"/>
          <w:sz w:val="30"/>
        </w:rPr>
      </w:pPr>
      <w:r>
        <w:rPr>
          <w:b/>
        </w:rPr>
        <w:br w:type="page"/>
      </w:r>
    </w:p>
    <w:p w:rsidR="009E5C17" w:rsidRPr="009E5C17" w:rsidRDefault="009E5C17" w:rsidP="009E5C17">
      <w:pPr>
        <w:pStyle w:val="Title-Line-3"/>
        <w:spacing w:before="0" w:after="0"/>
        <w:rPr>
          <w:b w:val="0"/>
        </w:rPr>
      </w:pPr>
    </w:p>
    <w:p w:rsidR="009E5C17" w:rsidRPr="006747E9" w:rsidRDefault="009E5C17" w:rsidP="009E5C17">
      <w:pPr>
        <w:pStyle w:val="Title-Line-3"/>
        <w:spacing w:before="120" w:after="0" w:line="240" w:lineRule="auto"/>
      </w:pPr>
      <w:r>
        <w:t xml:space="preserve">Edit History </w:t>
      </w:r>
    </w:p>
    <w:tbl>
      <w:tblPr>
        <w:tblStyle w:val="TableElegant"/>
        <w:tblW w:w="8302" w:type="dxa"/>
        <w:tblLayout w:type="fixed"/>
        <w:tblLook w:val="0080" w:firstRow="0" w:lastRow="0" w:firstColumn="1" w:lastColumn="0" w:noHBand="0" w:noVBand="0"/>
      </w:tblPr>
      <w:tblGrid>
        <w:gridCol w:w="1008"/>
        <w:gridCol w:w="1170"/>
        <w:gridCol w:w="1980"/>
        <w:gridCol w:w="4144"/>
      </w:tblGrid>
      <w:tr w:rsidR="00F2482D" w:rsidRPr="006747E9" w:rsidTr="008462BF">
        <w:trPr>
          <w:trHeight w:val="449"/>
        </w:trPr>
        <w:tc>
          <w:tcPr>
            <w:tcW w:w="1008" w:type="dxa"/>
          </w:tcPr>
          <w:p w:rsidR="00F2482D" w:rsidRPr="006747E9" w:rsidRDefault="00F2482D" w:rsidP="00F2482D">
            <w:pPr>
              <w:pStyle w:val="TableHeading"/>
              <w:rPr>
                <w:noProof/>
              </w:rPr>
            </w:pPr>
            <w:r w:rsidRPr="006747E9">
              <w:rPr>
                <w:noProof/>
              </w:rPr>
              <w:t>Version:</w:t>
            </w:r>
          </w:p>
        </w:tc>
        <w:tc>
          <w:tcPr>
            <w:tcW w:w="1170" w:type="dxa"/>
          </w:tcPr>
          <w:p w:rsidR="00F2482D" w:rsidRPr="006747E9" w:rsidRDefault="00F2482D" w:rsidP="00F2482D">
            <w:pPr>
              <w:pStyle w:val="TableHeading"/>
              <w:rPr>
                <w:noProof/>
              </w:rPr>
            </w:pPr>
            <w:r w:rsidRPr="006747E9">
              <w:rPr>
                <w:noProof/>
              </w:rPr>
              <w:t>Date:</w:t>
            </w:r>
          </w:p>
        </w:tc>
        <w:tc>
          <w:tcPr>
            <w:tcW w:w="1980" w:type="dxa"/>
          </w:tcPr>
          <w:p w:rsidR="00F2482D" w:rsidRPr="006747E9" w:rsidRDefault="00F2482D" w:rsidP="00F2482D">
            <w:pPr>
              <w:pStyle w:val="TableHeading"/>
              <w:rPr>
                <w:b w:val="0"/>
                <w:noProof/>
              </w:rPr>
            </w:pPr>
            <w:r w:rsidRPr="006747E9">
              <w:rPr>
                <w:noProof/>
              </w:rPr>
              <w:t>Author:</w:t>
            </w:r>
          </w:p>
        </w:tc>
        <w:tc>
          <w:tcPr>
            <w:tcW w:w="4144" w:type="dxa"/>
          </w:tcPr>
          <w:p w:rsidR="00F2482D" w:rsidRPr="006747E9" w:rsidRDefault="00F2482D" w:rsidP="00F2482D">
            <w:pPr>
              <w:pStyle w:val="TableHeading"/>
              <w:rPr>
                <w:noProof/>
              </w:rPr>
            </w:pPr>
            <w:r w:rsidRPr="006747E9">
              <w:rPr>
                <w:noProof/>
              </w:rPr>
              <w:t>Details</w:t>
            </w:r>
          </w:p>
        </w:tc>
      </w:tr>
      <w:tr w:rsidR="000F1287" w:rsidRPr="006747E9" w:rsidTr="008462BF">
        <w:trPr>
          <w:trHeight w:val="631"/>
        </w:trPr>
        <w:tc>
          <w:tcPr>
            <w:tcW w:w="1008" w:type="dxa"/>
          </w:tcPr>
          <w:p w:rsidR="000F1287" w:rsidRPr="00C03A67" w:rsidRDefault="000F1287" w:rsidP="00602D0B">
            <w:pPr>
              <w:pStyle w:val="Tabletext0"/>
              <w:spacing w:after="0"/>
              <w:jc w:val="both"/>
              <w:rPr>
                <w:rFonts w:cs="Arial"/>
              </w:rPr>
            </w:pPr>
            <w:r w:rsidRPr="00C03A67">
              <w:rPr>
                <w:rFonts w:cs="Arial"/>
              </w:rPr>
              <w:t>0.1</w:t>
            </w:r>
          </w:p>
        </w:tc>
        <w:tc>
          <w:tcPr>
            <w:tcW w:w="1170" w:type="dxa"/>
          </w:tcPr>
          <w:p w:rsidR="000F1287" w:rsidRPr="00C03A67" w:rsidRDefault="000F1287" w:rsidP="00602D0B">
            <w:pPr>
              <w:pStyle w:val="Tabletext0"/>
              <w:spacing w:after="0"/>
              <w:jc w:val="both"/>
              <w:rPr>
                <w:rFonts w:cs="Arial"/>
              </w:rPr>
            </w:pPr>
            <w:r w:rsidRPr="00C03A67">
              <w:rPr>
                <w:rFonts w:cs="Arial"/>
              </w:rPr>
              <w:t>Roberto Silva Filho</w:t>
            </w:r>
          </w:p>
        </w:tc>
        <w:tc>
          <w:tcPr>
            <w:tcW w:w="1980" w:type="dxa"/>
          </w:tcPr>
          <w:p w:rsidR="000F1287" w:rsidRPr="00C03A67" w:rsidRDefault="000F1287" w:rsidP="00602D0B">
            <w:pPr>
              <w:pStyle w:val="Tabletext0"/>
              <w:spacing w:after="0"/>
              <w:jc w:val="both"/>
              <w:rPr>
                <w:rFonts w:cs="Arial"/>
              </w:rPr>
            </w:pPr>
            <w:r w:rsidRPr="00C03A67">
              <w:rPr>
                <w:rFonts w:cs="Arial"/>
              </w:rPr>
              <w:t>05/28/2013</w:t>
            </w:r>
          </w:p>
        </w:tc>
        <w:tc>
          <w:tcPr>
            <w:tcW w:w="4144" w:type="dxa"/>
          </w:tcPr>
          <w:p w:rsidR="000F1287" w:rsidRPr="00C03A67" w:rsidRDefault="000F1287" w:rsidP="00602D0B">
            <w:pPr>
              <w:pStyle w:val="Tabletext0"/>
              <w:spacing w:after="0"/>
              <w:jc w:val="both"/>
              <w:rPr>
                <w:rFonts w:cs="Arial"/>
              </w:rPr>
            </w:pPr>
            <w:r w:rsidRPr="00C03A67">
              <w:rPr>
                <w:rFonts w:cs="Arial"/>
              </w:rPr>
              <w:t>Initial Draft Created</w:t>
            </w:r>
          </w:p>
        </w:tc>
      </w:tr>
      <w:tr w:rsidR="000F1287" w:rsidRPr="006747E9" w:rsidTr="008462BF">
        <w:tc>
          <w:tcPr>
            <w:tcW w:w="1008" w:type="dxa"/>
          </w:tcPr>
          <w:p w:rsidR="000F1287" w:rsidRPr="00C03A67" w:rsidRDefault="000F1287" w:rsidP="00602D0B">
            <w:pPr>
              <w:pStyle w:val="Tabletext0"/>
              <w:spacing w:after="0"/>
              <w:jc w:val="both"/>
              <w:rPr>
                <w:rFonts w:cs="Arial"/>
              </w:rPr>
            </w:pPr>
            <w:r>
              <w:rPr>
                <w:rFonts w:cs="Arial"/>
              </w:rPr>
              <w:t xml:space="preserve">0.2 </w:t>
            </w:r>
          </w:p>
        </w:tc>
        <w:tc>
          <w:tcPr>
            <w:tcW w:w="1170" w:type="dxa"/>
          </w:tcPr>
          <w:p w:rsidR="000F1287" w:rsidRPr="00C03A67" w:rsidRDefault="000F1287" w:rsidP="00602D0B">
            <w:pPr>
              <w:pStyle w:val="Tabletext0"/>
              <w:spacing w:after="0"/>
              <w:jc w:val="both"/>
              <w:rPr>
                <w:rFonts w:cs="Arial"/>
              </w:rPr>
            </w:pPr>
            <w:r>
              <w:rPr>
                <w:rFonts w:cs="Arial"/>
              </w:rPr>
              <w:t>Monica McKenna</w:t>
            </w:r>
          </w:p>
        </w:tc>
        <w:tc>
          <w:tcPr>
            <w:tcW w:w="1980" w:type="dxa"/>
          </w:tcPr>
          <w:p w:rsidR="000F1287" w:rsidRPr="00C03A67" w:rsidRDefault="000F1287" w:rsidP="00602D0B">
            <w:pPr>
              <w:pStyle w:val="Tabletext0"/>
              <w:spacing w:after="0"/>
              <w:jc w:val="both"/>
              <w:rPr>
                <w:rFonts w:cs="Arial"/>
              </w:rPr>
            </w:pPr>
            <w:r>
              <w:rPr>
                <w:rFonts w:cs="Arial"/>
              </w:rPr>
              <w:t>06/11/2013</w:t>
            </w:r>
          </w:p>
        </w:tc>
        <w:tc>
          <w:tcPr>
            <w:tcW w:w="4144" w:type="dxa"/>
          </w:tcPr>
          <w:p w:rsidR="000F1287" w:rsidRPr="00C03A67" w:rsidRDefault="000F1287" w:rsidP="00602D0B">
            <w:pPr>
              <w:pStyle w:val="Tabletext0"/>
              <w:spacing w:after="0"/>
              <w:jc w:val="both"/>
              <w:rPr>
                <w:rFonts w:cs="Arial"/>
              </w:rPr>
            </w:pPr>
            <w:r>
              <w:rPr>
                <w:rFonts w:cs="Arial"/>
              </w:rPr>
              <w:t>Minor updates</w:t>
            </w:r>
          </w:p>
        </w:tc>
      </w:tr>
      <w:tr w:rsidR="000F1287" w:rsidRPr="006747E9" w:rsidTr="008462BF">
        <w:trPr>
          <w:trHeight w:val="619"/>
        </w:trPr>
        <w:tc>
          <w:tcPr>
            <w:tcW w:w="1008" w:type="dxa"/>
          </w:tcPr>
          <w:p w:rsidR="000F1287" w:rsidRPr="00C03A67" w:rsidRDefault="000F1287" w:rsidP="00602D0B">
            <w:pPr>
              <w:pStyle w:val="Tabletext0"/>
              <w:spacing w:after="0"/>
              <w:jc w:val="both"/>
              <w:rPr>
                <w:rFonts w:cs="Arial"/>
              </w:rPr>
            </w:pPr>
            <w:r>
              <w:rPr>
                <w:rFonts w:cs="Arial"/>
              </w:rPr>
              <w:t xml:space="preserve">0.3 </w:t>
            </w:r>
          </w:p>
        </w:tc>
        <w:tc>
          <w:tcPr>
            <w:tcW w:w="1170" w:type="dxa"/>
          </w:tcPr>
          <w:p w:rsidR="000F1287" w:rsidRPr="00C03A67" w:rsidRDefault="000F1287" w:rsidP="00602D0B">
            <w:pPr>
              <w:pStyle w:val="Tabletext0"/>
              <w:spacing w:after="0"/>
              <w:jc w:val="both"/>
              <w:rPr>
                <w:rFonts w:cs="Arial"/>
              </w:rPr>
            </w:pPr>
            <w:r>
              <w:rPr>
                <w:rFonts w:cs="Arial"/>
              </w:rPr>
              <w:t>Monica McKenna</w:t>
            </w:r>
          </w:p>
        </w:tc>
        <w:tc>
          <w:tcPr>
            <w:tcW w:w="1980" w:type="dxa"/>
          </w:tcPr>
          <w:p w:rsidR="000F1287" w:rsidRPr="00C03A67" w:rsidRDefault="000F1287" w:rsidP="00602D0B">
            <w:pPr>
              <w:pStyle w:val="Tabletext0"/>
              <w:spacing w:after="0"/>
              <w:jc w:val="both"/>
              <w:rPr>
                <w:rFonts w:cs="Arial"/>
              </w:rPr>
            </w:pPr>
            <w:r>
              <w:rPr>
                <w:rFonts w:cs="Arial"/>
              </w:rPr>
              <w:t>06/24/2013</w:t>
            </w:r>
          </w:p>
        </w:tc>
        <w:tc>
          <w:tcPr>
            <w:tcW w:w="4144" w:type="dxa"/>
          </w:tcPr>
          <w:p w:rsidR="000F1287" w:rsidRPr="00C03A67" w:rsidRDefault="000F1287" w:rsidP="00602D0B">
            <w:pPr>
              <w:pStyle w:val="Tabletext0"/>
              <w:spacing w:after="0"/>
              <w:jc w:val="both"/>
              <w:rPr>
                <w:rFonts w:cs="Arial"/>
              </w:rPr>
            </w:pPr>
            <w:r>
              <w:rPr>
                <w:rFonts w:cs="Arial"/>
              </w:rPr>
              <w:t>Combining comments from a few people</w:t>
            </w:r>
          </w:p>
        </w:tc>
      </w:tr>
      <w:tr w:rsidR="000F1287" w:rsidRPr="006747E9" w:rsidTr="008462BF">
        <w:trPr>
          <w:trHeight w:val="631"/>
        </w:trPr>
        <w:tc>
          <w:tcPr>
            <w:tcW w:w="1008" w:type="dxa"/>
          </w:tcPr>
          <w:p w:rsidR="000F1287" w:rsidRPr="00C03A67" w:rsidRDefault="000F1287" w:rsidP="00602D0B">
            <w:pPr>
              <w:pStyle w:val="Tabletext0"/>
              <w:spacing w:after="0"/>
              <w:jc w:val="both"/>
              <w:rPr>
                <w:rFonts w:cs="Arial"/>
              </w:rPr>
            </w:pPr>
            <w:r>
              <w:rPr>
                <w:rFonts w:cs="Arial"/>
              </w:rPr>
              <w:t>0.4</w:t>
            </w:r>
          </w:p>
        </w:tc>
        <w:tc>
          <w:tcPr>
            <w:tcW w:w="1170" w:type="dxa"/>
          </w:tcPr>
          <w:p w:rsidR="000F1287" w:rsidRPr="00C03A67" w:rsidRDefault="000F1287" w:rsidP="00602D0B">
            <w:pPr>
              <w:pStyle w:val="Tabletext0"/>
              <w:spacing w:after="0"/>
              <w:jc w:val="both"/>
              <w:rPr>
                <w:rFonts w:cs="Arial"/>
              </w:rPr>
            </w:pPr>
            <w:r>
              <w:rPr>
                <w:rFonts w:cs="Arial"/>
              </w:rPr>
              <w:t>Monica McKenna</w:t>
            </w:r>
          </w:p>
        </w:tc>
        <w:tc>
          <w:tcPr>
            <w:tcW w:w="1980" w:type="dxa"/>
          </w:tcPr>
          <w:p w:rsidR="000F1287" w:rsidRPr="00C03A67" w:rsidRDefault="000F1287" w:rsidP="00602D0B">
            <w:pPr>
              <w:pStyle w:val="Tabletext0"/>
              <w:spacing w:after="0"/>
              <w:jc w:val="both"/>
              <w:rPr>
                <w:rFonts w:cs="Arial"/>
              </w:rPr>
            </w:pPr>
            <w:r>
              <w:rPr>
                <w:rFonts w:cs="Arial"/>
              </w:rPr>
              <w:t>06/25/2013</w:t>
            </w:r>
          </w:p>
        </w:tc>
        <w:tc>
          <w:tcPr>
            <w:tcW w:w="4144" w:type="dxa"/>
          </w:tcPr>
          <w:p w:rsidR="000F1287" w:rsidRPr="00C03A67" w:rsidRDefault="000F1287" w:rsidP="00602D0B">
            <w:pPr>
              <w:pStyle w:val="Tabletext0"/>
              <w:spacing w:after="0"/>
              <w:jc w:val="both"/>
              <w:rPr>
                <w:rFonts w:cs="Arial"/>
              </w:rPr>
            </w:pPr>
            <w:r>
              <w:rPr>
                <w:rFonts w:cs="Arial"/>
              </w:rPr>
              <w:t>Added appendix with summary of develo</w:t>
            </w:r>
            <w:r>
              <w:rPr>
                <w:rFonts w:cs="Arial"/>
              </w:rPr>
              <w:t>p</w:t>
            </w:r>
            <w:r>
              <w:rPr>
                <w:rFonts w:cs="Arial"/>
              </w:rPr>
              <w:t>ment.ini changes</w:t>
            </w:r>
          </w:p>
        </w:tc>
      </w:tr>
      <w:tr w:rsidR="000F1287" w:rsidRPr="006747E9" w:rsidTr="008462BF">
        <w:trPr>
          <w:trHeight w:val="631"/>
        </w:trPr>
        <w:tc>
          <w:tcPr>
            <w:tcW w:w="1008" w:type="dxa"/>
          </w:tcPr>
          <w:p w:rsidR="000F1287" w:rsidRPr="00C03A67" w:rsidRDefault="000F1287" w:rsidP="00602D0B">
            <w:pPr>
              <w:pStyle w:val="Tabletext0"/>
              <w:spacing w:after="0"/>
              <w:jc w:val="both"/>
              <w:rPr>
                <w:rFonts w:cs="Arial"/>
              </w:rPr>
            </w:pPr>
            <w:r>
              <w:rPr>
                <w:rFonts w:cs="Arial"/>
              </w:rPr>
              <w:t>0.5</w:t>
            </w:r>
          </w:p>
        </w:tc>
        <w:tc>
          <w:tcPr>
            <w:tcW w:w="1170" w:type="dxa"/>
          </w:tcPr>
          <w:p w:rsidR="000F1287" w:rsidRPr="00C03A67" w:rsidRDefault="000F1287" w:rsidP="00602D0B">
            <w:pPr>
              <w:pStyle w:val="Tabletext0"/>
              <w:spacing w:after="0"/>
              <w:jc w:val="both"/>
              <w:rPr>
                <w:rFonts w:cs="Arial"/>
              </w:rPr>
            </w:pPr>
            <w:r>
              <w:rPr>
                <w:rFonts w:cs="Arial"/>
              </w:rPr>
              <w:t>Monica McKenna</w:t>
            </w:r>
          </w:p>
        </w:tc>
        <w:tc>
          <w:tcPr>
            <w:tcW w:w="1980" w:type="dxa"/>
          </w:tcPr>
          <w:p w:rsidR="000F1287" w:rsidRPr="00C03A67" w:rsidRDefault="000F1287" w:rsidP="00602D0B">
            <w:pPr>
              <w:pStyle w:val="Tabletext0"/>
              <w:spacing w:after="0"/>
              <w:jc w:val="both"/>
              <w:rPr>
                <w:rFonts w:cs="Arial"/>
              </w:rPr>
            </w:pPr>
            <w:r>
              <w:rPr>
                <w:rFonts w:cs="Arial"/>
              </w:rPr>
              <w:t>07/22/2013</w:t>
            </w:r>
          </w:p>
        </w:tc>
        <w:tc>
          <w:tcPr>
            <w:tcW w:w="4144" w:type="dxa"/>
          </w:tcPr>
          <w:p w:rsidR="000F1287" w:rsidRPr="00C03A67" w:rsidRDefault="000F1287" w:rsidP="00602D0B">
            <w:pPr>
              <w:pStyle w:val="Tabletext0"/>
              <w:spacing w:after="0"/>
              <w:jc w:val="both"/>
              <w:rPr>
                <w:rFonts w:cs="Arial"/>
              </w:rPr>
            </w:pPr>
            <w:r>
              <w:rPr>
                <w:rFonts w:cs="Arial"/>
              </w:rPr>
              <w:t>A little re-organization, more hints, and ad</w:t>
            </w:r>
            <w:r>
              <w:rPr>
                <w:rFonts w:cs="Arial"/>
              </w:rPr>
              <w:t>d</w:t>
            </w:r>
            <w:r>
              <w:rPr>
                <w:rFonts w:cs="Arial"/>
              </w:rPr>
              <w:t>ed gdal</w:t>
            </w:r>
          </w:p>
        </w:tc>
      </w:tr>
      <w:tr w:rsidR="000F1287" w:rsidRPr="006747E9" w:rsidTr="008462BF">
        <w:trPr>
          <w:trHeight w:val="145"/>
        </w:trPr>
        <w:tc>
          <w:tcPr>
            <w:tcW w:w="1008" w:type="dxa"/>
          </w:tcPr>
          <w:p w:rsidR="000F1287" w:rsidRPr="00C03A67" w:rsidRDefault="000F1287" w:rsidP="00602D0B">
            <w:pPr>
              <w:pStyle w:val="Tabletext0"/>
              <w:spacing w:after="0"/>
              <w:jc w:val="both"/>
              <w:rPr>
                <w:rFonts w:cs="Arial"/>
              </w:rPr>
            </w:pPr>
            <w:r>
              <w:rPr>
                <w:rFonts w:cs="Arial"/>
              </w:rPr>
              <w:t>0.6</w:t>
            </w:r>
          </w:p>
        </w:tc>
        <w:tc>
          <w:tcPr>
            <w:tcW w:w="1170" w:type="dxa"/>
          </w:tcPr>
          <w:p w:rsidR="000F1287" w:rsidRPr="00C03A67" w:rsidRDefault="000F1287" w:rsidP="00602D0B">
            <w:pPr>
              <w:pStyle w:val="Tabletext0"/>
              <w:spacing w:after="0"/>
              <w:jc w:val="both"/>
              <w:rPr>
                <w:rFonts w:cs="Arial"/>
              </w:rPr>
            </w:pPr>
            <w:r>
              <w:rPr>
                <w:rFonts w:cs="Arial"/>
              </w:rPr>
              <w:t>Monica McKenna</w:t>
            </w:r>
          </w:p>
        </w:tc>
        <w:tc>
          <w:tcPr>
            <w:tcW w:w="1980" w:type="dxa"/>
          </w:tcPr>
          <w:p w:rsidR="000F1287" w:rsidRPr="00C03A67" w:rsidRDefault="000F1287" w:rsidP="00602D0B">
            <w:pPr>
              <w:pStyle w:val="Tabletext0"/>
              <w:spacing w:after="0"/>
              <w:jc w:val="both"/>
              <w:rPr>
                <w:rFonts w:cs="Arial"/>
              </w:rPr>
            </w:pPr>
            <w:r>
              <w:rPr>
                <w:rFonts w:cs="Arial"/>
              </w:rPr>
              <w:t>07/24/2013</w:t>
            </w:r>
          </w:p>
        </w:tc>
        <w:tc>
          <w:tcPr>
            <w:tcW w:w="4144" w:type="dxa"/>
          </w:tcPr>
          <w:p w:rsidR="000F1287" w:rsidRPr="00C03A67" w:rsidRDefault="000F1287" w:rsidP="00602D0B">
            <w:pPr>
              <w:pStyle w:val="Tabletext0"/>
              <w:spacing w:after="0"/>
              <w:jc w:val="both"/>
              <w:rPr>
                <w:rFonts w:cs="Arial"/>
              </w:rPr>
            </w:pPr>
            <w:r>
              <w:rPr>
                <w:rFonts w:cs="Arial"/>
              </w:rPr>
              <w:t>Updating with feedback</w:t>
            </w:r>
          </w:p>
        </w:tc>
      </w:tr>
      <w:tr w:rsidR="000F1287" w:rsidRPr="006747E9" w:rsidTr="008462BF">
        <w:trPr>
          <w:trHeight w:val="145"/>
        </w:trPr>
        <w:tc>
          <w:tcPr>
            <w:tcW w:w="1008" w:type="dxa"/>
          </w:tcPr>
          <w:p w:rsidR="000F1287" w:rsidRDefault="000F1287" w:rsidP="00602D0B">
            <w:pPr>
              <w:pStyle w:val="Tabletext0"/>
              <w:spacing w:after="0"/>
              <w:jc w:val="both"/>
              <w:rPr>
                <w:rFonts w:cs="Arial"/>
              </w:rPr>
            </w:pPr>
            <w:r>
              <w:rPr>
                <w:rFonts w:cs="Arial"/>
              </w:rPr>
              <w:t>0.7</w:t>
            </w:r>
          </w:p>
        </w:tc>
        <w:tc>
          <w:tcPr>
            <w:tcW w:w="1170" w:type="dxa"/>
          </w:tcPr>
          <w:p w:rsidR="000F1287" w:rsidRDefault="000F1287" w:rsidP="00602D0B">
            <w:pPr>
              <w:pStyle w:val="Tabletext0"/>
              <w:spacing w:after="0"/>
              <w:jc w:val="both"/>
              <w:rPr>
                <w:rFonts w:cs="Arial"/>
              </w:rPr>
            </w:pPr>
            <w:r>
              <w:rPr>
                <w:rFonts w:cs="Arial"/>
              </w:rPr>
              <w:t>Christoph Kuhmuench</w:t>
            </w:r>
          </w:p>
        </w:tc>
        <w:tc>
          <w:tcPr>
            <w:tcW w:w="1980" w:type="dxa"/>
          </w:tcPr>
          <w:p w:rsidR="000F1287" w:rsidRDefault="000F1287" w:rsidP="00602D0B">
            <w:pPr>
              <w:pStyle w:val="Tabletext0"/>
              <w:spacing w:after="0"/>
              <w:jc w:val="both"/>
              <w:rPr>
                <w:rFonts w:cs="Arial"/>
              </w:rPr>
            </w:pPr>
            <w:r>
              <w:rPr>
                <w:rFonts w:cs="Arial"/>
              </w:rPr>
              <w:t>12/26/2013</w:t>
            </w:r>
          </w:p>
        </w:tc>
        <w:tc>
          <w:tcPr>
            <w:tcW w:w="4144" w:type="dxa"/>
          </w:tcPr>
          <w:p w:rsidR="000F1287" w:rsidRDefault="000F1287" w:rsidP="00602D0B">
            <w:pPr>
              <w:pStyle w:val="Tabletext0"/>
              <w:spacing w:after="0"/>
              <w:jc w:val="both"/>
              <w:rPr>
                <w:rFonts w:cs="Arial"/>
              </w:rPr>
            </w:pPr>
            <w:r>
              <w:rPr>
                <w:rFonts w:cs="Arial"/>
              </w:rPr>
              <w:t>Updating to latest installer.</w:t>
            </w:r>
          </w:p>
        </w:tc>
      </w:tr>
    </w:tbl>
    <w:p w:rsidR="009E249B" w:rsidRPr="006747E9" w:rsidRDefault="009E249B">
      <w:pPr>
        <w:pStyle w:val="Heading1frontmatteronly"/>
        <w:rPr>
          <w:noProof/>
        </w:rPr>
        <w:sectPr w:rsidR="009E249B" w:rsidRPr="006747E9">
          <w:headerReference w:type="even" r:id="rId9"/>
          <w:headerReference w:type="default" r:id="rId10"/>
          <w:footerReference w:type="even" r:id="rId11"/>
          <w:footerReference w:type="default" r:id="rId12"/>
          <w:pgSz w:w="12240" w:h="15840" w:code="1"/>
          <w:pgMar w:top="1267" w:right="1627" w:bottom="1440" w:left="1627" w:header="720" w:footer="1008" w:gutter="720"/>
          <w:pgNumType w:fmt="lowerRoman" w:start="1"/>
          <w:cols w:space="720"/>
        </w:sectPr>
      </w:pPr>
    </w:p>
    <w:p w:rsidR="009E249B" w:rsidRPr="006747E9" w:rsidRDefault="00F86C56">
      <w:pPr>
        <w:pStyle w:val="Heading1frontmatteronly"/>
        <w:tabs>
          <w:tab w:val="left" w:pos="2190"/>
        </w:tabs>
        <w:rPr>
          <w:noProof/>
        </w:rPr>
      </w:pPr>
      <w:r w:rsidRPr="006747E9">
        <w:rPr>
          <w:noProof/>
        </w:rPr>
        <w:lastRenderedPageBreak/>
        <w:t xml:space="preserve">Table of </w:t>
      </w:r>
      <w:r w:rsidR="009E249B" w:rsidRPr="006747E9">
        <w:rPr>
          <w:noProof/>
        </w:rPr>
        <w:t>Contents</w:t>
      </w:r>
    </w:p>
    <w:p w:rsidR="00623C6B" w:rsidRDefault="00FD55BF" w:rsidP="009E5C17">
      <w:pPr>
        <w:pStyle w:val="TOC1"/>
        <w:spacing w:before="0" w:line="240" w:lineRule="auto"/>
        <w:rPr>
          <w:rFonts w:asciiTheme="minorHAnsi" w:eastAsiaTheme="minorEastAsia" w:hAnsiTheme="minorHAnsi" w:cstheme="minorBidi"/>
          <w:b w:val="0"/>
          <w:kern w:val="0"/>
          <w:szCs w:val="22"/>
        </w:rPr>
      </w:pPr>
      <w:r w:rsidRPr="006747E9">
        <w:rPr>
          <w:b w:val="0"/>
        </w:rPr>
        <w:fldChar w:fldCharType="begin"/>
      </w:r>
      <w:r w:rsidR="007225A5" w:rsidRPr="006747E9">
        <w:rPr>
          <w:b w:val="0"/>
        </w:rPr>
        <w:instrText xml:space="preserve"> TOC \o "1-5" \h \z \u </w:instrText>
      </w:r>
      <w:r w:rsidRPr="006747E9">
        <w:rPr>
          <w:b w:val="0"/>
        </w:rPr>
        <w:fldChar w:fldCharType="separate"/>
      </w:r>
      <w:hyperlink w:anchor="_Toc377463017" w:history="1">
        <w:r w:rsidR="00623C6B" w:rsidRPr="00F71F45">
          <w:rPr>
            <w:rStyle w:val="Hyperlink"/>
          </w:rPr>
          <w:t>1</w:t>
        </w:r>
        <w:r w:rsidR="00623C6B">
          <w:rPr>
            <w:rFonts w:asciiTheme="minorHAnsi" w:eastAsiaTheme="minorEastAsia" w:hAnsiTheme="minorHAnsi" w:cstheme="minorBidi"/>
            <w:b w:val="0"/>
            <w:kern w:val="0"/>
            <w:szCs w:val="22"/>
          </w:rPr>
          <w:tab/>
        </w:r>
        <w:r w:rsidR="00623C6B" w:rsidRPr="00F71F45">
          <w:rPr>
            <w:rStyle w:val="Hyperlink"/>
          </w:rPr>
          <w:t>Preface</w:t>
        </w:r>
        <w:r w:rsidR="00623C6B">
          <w:rPr>
            <w:webHidden/>
          </w:rPr>
          <w:tab/>
        </w:r>
        <w:r w:rsidR="00623C6B">
          <w:rPr>
            <w:webHidden/>
          </w:rPr>
          <w:fldChar w:fldCharType="begin"/>
        </w:r>
        <w:r w:rsidR="00623C6B">
          <w:rPr>
            <w:webHidden/>
          </w:rPr>
          <w:instrText xml:space="preserve"> PAGEREF _Toc377463017 \h </w:instrText>
        </w:r>
        <w:r w:rsidR="00623C6B">
          <w:rPr>
            <w:webHidden/>
          </w:rPr>
        </w:r>
        <w:r w:rsidR="00623C6B">
          <w:rPr>
            <w:webHidden/>
          </w:rPr>
          <w:fldChar w:fldCharType="separate"/>
        </w:r>
        <w:r w:rsidR="00623C6B">
          <w:rPr>
            <w:webHidden/>
          </w:rPr>
          <w:t>2</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18" w:history="1">
        <w:r w:rsidR="00623C6B" w:rsidRPr="00F71F45">
          <w:rPr>
            <w:rStyle w:val="Hyperlink"/>
          </w:rPr>
          <w:t>1.1</w:t>
        </w:r>
        <w:r w:rsidR="00623C6B">
          <w:rPr>
            <w:rFonts w:asciiTheme="minorHAnsi" w:eastAsiaTheme="minorEastAsia" w:hAnsiTheme="minorHAnsi" w:cstheme="minorBidi"/>
            <w:b w:val="0"/>
            <w:kern w:val="0"/>
            <w:szCs w:val="22"/>
          </w:rPr>
          <w:tab/>
        </w:r>
        <w:r w:rsidR="00623C6B" w:rsidRPr="00F71F45">
          <w:rPr>
            <w:rStyle w:val="Hyperlink"/>
          </w:rPr>
          <w:t>Purpose and Audience</w:t>
        </w:r>
        <w:r w:rsidR="00623C6B">
          <w:rPr>
            <w:webHidden/>
          </w:rPr>
          <w:tab/>
        </w:r>
        <w:r w:rsidR="00623C6B">
          <w:rPr>
            <w:webHidden/>
          </w:rPr>
          <w:fldChar w:fldCharType="begin"/>
        </w:r>
        <w:r w:rsidR="00623C6B">
          <w:rPr>
            <w:webHidden/>
          </w:rPr>
          <w:instrText xml:space="preserve"> PAGEREF _Toc377463018 \h </w:instrText>
        </w:r>
        <w:r w:rsidR="00623C6B">
          <w:rPr>
            <w:webHidden/>
          </w:rPr>
        </w:r>
        <w:r w:rsidR="00623C6B">
          <w:rPr>
            <w:webHidden/>
          </w:rPr>
          <w:fldChar w:fldCharType="separate"/>
        </w:r>
        <w:r w:rsidR="00623C6B">
          <w:rPr>
            <w:webHidden/>
          </w:rPr>
          <w:t>2</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19" w:history="1">
        <w:r w:rsidR="00623C6B" w:rsidRPr="00F71F45">
          <w:rPr>
            <w:rStyle w:val="Hyperlink"/>
          </w:rPr>
          <w:t>1.2</w:t>
        </w:r>
        <w:r w:rsidR="00623C6B">
          <w:rPr>
            <w:rFonts w:asciiTheme="minorHAnsi" w:eastAsiaTheme="minorEastAsia" w:hAnsiTheme="minorHAnsi" w:cstheme="minorBidi"/>
            <w:b w:val="0"/>
            <w:kern w:val="0"/>
            <w:szCs w:val="22"/>
          </w:rPr>
          <w:tab/>
        </w:r>
        <w:r w:rsidR="00623C6B" w:rsidRPr="00F71F45">
          <w:rPr>
            <w:rStyle w:val="Hyperlink"/>
          </w:rPr>
          <w:t>Document Roadmap</w:t>
        </w:r>
        <w:r w:rsidR="00623C6B">
          <w:rPr>
            <w:webHidden/>
          </w:rPr>
          <w:tab/>
        </w:r>
        <w:r w:rsidR="00623C6B">
          <w:rPr>
            <w:webHidden/>
          </w:rPr>
          <w:fldChar w:fldCharType="begin"/>
        </w:r>
        <w:r w:rsidR="00623C6B">
          <w:rPr>
            <w:webHidden/>
          </w:rPr>
          <w:instrText xml:space="preserve"> PAGEREF _Toc377463019 \h </w:instrText>
        </w:r>
        <w:r w:rsidR="00623C6B">
          <w:rPr>
            <w:webHidden/>
          </w:rPr>
        </w:r>
        <w:r w:rsidR="00623C6B">
          <w:rPr>
            <w:webHidden/>
          </w:rPr>
          <w:fldChar w:fldCharType="separate"/>
        </w:r>
        <w:r w:rsidR="00623C6B">
          <w:rPr>
            <w:webHidden/>
          </w:rPr>
          <w:t>2</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20" w:history="1">
        <w:r w:rsidR="00623C6B" w:rsidRPr="00F71F45">
          <w:rPr>
            <w:rStyle w:val="Hyperlink"/>
          </w:rPr>
          <w:t>1.3</w:t>
        </w:r>
        <w:r w:rsidR="00623C6B">
          <w:rPr>
            <w:rFonts w:asciiTheme="minorHAnsi" w:eastAsiaTheme="minorEastAsia" w:hAnsiTheme="minorHAnsi" w:cstheme="minorBidi"/>
            <w:b w:val="0"/>
            <w:kern w:val="0"/>
            <w:szCs w:val="22"/>
          </w:rPr>
          <w:tab/>
        </w:r>
        <w:r w:rsidR="00623C6B" w:rsidRPr="00F71F45">
          <w:rPr>
            <w:rStyle w:val="Hyperlink"/>
          </w:rPr>
          <w:t>System Scope and Background</w:t>
        </w:r>
        <w:r w:rsidR="00623C6B">
          <w:rPr>
            <w:webHidden/>
          </w:rPr>
          <w:tab/>
        </w:r>
        <w:r w:rsidR="00623C6B">
          <w:rPr>
            <w:webHidden/>
          </w:rPr>
          <w:fldChar w:fldCharType="begin"/>
        </w:r>
        <w:r w:rsidR="00623C6B">
          <w:rPr>
            <w:webHidden/>
          </w:rPr>
          <w:instrText xml:space="preserve"> PAGEREF _Toc377463020 \h </w:instrText>
        </w:r>
        <w:r w:rsidR="00623C6B">
          <w:rPr>
            <w:webHidden/>
          </w:rPr>
        </w:r>
        <w:r w:rsidR="00623C6B">
          <w:rPr>
            <w:webHidden/>
          </w:rPr>
          <w:fldChar w:fldCharType="separate"/>
        </w:r>
        <w:r w:rsidR="00623C6B">
          <w:rPr>
            <w:webHidden/>
          </w:rPr>
          <w:t>3</w:t>
        </w:r>
        <w:r w:rsidR="00623C6B">
          <w:rPr>
            <w:webHidden/>
          </w:rPr>
          <w:fldChar w:fldCharType="end"/>
        </w:r>
      </w:hyperlink>
    </w:p>
    <w:p w:rsidR="00623C6B" w:rsidRDefault="009E5C17" w:rsidP="009E5C17">
      <w:pPr>
        <w:pStyle w:val="TOC1"/>
        <w:spacing w:before="0" w:line="240" w:lineRule="auto"/>
        <w:rPr>
          <w:rFonts w:asciiTheme="minorHAnsi" w:eastAsiaTheme="minorEastAsia" w:hAnsiTheme="minorHAnsi" w:cstheme="minorBidi"/>
          <w:b w:val="0"/>
          <w:kern w:val="0"/>
          <w:szCs w:val="22"/>
        </w:rPr>
      </w:pPr>
      <w:hyperlink w:anchor="_Toc377463021" w:history="1">
        <w:r w:rsidR="00623C6B" w:rsidRPr="00F71F45">
          <w:rPr>
            <w:rStyle w:val="Hyperlink"/>
          </w:rPr>
          <w:t>2</w:t>
        </w:r>
        <w:r w:rsidR="00623C6B">
          <w:rPr>
            <w:rFonts w:asciiTheme="minorHAnsi" w:eastAsiaTheme="minorEastAsia" w:hAnsiTheme="minorHAnsi" w:cstheme="minorBidi"/>
            <w:b w:val="0"/>
            <w:kern w:val="0"/>
            <w:szCs w:val="22"/>
          </w:rPr>
          <w:tab/>
        </w:r>
        <w:r w:rsidR="00623C6B" w:rsidRPr="00F71F45">
          <w:rPr>
            <w:rStyle w:val="Hyperlink"/>
          </w:rPr>
          <w:t>Prerequisites</w:t>
        </w:r>
        <w:r w:rsidR="00623C6B">
          <w:rPr>
            <w:webHidden/>
          </w:rPr>
          <w:tab/>
        </w:r>
        <w:r w:rsidR="00623C6B">
          <w:rPr>
            <w:webHidden/>
          </w:rPr>
          <w:fldChar w:fldCharType="begin"/>
        </w:r>
        <w:r w:rsidR="00623C6B">
          <w:rPr>
            <w:webHidden/>
          </w:rPr>
          <w:instrText xml:space="preserve"> PAGEREF _Toc377463021 \h </w:instrText>
        </w:r>
        <w:r w:rsidR="00623C6B">
          <w:rPr>
            <w:webHidden/>
          </w:rPr>
        </w:r>
        <w:r w:rsidR="00623C6B">
          <w:rPr>
            <w:webHidden/>
          </w:rPr>
          <w:fldChar w:fldCharType="separate"/>
        </w:r>
        <w:r w:rsidR="00623C6B">
          <w:rPr>
            <w:webHidden/>
          </w:rPr>
          <w:t>4</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22" w:history="1">
        <w:r w:rsidR="00623C6B" w:rsidRPr="00F71F45">
          <w:rPr>
            <w:rStyle w:val="Hyperlink"/>
          </w:rPr>
          <w:t>2.1</w:t>
        </w:r>
        <w:r w:rsidR="00623C6B">
          <w:rPr>
            <w:rFonts w:asciiTheme="minorHAnsi" w:eastAsiaTheme="minorEastAsia" w:hAnsiTheme="minorHAnsi" w:cstheme="minorBidi"/>
            <w:b w:val="0"/>
            <w:kern w:val="0"/>
            <w:szCs w:val="22"/>
          </w:rPr>
          <w:tab/>
        </w:r>
        <w:r w:rsidR="00623C6B" w:rsidRPr="00F71F45">
          <w:rPr>
            <w:rStyle w:val="Hyperlink"/>
          </w:rPr>
          <w:t>Choosing a virtualized environment</w:t>
        </w:r>
        <w:r w:rsidR="00623C6B">
          <w:rPr>
            <w:webHidden/>
          </w:rPr>
          <w:tab/>
        </w:r>
        <w:r w:rsidR="00623C6B">
          <w:rPr>
            <w:webHidden/>
          </w:rPr>
          <w:fldChar w:fldCharType="begin"/>
        </w:r>
        <w:r w:rsidR="00623C6B">
          <w:rPr>
            <w:webHidden/>
          </w:rPr>
          <w:instrText xml:space="preserve"> PAGEREF _Toc377463022 \h </w:instrText>
        </w:r>
        <w:r w:rsidR="00623C6B">
          <w:rPr>
            <w:webHidden/>
          </w:rPr>
        </w:r>
        <w:r w:rsidR="00623C6B">
          <w:rPr>
            <w:webHidden/>
          </w:rPr>
          <w:fldChar w:fldCharType="separate"/>
        </w:r>
        <w:r w:rsidR="00623C6B">
          <w:rPr>
            <w:webHidden/>
          </w:rPr>
          <w:t>4</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23" w:history="1">
        <w:r w:rsidR="00623C6B" w:rsidRPr="00F71F45">
          <w:rPr>
            <w:rStyle w:val="Hyperlink"/>
          </w:rPr>
          <w:t>2.2</w:t>
        </w:r>
        <w:r w:rsidR="00623C6B">
          <w:rPr>
            <w:rFonts w:asciiTheme="minorHAnsi" w:eastAsiaTheme="minorEastAsia" w:hAnsiTheme="minorHAnsi" w:cstheme="minorBidi"/>
            <w:b w:val="0"/>
            <w:kern w:val="0"/>
            <w:szCs w:val="22"/>
          </w:rPr>
          <w:tab/>
        </w:r>
        <w:r w:rsidR="00623C6B" w:rsidRPr="00F71F45">
          <w:rPr>
            <w:rStyle w:val="Hyperlink"/>
          </w:rPr>
          <w:t>Creating a VM and installing Linux in a Windows environment</w:t>
        </w:r>
        <w:r w:rsidR="00623C6B">
          <w:rPr>
            <w:webHidden/>
          </w:rPr>
          <w:tab/>
        </w:r>
        <w:r w:rsidR="00623C6B">
          <w:rPr>
            <w:webHidden/>
          </w:rPr>
          <w:fldChar w:fldCharType="begin"/>
        </w:r>
        <w:r w:rsidR="00623C6B">
          <w:rPr>
            <w:webHidden/>
          </w:rPr>
          <w:instrText xml:space="preserve"> PAGEREF _Toc377463023 \h </w:instrText>
        </w:r>
        <w:r w:rsidR="00623C6B">
          <w:rPr>
            <w:webHidden/>
          </w:rPr>
        </w:r>
        <w:r w:rsidR="00623C6B">
          <w:rPr>
            <w:webHidden/>
          </w:rPr>
          <w:fldChar w:fldCharType="separate"/>
        </w:r>
        <w:r w:rsidR="00623C6B">
          <w:rPr>
            <w:webHidden/>
          </w:rPr>
          <w:t>4</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24" w:history="1">
        <w:r w:rsidR="00623C6B" w:rsidRPr="00F71F45">
          <w:rPr>
            <w:rStyle w:val="Hyperlink"/>
          </w:rPr>
          <w:t>2.2.1</w:t>
        </w:r>
        <w:r w:rsidR="00623C6B">
          <w:rPr>
            <w:rFonts w:asciiTheme="minorHAnsi" w:eastAsiaTheme="minorEastAsia" w:hAnsiTheme="minorHAnsi" w:cstheme="minorBidi"/>
            <w:kern w:val="0"/>
            <w:szCs w:val="22"/>
          </w:rPr>
          <w:tab/>
        </w:r>
        <w:r w:rsidR="00623C6B" w:rsidRPr="00F71F45">
          <w:rPr>
            <w:rStyle w:val="Hyperlink"/>
          </w:rPr>
          <w:t>First, download and install Oracle VM VirtualBox Manager</w:t>
        </w:r>
        <w:r w:rsidR="00623C6B">
          <w:rPr>
            <w:webHidden/>
          </w:rPr>
          <w:tab/>
        </w:r>
        <w:r w:rsidR="00623C6B">
          <w:rPr>
            <w:webHidden/>
          </w:rPr>
          <w:fldChar w:fldCharType="begin"/>
        </w:r>
        <w:r w:rsidR="00623C6B">
          <w:rPr>
            <w:webHidden/>
          </w:rPr>
          <w:instrText xml:space="preserve"> PAGEREF _Toc377463024 \h </w:instrText>
        </w:r>
        <w:r w:rsidR="00623C6B">
          <w:rPr>
            <w:webHidden/>
          </w:rPr>
        </w:r>
        <w:r w:rsidR="00623C6B">
          <w:rPr>
            <w:webHidden/>
          </w:rPr>
          <w:fldChar w:fldCharType="separate"/>
        </w:r>
        <w:r w:rsidR="00623C6B">
          <w:rPr>
            <w:webHidden/>
          </w:rPr>
          <w:t>5</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25" w:history="1">
        <w:r w:rsidR="00623C6B" w:rsidRPr="00F71F45">
          <w:rPr>
            <w:rStyle w:val="Hyperlink"/>
          </w:rPr>
          <w:t>2.2.2</w:t>
        </w:r>
        <w:r w:rsidR="00623C6B">
          <w:rPr>
            <w:rFonts w:asciiTheme="minorHAnsi" w:eastAsiaTheme="minorEastAsia" w:hAnsiTheme="minorHAnsi" w:cstheme="minorBidi"/>
            <w:kern w:val="0"/>
            <w:szCs w:val="22"/>
          </w:rPr>
          <w:tab/>
        </w:r>
        <w:r w:rsidR="00623C6B" w:rsidRPr="00F71F45">
          <w:rPr>
            <w:rStyle w:val="Hyperlink"/>
          </w:rPr>
          <w:t>Download the Desktop CD for PC(Intel x86) for Ubuntu:</w:t>
        </w:r>
        <w:r w:rsidR="00623C6B">
          <w:rPr>
            <w:webHidden/>
          </w:rPr>
          <w:tab/>
        </w:r>
        <w:r w:rsidR="00623C6B">
          <w:rPr>
            <w:webHidden/>
          </w:rPr>
          <w:fldChar w:fldCharType="begin"/>
        </w:r>
        <w:r w:rsidR="00623C6B">
          <w:rPr>
            <w:webHidden/>
          </w:rPr>
          <w:instrText xml:space="preserve"> PAGEREF _Toc377463025 \h </w:instrText>
        </w:r>
        <w:r w:rsidR="00623C6B">
          <w:rPr>
            <w:webHidden/>
          </w:rPr>
        </w:r>
        <w:r w:rsidR="00623C6B">
          <w:rPr>
            <w:webHidden/>
          </w:rPr>
          <w:fldChar w:fldCharType="separate"/>
        </w:r>
        <w:r w:rsidR="00623C6B">
          <w:rPr>
            <w:webHidden/>
          </w:rPr>
          <w:t>5</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26" w:history="1">
        <w:r w:rsidR="00623C6B" w:rsidRPr="00F71F45">
          <w:rPr>
            <w:rStyle w:val="Hyperlink"/>
          </w:rPr>
          <w:t>2.2.3</w:t>
        </w:r>
        <w:r w:rsidR="00623C6B">
          <w:rPr>
            <w:rFonts w:asciiTheme="minorHAnsi" w:eastAsiaTheme="minorEastAsia" w:hAnsiTheme="minorHAnsi" w:cstheme="minorBidi"/>
            <w:kern w:val="0"/>
            <w:szCs w:val="22"/>
          </w:rPr>
          <w:tab/>
        </w:r>
        <w:r w:rsidR="00623C6B" w:rsidRPr="00F71F45">
          <w:rPr>
            <w:rStyle w:val="Hyperlink"/>
          </w:rPr>
          <w:t>Start Oracle VirtualBox and Create a VM for Linux Ubuntu</w:t>
        </w:r>
        <w:r w:rsidR="00623C6B">
          <w:rPr>
            <w:webHidden/>
          </w:rPr>
          <w:tab/>
        </w:r>
        <w:r w:rsidR="00623C6B">
          <w:rPr>
            <w:webHidden/>
          </w:rPr>
          <w:fldChar w:fldCharType="begin"/>
        </w:r>
        <w:r w:rsidR="00623C6B">
          <w:rPr>
            <w:webHidden/>
          </w:rPr>
          <w:instrText xml:space="preserve"> PAGEREF _Toc377463026 \h </w:instrText>
        </w:r>
        <w:r w:rsidR="00623C6B">
          <w:rPr>
            <w:webHidden/>
          </w:rPr>
        </w:r>
        <w:r w:rsidR="00623C6B">
          <w:rPr>
            <w:webHidden/>
          </w:rPr>
          <w:fldChar w:fldCharType="separate"/>
        </w:r>
        <w:r w:rsidR="00623C6B">
          <w:rPr>
            <w:webHidden/>
          </w:rPr>
          <w:t>5</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27" w:history="1">
        <w:r w:rsidR="00623C6B" w:rsidRPr="00F71F45">
          <w:rPr>
            <w:rStyle w:val="Hyperlink"/>
          </w:rPr>
          <w:t>2.2.4</w:t>
        </w:r>
        <w:r w:rsidR="00623C6B">
          <w:rPr>
            <w:rFonts w:asciiTheme="minorHAnsi" w:eastAsiaTheme="minorEastAsia" w:hAnsiTheme="minorHAnsi" w:cstheme="minorBidi"/>
            <w:kern w:val="0"/>
            <w:szCs w:val="22"/>
          </w:rPr>
          <w:tab/>
        </w:r>
        <w:r w:rsidR="00623C6B" w:rsidRPr="00F71F45">
          <w:rPr>
            <w:rStyle w:val="Hyperlink"/>
          </w:rPr>
          <w:t>Configure the new VM</w:t>
        </w:r>
        <w:r w:rsidR="00623C6B">
          <w:rPr>
            <w:webHidden/>
          </w:rPr>
          <w:tab/>
        </w:r>
        <w:r w:rsidR="00623C6B">
          <w:rPr>
            <w:webHidden/>
          </w:rPr>
          <w:fldChar w:fldCharType="begin"/>
        </w:r>
        <w:r w:rsidR="00623C6B">
          <w:rPr>
            <w:webHidden/>
          </w:rPr>
          <w:instrText xml:space="preserve"> PAGEREF _Toc377463027 \h </w:instrText>
        </w:r>
        <w:r w:rsidR="00623C6B">
          <w:rPr>
            <w:webHidden/>
          </w:rPr>
        </w:r>
        <w:r w:rsidR="00623C6B">
          <w:rPr>
            <w:webHidden/>
          </w:rPr>
          <w:fldChar w:fldCharType="separate"/>
        </w:r>
        <w:r w:rsidR="00623C6B">
          <w:rPr>
            <w:webHidden/>
          </w:rPr>
          <w:t>9</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28" w:history="1">
        <w:r w:rsidR="00623C6B" w:rsidRPr="00F71F45">
          <w:rPr>
            <w:rStyle w:val="Hyperlink"/>
          </w:rPr>
          <w:t>2.2.5</w:t>
        </w:r>
        <w:r w:rsidR="00623C6B">
          <w:rPr>
            <w:rFonts w:asciiTheme="minorHAnsi" w:eastAsiaTheme="minorEastAsia" w:hAnsiTheme="minorHAnsi" w:cstheme="minorBidi"/>
            <w:kern w:val="0"/>
            <w:szCs w:val="22"/>
          </w:rPr>
          <w:tab/>
        </w:r>
        <w:r w:rsidR="00623C6B" w:rsidRPr="00F71F45">
          <w:rPr>
            <w:rStyle w:val="Hyperlink"/>
          </w:rPr>
          <w:t>Mount the Linux installation .ISO file in the VM before it starts</w:t>
        </w:r>
        <w:r w:rsidR="00623C6B">
          <w:rPr>
            <w:webHidden/>
          </w:rPr>
          <w:tab/>
        </w:r>
        <w:r w:rsidR="00623C6B">
          <w:rPr>
            <w:webHidden/>
          </w:rPr>
          <w:fldChar w:fldCharType="begin"/>
        </w:r>
        <w:r w:rsidR="00623C6B">
          <w:rPr>
            <w:webHidden/>
          </w:rPr>
          <w:instrText xml:space="preserve"> PAGEREF _Toc377463028 \h </w:instrText>
        </w:r>
        <w:r w:rsidR="00623C6B">
          <w:rPr>
            <w:webHidden/>
          </w:rPr>
        </w:r>
        <w:r w:rsidR="00623C6B">
          <w:rPr>
            <w:webHidden/>
          </w:rPr>
          <w:fldChar w:fldCharType="separate"/>
        </w:r>
        <w:r w:rsidR="00623C6B">
          <w:rPr>
            <w:webHidden/>
          </w:rPr>
          <w:t>9</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29" w:history="1">
        <w:r w:rsidR="00623C6B" w:rsidRPr="00F71F45">
          <w:rPr>
            <w:rStyle w:val="Hyperlink"/>
          </w:rPr>
          <w:t>2.2.6</w:t>
        </w:r>
        <w:r w:rsidR="00623C6B">
          <w:rPr>
            <w:rFonts w:asciiTheme="minorHAnsi" w:eastAsiaTheme="minorEastAsia" w:hAnsiTheme="minorHAnsi" w:cstheme="minorBidi"/>
            <w:kern w:val="0"/>
            <w:szCs w:val="22"/>
          </w:rPr>
          <w:tab/>
        </w:r>
        <w:r w:rsidR="00623C6B" w:rsidRPr="00F71F45">
          <w:rPr>
            <w:rStyle w:val="Hyperlink"/>
          </w:rPr>
          <w:t>Install Linux Ubuntu 12.04</w:t>
        </w:r>
        <w:r w:rsidR="00623C6B">
          <w:rPr>
            <w:webHidden/>
          </w:rPr>
          <w:tab/>
        </w:r>
        <w:r w:rsidR="00623C6B">
          <w:rPr>
            <w:webHidden/>
          </w:rPr>
          <w:fldChar w:fldCharType="begin"/>
        </w:r>
        <w:r w:rsidR="00623C6B">
          <w:rPr>
            <w:webHidden/>
          </w:rPr>
          <w:instrText xml:space="preserve"> PAGEREF _Toc377463029 \h </w:instrText>
        </w:r>
        <w:r w:rsidR="00623C6B">
          <w:rPr>
            <w:webHidden/>
          </w:rPr>
        </w:r>
        <w:r w:rsidR="00623C6B">
          <w:rPr>
            <w:webHidden/>
          </w:rPr>
          <w:fldChar w:fldCharType="separate"/>
        </w:r>
        <w:r w:rsidR="00623C6B">
          <w:rPr>
            <w:webHidden/>
          </w:rPr>
          <w:t>10</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30" w:history="1">
        <w:r w:rsidR="00623C6B" w:rsidRPr="00F71F45">
          <w:rPr>
            <w:rStyle w:val="Hyperlink"/>
          </w:rPr>
          <w:t>2.2.7</w:t>
        </w:r>
        <w:r w:rsidR="00623C6B">
          <w:rPr>
            <w:rFonts w:asciiTheme="minorHAnsi" w:eastAsiaTheme="minorEastAsia" w:hAnsiTheme="minorHAnsi" w:cstheme="minorBidi"/>
            <w:kern w:val="0"/>
            <w:szCs w:val="22"/>
          </w:rPr>
          <w:tab/>
        </w:r>
        <w:r w:rsidR="00623C6B" w:rsidRPr="00F71F45">
          <w:rPr>
            <w:rStyle w:val="Hyperlink"/>
          </w:rPr>
          <w:t>Creation of a User</w:t>
        </w:r>
        <w:r w:rsidR="00623C6B">
          <w:rPr>
            <w:webHidden/>
          </w:rPr>
          <w:tab/>
        </w:r>
        <w:r w:rsidR="00623C6B">
          <w:rPr>
            <w:webHidden/>
          </w:rPr>
          <w:fldChar w:fldCharType="begin"/>
        </w:r>
        <w:r w:rsidR="00623C6B">
          <w:rPr>
            <w:webHidden/>
          </w:rPr>
          <w:instrText xml:space="preserve"> PAGEREF _Toc377463030 \h </w:instrText>
        </w:r>
        <w:r w:rsidR="00623C6B">
          <w:rPr>
            <w:webHidden/>
          </w:rPr>
        </w:r>
        <w:r w:rsidR="00623C6B">
          <w:rPr>
            <w:webHidden/>
          </w:rPr>
          <w:fldChar w:fldCharType="separate"/>
        </w:r>
        <w:r w:rsidR="00623C6B">
          <w:rPr>
            <w:webHidden/>
          </w:rPr>
          <w:t>11</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31" w:history="1">
        <w:r w:rsidR="00623C6B" w:rsidRPr="00F71F45">
          <w:rPr>
            <w:rStyle w:val="Hyperlink"/>
          </w:rPr>
          <w:t>2.2.8</w:t>
        </w:r>
        <w:r w:rsidR="00623C6B">
          <w:rPr>
            <w:rFonts w:asciiTheme="minorHAnsi" w:eastAsiaTheme="minorEastAsia" w:hAnsiTheme="minorHAnsi" w:cstheme="minorBidi"/>
            <w:kern w:val="0"/>
            <w:szCs w:val="22"/>
          </w:rPr>
          <w:tab/>
        </w:r>
        <w:r w:rsidR="00623C6B" w:rsidRPr="00F71F45">
          <w:rPr>
            <w:rStyle w:val="Hyperlink"/>
          </w:rPr>
          <w:t>Take a Snapshot</w:t>
        </w:r>
        <w:r w:rsidR="00623C6B">
          <w:rPr>
            <w:webHidden/>
          </w:rPr>
          <w:tab/>
        </w:r>
        <w:r w:rsidR="00623C6B">
          <w:rPr>
            <w:webHidden/>
          </w:rPr>
          <w:fldChar w:fldCharType="begin"/>
        </w:r>
        <w:r w:rsidR="00623C6B">
          <w:rPr>
            <w:webHidden/>
          </w:rPr>
          <w:instrText xml:space="preserve"> PAGEREF _Toc377463031 \h </w:instrText>
        </w:r>
        <w:r w:rsidR="00623C6B">
          <w:rPr>
            <w:webHidden/>
          </w:rPr>
        </w:r>
        <w:r w:rsidR="00623C6B">
          <w:rPr>
            <w:webHidden/>
          </w:rPr>
          <w:fldChar w:fldCharType="separate"/>
        </w:r>
        <w:r w:rsidR="00623C6B">
          <w:rPr>
            <w:webHidden/>
          </w:rPr>
          <w:t>13</w:t>
        </w:r>
        <w:r w:rsidR="00623C6B">
          <w:rPr>
            <w:webHidden/>
          </w:rPr>
          <w:fldChar w:fldCharType="end"/>
        </w:r>
      </w:hyperlink>
    </w:p>
    <w:p w:rsidR="00623C6B" w:rsidRDefault="009E5C17" w:rsidP="009E5C17">
      <w:pPr>
        <w:pStyle w:val="TOC1"/>
        <w:spacing w:before="0" w:line="240" w:lineRule="auto"/>
        <w:rPr>
          <w:rFonts w:asciiTheme="minorHAnsi" w:eastAsiaTheme="minorEastAsia" w:hAnsiTheme="minorHAnsi" w:cstheme="minorBidi"/>
          <w:b w:val="0"/>
          <w:kern w:val="0"/>
          <w:szCs w:val="22"/>
        </w:rPr>
      </w:pPr>
      <w:hyperlink w:anchor="_Toc377463032" w:history="1">
        <w:r w:rsidR="00623C6B" w:rsidRPr="00F71F45">
          <w:rPr>
            <w:rStyle w:val="Hyperlink"/>
          </w:rPr>
          <w:t>3</w:t>
        </w:r>
        <w:r w:rsidR="00623C6B">
          <w:rPr>
            <w:rFonts w:asciiTheme="minorHAnsi" w:eastAsiaTheme="minorEastAsia" w:hAnsiTheme="minorHAnsi" w:cstheme="minorBidi"/>
            <w:b w:val="0"/>
            <w:kern w:val="0"/>
            <w:szCs w:val="22"/>
          </w:rPr>
          <w:tab/>
        </w:r>
        <w:r w:rsidR="00623C6B" w:rsidRPr="00F71F45">
          <w:rPr>
            <w:rStyle w:val="Hyperlink"/>
          </w:rPr>
          <w:t>Install the NGDS Software Stack</w:t>
        </w:r>
        <w:r w:rsidR="00623C6B">
          <w:rPr>
            <w:webHidden/>
          </w:rPr>
          <w:tab/>
        </w:r>
        <w:r w:rsidR="00623C6B">
          <w:rPr>
            <w:webHidden/>
          </w:rPr>
          <w:fldChar w:fldCharType="begin"/>
        </w:r>
        <w:r w:rsidR="00623C6B">
          <w:rPr>
            <w:webHidden/>
          </w:rPr>
          <w:instrText xml:space="preserve"> PAGEREF _Toc377463032 \h </w:instrText>
        </w:r>
        <w:r w:rsidR="00623C6B">
          <w:rPr>
            <w:webHidden/>
          </w:rPr>
        </w:r>
        <w:r w:rsidR="00623C6B">
          <w:rPr>
            <w:webHidden/>
          </w:rPr>
          <w:fldChar w:fldCharType="separate"/>
        </w:r>
        <w:r w:rsidR="00623C6B">
          <w:rPr>
            <w:webHidden/>
          </w:rPr>
          <w:t>14</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33" w:history="1">
        <w:r w:rsidR="00623C6B" w:rsidRPr="00F71F45">
          <w:rPr>
            <w:rStyle w:val="Hyperlink"/>
          </w:rPr>
          <w:t>3.1</w:t>
        </w:r>
        <w:r w:rsidR="00623C6B">
          <w:rPr>
            <w:rFonts w:asciiTheme="minorHAnsi" w:eastAsiaTheme="minorEastAsia" w:hAnsiTheme="minorHAnsi" w:cstheme="minorBidi"/>
            <w:b w:val="0"/>
            <w:kern w:val="0"/>
            <w:szCs w:val="22"/>
          </w:rPr>
          <w:tab/>
        </w:r>
        <w:r w:rsidR="00623C6B" w:rsidRPr="00F71F45">
          <w:rPr>
            <w:rStyle w:val="Hyperlink"/>
          </w:rPr>
          <w:t>Install a JDK</w:t>
        </w:r>
        <w:r w:rsidR="00623C6B">
          <w:rPr>
            <w:webHidden/>
          </w:rPr>
          <w:tab/>
        </w:r>
        <w:r w:rsidR="00623C6B">
          <w:rPr>
            <w:webHidden/>
          </w:rPr>
          <w:fldChar w:fldCharType="begin"/>
        </w:r>
        <w:r w:rsidR="00623C6B">
          <w:rPr>
            <w:webHidden/>
          </w:rPr>
          <w:instrText xml:space="preserve"> PAGEREF _Toc377463033 \h </w:instrText>
        </w:r>
        <w:r w:rsidR="00623C6B">
          <w:rPr>
            <w:webHidden/>
          </w:rPr>
        </w:r>
        <w:r w:rsidR="00623C6B">
          <w:rPr>
            <w:webHidden/>
          </w:rPr>
          <w:fldChar w:fldCharType="separate"/>
        </w:r>
        <w:r w:rsidR="00623C6B">
          <w:rPr>
            <w:webHidden/>
          </w:rPr>
          <w:t>15</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34" w:history="1">
        <w:r w:rsidR="00623C6B" w:rsidRPr="00F71F45">
          <w:rPr>
            <w:rStyle w:val="Hyperlink"/>
          </w:rPr>
          <w:t>3.2</w:t>
        </w:r>
        <w:r w:rsidR="00623C6B">
          <w:rPr>
            <w:rFonts w:asciiTheme="minorHAnsi" w:eastAsiaTheme="minorEastAsia" w:hAnsiTheme="minorHAnsi" w:cstheme="minorBidi"/>
            <w:b w:val="0"/>
            <w:kern w:val="0"/>
            <w:szCs w:val="22"/>
          </w:rPr>
          <w:tab/>
        </w:r>
        <w:r w:rsidR="00623C6B" w:rsidRPr="00F71F45">
          <w:rPr>
            <w:rStyle w:val="Hyperlink"/>
          </w:rPr>
          <w:t>Installing Git</w:t>
        </w:r>
        <w:r w:rsidR="00623C6B">
          <w:rPr>
            <w:webHidden/>
          </w:rPr>
          <w:tab/>
        </w:r>
        <w:r w:rsidR="00623C6B">
          <w:rPr>
            <w:webHidden/>
          </w:rPr>
          <w:fldChar w:fldCharType="begin"/>
        </w:r>
        <w:r w:rsidR="00623C6B">
          <w:rPr>
            <w:webHidden/>
          </w:rPr>
          <w:instrText xml:space="preserve"> PAGEREF _Toc377463034 \h </w:instrText>
        </w:r>
        <w:r w:rsidR="00623C6B">
          <w:rPr>
            <w:webHidden/>
          </w:rPr>
        </w:r>
        <w:r w:rsidR="00623C6B">
          <w:rPr>
            <w:webHidden/>
          </w:rPr>
          <w:fldChar w:fldCharType="separate"/>
        </w:r>
        <w:r w:rsidR="00623C6B">
          <w:rPr>
            <w:webHidden/>
          </w:rPr>
          <w:t>15</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35" w:history="1">
        <w:r w:rsidR="00623C6B" w:rsidRPr="00F71F45">
          <w:rPr>
            <w:rStyle w:val="Hyperlink"/>
          </w:rPr>
          <w:t>3.3</w:t>
        </w:r>
        <w:r w:rsidR="00623C6B">
          <w:rPr>
            <w:rFonts w:asciiTheme="minorHAnsi" w:eastAsiaTheme="minorEastAsia" w:hAnsiTheme="minorHAnsi" w:cstheme="minorBidi"/>
            <w:b w:val="0"/>
            <w:kern w:val="0"/>
            <w:szCs w:val="22"/>
          </w:rPr>
          <w:tab/>
        </w:r>
        <w:r w:rsidR="00623C6B" w:rsidRPr="00F71F45">
          <w:rPr>
            <w:rStyle w:val="Hyperlink"/>
          </w:rPr>
          <w:t>Obtaining the Installation Program and Script</w:t>
        </w:r>
        <w:r w:rsidR="00623C6B">
          <w:rPr>
            <w:webHidden/>
          </w:rPr>
          <w:tab/>
        </w:r>
        <w:r w:rsidR="00623C6B">
          <w:rPr>
            <w:webHidden/>
          </w:rPr>
          <w:fldChar w:fldCharType="begin"/>
        </w:r>
        <w:r w:rsidR="00623C6B">
          <w:rPr>
            <w:webHidden/>
          </w:rPr>
          <w:instrText xml:space="preserve"> PAGEREF _Toc377463035 \h </w:instrText>
        </w:r>
        <w:r w:rsidR="00623C6B">
          <w:rPr>
            <w:webHidden/>
          </w:rPr>
        </w:r>
        <w:r w:rsidR="00623C6B">
          <w:rPr>
            <w:webHidden/>
          </w:rPr>
          <w:fldChar w:fldCharType="separate"/>
        </w:r>
        <w:r w:rsidR="00623C6B">
          <w:rPr>
            <w:webHidden/>
          </w:rPr>
          <w:t>16</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36" w:history="1">
        <w:r w:rsidR="00623C6B" w:rsidRPr="00F71F45">
          <w:rPr>
            <w:rStyle w:val="Hyperlink"/>
          </w:rPr>
          <w:t>3.4</w:t>
        </w:r>
        <w:r w:rsidR="00623C6B">
          <w:rPr>
            <w:rFonts w:asciiTheme="minorHAnsi" w:eastAsiaTheme="minorEastAsia" w:hAnsiTheme="minorHAnsi" w:cstheme="minorBidi"/>
            <w:b w:val="0"/>
            <w:kern w:val="0"/>
            <w:szCs w:val="22"/>
          </w:rPr>
          <w:tab/>
        </w:r>
        <w:r w:rsidR="00623C6B" w:rsidRPr="00F71F45">
          <w:rPr>
            <w:rStyle w:val="Hyperlink"/>
          </w:rPr>
          <w:t>Setting Parameters</w:t>
        </w:r>
        <w:r w:rsidR="00623C6B">
          <w:rPr>
            <w:webHidden/>
          </w:rPr>
          <w:tab/>
        </w:r>
        <w:r w:rsidR="00623C6B">
          <w:rPr>
            <w:webHidden/>
          </w:rPr>
          <w:fldChar w:fldCharType="begin"/>
        </w:r>
        <w:r w:rsidR="00623C6B">
          <w:rPr>
            <w:webHidden/>
          </w:rPr>
          <w:instrText xml:space="preserve"> PAGEREF _Toc377463036 \h </w:instrText>
        </w:r>
        <w:r w:rsidR="00623C6B">
          <w:rPr>
            <w:webHidden/>
          </w:rPr>
        </w:r>
        <w:r w:rsidR="00623C6B">
          <w:rPr>
            <w:webHidden/>
          </w:rPr>
          <w:fldChar w:fldCharType="separate"/>
        </w:r>
        <w:r w:rsidR="00623C6B">
          <w:rPr>
            <w:webHidden/>
          </w:rPr>
          <w:t>16</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37" w:history="1">
        <w:r w:rsidR="00623C6B" w:rsidRPr="00F71F45">
          <w:rPr>
            <w:rStyle w:val="Hyperlink"/>
          </w:rPr>
          <w:t>3.5</w:t>
        </w:r>
        <w:r w:rsidR="00623C6B">
          <w:rPr>
            <w:rFonts w:asciiTheme="minorHAnsi" w:eastAsiaTheme="minorEastAsia" w:hAnsiTheme="minorHAnsi" w:cstheme="minorBidi"/>
            <w:b w:val="0"/>
            <w:kern w:val="0"/>
            <w:szCs w:val="22"/>
          </w:rPr>
          <w:tab/>
        </w:r>
        <w:r w:rsidR="00623C6B" w:rsidRPr="00F71F45">
          <w:rPr>
            <w:rStyle w:val="Hyperlink"/>
          </w:rPr>
          <w:t>Run the Installer</w:t>
        </w:r>
        <w:r w:rsidR="00623C6B">
          <w:rPr>
            <w:webHidden/>
          </w:rPr>
          <w:tab/>
        </w:r>
        <w:r w:rsidR="00623C6B">
          <w:rPr>
            <w:webHidden/>
          </w:rPr>
          <w:fldChar w:fldCharType="begin"/>
        </w:r>
        <w:r w:rsidR="00623C6B">
          <w:rPr>
            <w:webHidden/>
          </w:rPr>
          <w:instrText xml:space="preserve"> PAGEREF _Toc377463037 \h </w:instrText>
        </w:r>
        <w:r w:rsidR="00623C6B">
          <w:rPr>
            <w:webHidden/>
          </w:rPr>
        </w:r>
        <w:r w:rsidR="00623C6B">
          <w:rPr>
            <w:webHidden/>
          </w:rPr>
          <w:fldChar w:fldCharType="separate"/>
        </w:r>
        <w:r w:rsidR="00623C6B">
          <w:rPr>
            <w:webHidden/>
          </w:rPr>
          <w:t>16</w:t>
        </w:r>
        <w:r w:rsidR="00623C6B">
          <w:rPr>
            <w:webHidden/>
          </w:rPr>
          <w:fldChar w:fldCharType="end"/>
        </w:r>
      </w:hyperlink>
    </w:p>
    <w:p w:rsidR="00623C6B" w:rsidRDefault="009E5C17" w:rsidP="009E5C17">
      <w:pPr>
        <w:pStyle w:val="TOC2"/>
        <w:spacing w:before="0" w:line="240" w:lineRule="auto"/>
        <w:rPr>
          <w:rFonts w:asciiTheme="minorHAnsi" w:eastAsiaTheme="minorEastAsia" w:hAnsiTheme="minorHAnsi" w:cstheme="minorBidi"/>
          <w:b w:val="0"/>
          <w:kern w:val="0"/>
          <w:szCs w:val="22"/>
        </w:rPr>
      </w:pPr>
      <w:hyperlink w:anchor="_Toc377463038" w:history="1">
        <w:r w:rsidR="00623C6B" w:rsidRPr="00F71F45">
          <w:rPr>
            <w:rStyle w:val="Hyperlink"/>
          </w:rPr>
          <w:t>3.6</w:t>
        </w:r>
        <w:r w:rsidR="00623C6B">
          <w:rPr>
            <w:rFonts w:asciiTheme="minorHAnsi" w:eastAsiaTheme="minorEastAsia" w:hAnsiTheme="minorHAnsi" w:cstheme="minorBidi"/>
            <w:b w:val="0"/>
            <w:kern w:val="0"/>
            <w:szCs w:val="22"/>
          </w:rPr>
          <w:tab/>
        </w:r>
        <w:r w:rsidR="00623C6B" w:rsidRPr="00F71F45">
          <w:rPr>
            <w:rStyle w:val="Hyperlink"/>
          </w:rPr>
          <w:t>Final Steps</w:t>
        </w:r>
        <w:r w:rsidR="00623C6B">
          <w:rPr>
            <w:webHidden/>
          </w:rPr>
          <w:tab/>
        </w:r>
        <w:r w:rsidR="00623C6B">
          <w:rPr>
            <w:webHidden/>
          </w:rPr>
          <w:fldChar w:fldCharType="begin"/>
        </w:r>
        <w:r w:rsidR="00623C6B">
          <w:rPr>
            <w:webHidden/>
          </w:rPr>
          <w:instrText xml:space="preserve"> PAGEREF _Toc377463038 \h </w:instrText>
        </w:r>
        <w:r w:rsidR="00623C6B">
          <w:rPr>
            <w:webHidden/>
          </w:rPr>
        </w:r>
        <w:r w:rsidR="00623C6B">
          <w:rPr>
            <w:webHidden/>
          </w:rPr>
          <w:fldChar w:fldCharType="separate"/>
        </w:r>
        <w:r w:rsidR="00623C6B">
          <w:rPr>
            <w:webHidden/>
          </w:rPr>
          <w:t>17</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39" w:history="1">
        <w:r w:rsidR="00623C6B" w:rsidRPr="00F71F45">
          <w:rPr>
            <w:rStyle w:val="Hyperlink"/>
          </w:rPr>
          <w:t>3.6.1</w:t>
        </w:r>
        <w:r w:rsidR="00623C6B">
          <w:rPr>
            <w:rFonts w:asciiTheme="minorHAnsi" w:eastAsiaTheme="minorEastAsia" w:hAnsiTheme="minorHAnsi" w:cstheme="minorBidi"/>
            <w:kern w:val="0"/>
            <w:szCs w:val="22"/>
          </w:rPr>
          <w:tab/>
        </w:r>
        <w:r w:rsidR="00623C6B" w:rsidRPr="00F71F45">
          <w:rPr>
            <w:rStyle w:val="Hyperlink"/>
          </w:rPr>
          <w:t>Start Tomcat</w:t>
        </w:r>
        <w:r w:rsidR="00623C6B">
          <w:rPr>
            <w:webHidden/>
          </w:rPr>
          <w:tab/>
        </w:r>
        <w:r w:rsidR="00623C6B">
          <w:rPr>
            <w:webHidden/>
          </w:rPr>
          <w:fldChar w:fldCharType="begin"/>
        </w:r>
        <w:r w:rsidR="00623C6B">
          <w:rPr>
            <w:webHidden/>
          </w:rPr>
          <w:instrText xml:space="preserve"> PAGEREF _Toc377463039 \h </w:instrText>
        </w:r>
        <w:r w:rsidR="00623C6B">
          <w:rPr>
            <w:webHidden/>
          </w:rPr>
        </w:r>
        <w:r w:rsidR="00623C6B">
          <w:rPr>
            <w:webHidden/>
          </w:rPr>
          <w:fldChar w:fldCharType="separate"/>
        </w:r>
        <w:r w:rsidR="00623C6B">
          <w:rPr>
            <w:webHidden/>
          </w:rPr>
          <w:t>17</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40" w:history="1">
        <w:r w:rsidR="00623C6B" w:rsidRPr="00F71F45">
          <w:rPr>
            <w:rStyle w:val="Hyperlink"/>
          </w:rPr>
          <w:t>3.6.2</w:t>
        </w:r>
        <w:r w:rsidR="00623C6B">
          <w:rPr>
            <w:rFonts w:asciiTheme="minorHAnsi" w:eastAsiaTheme="minorEastAsia" w:hAnsiTheme="minorHAnsi" w:cstheme="minorBidi"/>
            <w:kern w:val="0"/>
            <w:szCs w:val="22"/>
          </w:rPr>
          <w:tab/>
        </w:r>
        <w:r w:rsidR="00623C6B" w:rsidRPr="00F71F45">
          <w:rPr>
            <w:rStyle w:val="Hyperlink"/>
          </w:rPr>
          <w:t>Create Organization “public”</w:t>
        </w:r>
        <w:r w:rsidR="00623C6B">
          <w:rPr>
            <w:webHidden/>
          </w:rPr>
          <w:tab/>
        </w:r>
        <w:r w:rsidR="00623C6B">
          <w:rPr>
            <w:webHidden/>
          </w:rPr>
          <w:fldChar w:fldCharType="begin"/>
        </w:r>
        <w:r w:rsidR="00623C6B">
          <w:rPr>
            <w:webHidden/>
          </w:rPr>
          <w:instrText xml:space="preserve"> PAGEREF _Toc377463040 \h </w:instrText>
        </w:r>
        <w:r w:rsidR="00623C6B">
          <w:rPr>
            <w:webHidden/>
          </w:rPr>
        </w:r>
        <w:r w:rsidR="00623C6B">
          <w:rPr>
            <w:webHidden/>
          </w:rPr>
          <w:fldChar w:fldCharType="separate"/>
        </w:r>
        <w:r w:rsidR="00623C6B">
          <w:rPr>
            <w:webHidden/>
          </w:rPr>
          <w:t>17</w:t>
        </w:r>
        <w:r w:rsidR="00623C6B">
          <w:rPr>
            <w:webHidden/>
          </w:rPr>
          <w:fldChar w:fldCharType="end"/>
        </w:r>
      </w:hyperlink>
    </w:p>
    <w:p w:rsidR="00623C6B" w:rsidRDefault="009E5C17" w:rsidP="009E5C17">
      <w:pPr>
        <w:pStyle w:val="TOC1"/>
        <w:spacing w:before="0" w:line="240" w:lineRule="auto"/>
        <w:rPr>
          <w:rFonts w:asciiTheme="minorHAnsi" w:eastAsiaTheme="minorEastAsia" w:hAnsiTheme="minorHAnsi" w:cstheme="minorBidi"/>
          <w:b w:val="0"/>
          <w:kern w:val="0"/>
          <w:szCs w:val="22"/>
        </w:rPr>
      </w:pPr>
      <w:hyperlink w:anchor="_Toc377463041" w:history="1">
        <w:r w:rsidR="00623C6B" w:rsidRPr="00F71F45">
          <w:rPr>
            <w:rStyle w:val="Hyperlink"/>
          </w:rPr>
          <w:t>4</w:t>
        </w:r>
        <w:r w:rsidR="00623C6B">
          <w:rPr>
            <w:rFonts w:asciiTheme="minorHAnsi" w:eastAsiaTheme="minorEastAsia" w:hAnsiTheme="minorHAnsi" w:cstheme="minorBidi"/>
            <w:b w:val="0"/>
            <w:kern w:val="0"/>
            <w:szCs w:val="22"/>
          </w:rPr>
          <w:tab/>
        </w:r>
        <w:r w:rsidR="00623C6B" w:rsidRPr="00F71F45">
          <w:rPr>
            <w:rStyle w:val="Hyperlink"/>
          </w:rPr>
          <w:t>Hints for when the installation doesn’t work</w:t>
        </w:r>
        <w:r w:rsidR="00623C6B">
          <w:rPr>
            <w:webHidden/>
          </w:rPr>
          <w:tab/>
        </w:r>
        <w:r w:rsidR="00623C6B">
          <w:rPr>
            <w:webHidden/>
          </w:rPr>
          <w:fldChar w:fldCharType="begin"/>
        </w:r>
        <w:r w:rsidR="00623C6B">
          <w:rPr>
            <w:webHidden/>
          </w:rPr>
          <w:instrText xml:space="preserve"> PAGEREF _Toc377463041 \h </w:instrText>
        </w:r>
        <w:r w:rsidR="00623C6B">
          <w:rPr>
            <w:webHidden/>
          </w:rPr>
        </w:r>
        <w:r w:rsidR="00623C6B">
          <w:rPr>
            <w:webHidden/>
          </w:rPr>
          <w:fldChar w:fldCharType="separate"/>
        </w:r>
        <w:r w:rsidR="00623C6B">
          <w:rPr>
            <w:webHidden/>
          </w:rPr>
          <w:t>18</w:t>
        </w:r>
        <w:r w:rsidR="00623C6B">
          <w:rPr>
            <w:webHidden/>
          </w:rPr>
          <w:fldChar w:fldCharType="end"/>
        </w:r>
      </w:hyperlink>
    </w:p>
    <w:p w:rsidR="00623C6B" w:rsidRDefault="009E5C17" w:rsidP="009E5C17">
      <w:pPr>
        <w:pStyle w:val="TOC3"/>
        <w:spacing w:before="0" w:line="240" w:lineRule="auto"/>
        <w:rPr>
          <w:rFonts w:asciiTheme="minorHAnsi" w:eastAsiaTheme="minorEastAsia" w:hAnsiTheme="minorHAnsi" w:cstheme="minorBidi"/>
          <w:kern w:val="0"/>
          <w:szCs w:val="22"/>
        </w:rPr>
      </w:pPr>
      <w:hyperlink w:anchor="_Toc377463042" w:history="1">
        <w:r w:rsidR="00623C6B" w:rsidRPr="00F71F45">
          <w:rPr>
            <w:rStyle w:val="Hyperlink"/>
          </w:rPr>
          <w:t>4.1.1</w:t>
        </w:r>
        <w:r w:rsidR="00623C6B">
          <w:rPr>
            <w:rFonts w:asciiTheme="minorHAnsi" w:eastAsiaTheme="minorEastAsia" w:hAnsiTheme="minorHAnsi" w:cstheme="minorBidi"/>
            <w:kern w:val="0"/>
            <w:szCs w:val="22"/>
          </w:rPr>
          <w:tab/>
        </w:r>
        <w:r w:rsidR="00623C6B" w:rsidRPr="00F71F45">
          <w:rPr>
            <w:rStyle w:val="Hyperlink"/>
          </w:rPr>
          <w:t>Domain Model</w:t>
        </w:r>
        <w:r w:rsidR="00623C6B">
          <w:rPr>
            <w:webHidden/>
          </w:rPr>
          <w:tab/>
        </w:r>
        <w:r w:rsidR="00623C6B">
          <w:rPr>
            <w:webHidden/>
          </w:rPr>
          <w:fldChar w:fldCharType="begin"/>
        </w:r>
        <w:r w:rsidR="00623C6B">
          <w:rPr>
            <w:webHidden/>
          </w:rPr>
          <w:instrText xml:space="preserve"> PAGEREF _Toc377463042 \h </w:instrText>
        </w:r>
        <w:r w:rsidR="00623C6B">
          <w:rPr>
            <w:webHidden/>
          </w:rPr>
        </w:r>
        <w:r w:rsidR="00623C6B">
          <w:rPr>
            <w:webHidden/>
          </w:rPr>
          <w:fldChar w:fldCharType="separate"/>
        </w:r>
        <w:r w:rsidR="00623C6B">
          <w:rPr>
            <w:webHidden/>
          </w:rPr>
          <w:t>20</w:t>
        </w:r>
        <w:r w:rsidR="00623C6B">
          <w:rPr>
            <w:webHidden/>
          </w:rPr>
          <w:fldChar w:fldCharType="end"/>
        </w:r>
      </w:hyperlink>
    </w:p>
    <w:p w:rsidR="009E249B" w:rsidRPr="006747E9" w:rsidRDefault="00FD55BF" w:rsidP="009E5C17">
      <w:pPr>
        <w:pStyle w:val="Heading1frontmatteronly"/>
        <w:spacing w:after="0" w:line="240" w:lineRule="auto"/>
        <w:rPr>
          <w:b w:val="0"/>
          <w:noProof/>
          <w:kern w:val="22"/>
          <w:sz w:val="22"/>
        </w:rPr>
      </w:pPr>
      <w:r w:rsidRPr="006747E9">
        <w:rPr>
          <w:b w:val="0"/>
          <w:noProof/>
          <w:kern w:val="22"/>
          <w:sz w:val="22"/>
        </w:rPr>
        <w:fldChar w:fldCharType="end"/>
      </w:r>
    </w:p>
    <w:p w:rsidR="009E249B" w:rsidRPr="006747E9" w:rsidRDefault="009E249B">
      <w:pPr>
        <w:pStyle w:val="Heading1frontmatteronly"/>
        <w:rPr>
          <w:b w:val="0"/>
          <w:noProof/>
          <w:kern w:val="22"/>
          <w:sz w:val="22"/>
        </w:rPr>
        <w:sectPr w:rsidR="009E249B" w:rsidRPr="006747E9">
          <w:headerReference w:type="even" r:id="rId13"/>
          <w:headerReference w:type="default" r:id="rId14"/>
          <w:footerReference w:type="even" r:id="rId15"/>
          <w:footerReference w:type="default" r:id="rId16"/>
          <w:pgSz w:w="12240" w:h="15840" w:code="1"/>
          <w:pgMar w:top="1267" w:right="1627" w:bottom="1440" w:left="1627" w:header="720" w:footer="1008" w:gutter="720"/>
          <w:pgNumType w:fmt="lowerRoman" w:start="1"/>
          <w:cols w:space="720"/>
        </w:sectPr>
      </w:pPr>
    </w:p>
    <w:p w:rsidR="009E249B" w:rsidRPr="006747E9" w:rsidRDefault="009E249B">
      <w:pPr>
        <w:pStyle w:val="Heading1frontmatteronly"/>
        <w:rPr>
          <w:noProof/>
        </w:rPr>
      </w:pPr>
      <w:r w:rsidRPr="006747E9">
        <w:rPr>
          <w:noProof/>
        </w:rPr>
        <w:lastRenderedPageBreak/>
        <w:t>List of Figures</w:t>
      </w:r>
    </w:p>
    <w:p w:rsidR="00623C6B" w:rsidRDefault="00FD55BF">
      <w:pPr>
        <w:pStyle w:val="TableofFigures"/>
        <w:rPr>
          <w:rFonts w:asciiTheme="minorHAnsi" w:eastAsiaTheme="minorEastAsia" w:hAnsiTheme="minorHAnsi" w:cstheme="minorBidi"/>
          <w:noProof/>
          <w:szCs w:val="22"/>
        </w:rPr>
      </w:pPr>
      <w:r w:rsidRPr="006747E9">
        <w:rPr>
          <w:noProof/>
        </w:rPr>
        <w:fldChar w:fldCharType="begin"/>
      </w:r>
      <w:r w:rsidR="009E249B" w:rsidRPr="006747E9">
        <w:rPr>
          <w:noProof/>
        </w:rPr>
        <w:instrText xml:space="preserve"> TOC \h \z \c "Figure" </w:instrText>
      </w:r>
      <w:r w:rsidRPr="006747E9">
        <w:rPr>
          <w:noProof/>
        </w:rPr>
        <w:fldChar w:fldCharType="separate"/>
      </w:r>
      <w:hyperlink w:anchor="_Toc377463043" w:history="1">
        <w:r w:rsidR="00623C6B" w:rsidRPr="005F5C00">
          <w:rPr>
            <w:rStyle w:val="Hyperlink"/>
            <w:noProof/>
          </w:rPr>
          <w:t>Figure 1: NGDS is a grid of repositories</w:t>
        </w:r>
        <w:r w:rsidR="00623C6B">
          <w:rPr>
            <w:noProof/>
            <w:webHidden/>
          </w:rPr>
          <w:tab/>
        </w:r>
        <w:r w:rsidR="00623C6B">
          <w:rPr>
            <w:noProof/>
            <w:webHidden/>
          </w:rPr>
          <w:fldChar w:fldCharType="begin"/>
        </w:r>
        <w:r w:rsidR="00623C6B">
          <w:rPr>
            <w:noProof/>
            <w:webHidden/>
          </w:rPr>
          <w:instrText xml:space="preserve"> PAGEREF _Toc377463043 \h </w:instrText>
        </w:r>
        <w:r w:rsidR="00623C6B">
          <w:rPr>
            <w:noProof/>
            <w:webHidden/>
          </w:rPr>
        </w:r>
        <w:r w:rsidR="00623C6B">
          <w:rPr>
            <w:noProof/>
            <w:webHidden/>
          </w:rPr>
          <w:fldChar w:fldCharType="separate"/>
        </w:r>
        <w:r w:rsidR="00623C6B">
          <w:rPr>
            <w:noProof/>
            <w:webHidden/>
          </w:rPr>
          <w:t>3</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44" w:history="1">
        <w:r w:rsidR="00623C6B" w:rsidRPr="005F5C00">
          <w:rPr>
            <w:rStyle w:val="Hyperlink"/>
            <w:noProof/>
          </w:rPr>
          <w:t>Figure 2:Create a new linux virtual machine</w:t>
        </w:r>
        <w:r w:rsidR="00623C6B">
          <w:rPr>
            <w:noProof/>
            <w:webHidden/>
          </w:rPr>
          <w:tab/>
        </w:r>
        <w:r w:rsidR="00623C6B">
          <w:rPr>
            <w:noProof/>
            <w:webHidden/>
          </w:rPr>
          <w:fldChar w:fldCharType="begin"/>
        </w:r>
        <w:r w:rsidR="00623C6B">
          <w:rPr>
            <w:noProof/>
            <w:webHidden/>
          </w:rPr>
          <w:instrText xml:space="preserve"> PAGEREF _Toc377463044 \h </w:instrText>
        </w:r>
        <w:r w:rsidR="00623C6B">
          <w:rPr>
            <w:noProof/>
            <w:webHidden/>
          </w:rPr>
        </w:r>
        <w:r w:rsidR="00623C6B">
          <w:rPr>
            <w:noProof/>
            <w:webHidden/>
          </w:rPr>
          <w:fldChar w:fldCharType="separate"/>
        </w:r>
        <w:r w:rsidR="00623C6B">
          <w:rPr>
            <w:noProof/>
            <w:webHidden/>
          </w:rPr>
          <w:t>5</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45" w:history="1">
        <w:r w:rsidR="00623C6B" w:rsidRPr="005F5C00">
          <w:rPr>
            <w:rStyle w:val="Hyperlink"/>
            <w:noProof/>
          </w:rPr>
          <w:t>Figure 3:Set the VM memory to at least 1024MB</w:t>
        </w:r>
        <w:r w:rsidR="00623C6B">
          <w:rPr>
            <w:noProof/>
            <w:webHidden/>
          </w:rPr>
          <w:tab/>
        </w:r>
        <w:r w:rsidR="00623C6B">
          <w:rPr>
            <w:noProof/>
            <w:webHidden/>
          </w:rPr>
          <w:fldChar w:fldCharType="begin"/>
        </w:r>
        <w:r w:rsidR="00623C6B">
          <w:rPr>
            <w:noProof/>
            <w:webHidden/>
          </w:rPr>
          <w:instrText xml:space="preserve"> PAGEREF _Toc377463045 \h </w:instrText>
        </w:r>
        <w:r w:rsidR="00623C6B">
          <w:rPr>
            <w:noProof/>
            <w:webHidden/>
          </w:rPr>
        </w:r>
        <w:r w:rsidR="00623C6B">
          <w:rPr>
            <w:noProof/>
            <w:webHidden/>
          </w:rPr>
          <w:fldChar w:fldCharType="separate"/>
        </w:r>
        <w:r w:rsidR="00623C6B">
          <w:rPr>
            <w:noProof/>
            <w:webHidden/>
          </w:rPr>
          <w:t>6</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46" w:history="1">
        <w:r w:rsidR="00623C6B" w:rsidRPr="005F5C00">
          <w:rPr>
            <w:rStyle w:val="Hyperlink"/>
            <w:noProof/>
          </w:rPr>
          <w:t>Figure 4:Create a virtual HD. The disk size can be changed later</w:t>
        </w:r>
        <w:r w:rsidR="00623C6B">
          <w:rPr>
            <w:noProof/>
            <w:webHidden/>
          </w:rPr>
          <w:tab/>
        </w:r>
        <w:r w:rsidR="00623C6B">
          <w:rPr>
            <w:noProof/>
            <w:webHidden/>
          </w:rPr>
          <w:fldChar w:fldCharType="begin"/>
        </w:r>
        <w:r w:rsidR="00623C6B">
          <w:rPr>
            <w:noProof/>
            <w:webHidden/>
          </w:rPr>
          <w:instrText xml:space="preserve"> PAGEREF _Toc377463046 \h </w:instrText>
        </w:r>
        <w:r w:rsidR="00623C6B">
          <w:rPr>
            <w:noProof/>
            <w:webHidden/>
          </w:rPr>
        </w:r>
        <w:r w:rsidR="00623C6B">
          <w:rPr>
            <w:noProof/>
            <w:webHidden/>
          </w:rPr>
          <w:fldChar w:fldCharType="separate"/>
        </w:r>
        <w:r w:rsidR="00623C6B">
          <w:rPr>
            <w:noProof/>
            <w:webHidden/>
          </w:rPr>
          <w:t>6</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47" w:history="1">
        <w:r w:rsidR="00623C6B" w:rsidRPr="005F5C00">
          <w:rPr>
            <w:rStyle w:val="Hyperlink"/>
            <w:noProof/>
          </w:rPr>
          <w:t>Figure 5:Specify the image type</w:t>
        </w:r>
        <w:r w:rsidR="00623C6B">
          <w:rPr>
            <w:noProof/>
            <w:webHidden/>
          </w:rPr>
          <w:tab/>
        </w:r>
        <w:r w:rsidR="00623C6B">
          <w:rPr>
            <w:noProof/>
            <w:webHidden/>
          </w:rPr>
          <w:fldChar w:fldCharType="begin"/>
        </w:r>
        <w:r w:rsidR="00623C6B">
          <w:rPr>
            <w:noProof/>
            <w:webHidden/>
          </w:rPr>
          <w:instrText xml:space="preserve"> PAGEREF _Toc377463047 \h </w:instrText>
        </w:r>
        <w:r w:rsidR="00623C6B">
          <w:rPr>
            <w:noProof/>
            <w:webHidden/>
          </w:rPr>
        </w:r>
        <w:r w:rsidR="00623C6B">
          <w:rPr>
            <w:noProof/>
            <w:webHidden/>
          </w:rPr>
          <w:fldChar w:fldCharType="separate"/>
        </w:r>
        <w:r w:rsidR="00623C6B">
          <w:rPr>
            <w:noProof/>
            <w:webHidden/>
          </w:rPr>
          <w:t>7</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48" w:history="1">
        <w:r w:rsidR="00623C6B" w:rsidRPr="005F5C00">
          <w:rPr>
            <w:rStyle w:val="Hyperlink"/>
            <w:noProof/>
          </w:rPr>
          <w:t>Figure 6: Dynamically allocated disk space will allow the image to grow as new data is imported into NGDS</w:t>
        </w:r>
        <w:r w:rsidR="00623C6B">
          <w:rPr>
            <w:noProof/>
            <w:webHidden/>
          </w:rPr>
          <w:tab/>
        </w:r>
        <w:r w:rsidR="00623C6B">
          <w:rPr>
            <w:noProof/>
            <w:webHidden/>
          </w:rPr>
          <w:fldChar w:fldCharType="begin"/>
        </w:r>
        <w:r w:rsidR="00623C6B">
          <w:rPr>
            <w:noProof/>
            <w:webHidden/>
          </w:rPr>
          <w:instrText xml:space="preserve"> PAGEREF _Toc377463048 \h </w:instrText>
        </w:r>
        <w:r w:rsidR="00623C6B">
          <w:rPr>
            <w:noProof/>
            <w:webHidden/>
          </w:rPr>
        </w:r>
        <w:r w:rsidR="00623C6B">
          <w:rPr>
            <w:noProof/>
            <w:webHidden/>
          </w:rPr>
          <w:fldChar w:fldCharType="separate"/>
        </w:r>
        <w:r w:rsidR="00623C6B">
          <w:rPr>
            <w:noProof/>
            <w:webHidden/>
          </w:rPr>
          <w:t>7</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49" w:history="1">
        <w:r w:rsidR="00623C6B" w:rsidRPr="005F5C00">
          <w:rPr>
            <w:rStyle w:val="Hyperlink"/>
            <w:noProof/>
          </w:rPr>
          <w:t>Figure 7:Configure the hard drive size. We recommend large values, based on the amount of data the node should store. The minimum is 24GB.</w:t>
        </w:r>
        <w:r w:rsidR="00623C6B">
          <w:rPr>
            <w:noProof/>
            <w:webHidden/>
          </w:rPr>
          <w:tab/>
        </w:r>
        <w:r w:rsidR="00623C6B">
          <w:rPr>
            <w:noProof/>
            <w:webHidden/>
          </w:rPr>
          <w:fldChar w:fldCharType="begin"/>
        </w:r>
        <w:r w:rsidR="00623C6B">
          <w:rPr>
            <w:noProof/>
            <w:webHidden/>
          </w:rPr>
          <w:instrText xml:space="preserve"> PAGEREF _Toc377463049 \h </w:instrText>
        </w:r>
        <w:r w:rsidR="00623C6B">
          <w:rPr>
            <w:noProof/>
            <w:webHidden/>
          </w:rPr>
        </w:r>
        <w:r w:rsidR="00623C6B">
          <w:rPr>
            <w:noProof/>
            <w:webHidden/>
          </w:rPr>
          <w:fldChar w:fldCharType="separate"/>
        </w:r>
        <w:r w:rsidR="00623C6B">
          <w:rPr>
            <w:noProof/>
            <w:webHidden/>
          </w:rPr>
          <w:t>8</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0" w:history="1">
        <w:r w:rsidR="00623C6B" w:rsidRPr="005F5C00">
          <w:rPr>
            <w:rStyle w:val="Hyperlink"/>
            <w:noProof/>
            <w:lang w:val="fr-FR"/>
          </w:rPr>
          <w:t>Figure 8:Oracle VM Linux machine configuration</w:t>
        </w:r>
        <w:r w:rsidR="00623C6B">
          <w:rPr>
            <w:noProof/>
            <w:webHidden/>
          </w:rPr>
          <w:tab/>
        </w:r>
        <w:r w:rsidR="00623C6B">
          <w:rPr>
            <w:noProof/>
            <w:webHidden/>
          </w:rPr>
          <w:fldChar w:fldCharType="begin"/>
        </w:r>
        <w:r w:rsidR="00623C6B">
          <w:rPr>
            <w:noProof/>
            <w:webHidden/>
          </w:rPr>
          <w:instrText xml:space="preserve"> PAGEREF _Toc377463050 \h </w:instrText>
        </w:r>
        <w:r w:rsidR="00623C6B">
          <w:rPr>
            <w:noProof/>
            <w:webHidden/>
          </w:rPr>
        </w:r>
        <w:r w:rsidR="00623C6B">
          <w:rPr>
            <w:noProof/>
            <w:webHidden/>
          </w:rPr>
          <w:fldChar w:fldCharType="separate"/>
        </w:r>
        <w:r w:rsidR="00623C6B">
          <w:rPr>
            <w:noProof/>
            <w:webHidden/>
          </w:rPr>
          <w:t>8</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1" w:history="1">
        <w:r w:rsidR="00623C6B" w:rsidRPr="005F5C00">
          <w:rPr>
            <w:rStyle w:val="Hyperlink"/>
            <w:noProof/>
          </w:rPr>
          <w:t>Figure 9:You may wish to enable the shared clipboard</w:t>
        </w:r>
        <w:r w:rsidR="00623C6B">
          <w:rPr>
            <w:noProof/>
            <w:webHidden/>
          </w:rPr>
          <w:tab/>
        </w:r>
        <w:r w:rsidR="00623C6B">
          <w:rPr>
            <w:noProof/>
            <w:webHidden/>
          </w:rPr>
          <w:fldChar w:fldCharType="begin"/>
        </w:r>
        <w:r w:rsidR="00623C6B">
          <w:rPr>
            <w:noProof/>
            <w:webHidden/>
          </w:rPr>
          <w:instrText xml:space="preserve"> PAGEREF _Toc377463051 \h </w:instrText>
        </w:r>
        <w:r w:rsidR="00623C6B">
          <w:rPr>
            <w:noProof/>
            <w:webHidden/>
          </w:rPr>
        </w:r>
        <w:r w:rsidR="00623C6B">
          <w:rPr>
            <w:noProof/>
            <w:webHidden/>
          </w:rPr>
          <w:fldChar w:fldCharType="separate"/>
        </w:r>
        <w:r w:rsidR="00623C6B">
          <w:rPr>
            <w:noProof/>
            <w:webHidden/>
          </w:rPr>
          <w:t>9</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2" w:history="1">
        <w:r w:rsidR="00623C6B" w:rsidRPr="005F5C00">
          <w:rPr>
            <w:rStyle w:val="Hyperlink"/>
            <w:noProof/>
          </w:rPr>
          <w:t>Figure 10:9 Mounting ISO image in the Linux VM</w:t>
        </w:r>
        <w:r w:rsidR="00623C6B">
          <w:rPr>
            <w:noProof/>
            <w:webHidden/>
          </w:rPr>
          <w:tab/>
        </w:r>
        <w:r w:rsidR="00623C6B">
          <w:rPr>
            <w:noProof/>
            <w:webHidden/>
          </w:rPr>
          <w:fldChar w:fldCharType="begin"/>
        </w:r>
        <w:r w:rsidR="00623C6B">
          <w:rPr>
            <w:noProof/>
            <w:webHidden/>
          </w:rPr>
          <w:instrText xml:space="preserve"> PAGEREF _Toc377463052 \h </w:instrText>
        </w:r>
        <w:r w:rsidR="00623C6B">
          <w:rPr>
            <w:noProof/>
            <w:webHidden/>
          </w:rPr>
        </w:r>
        <w:r w:rsidR="00623C6B">
          <w:rPr>
            <w:noProof/>
            <w:webHidden/>
          </w:rPr>
          <w:fldChar w:fldCharType="separate"/>
        </w:r>
        <w:r w:rsidR="00623C6B">
          <w:rPr>
            <w:noProof/>
            <w:webHidden/>
          </w:rPr>
          <w:t>10</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3" w:history="1">
        <w:r w:rsidR="00623C6B" w:rsidRPr="005F5C00">
          <w:rPr>
            <w:rStyle w:val="Hyperlink"/>
            <w:noProof/>
          </w:rPr>
          <w:t>Figure 11: Linux Ubuntu installation screen</w:t>
        </w:r>
        <w:r w:rsidR="00623C6B">
          <w:rPr>
            <w:noProof/>
            <w:webHidden/>
          </w:rPr>
          <w:tab/>
        </w:r>
        <w:r w:rsidR="00623C6B">
          <w:rPr>
            <w:noProof/>
            <w:webHidden/>
          </w:rPr>
          <w:fldChar w:fldCharType="begin"/>
        </w:r>
        <w:r w:rsidR="00623C6B">
          <w:rPr>
            <w:noProof/>
            <w:webHidden/>
          </w:rPr>
          <w:instrText xml:space="preserve"> PAGEREF _Toc377463053 \h </w:instrText>
        </w:r>
        <w:r w:rsidR="00623C6B">
          <w:rPr>
            <w:noProof/>
            <w:webHidden/>
          </w:rPr>
        </w:r>
        <w:r w:rsidR="00623C6B">
          <w:rPr>
            <w:noProof/>
            <w:webHidden/>
          </w:rPr>
          <w:fldChar w:fldCharType="separate"/>
        </w:r>
        <w:r w:rsidR="00623C6B">
          <w:rPr>
            <w:noProof/>
            <w:webHidden/>
          </w:rPr>
          <w:t>11</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4" w:history="1">
        <w:r w:rsidR="00623C6B" w:rsidRPr="005F5C00">
          <w:rPr>
            <w:rStyle w:val="Hyperlink"/>
            <w:noProof/>
          </w:rPr>
          <w:t>Figure 12:Login for the new VM</w:t>
        </w:r>
        <w:r w:rsidR="00623C6B">
          <w:rPr>
            <w:noProof/>
            <w:webHidden/>
          </w:rPr>
          <w:tab/>
        </w:r>
        <w:r w:rsidR="00623C6B">
          <w:rPr>
            <w:noProof/>
            <w:webHidden/>
          </w:rPr>
          <w:fldChar w:fldCharType="begin"/>
        </w:r>
        <w:r w:rsidR="00623C6B">
          <w:rPr>
            <w:noProof/>
            <w:webHidden/>
          </w:rPr>
          <w:instrText xml:space="preserve"> PAGEREF _Toc377463054 \h </w:instrText>
        </w:r>
        <w:r w:rsidR="00623C6B">
          <w:rPr>
            <w:noProof/>
            <w:webHidden/>
          </w:rPr>
        </w:r>
        <w:r w:rsidR="00623C6B">
          <w:rPr>
            <w:noProof/>
            <w:webHidden/>
          </w:rPr>
          <w:fldChar w:fldCharType="separate"/>
        </w:r>
        <w:r w:rsidR="00623C6B">
          <w:rPr>
            <w:noProof/>
            <w:webHidden/>
          </w:rPr>
          <w:t>12</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5" w:history="1">
        <w:r w:rsidR="00623C6B" w:rsidRPr="005F5C00">
          <w:rPr>
            <w:rStyle w:val="Hyperlink"/>
            <w:noProof/>
          </w:rPr>
          <w:t>Figure 13: Installing guest additions</w:t>
        </w:r>
        <w:r w:rsidR="00623C6B">
          <w:rPr>
            <w:noProof/>
            <w:webHidden/>
          </w:rPr>
          <w:tab/>
        </w:r>
        <w:r w:rsidR="00623C6B">
          <w:rPr>
            <w:noProof/>
            <w:webHidden/>
          </w:rPr>
          <w:fldChar w:fldCharType="begin"/>
        </w:r>
        <w:r w:rsidR="00623C6B">
          <w:rPr>
            <w:noProof/>
            <w:webHidden/>
          </w:rPr>
          <w:instrText xml:space="preserve"> PAGEREF _Toc377463055 \h </w:instrText>
        </w:r>
        <w:r w:rsidR="00623C6B">
          <w:rPr>
            <w:noProof/>
            <w:webHidden/>
          </w:rPr>
        </w:r>
        <w:r w:rsidR="00623C6B">
          <w:rPr>
            <w:noProof/>
            <w:webHidden/>
          </w:rPr>
          <w:fldChar w:fldCharType="separate"/>
        </w:r>
        <w:r w:rsidR="00623C6B">
          <w:rPr>
            <w:noProof/>
            <w:webHidden/>
          </w:rPr>
          <w:t>13</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6" w:history="1">
        <w:r w:rsidR="00623C6B" w:rsidRPr="005F5C00">
          <w:rPr>
            <w:rStyle w:val="Hyperlink"/>
            <w:noProof/>
          </w:rPr>
          <w:t>Figure 14: NGDS Software Stack in Production Mode.</w:t>
        </w:r>
        <w:r w:rsidR="00623C6B">
          <w:rPr>
            <w:noProof/>
            <w:webHidden/>
          </w:rPr>
          <w:tab/>
        </w:r>
        <w:r w:rsidR="00623C6B">
          <w:rPr>
            <w:noProof/>
            <w:webHidden/>
          </w:rPr>
          <w:fldChar w:fldCharType="begin"/>
        </w:r>
        <w:r w:rsidR="00623C6B">
          <w:rPr>
            <w:noProof/>
            <w:webHidden/>
          </w:rPr>
          <w:instrText xml:space="preserve"> PAGEREF _Toc377463056 \h </w:instrText>
        </w:r>
        <w:r w:rsidR="00623C6B">
          <w:rPr>
            <w:noProof/>
            <w:webHidden/>
          </w:rPr>
        </w:r>
        <w:r w:rsidR="00623C6B">
          <w:rPr>
            <w:noProof/>
            <w:webHidden/>
          </w:rPr>
          <w:fldChar w:fldCharType="separate"/>
        </w:r>
        <w:r w:rsidR="00623C6B">
          <w:rPr>
            <w:noProof/>
            <w:webHidden/>
          </w:rPr>
          <w:t>14</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7" w:history="1">
        <w:r w:rsidR="00623C6B" w:rsidRPr="005F5C00">
          <w:rPr>
            <w:rStyle w:val="Hyperlink"/>
            <w:noProof/>
          </w:rPr>
          <w:t>Figure 15: NGDS System Context View</w:t>
        </w:r>
        <w:r w:rsidR="00623C6B">
          <w:rPr>
            <w:noProof/>
            <w:webHidden/>
          </w:rPr>
          <w:tab/>
        </w:r>
        <w:r w:rsidR="00623C6B">
          <w:rPr>
            <w:noProof/>
            <w:webHidden/>
          </w:rPr>
          <w:fldChar w:fldCharType="begin"/>
        </w:r>
        <w:r w:rsidR="00623C6B">
          <w:rPr>
            <w:noProof/>
            <w:webHidden/>
          </w:rPr>
          <w:instrText xml:space="preserve"> PAGEREF _Toc377463057 \h </w:instrText>
        </w:r>
        <w:r w:rsidR="00623C6B">
          <w:rPr>
            <w:noProof/>
            <w:webHidden/>
          </w:rPr>
        </w:r>
        <w:r w:rsidR="00623C6B">
          <w:rPr>
            <w:noProof/>
            <w:webHidden/>
          </w:rPr>
          <w:fldChar w:fldCharType="separate"/>
        </w:r>
        <w:r w:rsidR="00623C6B">
          <w:rPr>
            <w:noProof/>
            <w:webHidden/>
          </w:rPr>
          <w:t>20</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8" w:history="1">
        <w:r w:rsidR="00623C6B" w:rsidRPr="005F5C00">
          <w:rPr>
            <w:rStyle w:val="Hyperlink"/>
            <w:noProof/>
          </w:rPr>
          <w:t>Figure 16: NGDS Domain Model as a Class Diagram</w:t>
        </w:r>
        <w:r w:rsidR="00623C6B">
          <w:rPr>
            <w:noProof/>
            <w:webHidden/>
          </w:rPr>
          <w:tab/>
        </w:r>
        <w:r w:rsidR="00623C6B">
          <w:rPr>
            <w:noProof/>
            <w:webHidden/>
          </w:rPr>
          <w:fldChar w:fldCharType="begin"/>
        </w:r>
        <w:r w:rsidR="00623C6B">
          <w:rPr>
            <w:noProof/>
            <w:webHidden/>
          </w:rPr>
          <w:instrText xml:space="preserve"> PAGEREF _Toc377463058 \h </w:instrText>
        </w:r>
        <w:r w:rsidR="00623C6B">
          <w:rPr>
            <w:noProof/>
            <w:webHidden/>
          </w:rPr>
        </w:r>
        <w:r w:rsidR="00623C6B">
          <w:rPr>
            <w:noProof/>
            <w:webHidden/>
          </w:rPr>
          <w:fldChar w:fldCharType="separate"/>
        </w:r>
        <w:r w:rsidR="00623C6B">
          <w:rPr>
            <w:noProof/>
            <w:webHidden/>
          </w:rPr>
          <w:t>21</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59" w:history="1">
        <w:r w:rsidR="00623C6B" w:rsidRPr="005F5C00">
          <w:rPr>
            <w:rStyle w:val="Hyperlink"/>
            <w:noProof/>
          </w:rPr>
          <w:t>Figure 17: NGDS Domain Model of Resources as a Class Diagram</w:t>
        </w:r>
        <w:r w:rsidR="00623C6B">
          <w:rPr>
            <w:noProof/>
            <w:webHidden/>
          </w:rPr>
          <w:tab/>
        </w:r>
        <w:r w:rsidR="00623C6B">
          <w:rPr>
            <w:noProof/>
            <w:webHidden/>
          </w:rPr>
          <w:fldChar w:fldCharType="begin"/>
        </w:r>
        <w:r w:rsidR="00623C6B">
          <w:rPr>
            <w:noProof/>
            <w:webHidden/>
          </w:rPr>
          <w:instrText xml:space="preserve"> PAGEREF _Toc377463059 \h </w:instrText>
        </w:r>
        <w:r w:rsidR="00623C6B">
          <w:rPr>
            <w:noProof/>
            <w:webHidden/>
          </w:rPr>
        </w:r>
        <w:r w:rsidR="00623C6B">
          <w:rPr>
            <w:noProof/>
            <w:webHidden/>
          </w:rPr>
          <w:fldChar w:fldCharType="separate"/>
        </w:r>
        <w:r w:rsidR="00623C6B">
          <w:rPr>
            <w:noProof/>
            <w:webHidden/>
          </w:rPr>
          <w:t>22</w:t>
        </w:r>
        <w:r w:rsidR="00623C6B">
          <w:rPr>
            <w:noProof/>
            <w:webHidden/>
          </w:rPr>
          <w:fldChar w:fldCharType="end"/>
        </w:r>
      </w:hyperlink>
    </w:p>
    <w:p w:rsidR="00623C6B" w:rsidRDefault="009E5C17">
      <w:pPr>
        <w:pStyle w:val="TableofFigures"/>
        <w:rPr>
          <w:rFonts w:asciiTheme="minorHAnsi" w:eastAsiaTheme="minorEastAsia" w:hAnsiTheme="minorHAnsi" w:cstheme="minorBidi"/>
          <w:noProof/>
          <w:szCs w:val="22"/>
        </w:rPr>
      </w:pPr>
      <w:hyperlink w:anchor="_Toc377463060" w:history="1">
        <w:r w:rsidR="00623C6B" w:rsidRPr="005F5C00">
          <w:rPr>
            <w:rStyle w:val="Hyperlink"/>
            <w:noProof/>
          </w:rPr>
          <w:t>Figure 18: NGDS High-level Components</w:t>
        </w:r>
        <w:r w:rsidR="00623C6B">
          <w:rPr>
            <w:noProof/>
            <w:webHidden/>
          </w:rPr>
          <w:tab/>
        </w:r>
        <w:r w:rsidR="00623C6B">
          <w:rPr>
            <w:noProof/>
            <w:webHidden/>
          </w:rPr>
          <w:fldChar w:fldCharType="begin"/>
        </w:r>
        <w:r w:rsidR="00623C6B">
          <w:rPr>
            <w:noProof/>
            <w:webHidden/>
          </w:rPr>
          <w:instrText xml:space="preserve"> PAGEREF _Toc377463060 \h </w:instrText>
        </w:r>
        <w:r w:rsidR="00623C6B">
          <w:rPr>
            <w:noProof/>
            <w:webHidden/>
          </w:rPr>
        </w:r>
        <w:r w:rsidR="00623C6B">
          <w:rPr>
            <w:noProof/>
            <w:webHidden/>
          </w:rPr>
          <w:fldChar w:fldCharType="separate"/>
        </w:r>
        <w:r w:rsidR="00623C6B">
          <w:rPr>
            <w:noProof/>
            <w:webHidden/>
          </w:rPr>
          <w:t>23</w:t>
        </w:r>
        <w:r w:rsidR="00623C6B">
          <w:rPr>
            <w:noProof/>
            <w:webHidden/>
          </w:rPr>
          <w:fldChar w:fldCharType="end"/>
        </w:r>
      </w:hyperlink>
    </w:p>
    <w:p w:rsidR="009E249B" w:rsidRPr="006747E9" w:rsidRDefault="00FD55BF">
      <w:pPr>
        <w:rPr>
          <w:rFonts w:ascii="Arial" w:hAnsi="Arial"/>
          <w:noProof/>
          <w:kern w:val="22"/>
        </w:rPr>
      </w:pPr>
      <w:r w:rsidRPr="006747E9">
        <w:rPr>
          <w:rFonts w:ascii="Arial" w:hAnsi="Arial"/>
          <w:noProof/>
          <w:kern w:val="22"/>
        </w:rPr>
        <w:fldChar w:fldCharType="end"/>
      </w:r>
      <w:r w:rsidR="009E249B" w:rsidRPr="006747E9">
        <w:rPr>
          <w:rFonts w:ascii="Arial" w:hAnsi="Arial"/>
          <w:noProof/>
          <w:kern w:val="22"/>
        </w:rPr>
        <w:br w:type="page"/>
      </w:r>
    </w:p>
    <w:p w:rsidR="00BB7818" w:rsidRPr="006747E9" w:rsidRDefault="00BB7818">
      <w:pPr>
        <w:pStyle w:val="Heading1"/>
      </w:pPr>
      <w:bookmarkStart w:id="0" w:name="_Toc377463017"/>
      <w:bookmarkStart w:id="1" w:name="_Toc64867645"/>
      <w:bookmarkStart w:id="2" w:name="_Toc87146856"/>
      <w:bookmarkStart w:id="3" w:name="_Ref126906777"/>
      <w:bookmarkStart w:id="4" w:name="_Ref126906930"/>
      <w:bookmarkStart w:id="5" w:name="_Ref126906949"/>
      <w:bookmarkStart w:id="6" w:name="_Ref126906977"/>
      <w:bookmarkStart w:id="7" w:name="_Ref126913115"/>
      <w:bookmarkStart w:id="8" w:name="_Ref126913171"/>
      <w:bookmarkStart w:id="9" w:name="_Ref126913382"/>
      <w:bookmarkStart w:id="10" w:name="_Ref126914234"/>
      <w:r w:rsidRPr="006747E9">
        <w:lastRenderedPageBreak/>
        <w:t>Preface</w:t>
      </w:r>
      <w:bookmarkEnd w:id="0"/>
    </w:p>
    <w:p w:rsidR="000F1287" w:rsidRDefault="000F1287" w:rsidP="000F1287">
      <w:pPr>
        <w:pStyle w:val="Body"/>
        <w:rPr>
          <w:noProof/>
        </w:rPr>
      </w:pPr>
      <w:r>
        <w:rPr>
          <w:noProof/>
        </w:rPr>
        <w:t xml:space="preserve">NGDS or National Geothermal Data System is a government funded project. The system supports the storage and search of geothermal data from different organizations. It is a hub and spoke network of data providers through its many node-in-a-box distributions, with the hub being a centralized node that supports the harvesting and search of this distributed data. </w:t>
      </w:r>
    </w:p>
    <w:p w:rsidR="00BB7818" w:rsidRPr="006747E9" w:rsidRDefault="00BB7818" w:rsidP="00BB7818">
      <w:pPr>
        <w:pStyle w:val="Heading2"/>
        <w:rPr>
          <w:noProof/>
        </w:rPr>
      </w:pPr>
      <w:bookmarkStart w:id="11" w:name="_Toc377463018"/>
      <w:r w:rsidRPr="006747E9">
        <w:rPr>
          <w:noProof/>
        </w:rPr>
        <w:t>Purpose and Audience</w:t>
      </w:r>
      <w:bookmarkEnd w:id="11"/>
    </w:p>
    <w:p w:rsidR="000F1287" w:rsidRDefault="000F1287" w:rsidP="00E97E48">
      <w:pPr>
        <w:pStyle w:val="Body"/>
        <w:rPr>
          <w:noProof/>
        </w:rPr>
      </w:pPr>
      <w:r>
        <w:rPr>
          <w:noProof/>
        </w:rPr>
        <w:t>This document is a step by step tutorial to guide new developers and users in setup both node-in-the-box and harvesting catalogs instances of NGDS.</w:t>
      </w:r>
    </w:p>
    <w:p w:rsidR="00E97E48" w:rsidRPr="006747E9" w:rsidRDefault="00E97E48" w:rsidP="00E97E48">
      <w:pPr>
        <w:pStyle w:val="Body"/>
        <w:rPr>
          <w:noProof/>
        </w:rPr>
      </w:pPr>
      <w:r w:rsidRPr="006747E9">
        <w:rPr>
          <w:noProof/>
        </w:rPr>
        <w:t xml:space="preserve">This document is intended for a technical audience who need to understand the concepts and the reasoning </w:t>
      </w:r>
      <w:r w:rsidR="000F1287">
        <w:rPr>
          <w:noProof/>
        </w:rPr>
        <w:t>of the installation process</w:t>
      </w:r>
      <w:r w:rsidRPr="006747E9">
        <w:rPr>
          <w:noProof/>
        </w:rPr>
        <w:t>.</w:t>
      </w:r>
      <w:r w:rsidR="008868D3" w:rsidRPr="006747E9">
        <w:rPr>
          <w:noProof/>
        </w:rPr>
        <w:t xml:space="preserve"> Targeted audience </w:t>
      </w:r>
      <w:r w:rsidR="00FC53EB" w:rsidRPr="006747E9">
        <w:rPr>
          <w:noProof/>
        </w:rPr>
        <w:t>includes</w:t>
      </w:r>
      <w:r w:rsidR="008868D3" w:rsidRPr="006747E9">
        <w:rPr>
          <w:noProof/>
        </w:rPr>
        <w:t>:</w:t>
      </w:r>
    </w:p>
    <w:p w:rsidR="000F1287" w:rsidRPr="00004E33" w:rsidRDefault="000F1287" w:rsidP="008868D3">
      <w:pPr>
        <w:pStyle w:val="ListBullet2"/>
        <w:rPr>
          <w:b/>
          <w:noProof/>
        </w:rPr>
      </w:pPr>
      <w:r w:rsidRPr="00004E33">
        <w:rPr>
          <w:b/>
          <w:noProof/>
        </w:rPr>
        <w:t>NGDS System Administrator</w:t>
      </w:r>
    </w:p>
    <w:p w:rsidR="008868D3" w:rsidRPr="006747E9" w:rsidRDefault="008868D3" w:rsidP="008868D3">
      <w:pPr>
        <w:pStyle w:val="ListBullet2"/>
        <w:rPr>
          <w:noProof/>
        </w:rPr>
      </w:pPr>
      <w:r w:rsidRPr="006747E9">
        <w:rPr>
          <w:noProof/>
        </w:rPr>
        <w:t>Software Architects</w:t>
      </w:r>
    </w:p>
    <w:p w:rsidR="000F1287" w:rsidRPr="006747E9" w:rsidRDefault="008868D3" w:rsidP="000F1287">
      <w:pPr>
        <w:pStyle w:val="ListBullet2"/>
        <w:rPr>
          <w:noProof/>
        </w:rPr>
      </w:pPr>
      <w:r w:rsidRPr="006747E9">
        <w:rPr>
          <w:noProof/>
        </w:rPr>
        <w:t>Software Developers</w:t>
      </w:r>
    </w:p>
    <w:p w:rsidR="005164B0" w:rsidRPr="006747E9" w:rsidRDefault="008868D3" w:rsidP="009C33F2">
      <w:pPr>
        <w:pStyle w:val="ListBullet2"/>
        <w:rPr>
          <w:noProof/>
        </w:rPr>
      </w:pPr>
      <w:r w:rsidRPr="006747E9">
        <w:rPr>
          <w:noProof/>
        </w:rPr>
        <w:t>DoE Monitors</w:t>
      </w:r>
    </w:p>
    <w:p w:rsidR="00446D06" w:rsidRDefault="005164B0" w:rsidP="005164B0">
      <w:pPr>
        <w:pStyle w:val="ListBullet2"/>
        <w:numPr>
          <w:ilvl w:val="0"/>
          <w:numId w:val="0"/>
        </w:numPr>
        <w:rPr>
          <w:noProof/>
        </w:rPr>
      </w:pPr>
      <w:r w:rsidRPr="006747E9">
        <w:rPr>
          <w:noProof/>
        </w:rPr>
        <w:t xml:space="preserve">The purpose of the document is to clarify for the audience how NGDS works, which base components </w:t>
      </w:r>
      <w:r w:rsidR="00446D06">
        <w:rPr>
          <w:noProof/>
        </w:rPr>
        <w:t>and how they are installed in the system. Besides from giving a step-by-step guide of how NGDS is installed this document also outlines the setup of NGDS in production mode compared to development mode.</w:t>
      </w:r>
    </w:p>
    <w:p w:rsidR="005164B0" w:rsidRPr="006747E9" w:rsidRDefault="009E748F" w:rsidP="005164B0">
      <w:pPr>
        <w:pStyle w:val="ListBullet2"/>
        <w:numPr>
          <w:ilvl w:val="0"/>
          <w:numId w:val="0"/>
        </w:numPr>
        <w:rPr>
          <w:noProof/>
        </w:rPr>
      </w:pPr>
      <w:r w:rsidRPr="006747E9">
        <w:rPr>
          <w:noProof/>
        </w:rPr>
        <w:t>This helps to fulfill o</w:t>
      </w:r>
      <w:r w:rsidR="006139BE" w:rsidRPr="006747E9">
        <w:rPr>
          <w:noProof/>
        </w:rPr>
        <w:t>ne of the main goals of NGDS</w:t>
      </w:r>
      <w:r w:rsidRPr="006747E9">
        <w:rPr>
          <w:noProof/>
        </w:rPr>
        <w:t>, which</w:t>
      </w:r>
      <w:r w:rsidR="006139BE" w:rsidRPr="006747E9">
        <w:rPr>
          <w:noProof/>
        </w:rPr>
        <w:t xml:space="preserve"> is </w:t>
      </w:r>
      <w:r w:rsidRPr="006747E9">
        <w:rPr>
          <w:noProof/>
        </w:rPr>
        <w:t xml:space="preserve">to </w:t>
      </w:r>
      <w:r w:rsidR="006139BE" w:rsidRPr="006747E9">
        <w:rPr>
          <w:noProof/>
        </w:rPr>
        <w:t>provide</w:t>
      </w:r>
      <w:r w:rsidR="005164B0" w:rsidRPr="006747E9">
        <w:rPr>
          <w:noProof/>
        </w:rPr>
        <w:t xml:space="preserve"> a basis for a sustainable open source software project that is attractive for an open source team to maintain. With this documentation future </w:t>
      </w:r>
      <w:r w:rsidR="00D03C98" w:rsidRPr="00D03C98">
        <w:rPr>
          <w:b/>
          <w:noProof/>
        </w:rPr>
        <w:t>NGDS System Administrators</w:t>
      </w:r>
      <w:r w:rsidR="005164B0" w:rsidRPr="006747E9">
        <w:rPr>
          <w:noProof/>
        </w:rPr>
        <w:t xml:space="preserve"> </w:t>
      </w:r>
      <w:r w:rsidR="00F93792" w:rsidRPr="006747E9">
        <w:rPr>
          <w:noProof/>
        </w:rPr>
        <w:t>will</w:t>
      </w:r>
      <w:r w:rsidR="005164B0" w:rsidRPr="006747E9">
        <w:rPr>
          <w:noProof/>
        </w:rPr>
        <w:t xml:space="preserve"> be able to quickly understand the system and become productive. </w:t>
      </w:r>
      <w:r w:rsidR="00F93792" w:rsidRPr="006747E9">
        <w:rPr>
          <w:noProof/>
        </w:rPr>
        <w:t>The NGDS documentation</w:t>
      </w:r>
      <w:r w:rsidR="005164B0" w:rsidRPr="006747E9">
        <w:rPr>
          <w:noProof/>
        </w:rPr>
        <w:t xml:space="preserve"> also provide</w:t>
      </w:r>
      <w:r w:rsidR="00F93792" w:rsidRPr="006747E9">
        <w:rPr>
          <w:noProof/>
        </w:rPr>
        <w:t>s</w:t>
      </w:r>
      <w:r w:rsidR="005164B0" w:rsidRPr="006747E9">
        <w:rPr>
          <w:noProof/>
        </w:rPr>
        <w:t xml:space="preserve"> the basis for a future open source organization to take over </w:t>
      </w:r>
      <w:r w:rsidR="00FC53EB" w:rsidRPr="006747E9">
        <w:rPr>
          <w:noProof/>
        </w:rPr>
        <w:t>architectural oversight of</w:t>
      </w:r>
      <w:r w:rsidR="005164B0" w:rsidRPr="006747E9">
        <w:rPr>
          <w:noProof/>
        </w:rPr>
        <w:t xml:space="preserve"> the software.</w:t>
      </w:r>
    </w:p>
    <w:p w:rsidR="00BB7818" w:rsidRPr="006747E9" w:rsidRDefault="00BB7818" w:rsidP="00BB7818">
      <w:pPr>
        <w:pStyle w:val="Heading2"/>
        <w:rPr>
          <w:noProof/>
        </w:rPr>
      </w:pPr>
      <w:bookmarkStart w:id="12" w:name="_Toc377463019"/>
      <w:r w:rsidRPr="006747E9">
        <w:rPr>
          <w:noProof/>
        </w:rPr>
        <w:t>Document Roadmap</w:t>
      </w:r>
      <w:bookmarkEnd w:id="12"/>
    </w:p>
    <w:p w:rsidR="00BB7818" w:rsidRPr="006747E9" w:rsidRDefault="00BB7818" w:rsidP="00BB7818">
      <w:pPr>
        <w:pStyle w:val="Body"/>
        <w:rPr>
          <w:noProof/>
        </w:rPr>
      </w:pPr>
      <w:r w:rsidRPr="006747E9">
        <w:rPr>
          <w:noProof/>
        </w:rPr>
        <w:t xml:space="preserve">This document outlines the architecture of </w:t>
      </w:r>
      <w:r w:rsidR="001A1F7A" w:rsidRPr="006747E9">
        <w:rPr>
          <w:noProof/>
        </w:rPr>
        <w:t xml:space="preserve">NGDS and </w:t>
      </w:r>
      <w:r w:rsidR="00366D2C" w:rsidRPr="006747E9">
        <w:rPr>
          <w:noProof/>
        </w:rPr>
        <w:t>is structured in the following way:</w:t>
      </w:r>
    </w:p>
    <w:p w:rsidR="001A1F7A" w:rsidRPr="006747E9" w:rsidRDefault="001A1F7A" w:rsidP="001A1F7A">
      <w:pPr>
        <w:pStyle w:val="Body"/>
        <w:numPr>
          <w:ilvl w:val="0"/>
          <w:numId w:val="29"/>
        </w:numPr>
        <w:rPr>
          <w:noProof/>
        </w:rPr>
      </w:pPr>
      <w:r w:rsidRPr="006747E9">
        <w:rPr>
          <w:noProof/>
        </w:rPr>
        <w:t xml:space="preserve">Section </w:t>
      </w:r>
      <w:r w:rsidR="00623C6B">
        <w:rPr>
          <w:noProof/>
        </w:rPr>
        <w:fldChar w:fldCharType="begin"/>
      </w:r>
      <w:r w:rsidR="00623C6B">
        <w:rPr>
          <w:noProof/>
        </w:rPr>
        <w:instrText xml:space="preserve"> REF _Ref377462760 \r \h </w:instrText>
      </w:r>
      <w:r w:rsidR="00623C6B">
        <w:rPr>
          <w:noProof/>
        </w:rPr>
      </w:r>
      <w:r w:rsidR="00623C6B">
        <w:rPr>
          <w:noProof/>
        </w:rPr>
        <w:fldChar w:fldCharType="separate"/>
      </w:r>
      <w:r w:rsidR="00623C6B">
        <w:rPr>
          <w:noProof/>
        </w:rPr>
        <w:t>2</w:t>
      </w:r>
      <w:r w:rsidR="00623C6B">
        <w:rPr>
          <w:noProof/>
        </w:rPr>
        <w:fldChar w:fldCharType="end"/>
      </w:r>
      <w:r w:rsidRPr="006747E9">
        <w:rPr>
          <w:noProof/>
        </w:rPr>
        <w:t xml:space="preserve"> </w:t>
      </w:r>
      <w:r w:rsidR="00623C6B">
        <w:rPr>
          <w:noProof/>
        </w:rPr>
        <w:t>describes the prerequisites that must be fulfilled before installing the NGDS software stack.</w:t>
      </w:r>
      <w:r w:rsidR="00C23A3D" w:rsidRPr="006747E9">
        <w:rPr>
          <w:noProof/>
        </w:rPr>
        <w:t xml:space="preserve"> </w:t>
      </w:r>
    </w:p>
    <w:p w:rsidR="001A1F7A" w:rsidRPr="006747E9" w:rsidRDefault="001A1F7A" w:rsidP="001A1F7A">
      <w:pPr>
        <w:pStyle w:val="Body"/>
        <w:numPr>
          <w:ilvl w:val="0"/>
          <w:numId w:val="29"/>
        </w:numPr>
        <w:rPr>
          <w:noProof/>
        </w:rPr>
      </w:pPr>
      <w:r w:rsidRPr="006747E9">
        <w:rPr>
          <w:noProof/>
        </w:rPr>
        <w:t>S</w:t>
      </w:r>
      <w:r w:rsidR="00C23A3D" w:rsidRPr="006747E9">
        <w:rPr>
          <w:noProof/>
        </w:rPr>
        <w:t xml:space="preserve">ection </w:t>
      </w:r>
      <w:r w:rsidR="00623C6B">
        <w:rPr>
          <w:noProof/>
        </w:rPr>
        <w:fldChar w:fldCharType="begin"/>
      </w:r>
      <w:r w:rsidR="00623C6B">
        <w:rPr>
          <w:noProof/>
        </w:rPr>
        <w:instrText xml:space="preserve"> REF _Ref377462812 \n \h </w:instrText>
      </w:r>
      <w:r w:rsidR="00623C6B">
        <w:rPr>
          <w:noProof/>
        </w:rPr>
      </w:r>
      <w:r w:rsidR="00623C6B">
        <w:rPr>
          <w:noProof/>
        </w:rPr>
        <w:fldChar w:fldCharType="separate"/>
      </w:r>
      <w:r w:rsidR="00623C6B">
        <w:rPr>
          <w:noProof/>
        </w:rPr>
        <w:t>3</w:t>
      </w:r>
      <w:r w:rsidR="00623C6B">
        <w:rPr>
          <w:noProof/>
        </w:rPr>
        <w:fldChar w:fldCharType="end"/>
      </w:r>
      <w:r w:rsidR="00623C6B">
        <w:rPr>
          <w:noProof/>
        </w:rPr>
        <w:t xml:space="preserve"> </w:t>
      </w:r>
      <w:r w:rsidR="00C23A3D" w:rsidRPr="006747E9">
        <w:rPr>
          <w:noProof/>
        </w:rPr>
        <w:t>describe</w:t>
      </w:r>
      <w:r w:rsidR="00F108A2" w:rsidRPr="006747E9">
        <w:rPr>
          <w:noProof/>
        </w:rPr>
        <w:t>s</w:t>
      </w:r>
      <w:r w:rsidR="00C23A3D" w:rsidRPr="006747E9">
        <w:rPr>
          <w:noProof/>
        </w:rPr>
        <w:t xml:space="preserve"> </w:t>
      </w:r>
      <w:r w:rsidR="00623C6B">
        <w:rPr>
          <w:noProof/>
        </w:rPr>
        <w:t>the installation process.</w:t>
      </w:r>
      <w:r w:rsidR="00C23A3D" w:rsidRPr="006747E9">
        <w:rPr>
          <w:noProof/>
        </w:rPr>
        <w:t xml:space="preserve"> </w:t>
      </w:r>
    </w:p>
    <w:p w:rsidR="00366D2C" w:rsidRPr="006747E9" w:rsidRDefault="001A1F7A" w:rsidP="00623C6B">
      <w:pPr>
        <w:pStyle w:val="Body"/>
        <w:numPr>
          <w:ilvl w:val="0"/>
          <w:numId w:val="29"/>
        </w:numPr>
        <w:rPr>
          <w:noProof/>
        </w:rPr>
      </w:pPr>
      <w:r w:rsidRPr="006747E9">
        <w:rPr>
          <w:noProof/>
        </w:rPr>
        <w:t>S</w:t>
      </w:r>
      <w:r w:rsidR="00C23A3D" w:rsidRPr="006747E9">
        <w:rPr>
          <w:noProof/>
        </w:rPr>
        <w:t xml:space="preserve">ection </w:t>
      </w:r>
      <w:r w:rsidR="00623C6B">
        <w:rPr>
          <w:noProof/>
        </w:rPr>
        <w:fldChar w:fldCharType="begin"/>
      </w:r>
      <w:r w:rsidR="00623C6B">
        <w:rPr>
          <w:noProof/>
        </w:rPr>
        <w:instrText xml:space="preserve"> REF _Ref377462848 \n \h </w:instrText>
      </w:r>
      <w:r w:rsidR="00623C6B">
        <w:rPr>
          <w:noProof/>
        </w:rPr>
      </w:r>
      <w:r w:rsidR="00623C6B">
        <w:rPr>
          <w:noProof/>
        </w:rPr>
        <w:fldChar w:fldCharType="separate"/>
      </w:r>
      <w:r w:rsidR="00623C6B">
        <w:rPr>
          <w:noProof/>
        </w:rPr>
        <w:t>4</w:t>
      </w:r>
      <w:r w:rsidR="00623C6B">
        <w:rPr>
          <w:noProof/>
        </w:rPr>
        <w:fldChar w:fldCharType="end"/>
      </w:r>
      <w:r w:rsidR="00623C6B">
        <w:rPr>
          <w:noProof/>
        </w:rPr>
        <w:t xml:space="preserve"> </w:t>
      </w:r>
      <w:r w:rsidRPr="006747E9">
        <w:rPr>
          <w:noProof/>
        </w:rPr>
        <w:t xml:space="preserve">highlights </w:t>
      </w:r>
      <w:r w:rsidR="00623C6B">
        <w:rPr>
          <w:noProof/>
        </w:rPr>
        <w:t>some known isues and how to overcome them while exectuing the installation.</w:t>
      </w:r>
    </w:p>
    <w:p w:rsidR="00D06AEA" w:rsidRPr="006747E9" w:rsidRDefault="00D06AEA" w:rsidP="00D06AEA">
      <w:pPr>
        <w:pStyle w:val="Body"/>
        <w:rPr>
          <w:noProof/>
        </w:rPr>
      </w:pPr>
    </w:p>
    <w:p w:rsidR="009E249B" w:rsidRPr="006747E9" w:rsidRDefault="00773896" w:rsidP="00D03C98">
      <w:pPr>
        <w:pStyle w:val="Heading2"/>
      </w:pPr>
      <w:bookmarkStart w:id="13" w:name="_Toc64867661"/>
      <w:bookmarkStart w:id="14" w:name="_Toc87146872"/>
      <w:bookmarkStart w:id="15" w:name="_Ref126913405"/>
      <w:bookmarkStart w:id="16" w:name="_Ref362857253"/>
      <w:bookmarkStart w:id="17" w:name="_Toc377463020"/>
      <w:bookmarkEnd w:id="1"/>
      <w:bookmarkEnd w:id="2"/>
      <w:bookmarkEnd w:id="3"/>
      <w:bookmarkEnd w:id="4"/>
      <w:bookmarkEnd w:id="5"/>
      <w:bookmarkEnd w:id="6"/>
      <w:bookmarkEnd w:id="7"/>
      <w:bookmarkEnd w:id="8"/>
      <w:bookmarkEnd w:id="9"/>
      <w:bookmarkEnd w:id="10"/>
      <w:r w:rsidRPr="006747E9">
        <w:lastRenderedPageBreak/>
        <w:t>System Scope</w:t>
      </w:r>
      <w:bookmarkEnd w:id="13"/>
      <w:bookmarkEnd w:id="14"/>
      <w:bookmarkEnd w:id="15"/>
      <w:r w:rsidRPr="006747E9">
        <w:t xml:space="preserve"> and Background</w:t>
      </w:r>
      <w:bookmarkEnd w:id="16"/>
      <w:bookmarkEnd w:id="17"/>
    </w:p>
    <w:p w:rsidR="00D03C98" w:rsidRDefault="00171317" w:rsidP="00171317">
      <w:pPr>
        <w:pStyle w:val="Body"/>
        <w:rPr>
          <w:noProof/>
        </w:rPr>
      </w:pPr>
      <w:r w:rsidRPr="006747E9">
        <w:rPr>
          <w:noProof/>
        </w:rPr>
        <w:t xml:space="preserve">The requirements of NGDS are discussed in detail in the requirements document [REQ2.7]. </w:t>
      </w:r>
      <w:r w:rsidR="00D03C98">
        <w:rPr>
          <w:noProof/>
        </w:rPr>
        <w:t>The software Architecture is discussed in detail in the software architecture Document [ARCH1.0].</w:t>
      </w:r>
    </w:p>
    <w:p w:rsidR="00D03C98" w:rsidRDefault="00D03C98" w:rsidP="00171317">
      <w:pPr>
        <w:pStyle w:val="Body"/>
        <w:rPr>
          <w:noProof/>
        </w:rPr>
      </w:pPr>
      <w:r>
        <w:rPr>
          <w:noProof/>
        </w:rPr>
        <w:t xml:space="preserve">As outlined in the architecture document the NGDS software stack is the same for a node installation and a central installation </w:t>
      </w:r>
      <w:r w:rsidRPr="006747E9">
        <w:rPr>
          <w:noProof/>
        </w:rPr>
        <w:t xml:space="preserve">(see </w:t>
      </w:r>
      <w:r w:rsidRPr="006747E9">
        <w:rPr>
          <w:noProof/>
        </w:rPr>
        <w:fldChar w:fldCharType="begin"/>
      </w:r>
      <w:r w:rsidRPr="006747E9">
        <w:rPr>
          <w:noProof/>
        </w:rPr>
        <w:instrText xml:space="preserve"> REF _Ref361239564 \h </w:instrText>
      </w:r>
      <w:r w:rsidRPr="006747E9">
        <w:rPr>
          <w:noProof/>
        </w:rPr>
      </w:r>
      <w:r w:rsidRPr="006747E9">
        <w:rPr>
          <w:noProof/>
        </w:rPr>
        <w:fldChar w:fldCharType="separate"/>
      </w:r>
      <w:r w:rsidR="00623C6B" w:rsidRPr="006747E9">
        <w:t xml:space="preserve">Figure </w:t>
      </w:r>
      <w:r w:rsidR="00623C6B">
        <w:rPr>
          <w:noProof/>
        </w:rPr>
        <w:t>1</w:t>
      </w:r>
      <w:r w:rsidRPr="006747E9">
        <w:rPr>
          <w:noProof/>
        </w:rPr>
        <w:fldChar w:fldCharType="end"/>
      </w:r>
      <w:r w:rsidRPr="006747E9">
        <w:rPr>
          <w:noProof/>
        </w:rPr>
        <w:t>)</w:t>
      </w:r>
      <w:r>
        <w:rPr>
          <w:noProof/>
        </w:rPr>
        <w:t>. The install process includes a configuration parameter that allows to choose between installation as a Node-in-a-Box and Central Harvesting Node.</w:t>
      </w:r>
    </w:p>
    <w:p w:rsidR="00E73A1D" w:rsidRPr="006747E9" w:rsidRDefault="00E73A1D" w:rsidP="00384612">
      <w:pPr>
        <w:pStyle w:val="Body"/>
        <w:rPr>
          <w:noProof/>
        </w:rPr>
      </w:pPr>
    </w:p>
    <w:p w:rsidR="00E73A1D" w:rsidRPr="006747E9" w:rsidRDefault="00E73A1D" w:rsidP="00E73A1D">
      <w:pPr>
        <w:pStyle w:val="Body"/>
        <w:keepNext/>
        <w:rPr>
          <w:noProof/>
        </w:rPr>
      </w:pPr>
      <w:r w:rsidRPr="006747E9">
        <w:rPr>
          <w:noProof/>
        </w:rPr>
        <w:drawing>
          <wp:inline distT="0" distB="0" distL="0" distR="0" wp14:anchorId="2CF39262" wp14:editId="17437B77">
            <wp:extent cx="3817620" cy="1851660"/>
            <wp:effectExtent l="76200" t="38100" r="87630" b="0"/>
            <wp:docPr id="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E73A1D" w:rsidRPr="006747E9" w:rsidRDefault="00E73A1D" w:rsidP="00E73A1D">
      <w:pPr>
        <w:pStyle w:val="Caption"/>
      </w:pPr>
      <w:bookmarkStart w:id="18" w:name="_Ref361239564"/>
      <w:bookmarkStart w:id="19" w:name="_Toc377463043"/>
      <w:r w:rsidRPr="006747E9">
        <w:t xml:space="preserve">Figure </w:t>
      </w:r>
      <w:r w:rsidR="00FD55BF" w:rsidRPr="006747E9">
        <w:fldChar w:fldCharType="begin"/>
      </w:r>
      <w:r w:rsidRPr="006747E9">
        <w:instrText xml:space="preserve"> SEQ Figure \* ARABIC </w:instrText>
      </w:r>
      <w:r w:rsidR="00FD55BF" w:rsidRPr="006747E9">
        <w:fldChar w:fldCharType="separate"/>
      </w:r>
      <w:r w:rsidR="00623C6B">
        <w:t>1</w:t>
      </w:r>
      <w:r w:rsidR="00FD55BF" w:rsidRPr="006747E9">
        <w:fldChar w:fldCharType="end"/>
      </w:r>
      <w:bookmarkEnd w:id="18"/>
      <w:r w:rsidRPr="006747E9">
        <w:t>: NGDS is a grid of repositories</w:t>
      </w:r>
      <w:bookmarkEnd w:id="19"/>
    </w:p>
    <w:p w:rsidR="00D03C98" w:rsidRDefault="00D03C98" w:rsidP="00384612">
      <w:pPr>
        <w:pStyle w:val="Body"/>
        <w:rPr>
          <w:noProof/>
        </w:rPr>
      </w:pPr>
    </w:p>
    <w:p w:rsidR="0096296E" w:rsidRDefault="0096296E" w:rsidP="00D03C98">
      <w:pPr>
        <w:pStyle w:val="Heading1"/>
      </w:pPr>
      <w:bookmarkStart w:id="20" w:name="_Ref377462760"/>
      <w:bookmarkStart w:id="21" w:name="_Toc377463021"/>
      <w:r>
        <w:lastRenderedPageBreak/>
        <w:t>Quick Installation Guide</w:t>
      </w:r>
    </w:p>
    <w:p w:rsidR="0096296E" w:rsidRDefault="0096296E" w:rsidP="0096296E">
      <w:pPr>
        <w:pStyle w:val="Body"/>
      </w:pPr>
      <w:r>
        <w:t>In this section we outline the installation process in a quick overview. This section should only be used by experienced system administrators and developers who have installed NGDS before.</w:t>
      </w:r>
    </w:p>
    <w:p w:rsidR="0096296E" w:rsidRDefault="0096296E" w:rsidP="0096296E">
      <w:pPr>
        <w:pStyle w:val="Body"/>
      </w:pPr>
      <w:r>
        <w:t xml:space="preserve">For other stakeholders we highly recommend to follow the steps outline in Section </w:t>
      </w:r>
      <w:r>
        <w:fldChar w:fldCharType="begin"/>
      </w:r>
      <w:r>
        <w:instrText xml:space="preserve"> REF _Ref377463529 \r \h </w:instrText>
      </w:r>
      <w:r>
        <w:fldChar w:fldCharType="separate"/>
      </w:r>
      <w:r>
        <w:t>3</w:t>
      </w:r>
      <w:r>
        <w:fldChar w:fldCharType="end"/>
      </w:r>
      <w:r>
        <w:t xml:space="preserve"> and beyond.</w:t>
      </w:r>
    </w:p>
    <w:p w:rsidR="0096296E" w:rsidRDefault="0096296E" w:rsidP="0096296E">
      <w:pPr>
        <w:pStyle w:val="Body"/>
      </w:pPr>
      <w:r>
        <w:t>In the following you find the highlevel steps:</w:t>
      </w:r>
    </w:p>
    <w:p w:rsidR="0096296E" w:rsidRDefault="0096296E" w:rsidP="0096296E">
      <w:r>
        <w:t>NGDS consists of a sophisticated set of server frameworks that need to be configured in the right way. In the following we describe the required steps to install NGDS:</w:t>
      </w:r>
    </w:p>
    <w:p w:rsidR="0096296E" w:rsidRDefault="0096296E" w:rsidP="0096296E"/>
    <w:p w:rsidR="0096296E" w:rsidRDefault="0096296E" w:rsidP="0096296E">
      <w:pPr>
        <w:pStyle w:val="ListBullet2"/>
      </w:pPr>
      <w:r>
        <w:t>Install a fresh xubuntu 12.04 LTS (64 bit version) (when asked by the xubuntu i</w:t>
      </w:r>
      <w:r>
        <w:t>n</w:t>
      </w:r>
      <w:r>
        <w:t>staller create the user ngds)</w:t>
      </w:r>
    </w:p>
    <w:p w:rsidR="0096296E" w:rsidRDefault="0096296E" w:rsidP="0096296E">
      <w:pPr>
        <w:pStyle w:val="ListBullet3"/>
      </w:pPr>
      <w:r>
        <w:t>create a user ngds who has sudo rights</w:t>
      </w:r>
    </w:p>
    <w:p w:rsidR="0096296E" w:rsidRDefault="0096296E" w:rsidP="0096296E">
      <w:pPr>
        <w:pStyle w:val="ListBullet3"/>
      </w:pPr>
      <w:r>
        <w:t>log in as user ngds</w:t>
      </w:r>
    </w:p>
    <w:p w:rsidR="0096296E" w:rsidRPr="0096296E" w:rsidRDefault="0096296E" w:rsidP="0096296E">
      <w:pPr>
        <w:pStyle w:val="SourceCode"/>
      </w:pPr>
      <w:r>
        <w:t xml:space="preserve">% </w:t>
      </w:r>
      <w:r w:rsidRPr="0096296E">
        <w:t>sudo apt-get update</w:t>
      </w:r>
    </w:p>
    <w:p w:rsidR="0096296E" w:rsidRPr="0096296E" w:rsidRDefault="0096296E" w:rsidP="0096296E">
      <w:pPr>
        <w:pStyle w:val="SourceCode"/>
      </w:pPr>
      <w:r>
        <w:t xml:space="preserve">% </w:t>
      </w:r>
      <w:r w:rsidRPr="0096296E">
        <w:t>sudo apt-get upgrade</w:t>
      </w:r>
    </w:p>
    <w:p w:rsidR="0096296E" w:rsidRDefault="0096296E" w:rsidP="0096296E">
      <w:pPr>
        <w:pStyle w:val="ListBullet3"/>
      </w:pPr>
      <w:r>
        <w:t>Install a JDK (e.g. the Oracle JDK)</w:t>
      </w:r>
    </w:p>
    <w:p w:rsidR="0096296E" w:rsidRDefault="0096296E" w:rsidP="0096296E">
      <w:pPr>
        <w:pStyle w:val="ListBullet3"/>
      </w:pPr>
      <w:r>
        <w:t>add the path to the JDK to PATH</w:t>
      </w:r>
    </w:p>
    <w:p w:rsidR="0096296E" w:rsidRDefault="0096296E" w:rsidP="0096296E">
      <w:pPr>
        <w:pStyle w:val="ListBullet3"/>
      </w:pPr>
      <w:r>
        <w:t>set JDK_HOME environment variable</w:t>
      </w:r>
    </w:p>
    <w:p w:rsidR="0096296E" w:rsidRDefault="0096296E" w:rsidP="0096296E">
      <w:pPr>
        <w:pStyle w:val="SourceCode"/>
      </w:pPr>
      <w:r>
        <w:t>% sudo apt-get install git git-core</w:t>
      </w:r>
    </w:p>
    <w:p w:rsidR="0096296E" w:rsidRDefault="0096296E" w:rsidP="0096296E">
      <w:pPr>
        <w:pStyle w:val="ListBullet2"/>
      </w:pPr>
      <w:r>
        <w:t>Download NGDS code:</w:t>
      </w:r>
    </w:p>
    <w:p w:rsidR="0096296E" w:rsidRDefault="0096296E" w:rsidP="0096296E">
      <w:pPr>
        <w:pStyle w:val="SourceCode"/>
      </w:pPr>
      <w:r>
        <w:t>cd ~</w:t>
      </w:r>
    </w:p>
    <w:p w:rsidR="0096296E" w:rsidRDefault="0096296E" w:rsidP="0096296E">
      <w:pPr>
        <w:pStyle w:val="SourceCode"/>
      </w:pPr>
      <w:r>
        <w:t>mkdir tmp</w:t>
      </w:r>
    </w:p>
    <w:p w:rsidR="0096296E" w:rsidRDefault="0096296E" w:rsidP="0096296E">
      <w:pPr>
        <w:pStyle w:val="SourceCode"/>
      </w:pPr>
      <w:r>
        <w:t>cd tmp</w:t>
      </w:r>
    </w:p>
    <w:p w:rsidR="0096296E" w:rsidRDefault="0096296E" w:rsidP="0096296E">
      <w:pPr>
        <w:pStyle w:val="SourceCode"/>
      </w:pPr>
      <w:r>
        <w:t xml:space="preserve">git clone </w:t>
      </w:r>
      <w:hyperlink r:id="rId22" w:history="1">
        <w:r>
          <w:rPr>
            <w:rStyle w:val="Hyperlink"/>
          </w:rPr>
          <w:t>https://github.com/ngds/</w:t>
        </w:r>
        <w:bookmarkStart w:id="22" w:name="_GoBack"/>
        <w:r>
          <w:rPr>
            <w:rStyle w:val="Hyperlink"/>
          </w:rPr>
          <w:t>ckan</w:t>
        </w:r>
        <w:bookmarkEnd w:id="22"/>
        <w:r>
          <w:rPr>
            <w:rStyle w:val="Hyperlink"/>
          </w:rPr>
          <w:t>ext-ngds.git</w:t>
        </w:r>
      </w:hyperlink>
    </w:p>
    <w:p w:rsidR="0096296E" w:rsidRDefault="0096296E" w:rsidP="0096296E">
      <w:pPr>
        <w:pStyle w:val="SourceCode"/>
      </w:pPr>
      <w:r>
        <w:t>cd ckanext-ngds/installation</w:t>
      </w:r>
    </w:p>
    <w:p w:rsidR="0096296E" w:rsidRDefault="0096296E" w:rsidP="0096296E">
      <w:pPr>
        <w:pStyle w:val="SourceCode"/>
      </w:pPr>
      <w:r>
        <w:t>sudo ./install_ngds.sh</w:t>
      </w:r>
    </w:p>
    <w:p w:rsidR="0096296E" w:rsidRDefault="0096296E" w:rsidP="0096296E">
      <w:pPr>
        <w:pStyle w:val="ListBullet3"/>
      </w:pPr>
      <w:r>
        <w:t>this script will take very long</w:t>
      </w:r>
    </w:p>
    <w:p w:rsidR="0096296E" w:rsidRDefault="0096296E" w:rsidP="0096296E"/>
    <w:p w:rsidR="0096296E" w:rsidRDefault="0096296E" w:rsidP="0096296E">
      <w:r>
        <w:t>After that NGDS will be installed. In order to run it the following step is required (start tomcat):</w:t>
      </w:r>
    </w:p>
    <w:p w:rsidR="0096296E" w:rsidRDefault="0096296E" w:rsidP="0096296E">
      <w:pPr>
        <w:pStyle w:val="SourceCode"/>
      </w:pPr>
      <w:r>
        <w:t>cd /opt</w:t>
      </w:r>
    </w:p>
    <w:p w:rsidR="0096296E" w:rsidRDefault="0096296E" w:rsidP="0096296E">
      <w:pPr>
        <w:pStyle w:val="SourceCode"/>
      </w:pPr>
      <w:r>
        <w:t>sudo chown -R ngds.ngds ngds</w:t>
      </w:r>
    </w:p>
    <w:p w:rsidR="0096296E" w:rsidRDefault="0096296E" w:rsidP="0096296E">
      <w:pPr>
        <w:pStyle w:val="SourceCode"/>
      </w:pPr>
      <w:r>
        <w:t>cd /opt/ngds/tomcat/bin</w:t>
      </w:r>
    </w:p>
    <w:p w:rsidR="0096296E" w:rsidRDefault="0096296E" w:rsidP="0096296E">
      <w:pPr>
        <w:pStyle w:val="SourceCode"/>
      </w:pPr>
      <w:r>
        <w:t>./catalina.sh run</w:t>
      </w:r>
    </w:p>
    <w:p w:rsidR="0096296E" w:rsidRDefault="0096296E" w:rsidP="0096296E"/>
    <w:p w:rsidR="0096296E" w:rsidRDefault="0096296E" w:rsidP="0096296E">
      <w:r>
        <w:t>Now NGDS can be reached under:</w:t>
      </w:r>
    </w:p>
    <w:p w:rsidR="0096296E" w:rsidRDefault="009E5C17" w:rsidP="0096296E">
      <w:hyperlink r:id="rId23" w:history="1">
        <w:r w:rsidR="0096296E">
          <w:rPr>
            <w:rStyle w:val="Hyperlink"/>
            <w:color w:val="000000"/>
          </w:rPr>
          <w:t>http://127.0.0.1/</w:t>
        </w:r>
      </w:hyperlink>
    </w:p>
    <w:p w:rsidR="0096296E" w:rsidRDefault="0096296E" w:rsidP="0096296E"/>
    <w:p w:rsidR="0096296E" w:rsidRDefault="0096296E" w:rsidP="0096296E">
      <w:pPr>
        <w:rPr>
          <w:i/>
          <w:color w:val="FF0000"/>
        </w:rPr>
      </w:pPr>
      <w:r>
        <w:rPr>
          <w:i/>
          <w:color w:val="FF0000"/>
        </w:rPr>
        <w:t>Log into the freshly installed system as Admin:</w:t>
      </w:r>
    </w:p>
    <w:p w:rsidR="0096296E" w:rsidRDefault="0096296E" w:rsidP="0096296E">
      <w:pPr>
        <w:rPr>
          <w:i/>
          <w:color w:val="FF0000"/>
        </w:rPr>
      </w:pPr>
      <w:r>
        <w:rPr>
          <w:i/>
          <w:color w:val="FF0000"/>
        </w:rPr>
        <w:t>Username: admin</w:t>
      </w:r>
    </w:p>
    <w:p w:rsidR="0096296E" w:rsidRDefault="0096296E" w:rsidP="0096296E">
      <w:pPr>
        <w:rPr>
          <w:i/>
          <w:color w:val="FF0000"/>
        </w:rPr>
      </w:pPr>
      <w:r>
        <w:rPr>
          <w:i/>
          <w:color w:val="FF0000"/>
        </w:rPr>
        <w:t>Password: admin</w:t>
      </w:r>
    </w:p>
    <w:p w:rsidR="0096296E" w:rsidRDefault="0096296E" w:rsidP="0096296E">
      <w:pPr>
        <w:rPr>
          <w:i/>
          <w:color w:val="FF0000"/>
        </w:rPr>
      </w:pPr>
    </w:p>
    <w:p w:rsidR="0096296E" w:rsidRDefault="0096296E" w:rsidP="0096296E">
      <w:pPr>
        <w:rPr>
          <w:i/>
          <w:color w:val="FF0000"/>
        </w:rPr>
      </w:pPr>
      <w:r>
        <w:rPr>
          <w:i/>
          <w:color w:val="FF0000"/>
        </w:rPr>
        <w:t>Browse to the following URL:</w:t>
      </w:r>
    </w:p>
    <w:p w:rsidR="0096296E" w:rsidRDefault="009E5C17" w:rsidP="0096296E">
      <w:pPr>
        <w:rPr>
          <w:i/>
          <w:color w:val="FF0000"/>
        </w:rPr>
      </w:pPr>
      <w:hyperlink r:id="rId24" w:history="1">
        <w:r w:rsidR="0096296E">
          <w:rPr>
            <w:rStyle w:val="Hyperlink"/>
            <w:i/>
            <w:color w:val="000000"/>
          </w:rPr>
          <w:t>http://127.0.0.1/organization</w:t>
        </w:r>
      </w:hyperlink>
    </w:p>
    <w:p w:rsidR="0096296E" w:rsidRDefault="0096296E" w:rsidP="0096296E">
      <w:pPr>
        <w:rPr>
          <w:i/>
          <w:color w:val="FF0000"/>
        </w:rPr>
      </w:pPr>
    </w:p>
    <w:p w:rsidR="0096296E" w:rsidRDefault="0096296E" w:rsidP="0096296E">
      <w:pPr>
        <w:rPr>
          <w:i/>
          <w:color w:val="FF0000"/>
        </w:rPr>
      </w:pPr>
      <w:r>
        <w:rPr>
          <w:i/>
          <w:color w:val="FF0000"/>
        </w:rPr>
        <w:t>Add a new organization named: public</w:t>
      </w:r>
    </w:p>
    <w:p w:rsidR="0096296E" w:rsidRDefault="0096296E" w:rsidP="0096296E">
      <w:pPr>
        <w:rPr>
          <w:i/>
          <w:color w:val="FF0000"/>
        </w:rPr>
      </w:pPr>
      <w:r>
        <w:rPr>
          <w:i/>
          <w:color w:val="FF0000"/>
        </w:rPr>
        <w:t>(all lowercase)</w:t>
      </w:r>
    </w:p>
    <w:p w:rsidR="0096296E" w:rsidRDefault="0096296E" w:rsidP="0096296E"/>
    <w:p w:rsidR="0096296E" w:rsidRDefault="0096296E" w:rsidP="0096296E">
      <w:r>
        <w:t>The log of ckan can be found in:</w:t>
      </w:r>
    </w:p>
    <w:p w:rsidR="0096296E" w:rsidRDefault="0096296E" w:rsidP="00814F8A">
      <w:pPr>
        <w:pStyle w:val="SourceCode"/>
      </w:pPr>
      <w:r>
        <w:t>/var/log/apache2/</w:t>
      </w:r>
    </w:p>
    <w:p w:rsidR="00C419B6" w:rsidRDefault="00C419B6" w:rsidP="00C419B6">
      <w:pPr>
        <w:rPr>
          <w:rFonts w:ascii="Calibri" w:hAnsi="Calibri"/>
          <w:color w:val="1F497D"/>
          <w:szCs w:val="22"/>
        </w:rPr>
      </w:pPr>
      <w:r>
        <w:rPr>
          <w:rFonts w:ascii="Calibri" w:hAnsi="Calibri"/>
          <w:color w:val="1F497D"/>
          <w:szCs w:val="22"/>
        </w:rPr>
        <w:t>So here’s a diagram that shows the deployment of NGDS in production mode. The most i</w:t>
      </w:r>
      <w:r>
        <w:rPr>
          <w:rFonts w:ascii="Calibri" w:hAnsi="Calibri"/>
          <w:color w:val="1F497D"/>
          <w:szCs w:val="22"/>
        </w:rPr>
        <w:t>m</w:t>
      </w:r>
      <w:r>
        <w:rPr>
          <w:rFonts w:ascii="Calibri" w:hAnsi="Calibri"/>
          <w:color w:val="1F497D"/>
          <w:szCs w:val="22"/>
        </w:rPr>
        <w:t>portant aspect compared to the development mode of operation is that:</w:t>
      </w:r>
    </w:p>
    <w:p w:rsidR="00C419B6" w:rsidRDefault="00C419B6" w:rsidP="00C419B6">
      <w:pPr>
        <w:pStyle w:val="ListParagraph"/>
        <w:numPr>
          <w:ilvl w:val="0"/>
          <w:numId w:val="31"/>
        </w:numPr>
        <w:spacing w:before="0"/>
        <w:contextualSpacing w:val="0"/>
        <w:jc w:val="left"/>
        <w:rPr>
          <w:rFonts w:ascii="Calibri" w:hAnsi="Calibri"/>
          <w:color w:val="1F497D"/>
        </w:rPr>
      </w:pPr>
      <w:r>
        <w:rPr>
          <w:rFonts w:ascii="Calibri" w:hAnsi="Calibri"/>
          <w:color w:val="1F497D"/>
        </w:rPr>
        <w:t xml:space="preserve">CKAN runs as wsgi job behind apache2; you can control it with: </w:t>
      </w:r>
      <w:r>
        <w:rPr>
          <w:rFonts w:ascii="Calibri" w:hAnsi="Calibri"/>
          <w:color w:val="1F497D"/>
        </w:rPr>
        <w:br/>
      </w:r>
      <w:r>
        <w:rPr>
          <w:rFonts w:ascii="Courier New" w:hAnsi="Courier New" w:cs="Courier New"/>
          <w:color w:val="1F497D"/>
        </w:rPr>
        <w:t>sudo service apache2 start|stop|restart|status</w:t>
      </w:r>
    </w:p>
    <w:p w:rsidR="00C419B6" w:rsidRDefault="00C419B6" w:rsidP="00C419B6">
      <w:pPr>
        <w:pStyle w:val="ListParagraph"/>
        <w:numPr>
          <w:ilvl w:val="0"/>
          <w:numId w:val="31"/>
        </w:numPr>
        <w:spacing w:before="0"/>
        <w:contextualSpacing w:val="0"/>
        <w:jc w:val="left"/>
        <w:rPr>
          <w:rFonts w:ascii="Courier New" w:hAnsi="Courier New" w:cs="Courier New"/>
          <w:color w:val="1F497D"/>
        </w:rPr>
      </w:pPr>
      <w:r>
        <w:rPr>
          <w:rFonts w:ascii="Calibri" w:hAnsi="Calibri"/>
          <w:color w:val="1F497D"/>
        </w:rPr>
        <w:t xml:space="preserve">The celeryd runs as a service; you can control it with: </w:t>
      </w:r>
      <w:r>
        <w:rPr>
          <w:rFonts w:ascii="Calibri" w:hAnsi="Calibri"/>
          <w:color w:val="1F497D"/>
        </w:rPr>
        <w:br/>
      </w:r>
      <w:r>
        <w:rPr>
          <w:rFonts w:ascii="Courier New" w:hAnsi="Courier New" w:cs="Courier New"/>
          <w:color w:val="1F497D"/>
        </w:rPr>
        <w:t>sudo service ngds-celeryd start|stop|restart|status</w:t>
      </w:r>
    </w:p>
    <w:p w:rsidR="00C419B6" w:rsidRDefault="00C419B6" w:rsidP="00C419B6">
      <w:pPr>
        <w:pStyle w:val="ListParagraph"/>
        <w:numPr>
          <w:ilvl w:val="0"/>
          <w:numId w:val="31"/>
        </w:numPr>
        <w:spacing w:before="0"/>
        <w:contextualSpacing w:val="0"/>
        <w:jc w:val="left"/>
        <w:rPr>
          <w:rFonts w:ascii="Courier New" w:hAnsi="Courier New" w:cs="Courier New"/>
          <w:color w:val="1F497D"/>
        </w:rPr>
      </w:pPr>
      <w:r>
        <w:rPr>
          <w:rFonts w:ascii="Calibri" w:hAnsi="Calibri"/>
          <w:color w:val="1F497D"/>
        </w:rPr>
        <w:t>Tomcat currently has to be started manually but I will try to place it either behind apache2 or start it as a service:</w:t>
      </w:r>
      <w:r>
        <w:rPr>
          <w:rFonts w:ascii="Calibri" w:hAnsi="Calibri"/>
          <w:color w:val="1F497D"/>
        </w:rPr>
        <w:br/>
      </w:r>
      <w:r>
        <w:rPr>
          <w:rFonts w:ascii="Courier New" w:hAnsi="Courier New" w:cs="Courier New"/>
          <w:color w:val="1F497D"/>
        </w:rPr>
        <w:t>cd /opt/ngds/tomcat/bin; ./catalina.sh run</w:t>
      </w:r>
    </w:p>
    <w:p w:rsidR="00C419B6" w:rsidRDefault="00C419B6" w:rsidP="00C419B6">
      <w:pPr>
        <w:pStyle w:val="ListParagraph"/>
        <w:numPr>
          <w:ilvl w:val="0"/>
          <w:numId w:val="31"/>
        </w:numPr>
        <w:spacing w:before="0"/>
        <w:contextualSpacing w:val="0"/>
        <w:jc w:val="left"/>
        <w:rPr>
          <w:rFonts w:ascii="Calibri" w:hAnsi="Calibri"/>
          <w:color w:val="1F497D"/>
        </w:rPr>
      </w:pPr>
      <w:r>
        <w:rPr>
          <w:rFonts w:ascii="Calibri" w:hAnsi="Calibri"/>
          <w:color w:val="1F497D"/>
        </w:rPr>
        <w:t>If the system is configured to act as a central node a paster command that triggers ha</w:t>
      </w:r>
      <w:r>
        <w:rPr>
          <w:rFonts w:ascii="Calibri" w:hAnsi="Calibri"/>
          <w:color w:val="1F497D"/>
        </w:rPr>
        <w:t>r</w:t>
      </w:r>
      <w:r>
        <w:rPr>
          <w:rFonts w:ascii="Calibri" w:hAnsi="Calibri"/>
          <w:color w:val="1F497D"/>
        </w:rPr>
        <w:t>vesting has to be scheduled via cron. Adrian can provide the details as he knows more about harvesting than I do.</w:t>
      </w:r>
    </w:p>
    <w:p w:rsidR="00C419B6" w:rsidRDefault="00C419B6" w:rsidP="00C419B6">
      <w:pPr>
        <w:pStyle w:val="ListParagraph"/>
        <w:numPr>
          <w:ilvl w:val="0"/>
          <w:numId w:val="31"/>
        </w:numPr>
        <w:spacing w:before="0"/>
        <w:contextualSpacing w:val="0"/>
        <w:jc w:val="left"/>
        <w:rPr>
          <w:rFonts w:ascii="Calibri" w:hAnsi="Calibri"/>
          <w:color w:val="1F497D"/>
        </w:rPr>
      </w:pPr>
      <w:r>
        <w:rPr>
          <w:rFonts w:ascii="Calibri" w:hAnsi="Calibri"/>
          <w:color w:val="1F497D"/>
        </w:rPr>
        <w:t>Both SOLR and Geoserver are hosted by the same tomcat in order to reduce the amount of resources needed to run the system.</w:t>
      </w:r>
    </w:p>
    <w:p w:rsidR="00C419B6" w:rsidRDefault="00C419B6" w:rsidP="00C419B6">
      <w:pPr>
        <w:rPr>
          <w:rFonts w:ascii="Calibri" w:hAnsi="Calibri"/>
          <w:color w:val="1F497D"/>
          <w:szCs w:val="22"/>
        </w:rPr>
      </w:pPr>
    </w:p>
    <w:p w:rsidR="00C419B6" w:rsidRDefault="00C419B6" w:rsidP="00C419B6">
      <w:pPr>
        <w:rPr>
          <w:rFonts w:ascii="Calibri" w:hAnsi="Calibri"/>
          <w:color w:val="1F497D"/>
          <w:szCs w:val="22"/>
        </w:rPr>
      </w:pPr>
      <w:r>
        <w:rPr>
          <w:rFonts w:ascii="Calibri" w:hAnsi="Calibri"/>
          <w:color w:val="1F497D"/>
          <w:szCs w:val="22"/>
        </w:rPr>
        <w:t>Some open issues:</w:t>
      </w:r>
    </w:p>
    <w:p w:rsidR="00C419B6" w:rsidRDefault="00C419B6" w:rsidP="00C419B6">
      <w:pPr>
        <w:pStyle w:val="ListParagraph"/>
        <w:numPr>
          <w:ilvl w:val="0"/>
          <w:numId w:val="31"/>
        </w:numPr>
        <w:spacing w:before="0"/>
        <w:contextualSpacing w:val="0"/>
        <w:jc w:val="left"/>
        <w:rPr>
          <w:rFonts w:ascii="Calibri" w:hAnsi="Calibri"/>
          <w:color w:val="1F497D"/>
        </w:rPr>
      </w:pPr>
      <w:r>
        <w:rPr>
          <w:rFonts w:ascii="Calibri" w:hAnsi="Calibri"/>
          <w:color w:val="1F497D"/>
        </w:rPr>
        <w:t>Configure the CATALINA_OPTS variable to provide more stackspace for tomcat (the d</w:t>
      </w:r>
      <w:r>
        <w:rPr>
          <w:rFonts w:ascii="Calibri" w:hAnsi="Calibri"/>
          <w:color w:val="1F497D"/>
        </w:rPr>
        <w:t>e</w:t>
      </w:r>
      <w:r>
        <w:rPr>
          <w:rFonts w:ascii="Calibri" w:hAnsi="Calibri"/>
          <w:color w:val="1F497D"/>
        </w:rPr>
        <w:t>fault values are too low for production mode)</w:t>
      </w:r>
    </w:p>
    <w:p w:rsidR="00C419B6" w:rsidRDefault="00C419B6" w:rsidP="00C419B6">
      <w:pPr>
        <w:pStyle w:val="ListParagraph"/>
        <w:numPr>
          <w:ilvl w:val="0"/>
          <w:numId w:val="31"/>
        </w:numPr>
        <w:spacing w:before="0"/>
        <w:contextualSpacing w:val="0"/>
        <w:jc w:val="left"/>
        <w:rPr>
          <w:rFonts w:ascii="Calibri" w:hAnsi="Calibri"/>
          <w:color w:val="1F497D"/>
        </w:rPr>
      </w:pPr>
      <w:r>
        <w:rPr>
          <w:rFonts w:ascii="Calibri" w:hAnsi="Calibri"/>
          <w:color w:val="1F497D"/>
        </w:rPr>
        <w:t>Configure tomcat to either run behind apache2 or as a service (I will try my best to do that before end of next week)</w:t>
      </w:r>
    </w:p>
    <w:p w:rsidR="00C419B6" w:rsidRDefault="00C419B6" w:rsidP="00C419B6">
      <w:pPr>
        <w:rPr>
          <w:rFonts w:ascii="Calibri" w:hAnsi="Calibri"/>
          <w:color w:val="1F497D"/>
          <w:szCs w:val="22"/>
        </w:rPr>
      </w:pPr>
    </w:p>
    <w:p w:rsidR="00C419B6" w:rsidRDefault="00C419B6" w:rsidP="00C419B6">
      <w:pPr>
        <w:rPr>
          <w:rFonts w:ascii="Calibri" w:hAnsi="Calibri"/>
          <w:color w:val="1F497D"/>
          <w:szCs w:val="22"/>
        </w:rPr>
      </w:pPr>
      <w:r>
        <w:rPr>
          <w:rFonts w:ascii="Calibri" w:hAnsi="Calibri"/>
          <w:color w:val="1F497D"/>
          <w:szCs w:val="22"/>
        </w:rPr>
        <w:t>Comments for developers:</w:t>
      </w:r>
    </w:p>
    <w:p w:rsidR="00C419B6" w:rsidRDefault="00C419B6" w:rsidP="00C419B6">
      <w:pPr>
        <w:pStyle w:val="ListParagraph"/>
        <w:numPr>
          <w:ilvl w:val="0"/>
          <w:numId w:val="31"/>
        </w:numPr>
        <w:spacing w:before="0"/>
        <w:contextualSpacing w:val="0"/>
        <w:jc w:val="left"/>
        <w:rPr>
          <w:rFonts w:ascii="Calibri" w:hAnsi="Calibri"/>
          <w:color w:val="1F497D"/>
        </w:rPr>
      </w:pPr>
      <w:r>
        <w:rPr>
          <w:rFonts w:ascii="Calibri" w:hAnsi="Calibri"/>
          <w:color w:val="1F497D"/>
        </w:rPr>
        <w:t>As a developer you probably don’t want to run the thing behind apache2. I recommend to do the following:</w:t>
      </w:r>
    </w:p>
    <w:p w:rsidR="00C419B6" w:rsidRDefault="00C419B6" w:rsidP="00C419B6">
      <w:pPr>
        <w:pStyle w:val="ListParagraph"/>
        <w:numPr>
          <w:ilvl w:val="1"/>
          <w:numId w:val="31"/>
        </w:numPr>
        <w:spacing w:before="0"/>
        <w:contextualSpacing w:val="0"/>
        <w:jc w:val="left"/>
        <w:rPr>
          <w:rFonts w:ascii="Courier New" w:hAnsi="Courier New" w:cs="Courier New"/>
          <w:color w:val="1F497D"/>
        </w:rPr>
      </w:pPr>
      <w:r>
        <w:rPr>
          <w:rFonts w:ascii="Courier New" w:hAnsi="Courier New" w:cs="Courier New"/>
          <w:color w:val="1F497D"/>
        </w:rPr>
        <w:t>sudo service apache2 stop</w:t>
      </w:r>
    </w:p>
    <w:p w:rsidR="00C419B6" w:rsidRDefault="00C419B6" w:rsidP="00C419B6">
      <w:pPr>
        <w:pStyle w:val="ListParagraph"/>
        <w:numPr>
          <w:ilvl w:val="1"/>
          <w:numId w:val="31"/>
        </w:numPr>
        <w:spacing w:before="0"/>
        <w:contextualSpacing w:val="0"/>
        <w:jc w:val="left"/>
        <w:rPr>
          <w:rFonts w:ascii="Courier New" w:hAnsi="Courier New" w:cs="Courier New"/>
          <w:color w:val="1F497D"/>
        </w:rPr>
      </w:pPr>
      <w:r>
        <w:rPr>
          <w:rFonts w:ascii="Courier New" w:hAnsi="Courier New" w:cs="Courier New"/>
          <w:color w:val="1F497D"/>
        </w:rPr>
        <w:t>cd /opt/ngds/bin/default</w:t>
      </w:r>
    </w:p>
    <w:p w:rsidR="00C419B6" w:rsidRDefault="00C419B6" w:rsidP="00C419B6">
      <w:pPr>
        <w:pStyle w:val="ListParagraph"/>
        <w:numPr>
          <w:ilvl w:val="1"/>
          <w:numId w:val="31"/>
        </w:numPr>
        <w:spacing w:before="0"/>
        <w:contextualSpacing w:val="0"/>
        <w:jc w:val="left"/>
        <w:rPr>
          <w:rFonts w:ascii="Courier New" w:hAnsi="Courier New" w:cs="Courier New"/>
          <w:color w:val="1F497D"/>
        </w:rPr>
      </w:pPr>
      <w:r>
        <w:rPr>
          <w:rFonts w:ascii="Courier New" w:hAnsi="Courier New" w:cs="Courier New"/>
          <w:color w:val="1F497D"/>
        </w:rPr>
        <w:t>. ./bin/activate</w:t>
      </w:r>
    </w:p>
    <w:p w:rsidR="00C419B6" w:rsidRDefault="00C419B6" w:rsidP="00C419B6">
      <w:pPr>
        <w:pStyle w:val="ListParagraph"/>
        <w:numPr>
          <w:ilvl w:val="1"/>
          <w:numId w:val="31"/>
        </w:numPr>
        <w:spacing w:before="0"/>
        <w:contextualSpacing w:val="0"/>
        <w:jc w:val="left"/>
        <w:rPr>
          <w:rFonts w:ascii="Courier New" w:hAnsi="Courier New" w:cs="Courier New"/>
          <w:color w:val="1F497D"/>
        </w:rPr>
      </w:pPr>
      <w:r>
        <w:rPr>
          <w:rFonts w:ascii="Courier New" w:hAnsi="Courier New" w:cs="Courier New"/>
          <w:color w:val="1F497D"/>
        </w:rPr>
        <w:t>cd ckan</w:t>
      </w:r>
    </w:p>
    <w:p w:rsidR="00C419B6" w:rsidRDefault="00C419B6" w:rsidP="00C419B6">
      <w:pPr>
        <w:pStyle w:val="ListParagraph"/>
        <w:numPr>
          <w:ilvl w:val="1"/>
          <w:numId w:val="31"/>
        </w:numPr>
        <w:spacing w:before="0"/>
        <w:contextualSpacing w:val="0"/>
        <w:jc w:val="left"/>
        <w:rPr>
          <w:rFonts w:ascii="Courier New" w:hAnsi="Courier New" w:cs="Courier New"/>
          <w:color w:val="1F497D"/>
          <w:lang w:val="fr-FR"/>
        </w:rPr>
      </w:pPr>
      <w:r>
        <w:rPr>
          <w:rFonts w:ascii="Courier New" w:hAnsi="Courier New" w:cs="Courier New"/>
          <w:color w:val="1F497D"/>
          <w:lang w:val="fr-FR"/>
        </w:rPr>
        <w:t>ln -s /opt/ngds/etc/ckan/default/production.ini ./development.ini</w:t>
      </w:r>
    </w:p>
    <w:p w:rsidR="00C419B6" w:rsidRDefault="00C419B6" w:rsidP="00C419B6">
      <w:pPr>
        <w:pStyle w:val="ListParagraph"/>
        <w:numPr>
          <w:ilvl w:val="1"/>
          <w:numId w:val="31"/>
        </w:numPr>
        <w:spacing w:before="0"/>
        <w:contextualSpacing w:val="0"/>
        <w:jc w:val="left"/>
        <w:rPr>
          <w:rFonts w:ascii="Calibri" w:hAnsi="Calibri"/>
          <w:color w:val="1F497D"/>
          <w:lang w:val="fr-FR"/>
        </w:rPr>
      </w:pPr>
      <w:r>
        <w:rPr>
          <w:rFonts w:ascii="Courier New" w:hAnsi="Courier New" w:cs="Courier New"/>
          <w:color w:val="1F497D"/>
          <w:lang w:val="fr-FR"/>
        </w:rPr>
        <w:t>paster serve development.ini</w:t>
      </w:r>
    </w:p>
    <w:p w:rsidR="0096296E" w:rsidRDefault="0096296E" w:rsidP="0096296E">
      <w:pPr>
        <w:rPr>
          <w:color w:val="1F497D"/>
        </w:rPr>
      </w:pPr>
    </w:p>
    <w:p w:rsidR="0096296E" w:rsidRDefault="0096296E" w:rsidP="0096296E">
      <w:pPr>
        <w:pStyle w:val="Body"/>
      </w:pPr>
    </w:p>
    <w:p w:rsidR="0096296E" w:rsidRPr="0096296E" w:rsidRDefault="0096296E" w:rsidP="0096296E">
      <w:pPr>
        <w:pStyle w:val="Body"/>
      </w:pPr>
    </w:p>
    <w:p w:rsidR="00D03C98" w:rsidRDefault="00D03C98" w:rsidP="00D03C98">
      <w:pPr>
        <w:pStyle w:val="Heading1"/>
      </w:pPr>
      <w:bookmarkStart w:id="23" w:name="_Ref377463529"/>
      <w:r>
        <w:lastRenderedPageBreak/>
        <w:t>Prerequisites</w:t>
      </w:r>
      <w:bookmarkEnd w:id="20"/>
      <w:bookmarkEnd w:id="21"/>
      <w:bookmarkEnd w:id="23"/>
    </w:p>
    <w:p w:rsidR="00D03C98" w:rsidRDefault="00D03C98" w:rsidP="00D03C98">
      <w:pPr>
        <w:pStyle w:val="Body"/>
        <w:rPr>
          <w:noProof/>
        </w:rPr>
      </w:pPr>
      <w:r>
        <w:rPr>
          <w:noProof/>
        </w:rPr>
        <w:t>Before one can install and configure the individual components utilized in the NGDS project, a virtual machine with the required OS version must be available and properly configured (a non-virtual machine dedicated for use with this project is also acceptable).</w:t>
      </w:r>
    </w:p>
    <w:p w:rsidR="00D03C98" w:rsidRDefault="00D03C98" w:rsidP="00D03C98">
      <w:pPr>
        <w:pStyle w:val="Body"/>
        <w:rPr>
          <w:noProof/>
        </w:rPr>
      </w:pPr>
      <w:r>
        <w:rPr>
          <w:noProof/>
        </w:rPr>
        <w:t>Super User (Administrator) privileges are required.</w:t>
      </w:r>
    </w:p>
    <w:p w:rsidR="00D03C98" w:rsidRDefault="00D03C98" w:rsidP="00D03C98">
      <w:pPr>
        <w:pStyle w:val="Body"/>
        <w:rPr>
          <w:noProof/>
        </w:rPr>
      </w:pPr>
      <w:r>
        <w:rPr>
          <w:noProof/>
        </w:rPr>
        <w:t>Network access is required.</w:t>
      </w:r>
    </w:p>
    <w:p w:rsidR="00D03C98" w:rsidRDefault="00D03C98" w:rsidP="00D03C98">
      <w:pPr>
        <w:pStyle w:val="Body"/>
        <w:rPr>
          <w:noProof/>
        </w:rPr>
      </w:pPr>
      <w:r>
        <w:rPr>
          <w:noProof/>
        </w:rPr>
        <w:t xml:space="preserve">The current implementation of the NGDS project is developed in </w:t>
      </w:r>
      <w:r w:rsidRPr="00D03C98">
        <w:rPr>
          <w:b/>
          <w:noProof/>
        </w:rPr>
        <w:t>Python</w:t>
      </w:r>
      <w:r>
        <w:rPr>
          <w:noProof/>
        </w:rPr>
        <w:t xml:space="preserve"> and </w:t>
      </w:r>
      <w:r w:rsidRPr="00D03C98">
        <w:rPr>
          <w:b/>
          <w:noProof/>
        </w:rPr>
        <w:t>Linux OS</w:t>
      </w:r>
      <w:r>
        <w:rPr>
          <w:noProof/>
        </w:rPr>
        <w:t xml:space="preserve">. In particular, we utilize the </w:t>
      </w:r>
      <w:r w:rsidRPr="00D03C98">
        <w:rPr>
          <w:b/>
          <w:noProof/>
        </w:rPr>
        <w:t>64 bit Ubuntu</w:t>
      </w:r>
      <w:r>
        <w:rPr>
          <w:noProof/>
        </w:rPr>
        <w:t xml:space="preserve"> distributions of version </w:t>
      </w:r>
      <w:r w:rsidRPr="00D03C98">
        <w:rPr>
          <w:b/>
          <w:noProof/>
        </w:rPr>
        <w:t>12.04</w:t>
      </w:r>
      <w:r>
        <w:rPr>
          <w:noProof/>
        </w:rPr>
        <w:t xml:space="preserve">. We recommend using </w:t>
      </w:r>
      <w:r w:rsidRPr="00D03C98">
        <w:rPr>
          <w:b/>
          <w:noProof/>
        </w:rPr>
        <w:t>Xubuntu 12.04</w:t>
      </w:r>
      <w:r>
        <w:rPr>
          <w:noProof/>
        </w:rPr>
        <w:t>.</w:t>
      </w:r>
    </w:p>
    <w:p w:rsidR="00D03C98" w:rsidRDefault="00D03C98" w:rsidP="00D03C98">
      <w:pPr>
        <w:pStyle w:val="Body"/>
        <w:rPr>
          <w:noProof/>
        </w:rPr>
      </w:pPr>
      <w:r>
        <w:rPr>
          <w:noProof/>
        </w:rPr>
        <w:t>This section describes the steps necessary to create your own virtual machine, and to install NGDS as both a catalog and a node-in-a-box.</w:t>
      </w:r>
    </w:p>
    <w:p w:rsidR="00D03C98" w:rsidRDefault="00D03C98" w:rsidP="00D03C98">
      <w:pPr>
        <w:pStyle w:val="Body"/>
        <w:rPr>
          <w:noProof/>
        </w:rPr>
      </w:pPr>
      <w:r>
        <w:rPr>
          <w:noProof/>
        </w:rPr>
        <w:t>If you are installing directly on a Linux OS, skip to the section NGDS Installation Procedure.</w:t>
      </w:r>
    </w:p>
    <w:p w:rsidR="00D03C98" w:rsidRDefault="00D03C98" w:rsidP="00D03C98">
      <w:pPr>
        <w:pStyle w:val="Heading2"/>
        <w:rPr>
          <w:noProof/>
        </w:rPr>
      </w:pPr>
      <w:bookmarkStart w:id="24" w:name="_Toc377463022"/>
      <w:r>
        <w:rPr>
          <w:noProof/>
        </w:rPr>
        <w:t>Choosing a virtualized environment</w:t>
      </w:r>
      <w:bookmarkEnd w:id="24"/>
    </w:p>
    <w:p w:rsidR="00D03C98" w:rsidRDefault="00D03C98" w:rsidP="00D03C98">
      <w:pPr>
        <w:pStyle w:val="Body"/>
        <w:rPr>
          <w:noProof/>
        </w:rPr>
      </w:pPr>
      <w:r>
        <w:rPr>
          <w:noProof/>
        </w:rPr>
        <w:t>The first step is the installation of Linux in a virtual machine within a host system. Virtual machines are supported by virtualization software, that provides an abstract hardware representation emulating real host hardware. Virtualization allows the installation of a full operating system within a host OS. (Note that a virtual machine is not required, however, the set up of the Linux environment must be custom for this project).</w:t>
      </w:r>
    </w:p>
    <w:p w:rsidR="00D03C98" w:rsidRDefault="00D03C98" w:rsidP="00D03C98">
      <w:pPr>
        <w:pStyle w:val="Body"/>
        <w:rPr>
          <w:noProof/>
        </w:rPr>
      </w:pPr>
      <w:r>
        <w:rPr>
          <w:noProof/>
        </w:rPr>
        <w:t>Currently, two free virtual environment managers are available: Vmware Player, and Oracle VirtualBox. They can be downloaded on the links below:</w:t>
      </w:r>
    </w:p>
    <w:p w:rsidR="00D03C98" w:rsidRDefault="00D03C98" w:rsidP="00D03C98">
      <w:pPr>
        <w:pStyle w:val="ListBullet2"/>
        <w:rPr>
          <w:noProof/>
        </w:rPr>
      </w:pPr>
      <w:r>
        <w:rPr>
          <w:noProof/>
        </w:rPr>
        <w:t>VMWare Player: http://www.vmware.com/products/player/</w:t>
      </w:r>
    </w:p>
    <w:p w:rsidR="00D03C98" w:rsidRDefault="00D03C98" w:rsidP="00D03C98">
      <w:pPr>
        <w:pStyle w:val="ListBullet2"/>
        <w:rPr>
          <w:noProof/>
        </w:rPr>
      </w:pPr>
      <w:r>
        <w:rPr>
          <w:noProof/>
        </w:rPr>
        <w:t xml:space="preserve">Oracle VM VirtualBox: https://www.virtualbox.org/wiki/Downloads </w:t>
      </w:r>
    </w:p>
    <w:p w:rsidR="00D03C98" w:rsidRDefault="00D03C98" w:rsidP="00D03C98">
      <w:pPr>
        <w:pStyle w:val="Body"/>
        <w:rPr>
          <w:noProof/>
        </w:rPr>
      </w:pPr>
      <w:r>
        <w:rPr>
          <w:noProof/>
        </w:rPr>
        <w:t xml:space="preserve">In particular, this tutorial was developed using </w:t>
      </w:r>
      <w:r w:rsidRPr="00D03C98">
        <w:rPr>
          <w:b/>
          <w:noProof/>
        </w:rPr>
        <w:t>VirtualBox version 4.2.10</w:t>
      </w:r>
      <w:r>
        <w:rPr>
          <w:noProof/>
        </w:rPr>
        <w:t xml:space="preserve"> for windows, where we install </w:t>
      </w:r>
      <w:r w:rsidRPr="00D03C98">
        <w:rPr>
          <w:b/>
          <w:noProof/>
        </w:rPr>
        <w:t>Linux XUbuntu 12.04 LTS</w:t>
      </w:r>
      <w:r>
        <w:rPr>
          <w:noProof/>
        </w:rPr>
        <w:t xml:space="preserve"> from Canonical.</w:t>
      </w:r>
    </w:p>
    <w:p w:rsidR="00D03C98" w:rsidRDefault="00D03C98" w:rsidP="00D03C98">
      <w:pPr>
        <w:pStyle w:val="Heading2"/>
        <w:rPr>
          <w:noProof/>
        </w:rPr>
      </w:pPr>
      <w:bookmarkStart w:id="25" w:name="_Toc377463023"/>
      <w:r>
        <w:rPr>
          <w:noProof/>
        </w:rPr>
        <w:t>Creating a VM and installing Linux in a Windows environment</w:t>
      </w:r>
      <w:bookmarkEnd w:id="25"/>
    </w:p>
    <w:p w:rsidR="00D03C98" w:rsidRDefault="00D03C98" w:rsidP="00D03C98">
      <w:pPr>
        <w:pStyle w:val="Body"/>
        <w:rPr>
          <w:noProof/>
        </w:rPr>
      </w:pPr>
      <w:r>
        <w:rPr>
          <w:noProof/>
        </w:rPr>
        <w:t>Please follow those steps in order to install Ubuntu Linux (or Xubuntu) within a virtual machine in your Windows desktop:</w:t>
      </w:r>
    </w:p>
    <w:p w:rsidR="00D03C98" w:rsidRDefault="00D03C98" w:rsidP="00D03C98">
      <w:pPr>
        <w:pStyle w:val="Heading3"/>
        <w:rPr>
          <w:noProof/>
        </w:rPr>
      </w:pPr>
      <w:bookmarkStart w:id="26" w:name="_Toc377463024"/>
      <w:r>
        <w:rPr>
          <w:noProof/>
        </w:rPr>
        <w:lastRenderedPageBreak/>
        <w:t>First, download and install Oracle VM VirtualBox Manager</w:t>
      </w:r>
      <w:bookmarkEnd w:id="26"/>
    </w:p>
    <w:p w:rsidR="00D03C98" w:rsidRDefault="00D03C98" w:rsidP="00D03C98">
      <w:pPr>
        <w:pStyle w:val="Body"/>
        <w:rPr>
          <w:noProof/>
        </w:rPr>
      </w:pPr>
      <w:r>
        <w:rPr>
          <w:noProof/>
        </w:rPr>
        <w:t>This tutorial utilized version 4.2.10 of Oracle VM VirtualBox. Newer versions can be utilized.</w:t>
      </w:r>
    </w:p>
    <w:p w:rsidR="00D03C98" w:rsidRDefault="00D03C98" w:rsidP="00D03C98">
      <w:pPr>
        <w:pStyle w:val="Body"/>
        <w:rPr>
          <w:noProof/>
        </w:rPr>
      </w:pPr>
      <w:r>
        <w:rPr>
          <w:noProof/>
        </w:rPr>
        <w:t xml:space="preserve">Download the software from https://www.virtualbox.org/wiki/Downloads </w:t>
      </w:r>
    </w:p>
    <w:p w:rsidR="00D03C98" w:rsidRDefault="00F310DD" w:rsidP="00F310DD">
      <w:pPr>
        <w:pStyle w:val="Heading3"/>
        <w:rPr>
          <w:noProof/>
        </w:rPr>
      </w:pPr>
      <w:bookmarkStart w:id="27" w:name="_Toc377463025"/>
      <w:r>
        <w:rPr>
          <w:noProof/>
        </w:rPr>
        <w:t>D</w:t>
      </w:r>
      <w:r w:rsidR="00D03C98">
        <w:rPr>
          <w:noProof/>
        </w:rPr>
        <w:t>ownload the Desktop CD for PC(Intel x86) for Ubuntu:</w:t>
      </w:r>
      <w:bookmarkEnd w:id="27"/>
    </w:p>
    <w:p w:rsidR="00D03C98" w:rsidRDefault="00D03C98" w:rsidP="00D03C98">
      <w:pPr>
        <w:pStyle w:val="Body"/>
        <w:rPr>
          <w:noProof/>
        </w:rPr>
      </w:pPr>
      <w:r>
        <w:rPr>
          <w:noProof/>
        </w:rPr>
        <w:t>An .ISO image for Ubuntu is available at: http://releases.ubuntu.com/12.04/</w:t>
      </w:r>
    </w:p>
    <w:p w:rsidR="00D03C98" w:rsidRDefault="00D03C98" w:rsidP="00D03C98">
      <w:pPr>
        <w:pStyle w:val="Body"/>
        <w:rPr>
          <w:noProof/>
        </w:rPr>
      </w:pPr>
      <w:r>
        <w:rPr>
          <w:noProof/>
        </w:rPr>
        <w:t>This tutorial utilizes the Long Term Service version, or LTS, which long term support (3 years): http://releases.ubuntu.com/12.</w:t>
      </w:r>
      <w:r w:rsidR="00F310DD">
        <w:rPr>
          <w:noProof/>
        </w:rPr>
        <w:t>04/ubuntu-12.04-</w:t>
      </w:r>
      <w:r w:rsidR="00D20C6B">
        <w:rPr>
          <w:noProof/>
        </w:rPr>
        <w:t>amd</w:t>
      </w:r>
      <w:r w:rsidR="00F310DD">
        <w:rPr>
          <w:noProof/>
        </w:rPr>
        <w:t>64.iso</w:t>
      </w:r>
    </w:p>
    <w:p w:rsidR="00D03C98" w:rsidRDefault="00D03C98" w:rsidP="00384612">
      <w:pPr>
        <w:pStyle w:val="Body"/>
        <w:rPr>
          <w:noProof/>
        </w:rPr>
      </w:pPr>
    </w:p>
    <w:p w:rsidR="00D03C98" w:rsidRDefault="00C1011E" w:rsidP="00C1011E">
      <w:pPr>
        <w:pStyle w:val="Heading3"/>
        <w:rPr>
          <w:noProof/>
        </w:rPr>
      </w:pPr>
      <w:bookmarkStart w:id="28" w:name="_Toc377463026"/>
      <w:r w:rsidRPr="00C1011E">
        <w:rPr>
          <w:noProof/>
        </w:rPr>
        <w:t>Start Oracle VirtualBox and Create a VM for Linux Ubuntu</w:t>
      </w:r>
      <w:bookmarkEnd w:id="28"/>
    </w:p>
    <w:p w:rsidR="00D03C98" w:rsidRDefault="00D03C98" w:rsidP="00384612">
      <w:pPr>
        <w:pStyle w:val="Body"/>
        <w:rPr>
          <w:noProof/>
        </w:rPr>
      </w:pPr>
    </w:p>
    <w:p w:rsidR="00C1011E" w:rsidRDefault="00C1011E" w:rsidP="00C1011E">
      <w:pPr>
        <w:pStyle w:val="Body"/>
        <w:keepNext/>
      </w:pPr>
      <w:r w:rsidRPr="00C1011E">
        <w:rPr>
          <w:noProof/>
        </w:rPr>
        <w:drawing>
          <wp:inline distT="0" distB="0" distL="0" distR="0" wp14:anchorId="2A0573EC" wp14:editId="2E3CE912">
            <wp:extent cx="3208020" cy="2529840"/>
            <wp:effectExtent l="0" t="0" r="0" b="3810"/>
            <wp:docPr id="2136" name="Pictur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8020" cy="2529840"/>
                    </a:xfrm>
                    <a:prstGeom prst="rect">
                      <a:avLst/>
                    </a:prstGeom>
                    <a:noFill/>
                    <a:ln>
                      <a:noFill/>
                    </a:ln>
                  </pic:spPr>
                </pic:pic>
              </a:graphicData>
            </a:graphic>
          </wp:inline>
        </w:drawing>
      </w:r>
    </w:p>
    <w:p w:rsidR="00C1011E" w:rsidRDefault="00C1011E" w:rsidP="00C1011E">
      <w:pPr>
        <w:pStyle w:val="Caption"/>
      </w:pPr>
      <w:bookmarkStart w:id="29" w:name="_Toc377463044"/>
      <w:r>
        <w:t xml:space="preserve">Figure </w:t>
      </w:r>
      <w:r>
        <w:fldChar w:fldCharType="begin"/>
      </w:r>
      <w:r>
        <w:instrText xml:space="preserve"> SEQ Figure \* ARABIC </w:instrText>
      </w:r>
      <w:r>
        <w:fldChar w:fldCharType="separate"/>
      </w:r>
      <w:r w:rsidR="00623C6B">
        <w:t>2</w:t>
      </w:r>
      <w:r>
        <w:fldChar w:fldCharType="end"/>
      </w:r>
      <w:r>
        <w:t>:</w:t>
      </w:r>
      <w:r w:rsidRPr="00245E57">
        <w:t>Create a new linux virtual machine</w:t>
      </w:r>
      <w:bookmarkEnd w:id="29"/>
    </w:p>
    <w:p w:rsidR="00D03C98" w:rsidRDefault="00C1011E" w:rsidP="00384612">
      <w:pPr>
        <w:pStyle w:val="Body"/>
        <w:rPr>
          <w:noProof/>
        </w:rPr>
      </w:pPr>
      <w:r w:rsidRPr="00C1011E">
        <w:rPr>
          <w:noProof/>
        </w:rPr>
        <w:t>We recommend the machine to have at least 1024 MB of RAM</w:t>
      </w:r>
      <w:r>
        <w:rPr>
          <w:noProof/>
        </w:rPr>
        <w:t xml:space="preserve"> for development mode. For production mode we recommend at least 4096MB of RAM and at least 2 CPU cores dedicated to the VM.</w:t>
      </w:r>
    </w:p>
    <w:p w:rsidR="00C1011E" w:rsidRDefault="00C1011E" w:rsidP="00C1011E">
      <w:pPr>
        <w:pStyle w:val="Body"/>
        <w:keepNext/>
      </w:pPr>
      <w:r w:rsidRPr="00C1011E">
        <w:rPr>
          <w:noProof/>
        </w:rPr>
        <w:lastRenderedPageBreak/>
        <w:drawing>
          <wp:inline distT="0" distB="0" distL="0" distR="0" wp14:anchorId="71C62430" wp14:editId="59673EAC">
            <wp:extent cx="3558540" cy="2804160"/>
            <wp:effectExtent l="0" t="0" r="3810" b="0"/>
            <wp:docPr id="2137" name="Picture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58540" cy="2804160"/>
                    </a:xfrm>
                    <a:prstGeom prst="rect">
                      <a:avLst/>
                    </a:prstGeom>
                    <a:noFill/>
                    <a:ln>
                      <a:noFill/>
                    </a:ln>
                  </pic:spPr>
                </pic:pic>
              </a:graphicData>
            </a:graphic>
          </wp:inline>
        </w:drawing>
      </w:r>
    </w:p>
    <w:p w:rsidR="00C1011E" w:rsidRDefault="00C1011E" w:rsidP="00C1011E">
      <w:pPr>
        <w:pStyle w:val="Caption"/>
      </w:pPr>
      <w:bookmarkStart w:id="30" w:name="_Toc377463045"/>
      <w:r>
        <w:t xml:space="preserve">Figure </w:t>
      </w:r>
      <w:r>
        <w:fldChar w:fldCharType="begin"/>
      </w:r>
      <w:r>
        <w:instrText xml:space="preserve"> SEQ Figure \* ARABIC </w:instrText>
      </w:r>
      <w:r>
        <w:fldChar w:fldCharType="separate"/>
      </w:r>
      <w:r w:rsidR="00623C6B">
        <w:t>3</w:t>
      </w:r>
      <w:r>
        <w:fldChar w:fldCharType="end"/>
      </w:r>
      <w:r>
        <w:t>:</w:t>
      </w:r>
      <w:r w:rsidRPr="00154F52">
        <w:t>Set the VM memory to at least 1024MB</w:t>
      </w:r>
      <w:bookmarkEnd w:id="30"/>
    </w:p>
    <w:p w:rsidR="00C1011E" w:rsidRDefault="00C1011E" w:rsidP="00384612">
      <w:pPr>
        <w:pStyle w:val="Body"/>
        <w:rPr>
          <w:noProof/>
        </w:rPr>
      </w:pPr>
    </w:p>
    <w:p w:rsidR="00C1011E" w:rsidRDefault="00C1011E" w:rsidP="00384612">
      <w:pPr>
        <w:pStyle w:val="Body"/>
        <w:rPr>
          <w:noProof/>
        </w:rPr>
      </w:pPr>
      <w:r>
        <w:rPr>
          <w:noProof/>
        </w:rPr>
        <w:t>Add a Harddrive to the VM. The default settings are fine.</w:t>
      </w:r>
    </w:p>
    <w:p w:rsidR="00C1011E" w:rsidRDefault="00C1011E" w:rsidP="00384612">
      <w:pPr>
        <w:pStyle w:val="Body"/>
        <w:rPr>
          <w:noProof/>
        </w:rPr>
      </w:pPr>
    </w:p>
    <w:p w:rsidR="00C1011E" w:rsidRDefault="00C1011E" w:rsidP="00C1011E">
      <w:pPr>
        <w:pStyle w:val="Body"/>
        <w:keepNext/>
      </w:pPr>
      <w:r w:rsidRPr="00C1011E">
        <w:rPr>
          <w:noProof/>
        </w:rPr>
        <w:drawing>
          <wp:inline distT="0" distB="0" distL="0" distR="0" wp14:anchorId="68DC226D" wp14:editId="6021968C">
            <wp:extent cx="3528060" cy="2781300"/>
            <wp:effectExtent l="0" t="0" r="0" b="0"/>
            <wp:docPr id="2138" name="Pictur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28060" cy="2781300"/>
                    </a:xfrm>
                    <a:prstGeom prst="rect">
                      <a:avLst/>
                    </a:prstGeom>
                    <a:noFill/>
                    <a:ln>
                      <a:noFill/>
                    </a:ln>
                  </pic:spPr>
                </pic:pic>
              </a:graphicData>
            </a:graphic>
          </wp:inline>
        </w:drawing>
      </w:r>
    </w:p>
    <w:p w:rsidR="00C1011E" w:rsidRDefault="00C1011E" w:rsidP="00C1011E">
      <w:pPr>
        <w:pStyle w:val="Caption"/>
      </w:pPr>
      <w:bookmarkStart w:id="31" w:name="_Toc377463046"/>
      <w:r>
        <w:t xml:space="preserve">Figure </w:t>
      </w:r>
      <w:r>
        <w:fldChar w:fldCharType="begin"/>
      </w:r>
      <w:r>
        <w:instrText xml:space="preserve"> SEQ Figure \* ARABIC </w:instrText>
      </w:r>
      <w:r>
        <w:fldChar w:fldCharType="separate"/>
      </w:r>
      <w:r w:rsidR="00623C6B">
        <w:t>4</w:t>
      </w:r>
      <w:r>
        <w:fldChar w:fldCharType="end"/>
      </w:r>
      <w:r>
        <w:t>:</w:t>
      </w:r>
      <w:r w:rsidRPr="00DA2AC4">
        <w:t>Create a virtual HD. The disk size can be changed later</w:t>
      </w:r>
      <w:bookmarkEnd w:id="31"/>
    </w:p>
    <w:p w:rsidR="00C1011E" w:rsidRDefault="00C1011E" w:rsidP="00384612">
      <w:pPr>
        <w:pStyle w:val="Body"/>
        <w:rPr>
          <w:noProof/>
        </w:rPr>
      </w:pPr>
    </w:p>
    <w:p w:rsidR="00C1011E" w:rsidRDefault="00C1011E" w:rsidP="00C1011E">
      <w:pPr>
        <w:pStyle w:val="Body"/>
        <w:keepNext/>
      </w:pPr>
      <w:r w:rsidRPr="00C1011E">
        <w:rPr>
          <w:noProof/>
        </w:rPr>
        <w:lastRenderedPageBreak/>
        <w:drawing>
          <wp:inline distT="0" distB="0" distL="0" distR="0" wp14:anchorId="039968BB" wp14:editId="2F5388AE">
            <wp:extent cx="3604260" cy="2682240"/>
            <wp:effectExtent l="0" t="0" r="0" b="3810"/>
            <wp:docPr id="2139" name="Pictur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4260" cy="2682240"/>
                    </a:xfrm>
                    <a:prstGeom prst="rect">
                      <a:avLst/>
                    </a:prstGeom>
                    <a:noFill/>
                    <a:ln>
                      <a:noFill/>
                    </a:ln>
                  </pic:spPr>
                </pic:pic>
              </a:graphicData>
            </a:graphic>
          </wp:inline>
        </w:drawing>
      </w:r>
    </w:p>
    <w:p w:rsidR="00C1011E" w:rsidRDefault="00C1011E" w:rsidP="00C1011E">
      <w:pPr>
        <w:pStyle w:val="Caption"/>
      </w:pPr>
      <w:bookmarkStart w:id="32" w:name="_Toc377463047"/>
      <w:r>
        <w:t xml:space="preserve">Figure </w:t>
      </w:r>
      <w:r>
        <w:fldChar w:fldCharType="begin"/>
      </w:r>
      <w:r>
        <w:instrText xml:space="preserve"> SEQ Figure \* ARABIC </w:instrText>
      </w:r>
      <w:r>
        <w:fldChar w:fldCharType="separate"/>
      </w:r>
      <w:r w:rsidR="00623C6B">
        <w:t>5</w:t>
      </w:r>
      <w:r>
        <w:fldChar w:fldCharType="end"/>
      </w:r>
      <w:r>
        <w:t>:</w:t>
      </w:r>
      <w:r w:rsidRPr="007920DF">
        <w:t>Specify the image type</w:t>
      </w:r>
      <w:bookmarkEnd w:id="32"/>
    </w:p>
    <w:p w:rsidR="00C1011E" w:rsidRDefault="00C1011E" w:rsidP="00384612">
      <w:pPr>
        <w:pStyle w:val="Body"/>
        <w:rPr>
          <w:noProof/>
        </w:rPr>
      </w:pPr>
    </w:p>
    <w:p w:rsidR="00C1011E" w:rsidRDefault="00C1011E" w:rsidP="00C1011E">
      <w:pPr>
        <w:pStyle w:val="Body"/>
        <w:keepNext/>
      </w:pPr>
      <w:r w:rsidRPr="00C1011E">
        <w:rPr>
          <w:noProof/>
        </w:rPr>
        <w:drawing>
          <wp:inline distT="0" distB="0" distL="0" distR="0" wp14:anchorId="32AF3E46" wp14:editId="07F4CCB7">
            <wp:extent cx="3642360" cy="2705100"/>
            <wp:effectExtent l="0" t="0" r="0" b="0"/>
            <wp:docPr id="2140" name="Pictur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42360" cy="2705100"/>
                    </a:xfrm>
                    <a:prstGeom prst="rect">
                      <a:avLst/>
                    </a:prstGeom>
                    <a:noFill/>
                    <a:ln>
                      <a:noFill/>
                    </a:ln>
                  </pic:spPr>
                </pic:pic>
              </a:graphicData>
            </a:graphic>
          </wp:inline>
        </w:drawing>
      </w:r>
    </w:p>
    <w:p w:rsidR="00C1011E" w:rsidRDefault="00C1011E" w:rsidP="00C1011E">
      <w:pPr>
        <w:pStyle w:val="Caption"/>
      </w:pPr>
      <w:bookmarkStart w:id="33" w:name="_Toc377463048"/>
      <w:r>
        <w:t xml:space="preserve">Figure </w:t>
      </w:r>
      <w:r>
        <w:fldChar w:fldCharType="begin"/>
      </w:r>
      <w:r>
        <w:instrText xml:space="preserve"> SEQ Figure \* ARABIC </w:instrText>
      </w:r>
      <w:r>
        <w:fldChar w:fldCharType="separate"/>
      </w:r>
      <w:r w:rsidR="00623C6B">
        <w:t>6</w:t>
      </w:r>
      <w:r>
        <w:fldChar w:fldCharType="end"/>
      </w:r>
      <w:r>
        <w:t xml:space="preserve">: </w:t>
      </w:r>
      <w:r w:rsidRPr="00A42C1F">
        <w:t>Dynamically allocated disk space will allow the image to grow as new data is imported into NGDS</w:t>
      </w:r>
      <w:bookmarkEnd w:id="33"/>
    </w:p>
    <w:p w:rsidR="00C1011E" w:rsidRDefault="00C1011E" w:rsidP="00C1011E">
      <w:pPr>
        <w:pStyle w:val="Body"/>
      </w:pPr>
    </w:p>
    <w:p w:rsidR="00C1011E" w:rsidRDefault="00C1011E" w:rsidP="00C1011E">
      <w:pPr>
        <w:pStyle w:val="Body"/>
        <w:keepNext/>
      </w:pPr>
      <w:r w:rsidRPr="00C1011E">
        <w:rPr>
          <w:noProof/>
        </w:rPr>
        <w:lastRenderedPageBreak/>
        <w:drawing>
          <wp:inline distT="0" distB="0" distL="0" distR="0" wp14:anchorId="555E2E51" wp14:editId="1923CF37">
            <wp:extent cx="3619500" cy="2689860"/>
            <wp:effectExtent l="0" t="0" r="0" b="0"/>
            <wp:docPr id="2141" name="Picture 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9500" cy="2689860"/>
                    </a:xfrm>
                    <a:prstGeom prst="rect">
                      <a:avLst/>
                    </a:prstGeom>
                    <a:noFill/>
                    <a:ln>
                      <a:noFill/>
                    </a:ln>
                  </pic:spPr>
                </pic:pic>
              </a:graphicData>
            </a:graphic>
          </wp:inline>
        </w:drawing>
      </w:r>
    </w:p>
    <w:p w:rsidR="00C1011E" w:rsidRDefault="00C1011E" w:rsidP="00C1011E">
      <w:pPr>
        <w:pStyle w:val="Caption"/>
      </w:pPr>
      <w:bookmarkStart w:id="34" w:name="_Toc377463049"/>
      <w:r>
        <w:t xml:space="preserve">Figure </w:t>
      </w:r>
      <w:r>
        <w:fldChar w:fldCharType="begin"/>
      </w:r>
      <w:r>
        <w:instrText xml:space="preserve"> SEQ Figure \* ARABIC </w:instrText>
      </w:r>
      <w:r>
        <w:fldChar w:fldCharType="separate"/>
      </w:r>
      <w:r w:rsidR="00623C6B">
        <w:t>7</w:t>
      </w:r>
      <w:r>
        <w:fldChar w:fldCharType="end"/>
      </w:r>
      <w:r>
        <w:t>:</w:t>
      </w:r>
      <w:r w:rsidRPr="00405717">
        <w:t>Configure the hard drive size. We recommend large values, based on the amount of data the node should store</w:t>
      </w:r>
      <w:r>
        <w:t>. The minimum is 24GB.</w:t>
      </w:r>
      <w:bookmarkEnd w:id="34"/>
    </w:p>
    <w:p w:rsidR="00C1011E" w:rsidRDefault="00C1011E" w:rsidP="00C1011E">
      <w:pPr>
        <w:pStyle w:val="Body"/>
      </w:pPr>
    </w:p>
    <w:p w:rsidR="00602D0B" w:rsidRDefault="00602D0B" w:rsidP="00602D0B">
      <w:pPr>
        <w:pStyle w:val="Body"/>
        <w:keepNext/>
      </w:pPr>
      <w:r w:rsidRPr="00602D0B">
        <w:rPr>
          <w:noProof/>
        </w:rPr>
        <w:drawing>
          <wp:inline distT="0" distB="0" distL="0" distR="0" wp14:anchorId="0DD13924" wp14:editId="2E89CA7C">
            <wp:extent cx="4572000" cy="3589020"/>
            <wp:effectExtent l="0" t="0" r="0" b="0"/>
            <wp:docPr id="2142" name="Pictur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000" cy="3589020"/>
                    </a:xfrm>
                    <a:prstGeom prst="rect">
                      <a:avLst/>
                    </a:prstGeom>
                    <a:noFill/>
                    <a:ln>
                      <a:noFill/>
                    </a:ln>
                  </pic:spPr>
                </pic:pic>
              </a:graphicData>
            </a:graphic>
          </wp:inline>
        </w:drawing>
      </w:r>
    </w:p>
    <w:p w:rsidR="00C1011E" w:rsidRPr="00602D0B" w:rsidRDefault="00602D0B" w:rsidP="00602D0B">
      <w:pPr>
        <w:pStyle w:val="Caption"/>
        <w:rPr>
          <w:lang w:val="fr-FR"/>
        </w:rPr>
      </w:pPr>
      <w:bookmarkStart w:id="35" w:name="_Toc377463050"/>
      <w:r w:rsidRPr="00602D0B">
        <w:rPr>
          <w:lang w:val="fr-FR"/>
        </w:rPr>
        <w:t xml:space="preserve">Figure </w:t>
      </w:r>
      <w:r>
        <w:fldChar w:fldCharType="begin"/>
      </w:r>
      <w:r w:rsidRPr="00602D0B">
        <w:rPr>
          <w:lang w:val="fr-FR"/>
        </w:rPr>
        <w:instrText xml:space="preserve"> SEQ Figure \* ARABIC </w:instrText>
      </w:r>
      <w:r>
        <w:fldChar w:fldCharType="separate"/>
      </w:r>
      <w:r w:rsidR="00623C6B">
        <w:rPr>
          <w:lang w:val="fr-FR"/>
        </w:rPr>
        <w:t>8</w:t>
      </w:r>
      <w:r>
        <w:fldChar w:fldCharType="end"/>
      </w:r>
      <w:r w:rsidRPr="00602D0B">
        <w:rPr>
          <w:lang w:val="fr-FR"/>
        </w:rPr>
        <w:t>:Oracle VM Linux machine configuration</w:t>
      </w:r>
      <w:bookmarkEnd w:id="35"/>
    </w:p>
    <w:p w:rsidR="00602D0B" w:rsidRDefault="00602D0B" w:rsidP="00602D0B">
      <w:pPr>
        <w:pStyle w:val="Body"/>
      </w:pPr>
      <w:r w:rsidRPr="00602D0B">
        <w:t xml:space="preserve">You now have configured a Virtual Machine. </w:t>
      </w:r>
      <w:r>
        <w:t>Before starting it we recommend checking through the settings, increase the number of CPU cores allocated to the machine, attach a Shared folder with the host operating system, etc.</w:t>
      </w:r>
    </w:p>
    <w:p w:rsidR="00602D0B" w:rsidRDefault="00F652BB" w:rsidP="00F652BB">
      <w:pPr>
        <w:pStyle w:val="Heading3"/>
      </w:pPr>
      <w:bookmarkStart w:id="36" w:name="_Toc377463027"/>
      <w:r w:rsidRPr="00F652BB">
        <w:lastRenderedPageBreak/>
        <w:t>Configure the new VM</w:t>
      </w:r>
      <w:bookmarkEnd w:id="36"/>
    </w:p>
    <w:p w:rsidR="00F652BB" w:rsidRPr="00F652BB" w:rsidRDefault="00F652BB" w:rsidP="00F652BB">
      <w:pPr>
        <w:pStyle w:val="Body"/>
      </w:pPr>
    </w:p>
    <w:p w:rsidR="00F652BB" w:rsidRDefault="00F652BB" w:rsidP="00F652BB">
      <w:pPr>
        <w:pStyle w:val="Body"/>
        <w:keepNext/>
      </w:pPr>
      <w:r w:rsidRPr="00F652BB">
        <w:rPr>
          <w:noProof/>
        </w:rPr>
        <w:drawing>
          <wp:inline distT="0" distB="0" distL="0" distR="0" wp14:anchorId="7729B78F" wp14:editId="1673D1DA">
            <wp:extent cx="4236720" cy="3162300"/>
            <wp:effectExtent l="0" t="0" r="0" b="0"/>
            <wp:docPr id="2143" name="Pictur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6720" cy="3162300"/>
                    </a:xfrm>
                    <a:prstGeom prst="rect">
                      <a:avLst/>
                    </a:prstGeom>
                    <a:noFill/>
                    <a:ln>
                      <a:noFill/>
                    </a:ln>
                  </pic:spPr>
                </pic:pic>
              </a:graphicData>
            </a:graphic>
          </wp:inline>
        </w:drawing>
      </w:r>
    </w:p>
    <w:p w:rsidR="00C1011E" w:rsidRPr="00602D0B" w:rsidRDefault="00F652BB" w:rsidP="00F652BB">
      <w:pPr>
        <w:pStyle w:val="Caption"/>
      </w:pPr>
      <w:bookmarkStart w:id="37" w:name="_Toc377463051"/>
      <w:r>
        <w:t xml:space="preserve">Figure </w:t>
      </w:r>
      <w:r>
        <w:fldChar w:fldCharType="begin"/>
      </w:r>
      <w:r>
        <w:instrText xml:space="preserve"> SEQ Figure \* ARABIC </w:instrText>
      </w:r>
      <w:r>
        <w:fldChar w:fldCharType="separate"/>
      </w:r>
      <w:r w:rsidR="00623C6B">
        <w:t>9</w:t>
      </w:r>
      <w:r>
        <w:fldChar w:fldCharType="end"/>
      </w:r>
      <w:r>
        <w:t>:</w:t>
      </w:r>
      <w:r w:rsidRPr="00053E94">
        <w:t>You may wish to enable the shared clipboard</w:t>
      </w:r>
      <w:bookmarkEnd w:id="37"/>
    </w:p>
    <w:p w:rsidR="00C1011E" w:rsidRPr="00602D0B" w:rsidRDefault="00F652BB" w:rsidP="00C1011E">
      <w:pPr>
        <w:pStyle w:val="Body"/>
      </w:pPr>
      <w:r w:rsidRPr="00F652BB">
        <w:t>Now that the NGDS virtual machine is created, we have can install an existing Linux distribution.</w:t>
      </w:r>
    </w:p>
    <w:p w:rsidR="00F652BB" w:rsidRDefault="00F652BB" w:rsidP="00F652BB">
      <w:pPr>
        <w:pStyle w:val="Heading3"/>
      </w:pPr>
      <w:bookmarkStart w:id="38" w:name="_Toc377463028"/>
      <w:r>
        <w:t>Mount the Linux installation .ISO file in the VM before it starts</w:t>
      </w:r>
      <w:bookmarkEnd w:id="38"/>
    </w:p>
    <w:p w:rsidR="00F652BB" w:rsidRDefault="00F652BB" w:rsidP="00F652BB">
      <w:pPr>
        <w:pStyle w:val="Body"/>
      </w:pPr>
      <w:r>
        <w:t>After downloading a .ISO image as described in 2.2.2, we mount it and boot it up in our VM.</w:t>
      </w:r>
    </w:p>
    <w:p w:rsidR="00F652BB" w:rsidRDefault="00F652BB" w:rsidP="00F652BB">
      <w:pPr>
        <w:pStyle w:val="Body"/>
      </w:pPr>
      <w:r>
        <w:t>The ISO image contains the installation CD of the Linux OS to be installed in the VM created in the previous step.</w:t>
      </w:r>
    </w:p>
    <w:p w:rsidR="00C1011E" w:rsidRPr="00602D0B" w:rsidRDefault="00F652BB" w:rsidP="00F652BB">
      <w:pPr>
        <w:pStyle w:val="Body"/>
      </w:pPr>
      <w:r>
        <w:t>Click on the recently created image, then on settings in the toolbar. A dialog box will show up. Select the storage tab on the left as shown in Figure 9. Select the .iso file by clicking on the DVD icon on the right side of CD/DVD drive drop down menu.</w:t>
      </w:r>
    </w:p>
    <w:p w:rsidR="00012EFB" w:rsidRDefault="00012EFB" w:rsidP="00012EFB">
      <w:pPr>
        <w:pStyle w:val="Body"/>
        <w:keepNext/>
      </w:pPr>
      <w:r w:rsidRPr="00012EFB">
        <w:rPr>
          <w:noProof/>
        </w:rPr>
        <w:lastRenderedPageBreak/>
        <w:drawing>
          <wp:inline distT="0" distB="0" distL="0" distR="0" wp14:anchorId="7446570F" wp14:editId="4986C380">
            <wp:extent cx="3962400" cy="2956560"/>
            <wp:effectExtent l="0" t="0" r="0" b="0"/>
            <wp:docPr id="2144" name="Picture 2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62400" cy="2956560"/>
                    </a:xfrm>
                    <a:prstGeom prst="rect">
                      <a:avLst/>
                    </a:prstGeom>
                    <a:noFill/>
                    <a:ln>
                      <a:noFill/>
                    </a:ln>
                  </pic:spPr>
                </pic:pic>
              </a:graphicData>
            </a:graphic>
          </wp:inline>
        </w:drawing>
      </w:r>
    </w:p>
    <w:p w:rsidR="00C1011E" w:rsidRDefault="00012EFB" w:rsidP="00012EFB">
      <w:pPr>
        <w:pStyle w:val="Caption"/>
      </w:pPr>
      <w:bookmarkStart w:id="39" w:name="_Toc377463052"/>
      <w:r>
        <w:t xml:space="preserve">Figure </w:t>
      </w:r>
      <w:r>
        <w:fldChar w:fldCharType="begin"/>
      </w:r>
      <w:r>
        <w:instrText xml:space="preserve"> SEQ Figure \* ARABIC </w:instrText>
      </w:r>
      <w:r>
        <w:fldChar w:fldCharType="separate"/>
      </w:r>
      <w:r w:rsidR="00623C6B">
        <w:t>10</w:t>
      </w:r>
      <w:r>
        <w:fldChar w:fldCharType="end"/>
      </w:r>
      <w:r>
        <w:t>:</w:t>
      </w:r>
      <w:r w:rsidRPr="005330E4">
        <w:t>9 Mounting ISO image in the Linux VM</w:t>
      </w:r>
      <w:bookmarkEnd w:id="39"/>
    </w:p>
    <w:p w:rsidR="00012EFB" w:rsidRDefault="00012EFB" w:rsidP="00012EFB">
      <w:pPr>
        <w:pStyle w:val="Body"/>
      </w:pPr>
    </w:p>
    <w:p w:rsidR="00012EFB" w:rsidRDefault="00012EFB" w:rsidP="00012EFB">
      <w:pPr>
        <w:pStyle w:val="Body"/>
      </w:pPr>
      <w:r>
        <w:t>After this step you can start the VM.</w:t>
      </w:r>
    </w:p>
    <w:p w:rsidR="00012EFB" w:rsidRPr="00012EFB" w:rsidRDefault="00012EFB" w:rsidP="00012EFB">
      <w:pPr>
        <w:pStyle w:val="Body"/>
      </w:pPr>
      <w:r>
        <w:t>The first time the VM starts, the .iso image will be mounted and Linux Ubuntu install</w:t>
      </w:r>
      <w:r>
        <w:t>a</w:t>
      </w:r>
      <w:r>
        <w:t>tion prompt will come up.</w:t>
      </w:r>
    </w:p>
    <w:p w:rsidR="00C1011E" w:rsidRDefault="00012EFB" w:rsidP="00012EFB">
      <w:pPr>
        <w:pStyle w:val="Heading3"/>
      </w:pPr>
      <w:bookmarkStart w:id="40" w:name="_Toc377463029"/>
      <w:r>
        <w:t>I</w:t>
      </w:r>
      <w:r w:rsidRPr="00012EFB">
        <w:t>nstall Linux Ubuntu 12.04</w:t>
      </w:r>
      <w:bookmarkEnd w:id="40"/>
    </w:p>
    <w:p w:rsidR="00012EFB" w:rsidRPr="00012EFB" w:rsidRDefault="00012EFB" w:rsidP="00012EFB">
      <w:pPr>
        <w:pStyle w:val="Body"/>
      </w:pPr>
    </w:p>
    <w:p w:rsidR="00012EFB" w:rsidRDefault="00012EFB" w:rsidP="00012EFB">
      <w:pPr>
        <w:pStyle w:val="Body"/>
        <w:keepNext/>
      </w:pPr>
      <w:r w:rsidRPr="00012EFB">
        <w:rPr>
          <w:noProof/>
        </w:rPr>
        <w:lastRenderedPageBreak/>
        <w:drawing>
          <wp:inline distT="0" distB="0" distL="0" distR="0" wp14:anchorId="5206D273" wp14:editId="6AC47485">
            <wp:extent cx="4815840" cy="3924300"/>
            <wp:effectExtent l="0" t="0" r="3810" b="0"/>
            <wp:docPr id="2145" name="Picture 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5840" cy="3924300"/>
                    </a:xfrm>
                    <a:prstGeom prst="rect">
                      <a:avLst/>
                    </a:prstGeom>
                    <a:noFill/>
                    <a:ln>
                      <a:noFill/>
                    </a:ln>
                  </pic:spPr>
                </pic:pic>
              </a:graphicData>
            </a:graphic>
          </wp:inline>
        </w:drawing>
      </w:r>
    </w:p>
    <w:p w:rsidR="00012EFB" w:rsidRDefault="00012EFB" w:rsidP="00012EFB">
      <w:pPr>
        <w:pStyle w:val="Caption"/>
      </w:pPr>
      <w:bookmarkStart w:id="41" w:name="_Toc377463053"/>
      <w:r>
        <w:t xml:space="preserve">Figure </w:t>
      </w:r>
      <w:r>
        <w:fldChar w:fldCharType="begin"/>
      </w:r>
      <w:r>
        <w:instrText xml:space="preserve"> SEQ Figure \* ARABIC </w:instrText>
      </w:r>
      <w:r>
        <w:fldChar w:fldCharType="separate"/>
      </w:r>
      <w:r w:rsidR="00623C6B">
        <w:t>11</w:t>
      </w:r>
      <w:r>
        <w:fldChar w:fldCharType="end"/>
      </w:r>
      <w:r>
        <w:t xml:space="preserve">: </w:t>
      </w:r>
      <w:r w:rsidRPr="005860A9">
        <w:t>Linux Ubuntu installation screen</w:t>
      </w:r>
      <w:bookmarkEnd w:id="41"/>
    </w:p>
    <w:p w:rsidR="003D4BDE" w:rsidRDefault="003D4BDE" w:rsidP="003D4BDE">
      <w:pPr>
        <w:pStyle w:val="Body"/>
      </w:pPr>
      <w:r>
        <w:t>Click on “Install Ubuntu” button and follow the installation procedure. Default install</w:t>
      </w:r>
      <w:r>
        <w:t>a</w:t>
      </w:r>
      <w:r>
        <w:t>tion parameters will suffice except for the setting of the user name (see next section).</w:t>
      </w:r>
    </w:p>
    <w:p w:rsidR="003D4BDE" w:rsidRDefault="003D4BDE" w:rsidP="003D4BDE">
      <w:pPr>
        <w:pStyle w:val="Heading3"/>
      </w:pPr>
      <w:bookmarkStart w:id="42" w:name="_Toc377463030"/>
      <w:r>
        <w:t>Creation of a User</w:t>
      </w:r>
      <w:bookmarkEnd w:id="42"/>
    </w:p>
    <w:p w:rsidR="003D4BDE" w:rsidRDefault="003D4BDE" w:rsidP="003D4BDE">
      <w:pPr>
        <w:pStyle w:val="Body"/>
      </w:pPr>
      <w:r>
        <w:t>Create a regular user and password to use during setup and administration of the node. The user must have:</w:t>
      </w:r>
    </w:p>
    <w:p w:rsidR="003D4BDE" w:rsidRDefault="003D4BDE" w:rsidP="003D4BDE">
      <w:pPr>
        <w:pStyle w:val="ListBullet"/>
      </w:pPr>
      <w:r>
        <w:t>The user login must be ngds</w:t>
      </w:r>
    </w:p>
    <w:p w:rsidR="003D4BDE" w:rsidRDefault="003D4BDE" w:rsidP="003D4BDE">
      <w:pPr>
        <w:pStyle w:val="ListBullet"/>
      </w:pPr>
      <w:r>
        <w:t>Password and user description can be chosen to your liking</w:t>
      </w:r>
    </w:p>
    <w:p w:rsidR="003D4BDE" w:rsidRDefault="003D4BDE" w:rsidP="003D4BDE">
      <w:pPr>
        <w:pStyle w:val="ListBullet"/>
        <w:numPr>
          <w:ilvl w:val="0"/>
          <w:numId w:val="0"/>
        </w:numPr>
      </w:pPr>
    </w:p>
    <w:p w:rsidR="003D4BDE" w:rsidRDefault="003D4BDE" w:rsidP="003D4BDE">
      <w:pPr>
        <w:pStyle w:val="ListBullet"/>
        <w:numPr>
          <w:ilvl w:val="0"/>
          <w:numId w:val="0"/>
        </w:numPr>
      </w:pPr>
      <w:r>
        <w:t>In case that you have selected a different user name during the install procedure you can create a new user later with the xubuntu user management UI. It is important that the user ‘ngds’ has sudo privileges.</w:t>
      </w:r>
    </w:p>
    <w:p w:rsidR="003D4BDE" w:rsidRDefault="003D4BDE" w:rsidP="003D4BDE">
      <w:pPr>
        <w:pStyle w:val="Body"/>
      </w:pPr>
      <w:r>
        <w:t>After the installation is over, restart and log-in to the new VM.</w:t>
      </w:r>
    </w:p>
    <w:p w:rsidR="003D4BDE" w:rsidRPr="003D4BDE" w:rsidRDefault="003D4BDE" w:rsidP="003D4BDE">
      <w:pPr>
        <w:pStyle w:val="Body"/>
      </w:pPr>
    </w:p>
    <w:p w:rsidR="003D4BDE" w:rsidRDefault="003D4BDE" w:rsidP="003D4BDE">
      <w:pPr>
        <w:pStyle w:val="Body"/>
        <w:keepNext/>
      </w:pPr>
      <w:r w:rsidRPr="003D4BDE">
        <w:rPr>
          <w:noProof/>
        </w:rPr>
        <w:lastRenderedPageBreak/>
        <w:drawing>
          <wp:inline distT="0" distB="0" distL="0" distR="0" wp14:anchorId="0DB6FDFE" wp14:editId="403AAD80">
            <wp:extent cx="4671060" cy="3817620"/>
            <wp:effectExtent l="0" t="0" r="0" b="0"/>
            <wp:docPr id="2146" name="Picture 2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71060" cy="3817620"/>
                    </a:xfrm>
                    <a:prstGeom prst="rect">
                      <a:avLst/>
                    </a:prstGeom>
                    <a:noFill/>
                    <a:ln>
                      <a:noFill/>
                    </a:ln>
                  </pic:spPr>
                </pic:pic>
              </a:graphicData>
            </a:graphic>
          </wp:inline>
        </w:drawing>
      </w:r>
    </w:p>
    <w:p w:rsidR="00012EFB" w:rsidRDefault="003D4BDE" w:rsidP="003D4BDE">
      <w:pPr>
        <w:pStyle w:val="Caption"/>
      </w:pPr>
      <w:bookmarkStart w:id="43" w:name="_Toc377463054"/>
      <w:r>
        <w:t xml:space="preserve">Figure </w:t>
      </w:r>
      <w:r>
        <w:fldChar w:fldCharType="begin"/>
      </w:r>
      <w:r>
        <w:instrText xml:space="preserve"> SEQ Figure \* ARABIC </w:instrText>
      </w:r>
      <w:r>
        <w:fldChar w:fldCharType="separate"/>
      </w:r>
      <w:r w:rsidR="00623C6B">
        <w:t>12</w:t>
      </w:r>
      <w:r>
        <w:fldChar w:fldCharType="end"/>
      </w:r>
      <w:r>
        <w:t>:</w:t>
      </w:r>
      <w:r w:rsidRPr="00E42DF3">
        <w:t>Login for the new VM</w:t>
      </w:r>
      <w:bookmarkEnd w:id="43"/>
    </w:p>
    <w:p w:rsidR="003D4BDE" w:rsidRDefault="003D4BDE" w:rsidP="003D4BDE">
      <w:pPr>
        <w:pStyle w:val="Body"/>
      </w:pPr>
      <w:r>
        <w:t>In our example, we use the login: ngds and password: ngds.</w:t>
      </w:r>
    </w:p>
    <w:p w:rsidR="00012EFB" w:rsidRDefault="003D4BDE" w:rsidP="003D4BDE">
      <w:pPr>
        <w:pStyle w:val="Body"/>
      </w:pPr>
      <w:r>
        <w:t>We also recommend the installation of the VM guest additions.</w:t>
      </w:r>
    </w:p>
    <w:p w:rsidR="006D43CC" w:rsidRDefault="006D43CC" w:rsidP="006D43CC">
      <w:pPr>
        <w:pStyle w:val="Body"/>
        <w:keepNext/>
      </w:pPr>
      <w:r w:rsidRPr="006D43CC">
        <w:rPr>
          <w:noProof/>
        </w:rPr>
        <w:lastRenderedPageBreak/>
        <w:drawing>
          <wp:inline distT="0" distB="0" distL="0" distR="0" wp14:anchorId="261ED221" wp14:editId="07701289">
            <wp:extent cx="4533900" cy="3695700"/>
            <wp:effectExtent l="0" t="0" r="0" b="0"/>
            <wp:docPr id="2147" name="Picture 2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a:graphicData>
            </a:graphic>
          </wp:inline>
        </w:drawing>
      </w:r>
    </w:p>
    <w:p w:rsidR="006D43CC" w:rsidRDefault="006D43CC" w:rsidP="006D43CC">
      <w:pPr>
        <w:pStyle w:val="Caption"/>
      </w:pPr>
      <w:bookmarkStart w:id="44" w:name="_Toc377463055"/>
      <w:r>
        <w:t xml:space="preserve">Figure </w:t>
      </w:r>
      <w:r>
        <w:fldChar w:fldCharType="begin"/>
      </w:r>
      <w:r>
        <w:instrText xml:space="preserve"> SEQ Figure \* ARABIC </w:instrText>
      </w:r>
      <w:r>
        <w:fldChar w:fldCharType="separate"/>
      </w:r>
      <w:r w:rsidR="00623C6B">
        <w:t>13</w:t>
      </w:r>
      <w:r>
        <w:fldChar w:fldCharType="end"/>
      </w:r>
      <w:r>
        <w:t xml:space="preserve">: </w:t>
      </w:r>
      <w:r w:rsidRPr="00E15567">
        <w:t>Installing guest additions</w:t>
      </w:r>
      <w:bookmarkEnd w:id="44"/>
    </w:p>
    <w:p w:rsidR="006D43CC" w:rsidRDefault="006D43CC" w:rsidP="006D43CC">
      <w:pPr>
        <w:pStyle w:val="Heading3"/>
      </w:pPr>
      <w:bookmarkStart w:id="45" w:name="_Toc377463031"/>
      <w:r>
        <w:t>Take a Snapshot</w:t>
      </w:r>
      <w:bookmarkEnd w:id="45"/>
    </w:p>
    <w:p w:rsidR="006D43CC" w:rsidRPr="006D43CC" w:rsidRDefault="006D43CC" w:rsidP="006D43CC">
      <w:pPr>
        <w:pStyle w:val="Body"/>
      </w:pPr>
      <w:r w:rsidRPr="006D43CC">
        <w:t xml:space="preserve">We </w:t>
      </w:r>
      <w:r>
        <w:t xml:space="preserve">also </w:t>
      </w:r>
      <w:r w:rsidRPr="006D43CC">
        <w:t>recommend to take a snapshot before continuing. This can be done via the vi</w:t>
      </w:r>
      <w:r w:rsidRPr="006D43CC">
        <w:t>r</w:t>
      </w:r>
      <w:r w:rsidRPr="006D43CC">
        <w:t>tualbox manager.</w:t>
      </w:r>
      <w:r>
        <w:t xml:space="preserve"> In case that there are failures during the install process you can return to this Snapshot.</w:t>
      </w:r>
    </w:p>
    <w:p w:rsidR="003D4BDE" w:rsidRDefault="003D4BDE" w:rsidP="00C1011E">
      <w:pPr>
        <w:pStyle w:val="Body"/>
      </w:pPr>
    </w:p>
    <w:p w:rsidR="006D43CC" w:rsidRDefault="006D43CC" w:rsidP="006D43CC">
      <w:pPr>
        <w:pStyle w:val="Heading1"/>
      </w:pPr>
      <w:bookmarkStart w:id="46" w:name="_Ref377462812"/>
      <w:bookmarkStart w:id="47" w:name="_Toc377463032"/>
      <w:r>
        <w:lastRenderedPageBreak/>
        <w:t>Install the NGDS Software Stack</w:t>
      </w:r>
      <w:bookmarkEnd w:id="46"/>
      <w:bookmarkEnd w:id="47"/>
    </w:p>
    <w:p w:rsidR="006D43CC" w:rsidRDefault="006D43CC" w:rsidP="006D43CC">
      <w:pPr>
        <w:pStyle w:val="Body"/>
      </w:pPr>
      <w:r>
        <w:t>NGDS consists of a large set of frameworks and components that in cooperation serve NGDS. In the following we list the main components. With a few exceptions you don’t have to install them yourself. They will be installed for you by the NGDS installer.</w:t>
      </w:r>
    </w:p>
    <w:p w:rsidR="006D43CC" w:rsidRDefault="006D43CC" w:rsidP="006D43CC">
      <w:pPr>
        <w:pStyle w:val="Body"/>
      </w:pPr>
      <w:r>
        <w:t>These components include:</w:t>
      </w:r>
    </w:p>
    <w:p w:rsidR="006D43CC" w:rsidRDefault="006D43CC" w:rsidP="006D43CC">
      <w:pPr>
        <w:pStyle w:val="ListBullet2"/>
      </w:pPr>
      <w:r>
        <w:t>Git</w:t>
      </w:r>
    </w:p>
    <w:p w:rsidR="006D43CC" w:rsidRDefault="006D43CC" w:rsidP="006D43CC">
      <w:pPr>
        <w:pStyle w:val="ListBullet2"/>
      </w:pPr>
      <w:r>
        <w:t>Apache SOLR</w:t>
      </w:r>
    </w:p>
    <w:p w:rsidR="006D43CC" w:rsidRDefault="006D43CC" w:rsidP="006D43CC">
      <w:pPr>
        <w:pStyle w:val="ListBullet2"/>
      </w:pPr>
      <w:r>
        <w:t>PostgreSQL database</w:t>
      </w:r>
    </w:p>
    <w:p w:rsidR="006D43CC" w:rsidRDefault="006D43CC" w:rsidP="006D43CC">
      <w:pPr>
        <w:pStyle w:val="ListBullet2"/>
      </w:pPr>
      <w:r>
        <w:t>PostgreSQL extensions for Geographical Information Systems (POSTGIS)</w:t>
      </w:r>
    </w:p>
    <w:p w:rsidR="006D43CC" w:rsidRDefault="006D43CC" w:rsidP="006D43CC">
      <w:pPr>
        <w:pStyle w:val="ListBullet2"/>
      </w:pPr>
      <w:r>
        <w:t>Geoserver</w:t>
      </w:r>
    </w:p>
    <w:p w:rsidR="006D43CC" w:rsidRDefault="006D43CC" w:rsidP="006D43CC">
      <w:pPr>
        <w:pStyle w:val="ListBullet2"/>
      </w:pPr>
      <w:r>
        <w:t>Tomcat</w:t>
      </w:r>
    </w:p>
    <w:p w:rsidR="006D43CC" w:rsidRDefault="006D43CC" w:rsidP="006D43CC">
      <w:pPr>
        <w:pStyle w:val="ListBullet2"/>
      </w:pPr>
      <w:r>
        <w:t>CKAN (the main framework based on Python)</w:t>
      </w:r>
    </w:p>
    <w:p w:rsidR="006D43CC" w:rsidRDefault="006D43CC" w:rsidP="006D43CC">
      <w:pPr>
        <w:pStyle w:val="ListBullet2"/>
      </w:pPr>
      <w:r>
        <w:t>Different python extensions</w:t>
      </w:r>
    </w:p>
    <w:p w:rsidR="006D43CC" w:rsidRDefault="006D43CC" w:rsidP="006D43CC">
      <w:pPr>
        <w:pStyle w:val="ListBullet2"/>
      </w:pPr>
      <w:r>
        <w:t>gdal</w:t>
      </w:r>
    </w:p>
    <w:p w:rsidR="003D4BDE" w:rsidRDefault="006D43CC" w:rsidP="006D43CC">
      <w:pPr>
        <w:pStyle w:val="Body"/>
      </w:pPr>
      <w:r>
        <w:t>The following Figure shows how all these components are interacting with each other:</w:t>
      </w:r>
    </w:p>
    <w:p w:rsidR="006D43CC" w:rsidRDefault="006D43CC" w:rsidP="006D43CC">
      <w:pPr>
        <w:pStyle w:val="Body"/>
        <w:keepNext/>
      </w:pPr>
      <w:r w:rsidRPr="00763553">
        <w:rPr>
          <w:noProof/>
        </w:rPr>
        <w:drawing>
          <wp:inline distT="0" distB="0" distL="0" distR="0" wp14:anchorId="7183BD60" wp14:editId="66050123">
            <wp:extent cx="5486400" cy="2686343"/>
            <wp:effectExtent l="0" t="0" r="0" b="0"/>
            <wp:docPr id="2148" name="Picture 2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686343"/>
                    </a:xfrm>
                    <a:prstGeom prst="rect">
                      <a:avLst/>
                    </a:prstGeom>
                    <a:noFill/>
                    <a:ln>
                      <a:noFill/>
                    </a:ln>
                  </pic:spPr>
                </pic:pic>
              </a:graphicData>
            </a:graphic>
          </wp:inline>
        </w:drawing>
      </w:r>
    </w:p>
    <w:p w:rsidR="003D4BDE" w:rsidRDefault="006D43CC" w:rsidP="006D43CC">
      <w:pPr>
        <w:pStyle w:val="Caption"/>
      </w:pPr>
      <w:bookmarkStart w:id="48" w:name="_Toc377463056"/>
      <w:r>
        <w:t xml:space="preserve">Figure </w:t>
      </w:r>
      <w:r>
        <w:fldChar w:fldCharType="begin"/>
      </w:r>
      <w:r>
        <w:instrText xml:space="preserve"> SEQ Figure \* ARABIC </w:instrText>
      </w:r>
      <w:r>
        <w:fldChar w:fldCharType="separate"/>
      </w:r>
      <w:r w:rsidR="00623C6B">
        <w:t>14</w:t>
      </w:r>
      <w:r>
        <w:fldChar w:fldCharType="end"/>
      </w:r>
      <w:r>
        <w:t>: NGDS Software Stack in Production Mode.</w:t>
      </w:r>
      <w:bookmarkEnd w:id="48"/>
    </w:p>
    <w:p w:rsidR="006D43CC" w:rsidRDefault="006D43CC" w:rsidP="006D43CC">
      <w:pPr>
        <w:pStyle w:val="Body"/>
      </w:pPr>
      <w:r>
        <w:t>The good news is that the installation of many of these components is automated by an installation script (exceptions are Git, Apache Solr and Geoserver). The installation script is located in the NGDS project repository.</w:t>
      </w:r>
    </w:p>
    <w:p w:rsidR="006D43CC" w:rsidRDefault="006D43CC" w:rsidP="006D43CC">
      <w:pPr>
        <w:pStyle w:val="Body"/>
      </w:pPr>
      <w:r>
        <w:t>Note that if you are behind a firewall, you must be configured to reach the download sites necessary. You may need ctlm for this, if so, go back first to the section Configuring if behind a corporate firewall (OPTIONAL).</w:t>
      </w:r>
    </w:p>
    <w:p w:rsidR="006D43CC" w:rsidRDefault="006D43CC" w:rsidP="006D43CC">
      <w:pPr>
        <w:pStyle w:val="Body"/>
      </w:pPr>
      <w:r>
        <w:lastRenderedPageBreak/>
        <w:t>Before running, execute:</w:t>
      </w:r>
    </w:p>
    <w:p w:rsidR="006D43CC" w:rsidRPr="006D43CC" w:rsidRDefault="006D43CC" w:rsidP="006D43CC">
      <w:pPr>
        <w:pStyle w:val="SourceCode"/>
      </w:pPr>
      <w:r w:rsidRPr="006D43CC">
        <w:t>% sudo apt-get update</w:t>
      </w:r>
    </w:p>
    <w:p w:rsidR="006D43CC" w:rsidRPr="006D43CC" w:rsidRDefault="006D43CC" w:rsidP="006D43CC">
      <w:pPr>
        <w:pStyle w:val="SourceCode"/>
      </w:pPr>
      <w:r w:rsidRPr="006D43CC">
        <w:t>% sudo apt-get upgrade</w:t>
      </w:r>
    </w:p>
    <w:p w:rsidR="006D43CC" w:rsidRPr="006D43CC" w:rsidRDefault="006D43CC" w:rsidP="006D43CC">
      <w:pPr>
        <w:pStyle w:val="SourceCode"/>
      </w:pPr>
      <w:r w:rsidRPr="006D43CC">
        <w:t>% sudo reboot</w:t>
      </w:r>
    </w:p>
    <w:p w:rsidR="006D43CC" w:rsidRPr="006D43CC" w:rsidRDefault="006D43CC" w:rsidP="006D43CC">
      <w:pPr>
        <w:pStyle w:val="SourceCode"/>
      </w:pPr>
      <w:r w:rsidRPr="006D43CC">
        <w:t>% sudo apt-get upgrade</w:t>
      </w:r>
    </w:p>
    <w:p w:rsidR="006D43CC" w:rsidRDefault="006D43CC" w:rsidP="006D43CC">
      <w:pPr>
        <w:pStyle w:val="Body"/>
      </w:pPr>
      <w:r>
        <w:t>This verifies that apt-get is working and runs any needed updates and installs them. We do the reboot in between because some of the upgrades require to reboot the machine before follow-up upgrades can be applied.</w:t>
      </w:r>
    </w:p>
    <w:p w:rsidR="006D43CC" w:rsidRDefault="006D43CC" w:rsidP="006D43CC">
      <w:pPr>
        <w:pStyle w:val="Heading2"/>
      </w:pPr>
      <w:bookmarkStart w:id="49" w:name="_Toc377463033"/>
      <w:r>
        <w:t>Install a JDK</w:t>
      </w:r>
      <w:bookmarkEnd w:id="49"/>
    </w:p>
    <w:p w:rsidR="006D43CC" w:rsidRDefault="006D43CC" w:rsidP="006D43CC">
      <w:pPr>
        <w:pStyle w:val="Body"/>
      </w:pPr>
      <w:r>
        <w:t>We recommend installing the Oracle Hotspot JDK. This can be downloaded from the Oracle Web Site: http://www.oracle.com/technetwork/java/javase/downloads/index.html.</w:t>
      </w:r>
    </w:p>
    <w:p w:rsidR="006D43CC" w:rsidRDefault="006D43CC" w:rsidP="006D43CC">
      <w:pPr>
        <w:pStyle w:val="Body"/>
      </w:pPr>
      <w:r>
        <w:t>Be sure to download the 64 bit version. At the time of writing of this document this is: jdk-7u45-linux-x64.tar.gz</w:t>
      </w:r>
    </w:p>
    <w:p w:rsidR="006D43CC" w:rsidRDefault="006D43CC" w:rsidP="006D43CC">
      <w:pPr>
        <w:pStyle w:val="Body"/>
      </w:pPr>
      <w:r>
        <w:t>Unzip the JDK into a directory, e.g.:</w:t>
      </w:r>
    </w:p>
    <w:p w:rsidR="006D43CC" w:rsidRDefault="006D43CC" w:rsidP="006D43CC">
      <w:pPr>
        <w:pStyle w:val="SourceCode"/>
      </w:pPr>
      <w:r>
        <w:t>% cd /opt</w:t>
      </w:r>
    </w:p>
    <w:p w:rsidR="006D43CC" w:rsidRDefault="006D43CC" w:rsidP="006D43CC">
      <w:pPr>
        <w:pStyle w:val="SourceCode"/>
      </w:pPr>
      <w:r>
        <w:t>% sudo tar xvfz ~/Downloads/jdk-7u45-linux-x64.tar.gz</w:t>
      </w:r>
    </w:p>
    <w:p w:rsidR="006D43CC" w:rsidRPr="006D43CC" w:rsidRDefault="006D43CC" w:rsidP="006D43CC">
      <w:pPr>
        <w:pStyle w:val="SourceCode"/>
        <w:rPr>
          <w:lang w:val="es-ES"/>
        </w:rPr>
      </w:pPr>
      <w:r w:rsidRPr="006D43CC">
        <w:rPr>
          <w:lang w:val="es-ES"/>
        </w:rPr>
        <w:t>% sudo ln –s jdk-7u45-linux-x64 jdk</w:t>
      </w:r>
    </w:p>
    <w:p w:rsidR="006D43CC" w:rsidRDefault="006D43CC" w:rsidP="006D43CC">
      <w:pPr>
        <w:pStyle w:val="Body"/>
      </w:pPr>
      <w:r>
        <w:t>Afterwards open the file /etc/environment in an editor and add the environment vari</w:t>
      </w:r>
      <w:r>
        <w:t>a</w:t>
      </w:r>
      <w:r>
        <w:t>ble JAVA_HOME and mo</w:t>
      </w:r>
      <w:r w:rsidR="00B1462A">
        <w:t>d</w:t>
      </w:r>
      <w:r>
        <w:t>ify the PATH variable so that it looks like this:</w:t>
      </w:r>
    </w:p>
    <w:p w:rsidR="006D43CC" w:rsidRDefault="006D43CC" w:rsidP="00B1462A">
      <w:pPr>
        <w:pStyle w:val="SourceCode"/>
      </w:pPr>
      <w:r>
        <w:t>PATH=/opt/jdk/bin:&lt;previous path value&gt;</w:t>
      </w:r>
    </w:p>
    <w:p w:rsidR="006D43CC" w:rsidRDefault="006D43CC" w:rsidP="00B1462A">
      <w:pPr>
        <w:pStyle w:val="SourceCode"/>
      </w:pPr>
      <w:r>
        <w:t>JAVA_HOME=/opt/jdk</w:t>
      </w:r>
    </w:p>
    <w:p w:rsidR="006D43CC" w:rsidRDefault="006D43CC" w:rsidP="006D43CC">
      <w:pPr>
        <w:pStyle w:val="Body"/>
      </w:pPr>
      <w:r>
        <w:t>To make sure that all changes are in effect reboot the system and then execute:</w:t>
      </w:r>
    </w:p>
    <w:p w:rsidR="006D43CC" w:rsidRDefault="00B1462A" w:rsidP="00B1462A">
      <w:pPr>
        <w:pStyle w:val="SourceCode"/>
      </w:pPr>
      <w:r>
        <w:t xml:space="preserve">% </w:t>
      </w:r>
      <w:r w:rsidR="006D43CC">
        <w:t>java –version</w:t>
      </w:r>
    </w:p>
    <w:p w:rsidR="006D43CC" w:rsidRDefault="006D43CC" w:rsidP="006D43CC">
      <w:pPr>
        <w:pStyle w:val="Body"/>
      </w:pPr>
      <w:r>
        <w:t>The command should return with the version number of the installed jdk.</w:t>
      </w:r>
    </w:p>
    <w:p w:rsidR="00B1462A" w:rsidRDefault="00B1462A" w:rsidP="00B1462A">
      <w:pPr>
        <w:pStyle w:val="Heading2"/>
      </w:pPr>
      <w:bookmarkStart w:id="50" w:name="_Toc377463034"/>
      <w:r>
        <w:t>Installing Git</w:t>
      </w:r>
      <w:bookmarkEnd w:id="50"/>
    </w:p>
    <w:p w:rsidR="00B1462A" w:rsidRPr="00B1462A" w:rsidRDefault="00B1462A" w:rsidP="00B1462A">
      <w:pPr>
        <w:pStyle w:val="Body"/>
        <w:rPr>
          <w:b/>
        </w:rPr>
      </w:pPr>
      <w:r w:rsidRPr="00B1462A">
        <w:rPr>
          <w:b/>
        </w:rPr>
        <w:t>Be sure that you are logged in as user ngds!</w:t>
      </w:r>
    </w:p>
    <w:p w:rsidR="00B1462A" w:rsidRDefault="00B1462A" w:rsidP="00B1462A">
      <w:pPr>
        <w:pStyle w:val="Body"/>
      </w:pPr>
      <w:r>
        <w:t>Open a terminal in Linux Ubuntu, get root access with the command ‘sudo su’ and ex</w:t>
      </w:r>
      <w:r>
        <w:t>e</w:t>
      </w:r>
      <w:r>
        <w:t xml:space="preserve">cute the following commands to install Git in your system. </w:t>
      </w:r>
    </w:p>
    <w:p w:rsidR="00B1462A" w:rsidRDefault="00B1462A" w:rsidP="00B1462A">
      <w:pPr>
        <w:pStyle w:val="SourceCode"/>
      </w:pPr>
      <w:r>
        <w:t>% sudo apt-get install git git-core</w:t>
      </w:r>
    </w:p>
    <w:p w:rsidR="00B1462A" w:rsidRDefault="00B1462A" w:rsidP="00B1462A">
      <w:pPr>
        <w:pStyle w:val="Heading2"/>
      </w:pPr>
      <w:bookmarkStart w:id="51" w:name="_Toc377463035"/>
      <w:r>
        <w:lastRenderedPageBreak/>
        <w:t>Obtaining the Installation Program and Script</w:t>
      </w:r>
      <w:bookmarkEnd w:id="51"/>
    </w:p>
    <w:p w:rsidR="00B1462A" w:rsidRDefault="00B1462A" w:rsidP="00B1462A">
      <w:pPr>
        <w:pStyle w:val="Body"/>
      </w:pPr>
      <w:r>
        <w:t>Once git is installed, one can check out the contents of the https://github.com/ngds/ckanext-ngds repository, which contains the source and insta</w:t>
      </w:r>
      <w:r>
        <w:t>l</w:t>
      </w:r>
      <w:r>
        <w:t>lation programs for NGDS:</w:t>
      </w:r>
    </w:p>
    <w:p w:rsidR="00B1462A" w:rsidRDefault="00B1462A" w:rsidP="00B1462A">
      <w:pPr>
        <w:pStyle w:val="SourceCode"/>
      </w:pPr>
      <w:r>
        <w:t>%  cd ~ngds</w:t>
      </w:r>
    </w:p>
    <w:p w:rsidR="00B1462A" w:rsidRDefault="00B1462A" w:rsidP="00B1462A">
      <w:pPr>
        <w:pStyle w:val="SourceCode"/>
      </w:pPr>
      <w:r>
        <w:t>%  mkdir tmp</w:t>
      </w:r>
    </w:p>
    <w:p w:rsidR="00B1462A" w:rsidRDefault="00B1462A" w:rsidP="00B1462A">
      <w:pPr>
        <w:pStyle w:val="SourceCode"/>
      </w:pPr>
      <w:r>
        <w:t>%  cd tmp</w:t>
      </w:r>
    </w:p>
    <w:p w:rsidR="00B1462A" w:rsidRDefault="00B1462A" w:rsidP="00B1462A">
      <w:pPr>
        <w:pStyle w:val="SourceCode"/>
      </w:pPr>
      <w:r>
        <w:t>%  git clone https://github.com/ngds/ckanext-ngds.git</w:t>
      </w:r>
    </w:p>
    <w:p w:rsidR="006D43CC" w:rsidRDefault="00B1462A" w:rsidP="00B1462A">
      <w:pPr>
        <w:pStyle w:val="Body"/>
      </w:pPr>
      <w:r>
        <w:t>The command above will create a folder with a copy of the ckanext-ngds repository.</w:t>
      </w:r>
    </w:p>
    <w:p w:rsidR="009F1069" w:rsidRDefault="009F1069" w:rsidP="009F1069">
      <w:pPr>
        <w:pStyle w:val="Heading2"/>
      </w:pPr>
      <w:bookmarkStart w:id="52" w:name="_Toc377463036"/>
      <w:r>
        <w:t>Setting Parameters</w:t>
      </w:r>
      <w:bookmarkEnd w:id="52"/>
    </w:p>
    <w:p w:rsidR="009F1069" w:rsidRDefault="009F1069" w:rsidP="009F1069">
      <w:pPr>
        <w:pStyle w:val="Body"/>
      </w:pPr>
      <w:r>
        <w:t>After checking out the code from github, one can configure the installation parameters. We recommend leaving the parameters unchanged for a first experiment. In order to adapt the installation parameters open the installer script: ckanext-ngds/installation/install-ngds.sh. The most important variables are:</w:t>
      </w:r>
    </w:p>
    <w:p w:rsidR="009F1069" w:rsidRDefault="009F1069" w:rsidP="009F1069">
      <w:pPr>
        <w:pStyle w:val="ListBullet2"/>
      </w:pPr>
      <w:r>
        <w:t>APPS (line 53): Installatoin base directory. Default is: /opt/ngds</w:t>
      </w:r>
    </w:p>
    <w:p w:rsidR="009F1069" w:rsidRDefault="009F1069" w:rsidP="009F1069">
      <w:pPr>
        <w:pStyle w:val="ListBullet2"/>
      </w:pPr>
      <w:r>
        <w:t xml:space="preserve">DEPLOYMENT_MODE (line xx): Choose between </w:t>
      </w:r>
      <w:r w:rsidRPr="009F1069">
        <w:rPr>
          <w:i/>
        </w:rPr>
        <w:t>central</w:t>
      </w:r>
      <w:r>
        <w:t xml:space="preserve"> or </w:t>
      </w:r>
      <w:r w:rsidRPr="009F1069">
        <w:rPr>
          <w:i/>
        </w:rPr>
        <w:t>node</w:t>
      </w:r>
      <w:r>
        <w:t xml:space="preserve"> mode. Default is: </w:t>
      </w:r>
      <w:r w:rsidRPr="009F1069">
        <w:rPr>
          <w:i/>
        </w:rPr>
        <w:t>node</w:t>
      </w:r>
    </w:p>
    <w:p w:rsidR="009F1069" w:rsidRDefault="009F1069" w:rsidP="009F1069">
      <w:pPr>
        <w:pStyle w:val="Body"/>
      </w:pPr>
      <w:r>
        <w:t>Other variables such as the tomcat home directory can be configured as well. Do not change anything beyond line 95 which is marked with “DO NOT CHANGE ANYTHING BELOW THIS POINT”.</w:t>
      </w:r>
    </w:p>
    <w:p w:rsidR="009F1069" w:rsidRDefault="009F1069" w:rsidP="00C30676">
      <w:pPr>
        <w:pStyle w:val="Heading2"/>
      </w:pPr>
      <w:bookmarkStart w:id="53" w:name="_Toc377463037"/>
      <w:r>
        <w:t>Run the Installer</w:t>
      </w:r>
      <w:bookmarkEnd w:id="53"/>
    </w:p>
    <w:p w:rsidR="009F1069" w:rsidRDefault="009F1069" w:rsidP="009F1069">
      <w:pPr>
        <w:pStyle w:val="Body"/>
      </w:pPr>
      <w:r>
        <w:t>The installer pulls many features and functions from the Interne</w:t>
      </w:r>
      <w:r w:rsidR="00C30676">
        <w:t>t and runs for quite some time.</w:t>
      </w:r>
    </w:p>
    <w:p w:rsidR="009F1069" w:rsidRDefault="009F1069" w:rsidP="00C30676">
      <w:pPr>
        <w:pStyle w:val="SourceCode"/>
      </w:pPr>
      <w:r>
        <w:t>%  cd ~ngds</w:t>
      </w:r>
    </w:p>
    <w:p w:rsidR="009F1069" w:rsidRDefault="009F1069" w:rsidP="00C30676">
      <w:pPr>
        <w:pStyle w:val="SourceCode"/>
      </w:pPr>
      <w:r>
        <w:t>%  cd tmp</w:t>
      </w:r>
    </w:p>
    <w:p w:rsidR="009F1069" w:rsidRDefault="009F1069" w:rsidP="00C30676">
      <w:pPr>
        <w:pStyle w:val="SourceCode"/>
      </w:pPr>
      <w:r>
        <w:t>%  sudo ./install_ngds.sh</w:t>
      </w:r>
    </w:p>
    <w:p w:rsidR="009F1069" w:rsidRDefault="009F1069" w:rsidP="00C30676">
      <w:pPr>
        <w:pStyle w:val="SourceCode"/>
      </w:pPr>
      <w:r>
        <w:t>%  cd /opt</w:t>
      </w:r>
    </w:p>
    <w:p w:rsidR="009F1069" w:rsidRDefault="009F1069" w:rsidP="00C30676">
      <w:pPr>
        <w:pStyle w:val="SourceCode"/>
      </w:pPr>
      <w:r>
        <w:t>%  sudo chown –R ngds.ngds ngds</w:t>
      </w:r>
    </w:p>
    <w:p w:rsidR="00B1462A" w:rsidRDefault="00B1462A" w:rsidP="00B1462A">
      <w:pPr>
        <w:pStyle w:val="Body"/>
      </w:pPr>
    </w:p>
    <w:p w:rsidR="00C30676" w:rsidRDefault="00C30676" w:rsidP="00C30676">
      <w:pPr>
        <w:pStyle w:val="Heading2"/>
      </w:pPr>
      <w:bookmarkStart w:id="54" w:name="_Toc377463038"/>
      <w:r>
        <w:lastRenderedPageBreak/>
        <w:t>Final Steps</w:t>
      </w:r>
      <w:bookmarkEnd w:id="54"/>
    </w:p>
    <w:p w:rsidR="00C30676" w:rsidRDefault="00C30676" w:rsidP="00C30676">
      <w:pPr>
        <w:pStyle w:val="Heading3"/>
      </w:pPr>
      <w:bookmarkStart w:id="55" w:name="_Toc377463039"/>
      <w:r>
        <w:t>Start Tomcat</w:t>
      </w:r>
      <w:bookmarkEnd w:id="55"/>
    </w:p>
    <w:p w:rsidR="00C30676" w:rsidRDefault="00C30676" w:rsidP="00C30676">
      <w:pPr>
        <w:pStyle w:val="Body"/>
      </w:pPr>
      <w:r>
        <w:t>When the installer completed you actually have a running system. The only component that is not yet running is the tomcat server hosting SOLR and geoserver. In order to get this activated the following steps:</w:t>
      </w:r>
    </w:p>
    <w:p w:rsidR="00C30676" w:rsidRDefault="00C30676" w:rsidP="00C30676">
      <w:pPr>
        <w:pStyle w:val="SourceCode"/>
      </w:pPr>
      <w:r>
        <w:t>%  cd /opt/ngds/tomcat/bin</w:t>
      </w:r>
    </w:p>
    <w:p w:rsidR="00C30676" w:rsidRDefault="00C30676" w:rsidP="00C30676">
      <w:pPr>
        <w:pStyle w:val="SourceCode"/>
      </w:pPr>
      <w:r>
        <w:t>%  ./catalina.sh run</w:t>
      </w:r>
    </w:p>
    <w:p w:rsidR="00C30676" w:rsidRDefault="00C30676" w:rsidP="00C30676">
      <w:pPr>
        <w:pStyle w:val="Body"/>
      </w:pPr>
      <w:r>
        <w:t>After this step tomcat is up and running. The system can now be reached under:</w:t>
      </w:r>
    </w:p>
    <w:p w:rsidR="00C30676" w:rsidRDefault="009E5C17" w:rsidP="00C30676">
      <w:pPr>
        <w:pStyle w:val="Body"/>
      </w:pPr>
      <w:hyperlink r:id="rId38" w:history="1">
        <w:r w:rsidR="00C30676" w:rsidRPr="00C03E80">
          <w:rPr>
            <w:rStyle w:val="Hyperlink"/>
            <w:rFonts w:ascii="Palatino Linotype" w:hAnsi="Palatino Linotype"/>
          </w:rPr>
          <w:t>http://127.0.0.1</w:t>
        </w:r>
      </w:hyperlink>
    </w:p>
    <w:p w:rsidR="00C30676" w:rsidRDefault="00C30676" w:rsidP="00C30676">
      <w:pPr>
        <w:pStyle w:val="Heading3"/>
      </w:pPr>
      <w:bookmarkStart w:id="56" w:name="_Toc377463040"/>
      <w:r>
        <w:t>Create Organization “public”</w:t>
      </w:r>
      <w:bookmarkEnd w:id="56"/>
    </w:p>
    <w:p w:rsidR="00C30676" w:rsidRDefault="0051173E" w:rsidP="00C30676">
      <w:pPr>
        <w:pStyle w:val="Body"/>
      </w:pPr>
      <w:r>
        <w:t xml:space="preserve">Now you can log into NGDS as admin by clicking on the login link and login as </w:t>
      </w:r>
      <w:r w:rsidR="00C30676">
        <w:t xml:space="preserve">user </w:t>
      </w:r>
      <w:r w:rsidR="00C30676" w:rsidRPr="0051173E">
        <w:rPr>
          <w:i/>
        </w:rPr>
        <w:t>admin</w:t>
      </w:r>
      <w:r w:rsidR="00C30676">
        <w:t xml:space="preserve"> with the password </w:t>
      </w:r>
      <w:r w:rsidR="00C30676" w:rsidRPr="0051173E">
        <w:rPr>
          <w:i/>
        </w:rPr>
        <w:t>admin</w:t>
      </w:r>
      <w:r w:rsidR="00C30676">
        <w:t>.</w:t>
      </w:r>
    </w:p>
    <w:p w:rsidR="00C30676" w:rsidRDefault="0051173E" w:rsidP="00C30676">
      <w:pPr>
        <w:pStyle w:val="Body"/>
      </w:pPr>
      <w:r>
        <w:t xml:space="preserve">Add the organization </w:t>
      </w:r>
      <w:r w:rsidRPr="0051173E">
        <w:rPr>
          <w:i/>
        </w:rPr>
        <w:t>public</w:t>
      </w:r>
      <w:r w:rsidR="00C30676">
        <w:t>:</w:t>
      </w:r>
    </w:p>
    <w:p w:rsidR="00C30676" w:rsidRDefault="00C30676" w:rsidP="00C30676">
      <w:pPr>
        <w:pStyle w:val="Body"/>
      </w:pPr>
      <w:r>
        <w:t xml:space="preserve">Browse to the following URL: </w:t>
      </w:r>
      <w:hyperlink r:id="rId39" w:history="1">
        <w:r w:rsidR="0051173E" w:rsidRPr="00C03E80">
          <w:rPr>
            <w:rStyle w:val="Hyperlink"/>
            <w:rFonts w:ascii="Palatino Linotype" w:hAnsi="Palatino Linotype"/>
          </w:rPr>
          <w:t>http://127.0.0.1/organization</w:t>
        </w:r>
      </w:hyperlink>
    </w:p>
    <w:p w:rsidR="00B1462A" w:rsidRDefault="0051173E" w:rsidP="00B1462A">
      <w:pPr>
        <w:pStyle w:val="Body"/>
      </w:pPr>
      <w:r>
        <w:t>Click on the button: ‘Add Organization’</w:t>
      </w:r>
      <w:r w:rsidR="00C30676">
        <w:t xml:space="preserve"> and create a n</w:t>
      </w:r>
      <w:r>
        <w:t>ew organization called: ‘public’</w:t>
      </w:r>
      <w:r w:rsidR="00C30676">
        <w:t>.</w:t>
      </w:r>
    </w:p>
    <w:p w:rsidR="00B83A6B" w:rsidRDefault="00B83A6B" w:rsidP="00B1462A">
      <w:pPr>
        <w:pStyle w:val="Body"/>
      </w:pPr>
    </w:p>
    <w:p w:rsidR="00B83A6B" w:rsidRPr="00B83A6B" w:rsidRDefault="00B83A6B" w:rsidP="00B1462A">
      <w:pPr>
        <w:pStyle w:val="Body"/>
        <w:rPr>
          <w:b/>
        </w:rPr>
      </w:pPr>
      <w:r w:rsidRPr="00B83A6B">
        <w:rPr>
          <w:b/>
        </w:rPr>
        <w:t>After these final steps the system is configured to be used.</w:t>
      </w:r>
    </w:p>
    <w:p w:rsidR="00B1462A" w:rsidRDefault="00B1462A" w:rsidP="00B1462A">
      <w:pPr>
        <w:pStyle w:val="Body"/>
      </w:pPr>
    </w:p>
    <w:p w:rsidR="00B83E85" w:rsidRDefault="00B83E85" w:rsidP="00B83E85">
      <w:pPr>
        <w:pStyle w:val="Heading1"/>
      </w:pPr>
      <w:bookmarkStart w:id="57" w:name="_Ref377462848"/>
      <w:bookmarkStart w:id="58" w:name="_Toc377463041"/>
      <w:r>
        <w:lastRenderedPageBreak/>
        <w:t>Hints for when the installation doesn’t work</w:t>
      </w:r>
      <w:bookmarkEnd w:id="57"/>
      <w:bookmarkEnd w:id="58"/>
    </w:p>
    <w:p w:rsidR="00B83E85" w:rsidRDefault="00B83E85" w:rsidP="00B83E85">
      <w:pPr>
        <w:pStyle w:val="Body"/>
      </w:pPr>
      <w:r>
        <w:t>If the installation seems to just stall out, read back for a ways in the output of the insta</w:t>
      </w:r>
      <w:r>
        <w:t>l</w:t>
      </w:r>
      <w:r>
        <w:t xml:space="preserve">lation script. At this time, the error messages are difficult to differentiate from the status output. </w:t>
      </w:r>
    </w:p>
    <w:p w:rsidR="00B83E85" w:rsidRDefault="00B83E85" w:rsidP="00B83E85">
      <w:pPr>
        <w:pStyle w:val="Body"/>
      </w:pPr>
      <w:r>
        <w:t>Most common errors:</w:t>
      </w:r>
    </w:p>
    <w:p w:rsidR="00B83E85" w:rsidRDefault="00B83E85" w:rsidP="00B83E85">
      <w:pPr>
        <w:pStyle w:val="ListNumber2"/>
      </w:pPr>
      <w:r>
        <w:t>Typos – typos can be very difficult to spot and can lead to unclear error messages in some cases. Check your text and paths carefully. (To address, the installation is going to be changed to generate some of the development.ini file either automa</w:t>
      </w:r>
      <w:r>
        <w:t>t</w:t>
      </w:r>
      <w:r>
        <w:t>ically or by copying from a provided file).</w:t>
      </w:r>
    </w:p>
    <w:p w:rsidR="00B83E85" w:rsidRDefault="00B83E85" w:rsidP="00B83E85">
      <w:pPr>
        <w:pStyle w:val="ListNumber2"/>
      </w:pPr>
      <w:r>
        <w:t>URLs and other file locations specified in the development.ini file must have e</w:t>
      </w:r>
      <w:r>
        <w:t>x</w:t>
      </w:r>
      <w:r>
        <w:t>actly the expected / or have no / at the end as per the examples given.</w:t>
      </w:r>
    </w:p>
    <w:p w:rsidR="00B83E85" w:rsidRDefault="00B83E85" w:rsidP="00B83E85">
      <w:pPr>
        <w:pStyle w:val="ListNumber2"/>
      </w:pPr>
      <w:r>
        <w:t>Be aware where you are installing as sudo and where you are not. Watch for permission errors – if there are some, sudo and open up permissions on the d</w:t>
      </w:r>
      <w:r>
        <w:t>i</w:t>
      </w:r>
      <w:r>
        <w:t>rectories involved.</w:t>
      </w:r>
    </w:p>
    <w:p w:rsidR="00B83E85" w:rsidRDefault="00B83E85" w:rsidP="00B83E85">
      <w:pPr>
        <w:pStyle w:val="ListNumber2"/>
      </w:pPr>
      <w:r>
        <w:t>If all the installation seemed to have proceeded ok, and yet the NGDS website won’t start up, then follow some of the wiki instructions for setting up eclipse for this project, and then attempt to start the paster command from within eclipse. This allows you to debug through what is not working and in some cases can immediately point out the issue (which is so far usually been one of the two i</w:t>
      </w:r>
      <w:r>
        <w:t>s</w:t>
      </w:r>
      <w:r>
        <w:t>sues above). Eclipse is a useful development tool in any case.</w:t>
      </w:r>
    </w:p>
    <w:p w:rsidR="00B83E85" w:rsidRDefault="00B83E85" w:rsidP="00B83E85">
      <w:pPr>
        <w:pStyle w:val="Body"/>
      </w:pPr>
      <w:r>
        <w:t>At the time of this writing, you might see a message near the end of the installation “Could not create CSW tables. Please make sure that you’ve added the csw plugin to your CKAN config.init file” and re-run the installation again if necessary.</w:t>
      </w:r>
    </w:p>
    <w:p w:rsidR="00B1462A" w:rsidRDefault="00B83E85" w:rsidP="00B83E85">
      <w:pPr>
        <w:pStyle w:val="Body"/>
        <w:rPr>
          <w:b/>
        </w:rPr>
      </w:pPr>
      <w:r w:rsidRPr="00B83E85">
        <w:rPr>
          <w:b/>
        </w:rPr>
        <w:t>NOTE: When running NGDS in “node” mode, you need the plugin “datastorer”. When running NGDS in “central” mode, you need the plugin “harvest”. These two plugins cannot be the same instance!</w:t>
      </w:r>
    </w:p>
    <w:p w:rsidR="00003EA5" w:rsidRPr="00B83E85" w:rsidRDefault="00003EA5" w:rsidP="00B83E85">
      <w:pPr>
        <w:pStyle w:val="Body"/>
        <w:rPr>
          <w:b/>
        </w:rPr>
      </w:pPr>
    </w:p>
    <w:p w:rsidR="00003EA5" w:rsidRDefault="00003EA5" w:rsidP="00003EA5">
      <w:pPr>
        <w:pStyle w:val="Heading1-Appendix"/>
      </w:pPr>
      <w:r>
        <w:lastRenderedPageBreak/>
        <w:t>Summary of Changes to the Development.ini file</w:t>
      </w:r>
    </w:p>
    <w:p w:rsidR="00003EA5" w:rsidRDefault="00003EA5" w:rsidP="00003EA5">
      <w:pPr>
        <w:pStyle w:val="Body"/>
      </w:pPr>
      <w:r>
        <w:t>Here is a summary of all changes needed for the development.ini file. Watch the trailing slashes closely. Be sure also to not set all the plugins initially, but just as you are prompted by the installation script. Once the script is finished, verify that the plugins in the plugin list below are all in your plugins list.</w:t>
      </w:r>
    </w:p>
    <w:p w:rsidR="00003EA5" w:rsidRDefault="00003EA5" w:rsidP="00003EA5">
      <w:pPr>
        <w:pStyle w:val="SourceCode"/>
      </w:pPr>
      <w:r>
        <w:t xml:space="preserve">  sqlalchemy.url = postgresql://testuser:pass@localhost/testdb</w:t>
      </w:r>
    </w:p>
    <w:p w:rsidR="00003EA5" w:rsidRDefault="00003EA5" w:rsidP="00003EA5">
      <w:pPr>
        <w:pStyle w:val="SourceCode"/>
      </w:pPr>
      <w:r>
        <w:t xml:space="preserve">  ckan.datastore.write_url = pos</w:t>
      </w:r>
      <w:r>
        <w:t>t</w:t>
      </w:r>
      <w:r>
        <w:t>gresql://testuser:pass@localhost/test_datastore</w:t>
      </w:r>
    </w:p>
    <w:p w:rsidR="00003EA5" w:rsidRDefault="00003EA5" w:rsidP="00003EA5">
      <w:pPr>
        <w:pStyle w:val="SourceCode"/>
      </w:pPr>
      <w:r>
        <w:t xml:space="preserve">  ckan.datastore.read_url = pos</w:t>
      </w:r>
      <w:r>
        <w:t>t</w:t>
      </w:r>
      <w:r>
        <w:t>gresql://readonlyuser:pass@localhost/test_datastore</w:t>
      </w:r>
    </w:p>
    <w:p w:rsidR="00003EA5" w:rsidRDefault="00003EA5" w:rsidP="00003EA5">
      <w:pPr>
        <w:pStyle w:val="SourceCode"/>
      </w:pPr>
    </w:p>
    <w:p w:rsidR="00003EA5" w:rsidRDefault="00003EA5" w:rsidP="00003EA5">
      <w:pPr>
        <w:pStyle w:val="SourceCode"/>
      </w:pPr>
      <w:r>
        <w:t xml:space="preserve">  ngds.resources_dir=/home/yourname/pyenv/src/ckanext-ngds/ckanext/ngds/base/resources/</w:t>
      </w:r>
    </w:p>
    <w:p w:rsidR="00003EA5" w:rsidRDefault="00003EA5" w:rsidP="00003EA5">
      <w:pPr>
        <w:pStyle w:val="SourceCode"/>
      </w:pPr>
    </w:p>
    <w:p w:rsidR="00003EA5" w:rsidRDefault="00003EA5" w:rsidP="00003EA5">
      <w:pPr>
        <w:pStyle w:val="SourceCode"/>
      </w:pPr>
      <w:r>
        <w:t xml:space="preserve">  ckan.geoserver.url=http://localhost:8080/geoserver/rest</w:t>
      </w:r>
    </w:p>
    <w:p w:rsidR="00003EA5" w:rsidRDefault="00003EA5" w:rsidP="00003EA5">
      <w:pPr>
        <w:pStyle w:val="SourceCode"/>
      </w:pPr>
      <w:r>
        <w:t xml:space="preserve">  ckan.geoserver.workspace_name=NGDS</w:t>
      </w:r>
    </w:p>
    <w:p w:rsidR="00003EA5" w:rsidRDefault="00003EA5" w:rsidP="00003EA5">
      <w:pPr>
        <w:pStyle w:val="SourceCode"/>
      </w:pPr>
      <w:r>
        <w:t xml:space="preserve">  ckan.geoserver.workspace_URL=http://localhost:5000/ngds</w:t>
      </w:r>
    </w:p>
    <w:p w:rsidR="00003EA5" w:rsidRDefault="00003EA5" w:rsidP="00003EA5">
      <w:pPr>
        <w:pStyle w:val="SourceCode"/>
      </w:pPr>
    </w:p>
    <w:p w:rsidR="00003EA5" w:rsidRDefault="00003EA5" w:rsidP="00003EA5">
      <w:pPr>
        <w:pStyle w:val="SourceCode"/>
      </w:pPr>
      <w:r>
        <w:t xml:space="preserve">  ckan.site_id = ckan_instance</w:t>
      </w:r>
    </w:p>
    <w:p w:rsidR="00003EA5" w:rsidRDefault="00003EA5" w:rsidP="00003EA5">
      <w:pPr>
        <w:pStyle w:val="SourceCode"/>
      </w:pPr>
      <w:r>
        <w:t xml:space="preserve">  solr_url = http://localhost:8983/solr</w:t>
      </w:r>
    </w:p>
    <w:p w:rsidR="00003EA5" w:rsidRDefault="00003EA5" w:rsidP="00003EA5">
      <w:pPr>
        <w:pStyle w:val="SourceCode"/>
      </w:pPr>
    </w:p>
    <w:p w:rsidR="00003EA5" w:rsidRDefault="00003EA5" w:rsidP="00003EA5">
      <w:pPr>
        <w:pStyle w:val="SourceCode"/>
      </w:pPr>
      <w:r>
        <w:t xml:space="preserve">  ckan.storage.bucket=subdir</w:t>
      </w:r>
    </w:p>
    <w:p w:rsidR="00003EA5" w:rsidRDefault="00003EA5" w:rsidP="00003EA5">
      <w:pPr>
        <w:pStyle w:val="SourceCode"/>
      </w:pPr>
      <w:r>
        <w:t xml:space="preserve">  ofs.impl=pairtree</w:t>
      </w:r>
    </w:p>
    <w:p w:rsidR="00003EA5" w:rsidRDefault="00003EA5" w:rsidP="00003EA5">
      <w:pPr>
        <w:pStyle w:val="SourceCode"/>
      </w:pPr>
      <w:r>
        <w:t xml:space="preserve">  ofs.storage_dir=/home/yourname/storage/</w:t>
      </w:r>
    </w:p>
    <w:p w:rsidR="00003EA5" w:rsidRDefault="00003EA5" w:rsidP="00003EA5">
      <w:pPr>
        <w:pStyle w:val="SourceCode"/>
      </w:pPr>
      <w:r>
        <w:t xml:space="preserve">  ngds.deployment=node</w:t>
      </w:r>
    </w:p>
    <w:p w:rsidR="00003EA5" w:rsidRDefault="00003EA5" w:rsidP="00003EA5">
      <w:pPr>
        <w:pStyle w:val="SourceCode"/>
      </w:pPr>
      <w:r>
        <w:t xml:space="preserve">  ngds.default_group_name=public</w:t>
      </w:r>
    </w:p>
    <w:p w:rsidR="00003EA5" w:rsidRDefault="00003EA5" w:rsidP="00003EA5">
      <w:pPr>
        <w:pStyle w:val="SourceCode"/>
      </w:pPr>
      <w:r>
        <w:t xml:space="preserve">  ngds.logo_text=CONTRIBUTING GEOTHERMAL DATA</w:t>
      </w:r>
    </w:p>
    <w:p w:rsidR="00003EA5" w:rsidRDefault="00003EA5" w:rsidP="00003EA5">
      <w:pPr>
        <w:pStyle w:val="SourceCode"/>
      </w:pPr>
      <w:r>
        <w:t xml:space="preserve">  ngds.bulk_upload_dir=/home/yourname/upload</w:t>
      </w:r>
    </w:p>
    <w:p w:rsidR="00003EA5" w:rsidRDefault="00003EA5" w:rsidP="00003EA5">
      <w:pPr>
        <w:pStyle w:val="SourceCode"/>
      </w:pPr>
      <w:r>
        <w:t xml:space="preserve">  ngds.facets_config=/home/yourname/pyenv/src/ckanext-ngds/facet-config.json</w:t>
      </w:r>
    </w:p>
    <w:p w:rsidR="00003EA5" w:rsidRDefault="00003EA5" w:rsidP="00003EA5">
      <w:pPr>
        <w:pStyle w:val="SourceCode"/>
      </w:pPr>
    </w:p>
    <w:p w:rsidR="00003EA5" w:rsidRDefault="00003EA5" w:rsidP="00003EA5">
      <w:pPr>
        <w:pStyle w:val="SourceCode"/>
      </w:pPr>
      <w:r>
        <w:t>## plugins must be incrementally set during the installation!</w:t>
      </w:r>
    </w:p>
    <w:p w:rsidR="00003EA5" w:rsidRDefault="00003EA5" w:rsidP="00003EA5">
      <w:pPr>
        <w:pStyle w:val="SourceCode"/>
      </w:pPr>
      <w:r>
        <w:t>## you can’t start out with the whole line</w:t>
      </w:r>
    </w:p>
    <w:p w:rsidR="00003EA5" w:rsidRDefault="00003EA5" w:rsidP="00003EA5">
      <w:pPr>
        <w:pStyle w:val="SourceCode"/>
      </w:pPr>
      <w:r>
        <w:t>## also, either set datastorer or harvest, but not both, depending on if</w:t>
      </w:r>
    </w:p>
    <w:p w:rsidR="00003EA5" w:rsidRDefault="00003EA5" w:rsidP="00003EA5">
      <w:pPr>
        <w:pStyle w:val="SourceCode"/>
      </w:pPr>
      <w:r>
        <w:t>## ngds.deployment is node or central</w:t>
      </w:r>
    </w:p>
    <w:p w:rsidR="00003EA5" w:rsidRDefault="00003EA5" w:rsidP="00003EA5">
      <w:pPr>
        <w:pStyle w:val="SourceCode"/>
      </w:pPr>
      <w:r>
        <w:t xml:space="preserve">  ckan.plugins = stats json_preview recline_preview datastore data</w:t>
      </w:r>
      <w:r>
        <w:t>s</w:t>
      </w:r>
      <w:r>
        <w:t>torer ngdsui ckan_harvester metadata geoserver csw</w:t>
      </w:r>
    </w:p>
    <w:p w:rsidR="00B1462A" w:rsidRDefault="00003EA5" w:rsidP="00003EA5">
      <w:pPr>
        <w:pStyle w:val="Heading1-Appendix"/>
      </w:pPr>
      <w:r>
        <w:lastRenderedPageBreak/>
        <w:t>Architectural and Deployment Diagrams</w:t>
      </w:r>
    </w:p>
    <w:p w:rsidR="00B1462A" w:rsidRPr="006D43CC" w:rsidRDefault="00B1462A" w:rsidP="00B1462A">
      <w:pPr>
        <w:pStyle w:val="Body"/>
      </w:pPr>
    </w:p>
    <w:p w:rsidR="008806BD" w:rsidRPr="006747E9" w:rsidRDefault="00446FCD" w:rsidP="008806BD">
      <w:pPr>
        <w:pStyle w:val="Body"/>
        <w:keepNext/>
        <w:rPr>
          <w:noProof/>
        </w:rPr>
      </w:pPr>
      <w:bookmarkStart w:id="59" w:name="_Toc64867673"/>
      <w:bookmarkStart w:id="60" w:name="_Toc87146884"/>
      <w:r w:rsidRPr="006747E9">
        <w:rPr>
          <w:noProof/>
        </w:rPr>
        <w:drawing>
          <wp:inline distT="0" distB="0" distL="0" distR="0" wp14:anchorId="3BB58D33" wp14:editId="3EF6B4BF">
            <wp:extent cx="5486400" cy="29683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968310"/>
                    </a:xfrm>
                    <a:prstGeom prst="rect">
                      <a:avLst/>
                    </a:prstGeom>
                    <a:noFill/>
                    <a:ln>
                      <a:noFill/>
                    </a:ln>
                  </pic:spPr>
                </pic:pic>
              </a:graphicData>
            </a:graphic>
          </wp:inline>
        </w:drawing>
      </w:r>
    </w:p>
    <w:p w:rsidR="00446FCD" w:rsidRPr="006747E9" w:rsidRDefault="008806BD" w:rsidP="008806BD">
      <w:pPr>
        <w:pStyle w:val="Caption"/>
      </w:pPr>
      <w:bookmarkStart w:id="61" w:name="_Ref361314590"/>
      <w:bookmarkStart w:id="62" w:name="_Toc377463057"/>
      <w:r w:rsidRPr="006747E9">
        <w:t xml:space="preserve">Figure </w:t>
      </w:r>
      <w:r w:rsidR="00FD55BF" w:rsidRPr="006747E9">
        <w:fldChar w:fldCharType="begin"/>
      </w:r>
      <w:r w:rsidRPr="006747E9">
        <w:instrText xml:space="preserve"> SEQ Figure \* ARABIC </w:instrText>
      </w:r>
      <w:r w:rsidR="00FD55BF" w:rsidRPr="006747E9">
        <w:fldChar w:fldCharType="separate"/>
      </w:r>
      <w:r w:rsidR="00623C6B">
        <w:t>15</w:t>
      </w:r>
      <w:r w:rsidR="00FD55BF" w:rsidRPr="006747E9">
        <w:fldChar w:fldCharType="end"/>
      </w:r>
      <w:bookmarkEnd w:id="61"/>
      <w:r w:rsidRPr="006747E9">
        <w:t>: NGDS System Context View</w:t>
      </w:r>
      <w:bookmarkEnd w:id="62"/>
    </w:p>
    <w:p w:rsidR="0054133B" w:rsidRPr="006747E9" w:rsidRDefault="0054133B" w:rsidP="00BD5A8E">
      <w:pPr>
        <w:pStyle w:val="Heading3"/>
        <w:rPr>
          <w:noProof/>
        </w:rPr>
      </w:pPr>
      <w:bookmarkStart w:id="63" w:name="_Toc377463042"/>
      <w:bookmarkEnd w:id="59"/>
      <w:bookmarkEnd w:id="60"/>
      <w:r w:rsidRPr="006747E9">
        <w:rPr>
          <w:noProof/>
        </w:rPr>
        <w:t>Domain Model</w:t>
      </w:r>
      <w:bookmarkEnd w:id="63"/>
    </w:p>
    <w:p w:rsidR="0054133B" w:rsidRPr="006747E9" w:rsidRDefault="0054133B">
      <w:pPr>
        <w:pStyle w:val="Body"/>
        <w:rPr>
          <w:noProof/>
        </w:rPr>
      </w:pPr>
      <w:r w:rsidRPr="006747E9">
        <w:rPr>
          <w:noProof/>
        </w:rPr>
        <w:t xml:space="preserve">The Domain Model of NGDS can be represented as a </w:t>
      </w:r>
      <w:r w:rsidR="007A63F7" w:rsidRPr="006747E9">
        <w:rPr>
          <w:noProof/>
        </w:rPr>
        <w:t>c</w:t>
      </w:r>
      <w:r w:rsidRPr="006747E9">
        <w:rPr>
          <w:noProof/>
        </w:rPr>
        <w:t>lass diagram (s</w:t>
      </w:r>
      <w:r w:rsidR="00B65F20" w:rsidRPr="006747E9">
        <w:rPr>
          <w:noProof/>
        </w:rPr>
        <w:t>ee</w:t>
      </w:r>
      <w:r w:rsidRPr="006747E9">
        <w:rPr>
          <w:noProof/>
        </w:rPr>
        <w:t xml:space="preserve"> </w:t>
      </w:r>
      <w:r w:rsidR="00FD55BF" w:rsidRPr="006747E9">
        <w:rPr>
          <w:noProof/>
        </w:rPr>
        <w:fldChar w:fldCharType="begin"/>
      </w:r>
      <w:r w:rsidRPr="006747E9">
        <w:rPr>
          <w:noProof/>
        </w:rPr>
        <w:instrText xml:space="preserve"> REF _Ref361219598 \h </w:instrText>
      </w:r>
      <w:r w:rsidR="00FD55BF" w:rsidRPr="006747E9">
        <w:rPr>
          <w:noProof/>
        </w:rPr>
      </w:r>
      <w:r w:rsidR="00FD55BF" w:rsidRPr="006747E9">
        <w:rPr>
          <w:noProof/>
        </w:rPr>
        <w:fldChar w:fldCharType="separate"/>
      </w:r>
      <w:r w:rsidR="00623C6B" w:rsidRPr="006747E9">
        <w:t xml:space="preserve">Figure </w:t>
      </w:r>
      <w:r w:rsidR="00623C6B">
        <w:rPr>
          <w:noProof/>
        </w:rPr>
        <w:t>16</w:t>
      </w:r>
      <w:r w:rsidR="00FD55BF" w:rsidRPr="006747E9">
        <w:rPr>
          <w:noProof/>
        </w:rPr>
        <w:fldChar w:fldCharType="end"/>
      </w:r>
      <w:r w:rsidRPr="006747E9">
        <w:rPr>
          <w:noProof/>
        </w:rPr>
        <w:t>).</w:t>
      </w:r>
    </w:p>
    <w:p w:rsidR="0054133B" w:rsidRPr="006747E9" w:rsidRDefault="00D62EC4" w:rsidP="0054133B">
      <w:pPr>
        <w:pStyle w:val="Body"/>
        <w:keepNext/>
        <w:rPr>
          <w:noProof/>
        </w:rPr>
      </w:pPr>
      <w:r w:rsidRPr="006747E9">
        <w:rPr>
          <w:noProof/>
        </w:rPr>
        <w:lastRenderedPageBreak/>
        <w:drawing>
          <wp:inline distT="0" distB="0" distL="0" distR="0" wp14:anchorId="1BAA9879" wp14:editId="7AA80C3B">
            <wp:extent cx="5486400" cy="40464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4046470"/>
                    </a:xfrm>
                    <a:prstGeom prst="rect">
                      <a:avLst/>
                    </a:prstGeom>
                    <a:noFill/>
                    <a:ln>
                      <a:noFill/>
                    </a:ln>
                  </pic:spPr>
                </pic:pic>
              </a:graphicData>
            </a:graphic>
          </wp:inline>
        </w:drawing>
      </w:r>
    </w:p>
    <w:p w:rsidR="0054133B" w:rsidRPr="006747E9" w:rsidRDefault="0054133B" w:rsidP="0054133B">
      <w:pPr>
        <w:pStyle w:val="Caption"/>
      </w:pPr>
      <w:bookmarkStart w:id="64" w:name="_Ref361219598"/>
      <w:bookmarkStart w:id="65" w:name="_Toc377463058"/>
      <w:r w:rsidRPr="006747E9">
        <w:t xml:space="preserve">Figure </w:t>
      </w:r>
      <w:r w:rsidR="00FD55BF" w:rsidRPr="006747E9">
        <w:fldChar w:fldCharType="begin"/>
      </w:r>
      <w:r w:rsidRPr="006747E9">
        <w:instrText xml:space="preserve"> SEQ Figure \* ARABIC </w:instrText>
      </w:r>
      <w:r w:rsidR="00FD55BF" w:rsidRPr="006747E9">
        <w:fldChar w:fldCharType="separate"/>
      </w:r>
      <w:r w:rsidR="00623C6B">
        <w:t>16</w:t>
      </w:r>
      <w:r w:rsidR="00FD55BF" w:rsidRPr="006747E9">
        <w:fldChar w:fldCharType="end"/>
      </w:r>
      <w:bookmarkEnd w:id="64"/>
      <w:r w:rsidRPr="006747E9">
        <w:t>: NGDS Domain Model as a Class Diagram</w:t>
      </w:r>
      <w:bookmarkEnd w:id="65"/>
    </w:p>
    <w:p w:rsidR="00861FBD" w:rsidRPr="006747E9" w:rsidRDefault="00861FBD" w:rsidP="00861FBD">
      <w:pPr>
        <w:pStyle w:val="Body"/>
        <w:keepNext/>
        <w:rPr>
          <w:noProof/>
        </w:rPr>
      </w:pPr>
      <w:r w:rsidRPr="006747E9">
        <w:rPr>
          <w:noProof/>
        </w:rPr>
        <w:lastRenderedPageBreak/>
        <w:drawing>
          <wp:inline distT="0" distB="0" distL="0" distR="0" wp14:anchorId="1BEA2F11" wp14:editId="021C6DC8">
            <wp:extent cx="3954780" cy="43662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54780" cy="4366260"/>
                    </a:xfrm>
                    <a:prstGeom prst="rect">
                      <a:avLst/>
                    </a:prstGeom>
                    <a:noFill/>
                    <a:ln>
                      <a:noFill/>
                    </a:ln>
                  </pic:spPr>
                </pic:pic>
              </a:graphicData>
            </a:graphic>
          </wp:inline>
        </w:drawing>
      </w:r>
    </w:p>
    <w:p w:rsidR="00861FBD" w:rsidRDefault="00861FBD" w:rsidP="00861FBD">
      <w:pPr>
        <w:pStyle w:val="Caption"/>
      </w:pPr>
      <w:bookmarkStart w:id="66" w:name="_Ref362507590"/>
      <w:bookmarkStart w:id="67" w:name="_Toc377463059"/>
      <w:r w:rsidRPr="006747E9">
        <w:t xml:space="preserve">Figure </w:t>
      </w:r>
      <w:r w:rsidR="00FD55BF" w:rsidRPr="006747E9">
        <w:fldChar w:fldCharType="begin"/>
      </w:r>
      <w:r w:rsidRPr="006747E9">
        <w:instrText xml:space="preserve"> SEQ Figure \* ARABIC </w:instrText>
      </w:r>
      <w:r w:rsidR="00FD55BF" w:rsidRPr="006747E9">
        <w:fldChar w:fldCharType="separate"/>
      </w:r>
      <w:r w:rsidR="00623C6B">
        <w:t>17</w:t>
      </w:r>
      <w:r w:rsidR="00FD55BF" w:rsidRPr="006747E9">
        <w:fldChar w:fldCharType="end"/>
      </w:r>
      <w:bookmarkEnd w:id="66"/>
      <w:r w:rsidRPr="006747E9">
        <w:t>: NGDS Domain Model of Resources as a Class Diagram</w:t>
      </w:r>
      <w:bookmarkEnd w:id="67"/>
    </w:p>
    <w:p w:rsidR="00003EA5" w:rsidRPr="00003EA5" w:rsidRDefault="00003EA5" w:rsidP="00003EA5">
      <w:pPr>
        <w:pStyle w:val="Body"/>
      </w:pPr>
    </w:p>
    <w:p w:rsidR="00DD0C2B" w:rsidRPr="006747E9" w:rsidRDefault="00DD0C2B" w:rsidP="00DD0C2B">
      <w:pPr>
        <w:pStyle w:val="Body"/>
        <w:keepNext/>
        <w:rPr>
          <w:noProof/>
        </w:rPr>
      </w:pPr>
      <w:r w:rsidRPr="006747E9">
        <w:rPr>
          <w:noProof/>
        </w:rPr>
        <w:lastRenderedPageBreak/>
        <w:drawing>
          <wp:inline distT="0" distB="0" distL="0" distR="0" wp14:anchorId="17AC3387" wp14:editId="4441796B">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DD0C2B" w:rsidRPr="006747E9" w:rsidRDefault="00DD0C2B" w:rsidP="00DD0C2B">
      <w:pPr>
        <w:pStyle w:val="Caption"/>
      </w:pPr>
      <w:bookmarkStart w:id="68" w:name="_Ref361239922"/>
      <w:bookmarkStart w:id="69" w:name="_Toc377463060"/>
      <w:r w:rsidRPr="006747E9">
        <w:t xml:space="preserve">Figure </w:t>
      </w:r>
      <w:r w:rsidR="00FD55BF" w:rsidRPr="006747E9">
        <w:fldChar w:fldCharType="begin"/>
      </w:r>
      <w:r w:rsidRPr="006747E9">
        <w:instrText xml:space="preserve"> SEQ Figure \* ARABIC </w:instrText>
      </w:r>
      <w:r w:rsidR="00FD55BF" w:rsidRPr="006747E9">
        <w:fldChar w:fldCharType="separate"/>
      </w:r>
      <w:r w:rsidR="00623C6B">
        <w:t>18</w:t>
      </w:r>
      <w:r w:rsidR="00FD55BF" w:rsidRPr="006747E9">
        <w:fldChar w:fldCharType="end"/>
      </w:r>
      <w:bookmarkEnd w:id="68"/>
      <w:r w:rsidRPr="006747E9">
        <w:t>: NGDS High</w:t>
      </w:r>
      <w:r w:rsidR="009F5F4D" w:rsidRPr="006747E9">
        <w:t>-</w:t>
      </w:r>
      <w:r w:rsidRPr="006747E9">
        <w:t>level Components</w:t>
      </w:r>
      <w:bookmarkEnd w:id="69"/>
    </w:p>
    <w:sectPr w:rsidR="00DD0C2B" w:rsidRPr="006747E9" w:rsidSect="005E5085">
      <w:footerReference w:type="even" r:id="rId44"/>
      <w:footerReference w:type="default" r:id="rId45"/>
      <w:type w:val="oddPage"/>
      <w:pgSz w:w="12240" w:h="15840" w:code="1"/>
      <w:pgMar w:top="1267" w:right="1440" w:bottom="1440" w:left="144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7EA8" w:rsidRDefault="003C7EA8">
      <w:r>
        <w:separator/>
      </w:r>
    </w:p>
  </w:endnote>
  <w:endnote w:type="continuationSeparator" w:id="0">
    <w:p w:rsidR="003C7EA8" w:rsidRDefault="003C7E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Rockwell">
    <w:panose1 w:val="020606030202050204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17" w:rsidRDefault="009E5C17">
    <w:pPr>
      <w:pStyle w:val="Footer"/>
    </w:pPr>
    <w:r>
      <w:t>Copyright Siemens AG</w:t>
    </w:r>
    <w:r>
      <w:tab/>
    </w:r>
    <w:r>
      <w:fldChar w:fldCharType="begin"/>
    </w:r>
    <w:r>
      <w:instrText xml:space="preserve"> PAGE  \* ArabicDash  \* MERGEFORMAT </w:instrText>
    </w:r>
    <w:r>
      <w:fldChar w:fldCharType="separate"/>
    </w:r>
    <w:r w:rsidR="00F939E8">
      <w:t>- 2 -</w:t>
    </w:r>
    <w:r>
      <w:fldChar w:fldCharType="end"/>
    </w:r>
    <w:r>
      <w:tab/>
    </w:r>
    <w:r>
      <w:fldChar w:fldCharType="begin"/>
    </w:r>
    <w:r>
      <w:instrText xml:space="preserve"> DATE  \@ "MMMM d, yyyy"  \* MERGEFORMAT </w:instrText>
    </w:r>
    <w:r>
      <w:fldChar w:fldCharType="separate"/>
    </w:r>
    <w:r>
      <w:t>January 28, 2014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17" w:rsidRDefault="009E5C17">
    <w:pPr>
      <w:pStyle w:val="z-disclaimer"/>
    </w:pPr>
    <w:r>
      <w:t>All future revisions to this document shall be approved by the content owner prior to release.</w:t>
    </w:r>
  </w:p>
  <w:p w:rsidR="009E5C17" w:rsidRDefault="009E5C17">
    <w:pPr>
      <w:pStyle w:val="z-disclaim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17" w:rsidRDefault="009E5C17">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Pr>
        <w:rStyle w:val="PageNumber"/>
      </w:rPr>
      <w:t>ii</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Pr>
        <w:rStyle w:val="PageNumber"/>
      </w:rPr>
      <w:t>Tuesday, January 28, 2014</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17" w:rsidRDefault="009E5C17">
    <w:pPr>
      <w:pStyle w:val="Footer"/>
      <w:tabs>
        <w:tab w:val="clear" w:pos="8640"/>
        <w:tab w:val="right" w:pos="8280"/>
      </w:tabs>
    </w:pPr>
    <w:r>
      <mc:AlternateContent>
        <mc:Choice Requires="wps">
          <w:drawing>
            <wp:anchor distT="0" distB="0" distL="114300" distR="114300" simplePos="0" relativeHeight="251656192" behindDoc="0" locked="0" layoutInCell="1" allowOverlap="1">
              <wp:simplePos x="0" y="0"/>
              <wp:positionH relativeFrom="margin">
                <wp:posOffset>-15240</wp:posOffset>
              </wp:positionH>
              <wp:positionV relativeFrom="paragraph">
                <wp:posOffset>-29845</wp:posOffset>
              </wp:positionV>
              <wp:extent cx="5234940" cy="635"/>
              <wp:effectExtent l="0" t="0" r="3810" b="18415"/>
              <wp:wrapNone/>
              <wp:docPr id="3"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494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pt,-2.35pt" to="41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" strokeweight=".25pt">
              <w10:wrap anchorx="margin"/>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Pr>
        <w:rStyle w:val="PageNumber"/>
      </w:rPr>
      <w:t>Tuesday, January 28, 2014</w:t>
    </w:r>
    <w:r>
      <w:rPr>
        <w:rStyle w:val="PageNumber"/>
      </w:rPr>
      <w:fldChar w:fldCharType="end"/>
    </w:r>
    <w:r>
      <w:rPr>
        <w:rStyle w:val="PageNumber"/>
      </w:rPr>
      <w:tab/>
    </w:r>
    <w:r>
      <w:tab/>
    </w:r>
    <w:r>
      <w:rPr>
        <w:rStyle w:val="PageNumber"/>
      </w:rPr>
      <w:fldChar w:fldCharType="begin"/>
    </w:r>
    <w:r>
      <w:rPr>
        <w:rStyle w:val="PageNumber"/>
      </w:rPr>
      <w:instrText xml:space="preserve"> PAGE </w:instrText>
    </w:r>
    <w:r>
      <w:rPr>
        <w:rStyle w:val="PageNumber"/>
      </w:rPr>
      <w:fldChar w:fldCharType="separate"/>
    </w:r>
    <w:r w:rsidR="00F939E8">
      <w:rPr>
        <w:rStyle w:val="PageNumber"/>
      </w:rPr>
      <w:t>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17" w:rsidRDefault="009E5C17">
    <w:pPr>
      <w:pStyle w:val="Footer"/>
      <w:jc w:val="left"/>
    </w:pPr>
    <w:r>
      <mc:AlternateContent>
        <mc:Choice Requires="wps">
          <w:drawing>
            <wp:anchor distT="0" distB="0" distL="114300" distR="114300" simplePos="0" relativeHeight="251659264" behindDoc="0" locked="0" layoutInCell="1" allowOverlap="1" wp14:anchorId="7C9F5439" wp14:editId="076F191A">
              <wp:simplePos x="0" y="0"/>
              <wp:positionH relativeFrom="margin">
                <wp:posOffset>-635</wp:posOffset>
              </wp:positionH>
              <wp:positionV relativeFrom="paragraph">
                <wp:posOffset>-29845</wp:posOffset>
              </wp:positionV>
              <wp:extent cx="5482590" cy="635"/>
              <wp:effectExtent l="0" t="0" r="3810" b="18415"/>
              <wp:wrapNone/>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259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5pt,-2.35pt" to="43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F939E8">
      <w:rPr>
        <w:rStyle w:val="PageNumber"/>
      </w:rPr>
      <w:t>4</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Pr>
        <w:rStyle w:val="PageNumber"/>
      </w:rPr>
      <w:t>Tuesday, January 28, 2014</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17" w:rsidRDefault="009E5C17">
    <w:pPr>
      <w:pStyle w:val="Footer"/>
      <w:jc w:val="left"/>
    </w:pPr>
    <w:r>
      <w:rPr>
        <w:sz w:val="20"/>
      </w:rPr>
      <mc:AlternateContent>
        <mc:Choice Requires="wps">
          <w:drawing>
            <wp:anchor distT="0" distB="0" distL="114300" distR="114300" simplePos="0" relativeHeight="251658240" behindDoc="0" locked="0" layoutInCell="1" allowOverlap="1" wp14:anchorId="4C22C0CD" wp14:editId="6C4B67D0">
              <wp:simplePos x="0" y="0"/>
              <wp:positionH relativeFrom="page">
                <wp:posOffset>1376680</wp:posOffset>
              </wp:positionH>
              <wp:positionV relativeFrom="paragraph">
                <wp:posOffset>-29845</wp:posOffset>
              </wp:positionV>
              <wp:extent cx="5469255" cy="635"/>
              <wp:effectExtent l="0" t="0" r="0" b="18415"/>
              <wp:wrapNone/>
              <wp:docPr id="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4pt,-2.35pt" to="539.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" strokeweight=".25pt">
              <w10:wrap anchorx="page"/>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Pr>
        <w:rStyle w:val="PageNumber"/>
      </w:rPr>
      <w:t>Tuesday, January 28, 2014</w:t>
    </w:r>
    <w:r>
      <w:rPr>
        <w:rStyle w:val="PageNumber"/>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F939E8">
      <w:rPr>
        <w:rStyle w:val="PageNumber"/>
      </w:rPr>
      <w:t>3</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7EA8" w:rsidRDefault="003C7EA8">
      <w:r>
        <w:separator/>
      </w:r>
    </w:p>
  </w:footnote>
  <w:footnote w:type="continuationSeparator" w:id="0">
    <w:p w:rsidR="003C7EA8" w:rsidRDefault="003C7E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17" w:rsidRPr="000F1287" w:rsidRDefault="009E5C17">
    <w:pPr>
      <w:pStyle w:val="Header"/>
      <w:rPr>
        <w:lang w:val="de-DE"/>
      </w:rPr>
    </w:pPr>
    <w:r>
      <w:fldChar w:fldCharType="begin"/>
    </w:r>
    <w:r w:rsidRPr="000F1287">
      <w:rPr>
        <w:lang w:val="de-DE"/>
      </w:rPr>
      <w:instrText xml:space="preserve"> DOCPROPERTY  Company  \* MERGEFORMAT </w:instrText>
    </w:r>
    <w:r>
      <w:fldChar w:fldCharType="separate"/>
    </w:r>
    <w:r w:rsidRPr="000F1287">
      <w:rPr>
        <w:lang w:val="de-DE"/>
      </w:rPr>
      <w:t>Siemens AG</w:t>
    </w:r>
    <w:r>
      <w:fldChar w:fldCharType="end"/>
    </w:r>
    <w:r w:rsidRPr="000F1287">
      <w:rPr>
        <w:lang w:val="de-DE"/>
      </w:rPr>
      <w:tab/>
    </w:r>
    <w:sdt>
      <w:sdtPr>
        <w:rPr>
          <w:lang w:val="de-DE"/>
        </w:rPr>
        <w:alias w:val="Title"/>
        <w:tag w:val=""/>
        <w:id w:val="-1889948371"/>
        <w:placeholder>
          <w:docPart w:val="2C47B5B4B40745D29C8B8DD58492321D"/>
        </w:placeholder>
        <w:dataBinding w:prefixMappings="xmlns:ns0='http://purl.org/dc/elements/1.1/' xmlns:ns1='http://schemas.openxmlformats.org/package/2006/metadata/core-properties' " w:xpath="/ns1:coreProperties[1]/ns0:title[1]" w:storeItemID="{6C3C8BC8-F283-45AE-878A-BAB7291924A1}"/>
        <w:text/>
      </w:sdtPr>
      <w:sdtContent>
        <w:r w:rsidRPr="000F1287">
          <w:rPr>
            <w:lang w:val="de-DE"/>
          </w:rPr>
          <w:t>NGDS Software Installation</w:t>
        </w:r>
      </w:sdtContent>
    </w:sdt>
    <w:r w:rsidRPr="000F1287">
      <w:rPr>
        <w:lang w:val="de-DE"/>
      </w:rPr>
      <w:tab/>
    </w:r>
    <w:sdt>
      <w:sdtPr>
        <w:rPr>
          <w:lang w:val="de-DE"/>
        </w:rPr>
        <w:alias w:val="Status"/>
        <w:tag w:val=""/>
        <w:id w:val="1673142962"/>
        <w:placeholder>
          <w:docPart w:val="58A0AEADCE6544C08210A1384EE6BBB6"/>
        </w:placeholder>
        <w:dataBinding w:prefixMappings="xmlns:ns0='http://purl.org/dc/elements/1.1/' xmlns:ns1='http://schemas.openxmlformats.org/package/2006/metadata/core-properties' " w:xpath="/ns1:coreProperties[1]/ns1:contentStatus[1]" w:storeItemID="{6C3C8BC8-F283-45AE-878A-BAB7291924A1}"/>
        <w:text/>
      </w:sdtPr>
      <w:sdtContent>
        <w:r w:rsidRPr="000F1287">
          <w:rPr>
            <w:lang w:val="de-DE"/>
          </w:rPr>
          <w:t>V1.0</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Subject"/>
      <w:tag w:val=""/>
      <w:id w:val="-1914467358"/>
      <w:dataBinding w:prefixMappings="xmlns:ns0='http://purl.org/dc/elements/1.1/' xmlns:ns1='http://schemas.openxmlformats.org/package/2006/metadata/core-properties' " w:xpath="/ns1:coreProperties[1]/ns0:subject[1]" w:storeItemID="{6C3C8BC8-F283-45AE-878A-BAB7291924A1}"/>
      <w:text/>
    </w:sdtPr>
    <w:sdtContent>
      <w:p w:rsidR="009E5C17" w:rsidRDefault="009E5C17">
        <w:pPr>
          <w:pStyle w:val="Header"/>
        </w:pPr>
        <w:r>
          <w:t>A Software Architecture for a Data Information System with Geographic Search Features.</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17" w:rsidRDefault="009E5C17">
    <w:pPr>
      <w:pStyle w:val="Header"/>
    </w:pPr>
    <w:r>
      <w:fldChar w:fldCharType="begin"/>
    </w:r>
    <w:r>
      <w:instrText xml:space="preserve"> STYLEREF \t "Title-Line 1" \* MERGEFORMAT </w:instrText>
    </w:r>
    <w:r>
      <w:fldChar w:fldCharType="separate"/>
    </w:r>
    <w:r w:rsidR="00F939E8">
      <w:rPr>
        <w:b/>
        <w:bCs/>
        <w:noProof/>
      </w:rPr>
      <w:t>Error! No text of specified style in document.</w:t>
    </w:r>
    <w:r>
      <w:rPr>
        <w:noProof/>
      </w:rPr>
      <w:fldChar w:fldCharType="end"/>
    </w:r>
    <w:r>
      <w:tab/>
    </w:r>
    <w:r>
      <w:tab/>
    </w:r>
    <w:r>
      <w:fldChar w:fldCharType="begin"/>
    </w:r>
    <w:r>
      <w:instrText xml:space="preserve"> STYLEREF \t "Title-Line 1" \* MERGEFORMAT </w:instrText>
    </w:r>
    <w:r>
      <w:fldChar w:fldCharType="separate"/>
    </w:r>
    <w:r w:rsidR="00F939E8">
      <w:rPr>
        <w:b/>
        <w:bCs/>
        <w:noProof/>
      </w:rPr>
      <w:t>Error! No text of specified style in document.</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5C17" w:rsidRDefault="009E5C17">
    <w:pPr>
      <w:pStyle w:val="Header"/>
    </w:pPr>
    <w:r>
      <w:fldChar w:fldCharType="begin"/>
    </w:r>
    <w:r>
      <w:instrText xml:space="preserve"> STYLEREF \t "Title-Line 1" \* MERGEFORMAT </w:instrText>
    </w:r>
    <w:r>
      <w:fldChar w:fldCharType="separate"/>
    </w:r>
    <w:r w:rsidR="00F939E8">
      <w:rPr>
        <w:b/>
        <w:bCs/>
        <w:noProof/>
      </w:rPr>
      <w:t>Error! No text of specified style in document.</w:t>
    </w:r>
    <w:r>
      <w:rPr>
        <w:noProof/>
      </w:rPr>
      <w:fldChar w:fldCharType="end"/>
    </w:r>
    <w:r>
      <w:tab/>
    </w:r>
    <w:r>
      <w:tab/>
    </w:r>
    <w:r>
      <w:fldChar w:fldCharType="begin"/>
    </w:r>
    <w:r>
      <w:instrText xml:space="preserve"> STYLEREF \t "Title-Line 1" \* MERGEFORMAT </w:instrText>
    </w:r>
    <w:r>
      <w:fldChar w:fldCharType="separate"/>
    </w:r>
    <w:r w:rsidR="00F939E8">
      <w:rPr>
        <w:b/>
        <w:bCs/>
        <w:noProof/>
      </w:rPr>
      <w:t>Error! No text of specified style in document.</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ACF8279E"/>
    <w:lvl w:ilvl="0">
      <w:start w:val="1"/>
      <w:numFmt w:val="decimal"/>
      <w:lvlText w:val="%1."/>
      <w:lvlJc w:val="left"/>
      <w:pPr>
        <w:tabs>
          <w:tab w:val="num" w:pos="1800"/>
        </w:tabs>
        <w:ind w:left="1800" w:hanging="360"/>
      </w:pPr>
    </w:lvl>
  </w:abstractNum>
  <w:abstractNum w:abstractNumId="1">
    <w:nsid w:val="FFFFFF7D"/>
    <w:multiLevelType w:val="singleLevel"/>
    <w:tmpl w:val="3CDE88D4"/>
    <w:lvl w:ilvl="0">
      <w:start w:val="1"/>
      <w:numFmt w:val="decimal"/>
      <w:lvlText w:val="%1."/>
      <w:lvlJc w:val="left"/>
      <w:pPr>
        <w:tabs>
          <w:tab w:val="num" w:pos="1440"/>
        </w:tabs>
        <w:ind w:left="1440" w:hanging="360"/>
      </w:pPr>
    </w:lvl>
  </w:abstractNum>
  <w:abstractNum w:abstractNumId="2">
    <w:nsid w:val="FFFFFF7E"/>
    <w:multiLevelType w:val="singleLevel"/>
    <w:tmpl w:val="1E6A37D8"/>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4">
    <w:nsid w:val="FFFFFF80"/>
    <w:multiLevelType w:val="singleLevel"/>
    <w:tmpl w:val="90A6B1B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FF02B87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A40C0DCE"/>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9">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10">
    <w:nsid w:val="02814963"/>
    <w:multiLevelType w:val="hybridMultilevel"/>
    <w:tmpl w:val="1CDCAA32"/>
    <w:lvl w:ilvl="0" w:tplc="FFFFFFFF">
      <w:start w:val="1"/>
      <w:numFmt w:val="bullet"/>
      <w:lvlText w:val=""/>
      <w:lvlJc w:val="left"/>
      <w:pPr>
        <w:tabs>
          <w:tab w:val="num" w:pos="2160"/>
        </w:tabs>
        <w:ind w:left="2160" w:hanging="360"/>
      </w:pPr>
      <w:rPr>
        <w:rFonts w:ascii="Symbol" w:hAnsi="Symbol" w:hint="default"/>
      </w:rPr>
    </w:lvl>
    <w:lvl w:ilvl="1" w:tplc="FFFFFFFF" w:tentative="1">
      <w:start w:val="1"/>
      <w:numFmt w:val="bullet"/>
      <w:lvlText w:val="o"/>
      <w:lvlJc w:val="left"/>
      <w:pPr>
        <w:tabs>
          <w:tab w:val="num" w:pos="2880"/>
        </w:tabs>
        <w:ind w:left="2880" w:hanging="360"/>
      </w:pPr>
      <w:rPr>
        <w:rFonts w:ascii="Courier New" w:hAnsi="Courier New" w:cs="Courier New" w:hint="default"/>
      </w:rPr>
    </w:lvl>
    <w:lvl w:ilvl="2" w:tplc="FFFFFFFF" w:tentative="1">
      <w:start w:val="1"/>
      <w:numFmt w:val="bullet"/>
      <w:lvlText w:val=""/>
      <w:lvlJc w:val="left"/>
      <w:pPr>
        <w:tabs>
          <w:tab w:val="num" w:pos="3600"/>
        </w:tabs>
        <w:ind w:left="3600" w:hanging="360"/>
      </w:pPr>
      <w:rPr>
        <w:rFonts w:ascii="Wingdings" w:hAnsi="Wingdings" w:hint="default"/>
      </w:rPr>
    </w:lvl>
    <w:lvl w:ilvl="3" w:tplc="FFFFFFFF" w:tentative="1">
      <w:start w:val="1"/>
      <w:numFmt w:val="bullet"/>
      <w:lvlText w:val=""/>
      <w:lvlJc w:val="left"/>
      <w:pPr>
        <w:tabs>
          <w:tab w:val="num" w:pos="4320"/>
        </w:tabs>
        <w:ind w:left="4320" w:hanging="360"/>
      </w:pPr>
      <w:rPr>
        <w:rFonts w:ascii="Symbol" w:hAnsi="Symbol" w:hint="default"/>
      </w:rPr>
    </w:lvl>
    <w:lvl w:ilvl="4" w:tplc="FFFFFFFF" w:tentative="1">
      <w:start w:val="1"/>
      <w:numFmt w:val="bullet"/>
      <w:lvlText w:val="o"/>
      <w:lvlJc w:val="left"/>
      <w:pPr>
        <w:tabs>
          <w:tab w:val="num" w:pos="5040"/>
        </w:tabs>
        <w:ind w:left="5040" w:hanging="360"/>
      </w:pPr>
      <w:rPr>
        <w:rFonts w:ascii="Courier New" w:hAnsi="Courier New" w:cs="Courier New" w:hint="default"/>
      </w:rPr>
    </w:lvl>
    <w:lvl w:ilvl="5" w:tplc="FFFFFFFF" w:tentative="1">
      <w:start w:val="1"/>
      <w:numFmt w:val="bullet"/>
      <w:lvlText w:val=""/>
      <w:lvlJc w:val="left"/>
      <w:pPr>
        <w:tabs>
          <w:tab w:val="num" w:pos="5760"/>
        </w:tabs>
        <w:ind w:left="5760" w:hanging="360"/>
      </w:pPr>
      <w:rPr>
        <w:rFonts w:ascii="Wingdings" w:hAnsi="Wingdings" w:hint="default"/>
      </w:rPr>
    </w:lvl>
    <w:lvl w:ilvl="6" w:tplc="FFFFFFFF" w:tentative="1">
      <w:start w:val="1"/>
      <w:numFmt w:val="bullet"/>
      <w:lvlText w:val=""/>
      <w:lvlJc w:val="left"/>
      <w:pPr>
        <w:tabs>
          <w:tab w:val="num" w:pos="6480"/>
        </w:tabs>
        <w:ind w:left="6480" w:hanging="360"/>
      </w:pPr>
      <w:rPr>
        <w:rFonts w:ascii="Symbol" w:hAnsi="Symbol" w:hint="default"/>
      </w:rPr>
    </w:lvl>
    <w:lvl w:ilvl="7" w:tplc="FFFFFFFF" w:tentative="1">
      <w:start w:val="1"/>
      <w:numFmt w:val="bullet"/>
      <w:lvlText w:val="o"/>
      <w:lvlJc w:val="left"/>
      <w:pPr>
        <w:tabs>
          <w:tab w:val="num" w:pos="7200"/>
        </w:tabs>
        <w:ind w:left="7200" w:hanging="360"/>
      </w:pPr>
      <w:rPr>
        <w:rFonts w:ascii="Courier New" w:hAnsi="Courier New" w:cs="Courier New" w:hint="default"/>
      </w:rPr>
    </w:lvl>
    <w:lvl w:ilvl="8" w:tplc="FFFFFFFF" w:tentative="1">
      <w:start w:val="1"/>
      <w:numFmt w:val="bullet"/>
      <w:lvlText w:val=""/>
      <w:lvlJc w:val="left"/>
      <w:pPr>
        <w:tabs>
          <w:tab w:val="num" w:pos="7920"/>
        </w:tabs>
        <w:ind w:left="7920" w:hanging="360"/>
      </w:pPr>
      <w:rPr>
        <w:rFonts w:ascii="Wingdings" w:hAnsi="Wingdings" w:hint="default"/>
      </w:rPr>
    </w:lvl>
  </w:abstractNum>
  <w:abstractNum w:abstractNumId="11">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0D8273B9"/>
    <w:multiLevelType w:val="hybridMultilevel"/>
    <w:tmpl w:val="8F7E5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DFC3845"/>
    <w:multiLevelType w:val="hybridMultilevel"/>
    <w:tmpl w:val="F288CF80"/>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4">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nsid w:val="1A027138"/>
    <w:multiLevelType w:val="hybridMultilevel"/>
    <w:tmpl w:val="A2E48C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1D7008F2"/>
    <w:multiLevelType w:val="hybridMultilevel"/>
    <w:tmpl w:val="A0B0F1C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2DF43085"/>
    <w:multiLevelType w:val="hybridMultilevel"/>
    <w:tmpl w:val="179AB7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35BF28B6"/>
    <w:multiLevelType w:val="hybridMultilevel"/>
    <w:tmpl w:val="0068EBC6"/>
    <w:lvl w:ilvl="0" w:tplc="0409000F">
      <w:start w:val="1"/>
      <w:numFmt w:val="decimal"/>
      <w:lvlText w:val="%1."/>
      <w:lvlJc w:val="left"/>
      <w:pPr>
        <w:ind w:left="3168" w:hanging="360"/>
      </w:pPr>
    </w:lvl>
    <w:lvl w:ilvl="1" w:tplc="04090019" w:tentative="1">
      <w:start w:val="1"/>
      <w:numFmt w:val="lowerLetter"/>
      <w:lvlText w:val="%2."/>
      <w:lvlJc w:val="left"/>
      <w:pPr>
        <w:ind w:left="3888" w:hanging="360"/>
      </w:pPr>
    </w:lvl>
    <w:lvl w:ilvl="2" w:tplc="0409001B" w:tentative="1">
      <w:start w:val="1"/>
      <w:numFmt w:val="lowerRoman"/>
      <w:lvlText w:val="%3."/>
      <w:lvlJc w:val="right"/>
      <w:pPr>
        <w:ind w:left="4608" w:hanging="180"/>
      </w:pPr>
    </w:lvl>
    <w:lvl w:ilvl="3" w:tplc="0409000F" w:tentative="1">
      <w:start w:val="1"/>
      <w:numFmt w:val="decimal"/>
      <w:lvlText w:val="%4."/>
      <w:lvlJc w:val="left"/>
      <w:pPr>
        <w:ind w:left="5328" w:hanging="360"/>
      </w:pPr>
    </w:lvl>
    <w:lvl w:ilvl="4" w:tplc="04090019" w:tentative="1">
      <w:start w:val="1"/>
      <w:numFmt w:val="lowerLetter"/>
      <w:lvlText w:val="%5."/>
      <w:lvlJc w:val="left"/>
      <w:pPr>
        <w:ind w:left="6048" w:hanging="360"/>
      </w:pPr>
    </w:lvl>
    <w:lvl w:ilvl="5" w:tplc="0409001B" w:tentative="1">
      <w:start w:val="1"/>
      <w:numFmt w:val="lowerRoman"/>
      <w:lvlText w:val="%6."/>
      <w:lvlJc w:val="right"/>
      <w:pPr>
        <w:ind w:left="6768" w:hanging="180"/>
      </w:pPr>
    </w:lvl>
    <w:lvl w:ilvl="6" w:tplc="0409000F" w:tentative="1">
      <w:start w:val="1"/>
      <w:numFmt w:val="decimal"/>
      <w:lvlText w:val="%7."/>
      <w:lvlJc w:val="left"/>
      <w:pPr>
        <w:ind w:left="7488" w:hanging="360"/>
      </w:pPr>
    </w:lvl>
    <w:lvl w:ilvl="7" w:tplc="04090019" w:tentative="1">
      <w:start w:val="1"/>
      <w:numFmt w:val="lowerLetter"/>
      <w:lvlText w:val="%8."/>
      <w:lvlJc w:val="left"/>
      <w:pPr>
        <w:ind w:left="8208" w:hanging="360"/>
      </w:pPr>
    </w:lvl>
    <w:lvl w:ilvl="8" w:tplc="0409001B" w:tentative="1">
      <w:start w:val="1"/>
      <w:numFmt w:val="lowerRoman"/>
      <w:lvlText w:val="%9."/>
      <w:lvlJc w:val="right"/>
      <w:pPr>
        <w:ind w:left="8928" w:hanging="180"/>
      </w:pPr>
    </w:lvl>
  </w:abstractNum>
  <w:abstractNum w:abstractNumId="19">
    <w:nsid w:val="3BA56490"/>
    <w:multiLevelType w:val="hybridMultilevel"/>
    <w:tmpl w:val="705CD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3B706D"/>
    <w:multiLevelType w:val="singleLevel"/>
    <w:tmpl w:val="DC1CE0BE"/>
    <w:lvl w:ilvl="0">
      <w:start w:val="1"/>
      <w:numFmt w:val="decimal"/>
      <w:lvlText w:val="%1."/>
      <w:lvlJc w:val="left"/>
      <w:pPr>
        <w:tabs>
          <w:tab w:val="num" w:pos="360"/>
        </w:tabs>
        <w:ind w:left="360" w:hanging="360"/>
      </w:pPr>
    </w:lvl>
  </w:abstractNum>
  <w:abstractNum w:abstractNumId="21">
    <w:nsid w:val="55F56CA5"/>
    <w:multiLevelType w:val="hybridMultilevel"/>
    <w:tmpl w:val="AA202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56F77D76"/>
    <w:multiLevelType w:val="hybridMultilevel"/>
    <w:tmpl w:val="B92A3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CA4C97"/>
    <w:multiLevelType w:val="multilevel"/>
    <w:tmpl w:val="F3BAA60C"/>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nsid w:val="5DBF2D37"/>
    <w:multiLevelType w:val="hybridMultilevel"/>
    <w:tmpl w:val="85C8E61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26">
    <w:nsid w:val="74006AC3"/>
    <w:multiLevelType w:val="hybridMultilevel"/>
    <w:tmpl w:val="2D14C36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7B5D7263"/>
    <w:multiLevelType w:val="hybridMultilevel"/>
    <w:tmpl w:val="3ABCCBD8"/>
    <w:lvl w:ilvl="0" w:tplc="1A38519C">
      <w:numFmt w:val="bullet"/>
      <w:lvlText w:val="-"/>
      <w:lvlJc w:val="left"/>
      <w:pPr>
        <w:ind w:left="720" w:hanging="360"/>
      </w:pPr>
      <w:rPr>
        <w:rFonts w:ascii="Calibri" w:eastAsia="Calibri"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9"/>
  </w:num>
  <w:num w:numId="2">
    <w:abstractNumId w:val="25"/>
  </w:num>
  <w:num w:numId="3">
    <w:abstractNumId w:val="23"/>
  </w:num>
  <w:num w:numId="4">
    <w:abstractNumId w:val="14"/>
  </w:num>
  <w:num w:numId="5">
    <w:abstractNumId w:val="11"/>
  </w:num>
  <w:num w:numId="6">
    <w:abstractNumId w:val="20"/>
  </w:num>
  <w:num w:numId="7">
    <w:abstractNumId w:val="10"/>
  </w:num>
  <w:num w:numId="8">
    <w:abstractNumId w:val="17"/>
  </w:num>
  <w:num w:numId="9">
    <w:abstractNumId w:val="15"/>
  </w:num>
  <w:num w:numId="10">
    <w:abstractNumId w:val="13"/>
  </w:num>
  <w:num w:numId="11">
    <w:abstractNumId w:val="21"/>
  </w:num>
  <w:num w:numId="12">
    <w:abstractNumId w:val="16"/>
  </w:num>
  <w:num w:numId="13">
    <w:abstractNumId w:val="24"/>
  </w:num>
  <w:num w:numId="14">
    <w:abstractNumId w:val="26"/>
  </w:num>
  <w:num w:numId="15">
    <w:abstractNumId w:val="8"/>
  </w:num>
  <w:num w:numId="16">
    <w:abstractNumId w:val="7"/>
  </w:num>
  <w:num w:numId="17">
    <w:abstractNumId w:val="6"/>
  </w:num>
  <w:num w:numId="18">
    <w:abstractNumId w:val="5"/>
  </w:num>
  <w:num w:numId="19">
    <w:abstractNumId w:val="4"/>
  </w:num>
  <w:num w:numId="20">
    <w:abstractNumId w:val="3"/>
  </w:num>
  <w:num w:numId="21">
    <w:abstractNumId w:val="2"/>
  </w:num>
  <w:num w:numId="22">
    <w:abstractNumId w:val="1"/>
  </w:num>
  <w:num w:numId="23">
    <w:abstractNumId w:val="0"/>
  </w:num>
  <w:num w:numId="24">
    <w:abstractNumId w:val="18"/>
  </w:num>
  <w:num w:numId="25">
    <w:abstractNumId w:val="3"/>
    <w:lvlOverride w:ilvl="0">
      <w:startOverride w:val="1"/>
    </w:lvlOverride>
  </w:num>
  <w:num w:numId="26">
    <w:abstractNumId w:val="12"/>
  </w:num>
  <w:num w:numId="27">
    <w:abstractNumId w:val="22"/>
  </w:num>
  <w:num w:numId="28">
    <w:abstractNumId w:val="3"/>
    <w:lvlOverride w:ilvl="0">
      <w:startOverride w:val="1"/>
    </w:lvlOverride>
  </w:num>
  <w:num w:numId="29">
    <w:abstractNumId w:val="19"/>
  </w:num>
  <w:num w:numId="30">
    <w:abstractNumId w:val="23"/>
  </w:num>
  <w:num w:numId="3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45"/>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116C1"/>
    <w:rsid w:val="00011EBA"/>
    <w:rsid w:val="0001292B"/>
    <w:rsid w:val="00012EFB"/>
    <w:rsid w:val="00015876"/>
    <w:rsid w:val="00031153"/>
    <w:rsid w:val="00034F50"/>
    <w:rsid w:val="00037358"/>
    <w:rsid w:val="000402F0"/>
    <w:rsid w:val="00050294"/>
    <w:rsid w:val="00051AF0"/>
    <w:rsid w:val="00057730"/>
    <w:rsid w:val="00061DC5"/>
    <w:rsid w:val="0006727C"/>
    <w:rsid w:val="00075318"/>
    <w:rsid w:val="00076D02"/>
    <w:rsid w:val="00086C06"/>
    <w:rsid w:val="000C0B2F"/>
    <w:rsid w:val="000C2FC6"/>
    <w:rsid w:val="000C54C9"/>
    <w:rsid w:val="000D4882"/>
    <w:rsid w:val="000E1F91"/>
    <w:rsid w:val="000E3BEB"/>
    <w:rsid w:val="000F0E74"/>
    <w:rsid w:val="000F1287"/>
    <w:rsid w:val="000F1640"/>
    <w:rsid w:val="0010622F"/>
    <w:rsid w:val="0010770F"/>
    <w:rsid w:val="00110B97"/>
    <w:rsid w:val="00112AA7"/>
    <w:rsid w:val="00113945"/>
    <w:rsid w:val="0011567F"/>
    <w:rsid w:val="001241DF"/>
    <w:rsid w:val="001243B6"/>
    <w:rsid w:val="001252BE"/>
    <w:rsid w:val="00130F14"/>
    <w:rsid w:val="001340E6"/>
    <w:rsid w:val="00145FB7"/>
    <w:rsid w:val="00157774"/>
    <w:rsid w:val="00161565"/>
    <w:rsid w:val="00163C84"/>
    <w:rsid w:val="001664C0"/>
    <w:rsid w:val="00167FBB"/>
    <w:rsid w:val="00171317"/>
    <w:rsid w:val="001736FA"/>
    <w:rsid w:val="001771D5"/>
    <w:rsid w:val="001829A3"/>
    <w:rsid w:val="001877AB"/>
    <w:rsid w:val="0019140D"/>
    <w:rsid w:val="001A12C1"/>
    <w:rsid w:val="001A1F7A"/>
    <w:rsid w:val="001B0C45"/>
    <w:rsid w:val="001B4CF2"/>
    <w:rsid w:val="001B524E"/>
    <w:rsid w:val="001B5985"/>
    <w:rsid w:val="001C0BE7"/>
    <w:rsid w:val="001C208B"/>
    <w:rsid w:val="001C572E"/>
    <w:rsid w:val="001D3664"/>
    <w:rsid w:val="001D3A9C"/>
    <w:rsid w:val="001E3C63"/>
    <w:rsid w:val="001E68DE"/>
    <w:rsid w:val="002029F2"/>
    <w:rsid w:val="00215AA6"/>
    <w:rsid w:val="0021690B"/>
    <w:rsid w:val="00221245"/>
    <w:rsid w:val="00222232"/>
    <w:rsid w:val="0022598B"/>
    <w:rsid w:val="00231D4D"/>
    <w:rsid w:val="002362C7"/>
    <w:rsid w:val="00236503"/>
    <w:rsid w:val="00243CA7"/>
    <w:rsid w:val="002462DB"/>
    <w:rsid w:val="002511F7"/>
    <w:rsid w:val="00252B1A"/>
    <w:rsid w:val="00253D09"/>
    <w:rsid w:val="002603D5"/>
    <w:rsid w:val="002646CD"/>
    <w:rsid w:val="00271921"/>
    <w:rsid w:val="00272628"/>
    <w:rsid w:val="002737DA"/>
    <w:rsid w:val="00276F6B"/>
    <w:rsid w:val="00281D74"/>
    <w:rsid w:val="00287B74"/>
    <w:rsid w:val="00287C92"/>
    <w:rsid w:val="00290F44"/>
    <w:rsid w:val="002939C0"/>
    <w:rsid w:val="00295BBB"/>
    <w:rsid w:val="00296F63"/>
    <w:rsid w:val="002A7634"/>
    <w:rsid w:val="002B0C1B"/>
    <w:rsid w:val="002B1CB0"/>
    <w:rsid w:val="002B2F99"/>
    <w:rsid w:val="002B330D"/>
    <w:rsid w:val="002B3678"/>
    <w:rsid w:val="002B3F4A"/>
    <w:rsid w:val="002B657B"/>
    <w:rsid w:val="002C1BF7"/>
    <w:rsid w:val="002D4859"/>
    <w:rsid w:val="002D4D50"/>
    <w:rsid w:val="002D7A15"/>
    <w:rsid w:val="002E79B4"/>
    <w:rsid w:val="00301939"/>
    <w:rsid w:val="00304AE5"/>
    <w:rsid w:val="003100DE"/>
    <w:rsid w:val="003114D0"/>
    <w:rsid w:val="00315E63"/>
    <w:rsid w:val="00320B1C"/>
    <w:rsid w:val="003231D7"/>
    <w:rsid w:val="00325AC3"/>
    <w:rsid w:val="0033022F"/>
    <w:rsid w:val="00341F28"/>
    <w:rsid w:val="00344AF1"/>
    <w:rsid w:val="003528CA"/>
    <w:rsid w:val="00364B06"/>
    <w:rsid w:val="00366D2C"/>
    <w:rsid w:val="00367089"/>
    <w:rsid w:val="0037089D"/>
    <w:rsid w:val="00370FFA"/>
    <w:rsid w:val="00373574"/>
    <w:rsid w:val="00374303"/>
    <w:rsid w:val="00383DDC"/>
    <w:rsid w:val="00384612"/>
    <w:rsid w:val="00392BF6"/>
    <w:rsid w:val="00396BE0"/>
    <w:rsid w:val="003A1FE5"/>
    <w:rsid w:val="003A4AAF"/>
    <w:rsid w:val="003B1761"/>
    <w:rsid w:val="003B185F"/>
    <w:rsid w:val="003B3E4C"/>
    <w:rsid w:val="003B4BBD"/>
    <w:rsid w:val="003B79EC"/>
    <w:rsid w:val="003C7EA8"/>
    <w:rsid w:val="003D495C"/>
    <w:rsid w:val="003D4BDE"/>
    <w:rsid w:val="003D4D48"/>
    <w:rsid w:val="003E1B6D"/>
    <w:rsid w:val="003E1B9D"/>
    <w:rsid w:val="003E2CA6"/>
    <w:rsid w:val="003E4A9B"/>
    <w:rsid w:val="003F5D30"/>
    <w:rsid w:val="00416BD4"/>
    <w:rsid w:val="004206F2"/>
    <w:rsid w:val="00424DFC"/>
    <w:rsid w:val="00426E39"/>
    <w:rsid w:val="0043041D"/>
    <w:rsid w:val="00441E5A"/>
    <w:rsid w:val="00444468"/>
    <w:rsid w:val="00446D06"/>
    <w:rsid w:val="00446FCD"/>
    <w:rsid w:val="00447812"/>
    <w:rsid w:val="004479CF"/>
    <w:rsid w:val="0045101B"/>
    <w:rsid w:val="00453EEF"/>
    <w:rsid w:val="00456CCF"/>
    <w:rsid w:val="0046204C"/>
    <w:rsid w:val="00466AF8"/>
    <w:rsid w:val="00470FA2"/>
    <w:rsid w:val="0047328A"/>
    <w:rsid w:val="00473E8D"/>
    <w:rsid w:val="00485330"/>
    <w:rsid w:val="00491DC6"/>
    <w:rsid w:val="00493E8A"/>
    <w:rsid w:val="00497C43"/>
    <w:rsid w:val="004B4A5C"/>
    <w:rsid w:val="004B535F"/>
    <w:rsid w:val="004C26BF"/>
    <w:rsid w:val="004C36BE"/>
    <w:rsid w:val="004C74C6"/>
    <w:rsid w:val="004D2E06"/>
    <w:rsid w:val="004D5B20"/>
    <w:rsid w:val="004D6B85"/>
    <w:rsid w:val="004D7A52"/>
    <w:rsid w:val="004E3083"/>
    <w:rsid w:val="004E5CAA"/>
    <w:rsid w:val="004F0896"/>
    <w:rsid w:val="004F33CE"/>
    <w:rsid w:val="004F438C"/>
    <w:rsid w:val="004F668F"/>
    <w:rsid w:val="00502B52"/>
    <w:rsid w:val="005032AA"/>
    <w:rsid w:val="0051173E"/>
    <w:rsid w:val="00511EAB"/>
    <w:rsid w:val="005164B0"/>
    <w:rsid w:val="00517316"/>
    <w:rsid w:val="005241BF"/>
    <w:rsid w:val="00532521"/>
    <w:rsid w:val="00534D20"/>
    <w:rsid w:val="00535036"/>
    <w:rsid w:val="0054133B"/>
    <w:rsid w:val="00553099"/>
    <w:rsid w:val="0056646E"/>
    <w:rsid w:val="0058197A"/>
    <w:rsid w:val="0058205D"/>
    <w:rsid w:val="005853A5"/>
    <w:rsid w:val="005878FC"/>
    <w:rsid w:val="00594F36"/>
    <w:rsid w:val="005A0B0C"/>
    <w:rsid w:val="005A172E"/>
    <w:rsid w:val="005A3840"/>
    <w:rsid w:val="005B235F"/>
    <w:rsid w:val="005B6CDA"/>
    <w:rsid w:val="005B7C91"/>
    <w:rsid w:val="005C35FB"/>
    <w:rsid w:val="005E02CF"/>
    <w:rsid w:val="005E15C8"/>
    <w:rsid w:val="005E3655"/>
    <w:rsid w:val="005E5085"/>
    <w:rsid w:val="005F1A34"/>
    <w:rsid w:val="005F4AA0"/>
    <w:rsid w:val="00600970"/>
    <w:rsid w:val="006024B0"/>
    <w:rsid w:val="00602D0B"/>
    <w:rsid w:val="00607228"/>
    <w:rsid w:val="006104A9"/>
    <w:rsid w:val="006139BE"/>
    <w:rsid w:val="00616267"/>
    <w:rsid w:val="00616A85"/>
    <w:rsid w:val="00620750"/>
    <w:rsid w:val="00620C51"/>
    <w:rsid w:val="00623C6B"/>
    <w:rsid w:val="00631D3C"/>
    <w:rsid w:val="00635B56"/>
    <w:rsid w:val="00635F24"/>
    <w:rsid w:val="0065476F"/>
    <w:rsid w:val="00655112"/>
    <w:rsid w:val="00655F25"/>
    <w:rsid w:val="00657104"/>
    <w:rsid w:val="00664C8B"/>
    <w:rsid w:val="00664FCA"/>
    <w:rsid w:val="00670832"/>
    <w:rsid w:val="00672A23"/>
    <w:rsid w:val="006747E9"/>
    <w:rsid w:val="0067667D"/>
    <w:rsid w:val="006768C8"/>
    <w:rsid w:val="0067755D"/>
    <w:rsid w:val="0068255C"/>
    <w:rsid w:val="00686785"/>
    <w:rsid w:val="00694390"/>
    <w:rsid w:val="006962A7"/>
    <w:rsid w:val="006A2B34"/>
    <w:rsid w:val="006A488C"/>
    <w:rsid w:val="006C0B4C"/>
    <w:rsid w:val="006C732D"/>
    <w:rsid w:val="006D0430"/>
    <w:rsid w:val="006D05BA"/>
    <w:rsid w:val="006D43CC"/>
    <w:rsid w:val="006D5BFA"/>
    <w:rsid w:val="006E247E"/>
    <w:rsid w:val="006F58EC"/>
    <w:rsid w:val="006F7FCB"/>
    <w:rsid w:val="00702C74"/>
    <w:rsid w:val="007033F0"/>
    <w:rsid w:val="0070491C"/>
    <w:rsid w:val="00721DFD"/>
    <w:rsid w:val="007225A5"/>
    <w:rsid w:val="00732970"/>
    <w:rsid w:val="00732FAD"/>
    <w:rsid w:val="0073510A"/>
    <w:rsid w:val="00735FAD"/>
    <w:rsid w:val="007405C8"/>
    <w:rsid w:val="00753E2A"/>
    <w:rsid w:val="007552CD"/>
    <w:rsid w:val="00756D89"/>
    <w:rsid w:val="007655BA"/>
    <w:rsid w:val="00771C8F"/>
    <w:rsid w:val="00773896"/>
    <w:rsid w:val="00774AA0"/>
    <w:rsid w:val="00785620"/>
    <w:rsid w:val="0079455B"/>
    <w:rsid w:val="00797FD1"/>
    <w:rsid w:val="007A2D7E"/>
    <w:rsid w:val="007A63F7"/>
    <w:rsid w:val="007A68E2"/>
    <w:rsid w:val="007B6776"/>
    <w:rsid w:val="007C44F0"/>
    <w:rsid w:val="007D5714"/>
    <w:rsid w:val="007F747B"/>
    <w:rsid w:val="00814F8A"/>
    <w:rsid w:val="00823A90"/>
    <w:rsid w:val="00825133"/>
    <w:rsid w:val="00826F4F"/>
    <w:rsid w:val="00830645"/>
    <w:rsid w:val="0083257D"/>
    <w:rsid w:val="008462BF"/>
    <w:rsid w:val="008466CF"/>
    <w:rsid w:val="00850468"/>
    <w:rsid w:val="008524FF"/>
    <w:rsid w:val="00854AEF"/>
    <w:rsid w:val="0085676B"/>
    <w:rsid w:val="008571FD"/>
    <w:rsid w:val="00861FBD"/>
    <w:rsid w:val="008673E3"/>
    <w:rsid w:val="0087663F"/>
    <w:rsid w:val="008773E0"/>
    <w:rsid w:val="008806BD"/>
    <w:rsid w:val="008868D3"/>
    <w:rsid w:val="008A1CF6"/>
    <w:rsid w:val="008A255A"/>
    <w:rsid w:val="008A3530"/>
    <w:rsid w:val="008A4AC8"/>
    <w:rsid w:val="008A4AE2"/>
    <w:rsid w:val="008B62B4"/>
    <w:rsid w:val="008C43A9"/>
    <w:rsid w:val="008D08E3"/>
    <w:rsid w:val="008D29F2"/>
    <w:rsid w:val="008D5F53"/>
    <w:rsid w:val="008D6C0E"/>
    <w:rsid w:val="008E4626"/>
    <w:rsid w:val="008E7AA6"/>
    <w:rsid w:val="008E7E22"/>
    <w:rsid w:val="008F4D6F"/>
    <w:rsid w:val="008F7AA3"/>
    <w:rsid w:val="009036BB"/>
    <w:rsid w:val="00906406"/>
    <w:rsid w:val="00922AB8"/>
    <w:rsid w:val="0092317A"/>
    <w:rsid w:val="009245A3"/>
    <w:rsid w:val="00926A4E"/>
    <w:rsid w:val="00935120"/>
    <w:rsid w:val="009429D5"/>
    <w:rsid w:val="00942BD0"/>
    <w:rsid w:val="00944E6E"/>
    <w:rsid w:val="00955091"/>
    <w:rsid w:val="00957A7A"/>
    <w:rsid w:val="00960AD1"/>
    <w:rsid w:val="0096296E"/>
    <w:rsid w:val="00962A3E"/>
    <w:rsid w:val="00967D4D"/>
    <w:rsid w:val="009770F5"/>
    <w:rsid w:val="00980AAD"/>
    <w:rsid w:val="00983F6B"/>
    <w:rsid w:val="00986BFA"/>
    <w:rsid w:val="00986DCD"/>
    <w:rsid w:val="00994FD6"/>
    <w:rsid w:val="009A0CBA"/>
    <w:rsid w:val="009C2833"/>
    <w:rsid w:val="009C33F2"/>
    <w:rsid w:val="009C3988"/>
    <w:rsid w:val="009D2E48"/>
    <w:rsid w:val="009D3E56"/>
    <w:rsid w:val="009D6835"/>
    <w:rsid w:val="009D7CED"/>
    <w:rsid w:val="009E249B"/>
    <w:rsid w:val="009E5C17"/>
    <w:rsid w:val="009E748F"/>
    <w:rsid w:val="009F1069"/>
    <w:rsid w:val="009F5F4D"/>
    <w:rsid w:val="009F761D"/>
    <w:rsid w:val="00A06F8A"/>
    <w:rsid w:val="00A100AA"/>
    <w:rsid w:val="00A1070D"/>
    <w:rsid w:val="00A13B64"/>
    <w:rsid w:val="00A17FDE"/>
    <w:rsid w:val="00A20991"/>
    <w:rsid w:val="00A212CC"/>
    <w:rsid w:val="00A256BB"/>
    <w:rsid w:val="00A30951"/>
    <w:rsid w:val="00A354F9"/>
    <w:rsid w:val="00A53E68"/>
    <w:rsid w:val="00A5616B"/>
    <w:rsid w:val="00A624D9"/>
    <w:rsid w:val="00A65082"/>
    <w:rsid w:val="00A703D9"/>
    <w:rsid w:val="00A7124A"/>
    <w:rsid w:val="00A72CC8"/>
    <w:rsid w:val="00A76F44"/>
    <w:rsid w:val="00A8152C"/>
    <w:rsid w:val="00A84261"/>
    <w:rsid w:val="00A86B63"/>
    <w:rsid w:val="00AB2208"/>
    <w:rsid w:val="00AB4EE0"/>
    <w:rsid w:val="00AB6EEE"/>
    <w:rsid w:val="00AB7BF1"/>
    <w:rsid w:val="00AC1A5C"/>
    <w:rsid w:val="00AC2C1F"/>
    <w:rsid w:val="00AD1FE6"/>
    <w:rsid w:val="00AD3696"/>
    <w:rsid w:val="00AD52AF"/>
    <w:rsid w:val="00AE2742"/>
    <w:rsid w:val="00AE5AAB"/>
    <w:rsid w:val="00AF1822"/>
    <w:rsid w:val="00AF558A"/>
    <w:rsid w:val="00B1462A"/>
    <w:rsid w:val="00B15610"/>
    <w:rsid w:val="00B15E7B"/>
    <w:rsid w:val="00B21F31"/>
    <w:rsid w:val="00B2489C"/>
    <w:rsid w:val="00B24C36"/>
    <w:rsid w:val="00B27869"/>
    <w:rsid w:val="00B30D99"/>
    <w:rsid w:val="00B34EE1"/>
    <w:rsid w:val="00B500DB"/>
    <w:rsid w:val="00B503DC"/>
    <w:rsid w:val="00B51CD5"/>
    <w:rsid w:val="00B52956"/>
    <w:rsid w:val="00B55661"/>
    <w:rsid w:val="00B56025"/>
    <w:rsid w:val="00B603DF"/>
    <w:rsid w:val="00B64F16"/>
    <w:rsid w:val="00B65F20"/>
    <w:rsid w:val="00B67B81"/>
    <w:rsid w:val="00B72FF5"/>
    <w:rsid w:val="00B761F5"/>
    <w:rsid w:val="00B83A6B"/>
    <w:rsid w:val="00B83E85"/>
    <w:rsid w:val="00B844C0"/>
    <w:rsid w:val="00B875A6"/>
    <w:rsid w:val="00B87BBD"/>
    <w:rsid w:val="00B9277B"/>
    <w:rsid w:val="00BB184D"/>
    <w:rsid w:val="00BB2E84"/>
    <w:rsid w:val="00BB2ED7"/>
    <w:rsid w:val="00BB7818"/>
    <w:rsid w:val="00BC10C3"/>
    <w:rsid w:val="00BC3E97"/>
    <w:rsid w:val="00BC6DF3"/>
    <w:rsid w:val="00BD2DE6"/>
    <w:rsid w:val="00BD5A8E"/>
    <w:rsid w:val="00BE7A46"/>
    <w:rsid w:val="00BF1F5E"/>
    <w:rsid w:val="00C00A52"/>
    <w:rsid w:val="00C1011E"/>
    <w:rsid w:val="00C23A3D"/>
    <w:rsid w:val="00C26BC1"/>
    <w:rsid w:val="00C30676"/>
    <w:rsid w:val="00C351E1"/>
    <w:rsid w:val="00C40AD1"/>
    <w:rsid w:val="00C40F19"/>
    <w:rsid w:val="00C419B6"/>
    <w:rsid w:val="00C41CE2"/>
    <w:rsid w:val="00C4756A"/>
    <w:rsid w:val="00C47E5F"/>
    <w:rsid w:val="00C70111"/>
    <w:rsid w:val="00C701BD"/>
    <w:rsid w:val="00C71CD5"/>
    <w:rsid w:val="00C7692F"/>
    <w:rsid w:val="00C832EB"/>
    <w:rsid w:val="00C852D1"/>
    <w:rsid w:val="00C94786"/>
    <w:rsid w:val="00C95E15"/>
    <w:rsid w:val="00CA4520"/>
    <w:rsid w:val="00CA578A"/>
    <w:rsid w:val="00CA5B05"/>
    <w:rsid w:val="00CB35A8"/>
    <w:rsid w:val="00CC3987"/>
    <w:rsid w:val="00CD6194"/>
    <w:rsid w:val="00CF07C2"/>
    <w:rsid w:val="00CF2CB5"/>
    <w:rsid w:val="00D03C98"/>
    <w:rsid w:val="00D04758"/>
    <w:rsid w:val="00D06AEA"/>
    <w:rsid w:val="00D14EF9"/>
    <w:rsid w:val="00D15758"/>
    <w:rsid w:val="00D172A3"/>
    <w:rsid w:val="00D207CC"/>
    <w:rsid w:val="00D20C6B"/>
    <w:rsid w:val="00D247ED"/>
    <w:rsid w:val="00D275E2"/>
    <w:rsid w:val="00D35E44"/>
    <w:rsid w:val="00D37259"/>
    <w:rsid w:val="00D41497"/>
    <w:rsid w:val="00D44A26"/>
    <w:rsid w:val="00D525EC"/>
    <w:rsid w:val="00D54B2F"/>
    <w:rsid w:val="00D603F1"/>
    <w:rsid w:val="00D62EC4"/>
    <w:rsid w:val="00D84ABD"/>
    <w:rsid w:val="00DA091F"/>
    <w:rsid w:val="00DB041C"/>
    <w:rsid w:val="00DB0731"/>
    <w:rsid w:val="00DB112B"/>
    <w:rsid w:val="00DB28E3"/>
    <w:rsid w:val="00DB5E86"/>
    <w:rsid w:val="00DB6E6E"/>
    <w:rsid w:val="00DC2F0F"/>
    <w:rsid w:val="00DD03A3"/>
    <w:rsid w:val="00DD0C2B"/>
    <w:rsid w:val="00DD6B86"/>
    <w:rsid w:val="00DE181B"/>
    <w:rsid w:val="00DE672A"/>
    <w:rsid w:val="00DF0FC5"/>
    <w:rsid w:val="00E239E1"/>
    <w:rsid w:val="00E25AFA"/>
    <w:rsid w:val="00E277F4"/>
    <w:rsid w:val="00E32E09"/>
    <w:rsid w:val="00E43B46"/>
    <w:rsid w:val="00E4607C"/>
    <w:rsid w:val="00E469A7"/>
    <w:rsid w:val="00E47571"/>
    <w:rsid w:val="00E5094F"/>
    <w:rsid w:val="00E53F9C"/>
    <w:rsid w:val="00E55B1C"/>
    <w:rsid w:val="00E55BC0"/>
    <w:rsid w:val="00E55C42"/>
    <w:rsid w:val="00E610C5"/>
    <w:rsid w:val="00E637B0"/>
    <w:rsid w:val="00E73A1D"/>
    <w:rsid w:val="00E763C2"/>
    <w:rsid w:val="00E85A97"/>
    <w:rsid w:val="00E97D0D"/>
    <w:rsid w:val="00E97E48"/>
    <w:rsid w:val="00EA2882"/>
    <w:rsid w:val="00EB0395"/>
    <w:rsid w:val="00EB4407"/>
    <w:rsid w:val="00EB445C"/>
    <w:rsid w:val="00EB5099"/>
    <w:rsid w:val="00EC6B26"/>
    <w:rsid w:val="00EE4D27"/>
    <w:rsid w:val="00EE7D58"/>
    <w:rsid w:val="00EF3217"/>
    <w:rsid w:val="00EF5D09"/>
    <w:rsid w:val="00EF67D9"/>
    <w:rsid w:val="00EF72F1"/>
    <w:rsid w:val="00F00282"/>
    <w:rsid w:val="00F036E0"/>
    <w:rsid w:val="00F050D2"/>
    <w:rsid w:val="00F108A2"/>
    <w:rsid w:val="00F2035C"/>
    <w:rsid w:val="00F21AF9"/>
    <w:rsid w:val="00F244CA"/>
    <w:rsid w:val="00F2482D"/>
    <w:rsid w:val="00F310DD"/>
    <w:rsid w:val="00F36DAF"/>
    <w:rsid w:val="00F47CBB"/>
    <w:rsid w:val="00F50189"/>
    <w:rsid w:val="00F5388E"/>
    <w:rsid w:val="00F57EA3"/>
    <w:rsid w:val="00F63C93"/>
    <w:rsid w:val="00F652BB"/>
    <w:rsid w:val="00F665A2"/>
    <w:rsid w:val="00F7308C"/>
    <w:rsid w:val="00F8077C"/>
    <w:rsid w:val="00F80883"/>
    <w:rsid w:val="00F85982"/>
    <w:rsid w:val="00F86C56"/>
    <w:rsid w:val="00F872B2"/>
    <w:rsid w:val="00F87D16"/>
    <w:rsid w:val="00F93792"/>
    <w:rsid w:val="00F939E8"/>
    <w:rsid w:val="00F97615"/>
    <w:rsid w:val="00FA0A62"/>
    <w:rsid w:val="00FA3940"/>
    <w:rsid w:val="00FA3E74"/>
    <w:rsid w:val="00FB4EDB"/>
    <w:rsid w:val="00FC07A9"/>
    <w:rsid w:val="00FC3BA9"/>
    <w:rsid w:val="00FC53EB"/>
    <w:rsid w:val="00FD1250"/>
    <w:rsid w:val="00FD1270"/>
    <w:rsid w:val="00FD2808"/>
    <w:rsid w:val="00FD55BF"/>
    <w:rsid w:val="00FE010E"/>
    <w:rsid w:val="00FE16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E7E22"/>
    <w:pPr>
      <w:spacing w:line="300" w:lineRule="atLeast"/>
    </w:pPr>
    <w:rPr>
      <w:rFonts w:ascii="Palatino Linotype" w:hAnsi="Palatino Linotype"/>
      <w:sz w:val="22"/>
    </w:rPr>
  </w:style>
  <w:style w:type="paragraph" w:styleId="Heading1">
    <w:name w:val="heading 1"/>
    <w:basedOn w:val="Normal"/>
    <w:next w:val="Body"/>
    <w:qFormat/>
    <w:rsid w:val="00E4607C"/>
    <w:pPr>
      <w:keepNext/>
      <w:pageBreakBefore/>
      <w:numPr>
        <w:numId w:val="3"/>
      </w:numPr>
      <w:suppressAutoHyphens/>
      <w:spacing w:before="60" w:after="400" w:line="540" w:lineRule="atLeast"/>
      <w:outlineLvl w:val="0"/>
    </w:pPr>
    <w:rPr>
      <w:rFonts w:ascii="Rockwell" w:hAnsi="Rockwell"/>
      <w:b/>
      <w:noProof/>
      <w:kern w:val="28"/>
      <w:sz w:val="34"/>
    </w:rPr>
  </w:style>
  <w:style w:type="paragraph" w:styleId="Heading2">
    <w:name w:val="heading 2"/>
    <w:basedOn w:val="Normal"/>
    <w:next w:val="Body"/>
    <w:qFormat/>
    <w:pPr>
      <w:keepNext/>
      <w:numPr>
        <w:ilvl w:val="1"/>
        <w:numId w:val="3"/>
      </w:numPr>
      <w:suppressAutoHyphens/>
      <w:spacing w:before="400" w:after="60" w:line="380" w:lineRule="atLeast"/>
      <w:outlineLvl w:val="1"/>
    </w:pPr>
    <w:rPr>
      <w:rFonts w:ascii="Arial" w:hAnsi="Arial"/>
      <w:b/>
      <w:kern w:val="32"/>
      <w:sz w:val="30"/>
    </w:rPr>
  </w:style>
  <w:style w:type="paragraph" w:styleId="Heading3">
    <w:name w:val="heading 3"/>
    <w:basedOn w:val="Normal"/>
    <w:next w:val="Body"/>
    <w:qFormat/>
    <w:pPr>
      <w:keepNext/>
      <w:numPr>
        <w:ilvl w:val="2"/>
        <w:numId w:val="3"/>
      </w:numPr>
      <w:suppressAutoHyphens/>
      <w:spacing w:before="300" w:after="60" w:line="340" w:lineRule="atLeast"/>
      <w:outlineLvl w:val="2"/>
    </w:pPr>
    <w:rPr>
      <w:rFonts w:ascii="Arial" w:hAnsi="Arial"/>
      <w:b/>
      <w:kern w:val="28"/>
      <w:sz w:val="26"/>
    </w:rPr>
  </w:style>
  <w:style w:type="paragraph" w:styleId="Heading4">
    <w:name w:val="heading 4"/>
    <w:basedOn w:val="Normal"/>
    <w:next w:val="Body"/>
    <w:qFormat/>
    <w:pPr>
      <w:keepNext/>
      <w:numPr>
        <w:ilvl w:val="3"/>
        <w:numId w:val="3"/>
      </w:numPr>
      <w:suppressAutoHyphens/>
      <w:spacing w:before="300" w:after="60" w:line="280" w:lineRule="atLeast"/>
      <w:outlineLvl w:val="3"/>
    </w:pPr>
    <w:rPr>
      <w:rFonts w:ascii="Arial" w:hAnsi="Arial"/>
      <w:b/>
    </w:rPr>
  </w:style>
  <w:style w:type="paragraph" w:styleId="Heading5">
    <w:name w:val="heading 5"/>
    <w:basedOn w:val="Normal"/>
    <w:next w:val="Body"/>
    <w:qFormat/>
    <w:pPr>
      <w:keepNext/>
      <w:numPr>
        <w:ilvl w:val="4"/>
        <w:numId w:val="3"/>
      </w:numPr>
      <w:suppressAutoHyphens/>
      <w:spacing w:before="200" w:after="60" w:line="260" w:lineRule="atLeast"/>
      <w:outlineLvl w:val="4"/>
    </w:pPr>
    <w:rPr>
      <w:rFonts w:ascii="Arial" w:hAnsi="Arial"/>
    </w:rPr>
  </w:style>
  <w:style w:type="paragraph" w:styleId="Heading6">
    <w:name w:val="heading 6"/>
    <w:basedOn w:val="Normal"/>
    <w:next w:val="Body"/>
    <w:qFormat/>
    <w:pPr>
      <w:keepNext/>
      <w:numPr>
        <w:ilvl w:val="5"/>
        <w:numId w:val="3"/>
      </w:numPr>
      <w:suppressAutoHyphens/>
      <w:spacing w:before="240" w:after="60" w:line="260" w:lineRule="atLeast"/>
      <w:outlineLvl w:val="5"/>
    </w:pPr>
    <w:rPr>
      <w:rFonts w:ascii="Arial" w:hAnsi="Arial"/>
      <w:i/>
    </w:rPr>
  </w:style>
  <w:style w:type="paragraph" w:styleId="Heading7">
    <w:name w:val="heading 7"/>
    <w:basedOn w:val="Normal"/>
    <w:qFormat/>
    <w:pPr>
      <w:numPr>
        <w:ilvl w:val="6"/>
        <w:numId w:val="3"/>
      </w:numPr>
      <w:spacing w:before="240" w:after="60"/>
      <w:outlineLvl w:val="6"/>
    </w:pPr>
    <w:rPr>
      <w:rFonts w:ascii="Arial" w:hAnsi="Arial"/>
      <w:noProof/>
      <w:sz w:val="20"/>
    </w:rPr>
  </w:style>
  <w:style w:type="paragraph" w:styleId="Heading8">
    <w:name w:val="heading 8"/>
    <w:basedOn w:val="Normal"/>
    <w:qFormat/>
    <w:pPr>
      <w:numPr>
        <w:ilvl w:val="7"/>
        <w:numId w:val="3"/>
      </w:numPr>
      <w:spacing w:before="240" w:after="60"/>
      <w:outlineLvl w:val="7"/>
    </w:pPr>
    <w:rPr>
      <w:rFonts w:ascii="Arial" w:hAnsi="Arial"/>
      <w:i/>
      <w:noProof/>
      <w:sz w:val="20"/>
    </w:rPr>
  </w:style>
  <w:style w:type="paragraph" w:styleId="Heading9">
    <w:name w:val="heading 9"/>
    <w:basedOn w:val="Normal"/>
    <w:qFormat/>
    <w:pPr>
      <w:numPr>
        <w:ilvl w:val="8"/>
        <w:numId w:val="3"/>
      </w:numPr>
      <w:spacing w:before="240" w:after="60"/>
      <w:outlineLvl w:val="8"/>
    </w:pPr>
    <w:rPr>
      <w:rFonts w:ascii="Arial" w:hAnsi="Arial"/>
      <w:b/>
      <w:i/>
      <w:noProof/>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sz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sz w:val="22"/>
    </w:rPr>
  </w:style>
  <w:style w:type="paragraph" w:customStyle="1" w:styleId="ListBulleted2">
    <w:name w:val="List Bulleted 2"/>
    <w:pPr>
      <w:numPr>
        <w:numId w:val="2"/>
      </w:numPr>
      <w:spacing w:after="60" w:line="260" w:lineRule="atLeast"/>
      <w:ind w:left="720"/>
    </w:pPr>
    <w:rPr>
      <w:kern w:val="20"/>
      <w:sz w:val="22"/>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sz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sz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next w:val="Body"/>
    <w:qFormat/>
    <w:pPr>
      <w:keepNext/>
      <w:tabs>
        <w:tab w:val="left" w:pos="1080"/>
      </w:tabs>
      <w:spacing w:before="100" w:after="40" w:line="260" w:lineRule="atLeast"/>
      <w:ind w:left="1080" w:hanging="1080"/>
    </w:pPr>
    <w:rPr>
      <w:rFonts w:ascii="Arial" w:hAnsi="Arial"/>
      <w:i/>
      <w:noProof/>
      <w:kern w:val="22"/>
      <w:sz w:val="22"/>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sz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sz w:val="22"/>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sz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sz w:val="22"/>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szCs w:val="22"/>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16"/>
      </w:numPr>
      <w:contextualSpacing/>
    </w:pPr>
  </w:style>
  <w:style w:type="paragraph" w:styleId="ListBullet">
    <w:name w:val="List Bullet"/>
    <w:basedOn w:val="Normal"/>
    <w:rsid w:val="00A30951"/>
    <w:pPr>
      <w:numPr>
        <w:numId w:val="15"/>
      </w:numPr>
      <w:contextualSpacing/>
    </w:pPr>
  </w:style>
  <w:style w:type="paragraph" w:styleId="ListParagraph">
    <w:name w:val="List Paragraph"/>
    <w:basedOn w:val="Normal"/>
    <w:uiPriority w:val="34"/>
    <w:qFormat/>
    <w:rsid w:val="00E763C2"/>
    <w:pPr>
      <w:spacing w:before="120" w:line="240" w:lineRule="auto"/>
      <w:ind w:left="720"/>
      <w:contextualSpacing/>
      <w:jc w:val="both"/>
    </w:pPr>
    <w:rPr>
      <w:rFonts w:ascii="Arial" w:eastAsiaTheme="minorEastAsia" w:hAnsi="Arial"/>
      <w:szCs w:val="22"/>
    </w:r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20"/>
      </w:numPr>
      <w:contextualSpacing/>
    </w:pPr>
  </w:style>
  <w:style w:type="character" w:styleId="IntenseEmphasis">
    <w:name w:val="Intense Emphasis"/>
    <w:basedOn w:val="DefaultParagraphFont"/>
    <w:uiPriority w:val="21"/>
    <w:qFormat/>
    <w:rsid w:val="00E763C2"/>
    <w:rPr>
      <w:b/>
      <w:bCs/>
      <w:i/>
      <w:iCs/>
      <w:color w:val="4F81BD" w:themeColor="accent1"/>
    </w:rPr>
  </w:style>
  <w:style w:type="paragraph" w:styleId="ListBullet3">
    <w:name w:val="List Bullet 3"/>
    <w:basedOn w:val="Normal"/>
    <w:rsid w:val="006F7FCB"/>
    <w:pPr>
      <w:numPr>
        <w:numId w:val="1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DB112B"/>
    <w:rPr>
      <w:i/>
      <w:iCs/>
    </w:rPr>
  </w:style>
  <w:style w:type="paragraph" w:styleId="Quote">
    <w:name w:val="Quote"/>
    <w:basedOn w:val="Normal"/>
    <w:next w:val="Normal"/>
    <w:link w:val="QuoteChar"/>
    <w:uiPriority w:val="29"/>
    <w:qFormat/>
    <w:rsid w:val="00110B97"/>
    <w:rPr>
      <w:i/>
      <w:iCs/>
      <w:color w:val="000000" w:themeColor="text1"/>
    </w:rPr>
  </w:style>
  <w:style w:type="character" w:customStyle="1" w:styleId="QuoteChar">
    <w:name w:val="Quote Char"/>
    <w:basedOn w:val="DefaultParagraphFont"/>
    <w:link w:val="Quote"/>
    <w:uiPriority w:val="29"/>
    <w:rsid w:val="00110B97"/>
    <w:rPr>
      <w:rFonts w:ascii="Palatino Linotype" w:hAnsi="Palatino Linotype"/>
      <w:i/>
      <w:iCs/>
      <w:color w:val="000000" w:themeColor="text1"/>
      <w:sz w:val="22"/>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qFormat="1"/>
    <w:lsdException w:name="Subtitle" w:qFormat="1"/>
    <w:lsdException w:name="Hyperlink" w:uiPriority="99"/>
    <w:lsdException w:name="Strong" w:qFormat="1"/>
    <w:lsdException w:name="Emphasis" w:uiPriority="20"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E7E22"/>
    <w:pPr>
      <w:spacing w:line="300" w:lineRule="atLeast"/>
    </w:pPr>
    <w:rPr>
      <w:rFonts w:ascii="Palatino Linotype" w:hAnsi="Palatino Linotype"/>
      <w:sz w:val="22"/>
    </w:rPr>
  </w:style>
  <w:style w:type="paragraph" w:styleId="Heading1">
    <w:name w:val="heading 1"/>
    <w:basedOn w:val="Normal"/>
    <w:next w:val="Body"/>
    <w:qFormat/>
    <w:rsid w:val="00E4607C"/>
    <w:pPr>
      <w:keepNext/>
      <w:pageBreakBefore/>
      <w:numPr>
        <w:numId w:val="3"/>
      </w:numPr>
      <w:suppressAutoHyphens/>
      <w:spacing w:before="60" w:after="400" w:line="540" w:lineRule="atLeast"/>
      <w:outlineLvl w:val="0"/>
    </w:pPr>
    <w:rPr>
      <w:rFonts w:ascii="Rockwell" w:hAnsi="Rockwell"/>
      <w:b/>
      <w:noProof/>
      <w:kern w:val="28"/>
      <w:sz w:val="34"/>
    </w:rPr>
  </w:style>
  <w:style w:type="paragraph" w:styleId="Heading2">
    <w:name w:val="heading 2"/>
    <w:basedOn w:val="Normal"/>
    <w:next w:val="Body"/>
    <w:qFormat/>
    <w:pPr>
      <w:keepNext/>
      <w:numPr>
        <w:ilvl w:val="1"/>
        <w:numId w:val="3"/>
      </w:numPr>
      <w:suppressAutoHyphens/>
      <w:spacing w:before="400" w:after="60" w:line="380" w:lineRule="atLeast"/>
      <w:outlineLvl w:val="1"/>
    </w:pPr>
    <w:rPr>
      <w:rFonts w:ascii="Arial" w:hAnsi="Arial"/>
      <w:b/>
      <w:kern w:val="32"/>
      <w:sz w:val="30"/>
    </w:rPr>
  </w:style>
  <w:style w:type="paragraph" w:styleId="Heading3">
    <w:name w:val="heading 3"/>
    <w:basedOn w:val="Normal"/>
    <w:next w:val="Body"/>
    <w:qFormat/>
    <w:pPr>
      <w:keepNext/>
      <w:numPr>
        <w:ilvl w:val="2"/>
        <w:numId w:val="3"/>
      </w:numPr>
      <w:suppressAutoHyphens/>
      <w:spacing w:before="300" w:after="60" w:line="340" w:lineRule="atLeast"/>
      <w:outlineLvl w:val="2"/>
    </w:pPr>
    <w:rPr>
      <w:rFonts w:ascii="Arial" w:hAnsi="Arial"/>
      <w:b/>
      <w:kern w:val="28"/>
      <w:sz w:val="26"/>
    </w:rPr>
  </w:style>
  <w:style w:type="paragraph" w:styleId="Heading4">
    <w:name w:val="heading 4"/>
    <w:basedOn w:val="Normal"/>
    <w:next w:val="Body"/>
    <w:qFormat/>
    <w:pPr>
      <w:keepNext/>
      <w:numPr>
        <w:ilvl w:val="3"/>
        <w:numId w:val="3"/>
      </w:numPr>
      <w:suppressAutoHyphens/>
      <w:spacing w:before="300" w:after="60" w:line="280" w:lineRule="atLeast"/>
      <w:outlineLvl w:val="3"/>
    </w:pPr>
    <w:rPr>
      <w:rFonts w:ascii="Arial" w:hAnsi="Arial"/>
      <w:b/>
    </w:rPr>
  </w:style>
  <w:style w:type="paragraph" w:styleId="Heading5">
    <w:name w:val="heading 5"/>
    <w:basedOn w:val="Normal"/>
    <w:next w:val="Body"/>
    <w:qFormat/>
    <w:pPr>
      <w:keepNext/>
      <w:numPr>
        <w:ilvl w:val="4"/>
        <w:numId w:val="3"/>
      </w:numPr>
      <w:suppressAutoHyphens/>
      <w:spacing w:before="200" w:after="60" w:line="260" w:lineRule="atLeast"/>
      <w:outlineLvl w:val="4"/>
    </w:pPr>
    <w:rPr>
      <w:rFonts w:ascii="Arial" w:hAnsi="Arial"/>
    </w:rPr>
  </w:style>
  <w:style w:type="paragraph" w:styleId="Heading6">
    <w:name w:val="heading 6"/>
    <w:basedOn w:val="Normal"/>
    <w:next w:val="Body"/>
    <w:qFormat/>
    <w:pPr>
      <w:keepNext/>
      <w:numPr>
        <w:ilvl w:val="5"/>
        <w:numId w:val="3"/>
      </w:numPr>
      <w:suppressAutoHyphens/>
      <w:spacing w:before="240" w:after="60" w:line="260" w:lineRule="atLeast"/>
      <w:outlineLvl w:val="5"/>
    </w:pPr>
    <w:rPr>
      <w:rFonts w:ascii="Arial" w:hAnsi="Arial"/>
      <w:i/>
    </w:rPr>
  </w:style>
  <w:style w:type="paragraph" w:styleId="Heading7">
    <w:name w:val="heading 7"/>
    <w:basedOn w:val="Normal"/>
    <w:qFormat/>
    <w:pPr>
      <w:numPr>
        <w:ilvl w:val="6"/>
        <w:numId w:val="3"/>
      </w:numPr>
      <w:spacing w:before="240" w:after="60"/>
      <w:outlineLvl w:val="6"/>
    </w:pPr>
    <w:rPr>
      <w:rFonts w:ascii="Arial" w:hAnsi="Arial"/>
      <w:noProof/>
      <w:sz w:val="20"/>
    </w:rPr>
  </w:style>
  <w:style w:type="paragraph" w:styleId="Heading8">
    <w:name w:val="heading 8"/>
    <w:basedOn w:val="Normal"/>
    <w:qFormat/>
    <w:pPr>
      <w:numPr>
        <w:ilvl w:val="7"/>
        <w:numId w:val="3"/>
      </w:numPr>
      <w:spacing w:before="240" w:after="60"/>
      <w:outlineLvl w:val="7"/>
    </w:pPr>
    <w:rPr>
      <w:rFonts w:ascii="Arial" w:hAnsi="Arial"/>
      <w:i/>
      <w:noProof/>
      <w:sz w:val="20"/>
    </w:rPr>
  </w:style>
  <w:style w:type="paragraph" w:styleId="Heading9">
    <w:name w:val="heading 9"/>
    <w:basedOn w:val="Normal"/>
    <w:qFormat/>
    <w:pPr>
      <w:numPr>
        <w:ilvl w:val="8"/>
        <w:numId w:val="3"/>
      </w:numPr>
      <w:spacing w:before="240" w:after="60"/>
      <w:outlineLvl w:val="8"/>
    </w:pPr>
    <w:rPr>
      <w:rFonts w:ascii="Arial" w:hAnsi="Arial"/>
      <w:b/>
      <w:i/>
      <w:noProof/>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sz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sz w:val="22"/>
    </w:rPr>
  </w:style>
  <w:style w:type="paragraph" w:customStyle="1" w:styleId="ListBulleted2">
    <w:name w:val="List Bulleted 2"/>
    <w:pPr>
      <w:numPr>
        <w:numId w:val="2"/>
      </w:numPr>
      <w:spacing w:after="60" w:line="260" w:lineRule="atLeast"/>
      <w:ind w:left="720"/>
    </w:pPr>
    <w:rPr>
      <w:kern w:val="20"/>
      <w:sz w:val="22"/>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sz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sz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next w:val="Body"/>
    <w:qFormat/>
    <w:pPr>
      <w:keepNext/>
      <w:tabs>
        <w:tab w:val="left" w:pos="1080"/>
      </w:tabs>
      <w:spacing w:before="100" w:after="40" w:line="260" w:lineRule="atLeast"/>
      <w:ind w:left="1080" w:hanging="1080"/>
    </w:pPr>
    <w:rPr>
      <w:rFonts w:ascii="Arial" w:hAnsi="Arial"/>
      <w:i/>
      <w:noProof/>
      <w:kern w:val="22"/>
      <w:sz w:val="22"/>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sz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sz w:val="22"/>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sz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sz w:val="22"/>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4"/>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szCs w:val="22"/>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5"/>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16"/>
      </w:numPr>
      <w:contextualSpacing/>
    </w:pPr>
  </w:style>
  <w:style w:type="paragraph" w:styleId="ListBullet">
    <w:name w:val="List Bullet"/>
    <w:basedOn w:val="Normal"/>
    <w:rsid w:val="00A30951"/>
    <w:pPr>
      <w:numPr>
        <w:numId w:val="15"/>
      </w:numPr>
      <w:contextualSpacing/>
    </w:pPr>
  </w:style>
  <w:style w:type="paragraph" w:styleId="ListParagraph">
    <w:name w:val="List Paragraph"/>
    <w:basedOn w:val="Normal"/>
    <w:uiPriority w:val="34"/>
    <w:qFormat/>
    <w:rsid w:val="00E763C2"/>
    <w:pPr>
      <w:spacing w:before="120" w:line="240" w:lineRule="auto"/>
      <w:ind w:left="720"/>
      <w:contextualSpacing/>
      <w:jc w:val="both"/>
    </w:pPr>
    <w:rPr>
      <w:rFonts w:ascii="Arial" w:eastAsiaTheme="minorEastAsia" w:hAnsi="Arial"/>
      <w:szCs w:val="22"/>
    </w:r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20"/>
      </w:numPr>
      <w:contextualSpacing/>
    </w:pPr>
  </w:style>
  <w:style w:type="character" w:styleId="IntenseEmphasis">
    <w:name w:val="Intense Emphasis"/>
    <w:basedOn w:val="DefaultParagraphFont"/>
    <w:uiPriority w:val="21"/>
    <w:qFormat/>
    <w:rsid w:val="00E763C2"/>
    <w:rPr>
      <w:b/>
      <w:bCs/>
      <w:i/>
      <w:iCs/>
      <w:color w:val="4F81BD" w:themeColor="accent1"/>
    </w:rPr>
  </w:style>
  <w:style w:type="paragraph" w:styleId="ListBullet3">
    <w:name w:val="List Bullet 3"/>
    <w:basedOn w:val="Normal"/>
    <w:rsid w:val="006F7FCB"/>
    <w:pPr>
      <w:numPr>
        <w:numId w:val="1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DB112B"/>
    <w:rPr>
      <w:i/>
      <w:iCs/>
    </w:rPr>
  </w:style>
  <w:style w:type="paragraph" w:styleId="Quote">
    <w:name w:val="Quote"/>
    <w:basedOn w:val="Normal"/>
    <w:next w:val="Normal"/>
    <w:link w:val="QuoteChar"/>
    <w:uiPriority w:val="29"/>
    <w:qFormat/>
    <w:rsid w:val="00110B97"/>
    <w:rPr>
      <w:i/>
      <w:iCs/>
      <w:color w:val="000000" w:themeColor="text1"/>
    </w:rPr>
  </w:style>
  <w:style w:type="character" w:customStyle="1" w:styleId="QuoteChar">
    <w:name w:val="Quote Char"/>
    <w:basedOn w:val="DefaultParagraphFont"/>
    <w:link w:val="Quote"/>
    <w:uiPriority w:val="29"/>
    <w:rsid w:val="00110B97"/>
    <w:rPr>
      <w:rFonts w:ascii="Palatino Linotype" w:hAnsi="Palatino Linotype"/>
      <w:i/>
      <w:iCs/>
      <w:color w:val="000000" w:themeColor="text1"/>
      <w:sz w:val="22"/>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diagramLayout" Target="diagrams/layout1.xml"/><Relationship Id="rId26" Type="http://schemas.openxmlformats.org/officeDocument/2006/relationships/image" Target="media/image2.emf"/><Relationship Id="rId39" Type="http://schemas.openxmlformats.org/officeDocument/2006/relationships/hyperlink" Target="http://127.0.0.1/organization" TargetMode="External"/><Relationship Id="rId3" Type="http://schemas.openxmlformats.org/officeDocument/2006/relationships/styles" Target="styles.xml"/><Relationship Id="rId21" Type="http://schemas.microsoft.com/office/2007/relationships/diagramDrawing" Target="diagrams/drawing1.xml"/><Relationship Id="rId34" Type="http://schemas.openxmlformats.org/officeDocument/2006/relationships/image" Target="media/image10.emf"/><Relationship Id="rId42" Type="http://schemas.openxmlformats.org/officeDocument/2006/relationships/image" Target="media/image16.emf"/><Relationship Id="rId47"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diagramData" Target="diagrams/data1.xml"/><Relationship Id="rId25" Type="http://schemas.openxmlformats.org/officeDocument/2006/relationships/image" Target="media/image1.emf"/><Relationship Id="rId33" Type="http://schemas.openxmlformats.org/officeDocument/2006/relationships/image" Target="media/image9.emf"/><Relationship Id="rId38" Type="http://schemas.openxmlformats.org/officeDocument/2006/relationships/hyperlink" Target="http://127.0.0.1/"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diagramColors" Target="diagrams/colors1.xml"/><Relationship Id="rId29" Type="http://schemas.openxmlformats.org/officeDocument/2006/relationships/image" Target="media/image5.emf"/><Relationship Id="rId41"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127.0.0.1/organization" TargetMode="External"/><Relationship Id="rId32" Type="http://schemas.openxmlformats.org/officeDocument/2006/relationships/image" Target="media/image8.emf"/><Relationship Id="rId37" Type="http://schemas.openxmlformats.org/officeDocument/2006/relationships/image" Target="media/image13.emf"/><Relationship Id="rId40" Type="http://schemas.openxmlformats.org/officeDocument/2006/relationships/image" Target="media/image14.emf"/><Relationship Id="rId45"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127.0.0.1/" TargetMode="External"/><Relationship Id="rId28" Type="http://schemas.openxmlformats.org/officeDocument/2006/relationships/image" Target="media/image4.emf"/><Relationship Id="rId36" Type="http://schemas.openxmlformats.org/officeDocument/2006/relationships/image" Target="media/image12.emf"/><Relationship Id="rId10" Type="http://schemas.openxmlformats.org/officeDocument/2006/relationships/header" Target="header2.xml"/><Relationship Id="rId19" Type="http://schemas.openxmlformats.org/officeDocument/2006/relationships/diagramQuickStyle" Target="diagrams/quickStyle1.xml"/><Relationship Id="rId31" Type="http://schemas.openxmlformats.org/officeDocument/2006/relationships/image" Target="media/image7.emf"/><Relationship Id="rId44"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yperlink" Target="https://github.com/ngds/ckanext-ngds.git" TargetMode="External"/><Relationship Id="rId27" Type="http://schemas.openxmlformats.org/officeDocument/2006/relationships/image" Target="media/image3.emf"/><Relationship Id="rId30" Type="http://schemas.openxmlformats.org/officeDocument/2006/relationships/image" Target="media/image6.emf"/><Relationship Id="rId35" Type="http://schemas.openxmlformats.org/officeDocument/2006/relationships/image" Target="media/image11.emf"/><Relationship Id="rId43" Type="http://schemas.openxmlformats.org/officeDocument/2006/relationships/image" Target="media/image17.emf"/><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diagrams/colors1.xml><?xml version="1.0" encoding="utf-8"?>
<dgm:colorsDef xmlns:dgm="http://schemas.openxmlformats.org/drawingml/2006/diagram" xmlns:a="http://schemas.openxmlformats.org/drawingml/2006/main" uniqueId="urn:microsoft.com/office/officeart/2005/8/colors/accent1_4">
  <dgm:title val=""/>
  <dgm:desc val=""/>
  <dgm:catLst>
    <dgm:cat type="accent1" pri="11400"/>
  </dgm:catLst>
  <dgm:styleLbl name="node0">
    <dgm:fillClrLst meth="cycle">
      <a:schemeClr val="accent1">
        <a:shade val="60000"/>
      </a:schemeClr>
    </dgm:fillClrLst>
    <dgm:linClrLst meth="repeat">
      <a:schemeClr val="lt1"/>
    </dgm:linClrLst>
    <dgm:effectClrLst/>
    <dgm:txLinClrLst/>
    <dgm:txFillClrLst/>
    <dgm:txEffectClrLst/>
  </dgm:styleLbl>
  <dgm:styleLbl name="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alignNode1">
    <dgm:fillClrLst meth="cycle">
      <a:schemeClr val="accent1">
        <a:shade val="50000"/>
      </a:schemeClr>
      <a:schemeClr val="accent1">
        <a:tint val="55000"/>
      </a:schemeClr>
    </dgm:fillClrLst>
    <dgm:linClrLst meth="cycle">
      <a:schemeClr val="accent1">
        <a:shade val="50000"/>
      </a:schemeClr>
      <a:schemeClr val="accent1">
        <a:tint val="55000"/>
      </a:schemeClr>
    </dgm:linClrLst>
    <dgm:effectClrLst/>
    <dgm:txLinClrLst/>
    <dgm:txFillClrLst/>
    <dgm:txEffectClrLst/>
  </dgm:styleLbl>
  <dgm:styleLbl name="lnNode1">
    <dgm:fillClrLst meth="cycle">
      <a:schemeClr val="accent1">
        <a:shade val="50000"/>
      </a:schemeClr>
      <a:schemeClr val="accent1">
        <a:tint val="55000"/>
      </a:schemeClr>
    </dgm:fillClrLst>
    <dgm:linClrLst meth="repeat">
      <a:schemeClr val="lt1"/>
    </dgm:linClrLst>
    <dgm:effectClrLst/>
    <dgm:txLinClrLst/>
    <dgm:txFillClrLst/>
    <dgm:txEffectClrLst/>
  </dgm:styleLbl>
  <dgm:styleLbl name="vennNode1">
    <dgm:fillClrLst meth="cycle">
      <a:schemeClr val="accent1">
        <a:shade val="80000"/>
        <a:alpha val="50000"/>
      </a:schemeClr>
      <a:schemeClr val="accent1">
        <a:tint val="50000"/>
        <a:alpha val="50000"/>
      </a:schemeClr>
    </dgm:fillClrLst>
    <dgm:linClrLst meth="repeat">
      <a:schemeClr val="lt1"/>
    </dgm:linClrLst>
    <dgm:effectClrLst/>
    <dgm:txLinClrLst/>
    <dgm:txFillClrLst/>
    <dgm:txEffectClrLst/>
  </dgm:styleLbl>
  <dgm:styleLbl name="node2">
    <dgm:fillClrLst>
      <a:schemeClr val="accent1">
        <a:shade val="80000"/>
      </a:schemeClr>
    </dgm:fillClrLst>
    <dgm:linClrLst meth="repeat">
      <a:schemeClr val="lt1"/>
    </dgm:linClrLst>
    <dgm:effectClrLst/>
    <dgm:txLinClrLst/>
    <dgm:txFillClrLst/>
    <dgm:txEffectClrLst/>
  </dgm:styleLbl>
  <dgm:styleLbl name="node3">
    <dgm:fillClrLst>
      <a:schemeClr val="accent1">
        <a:tint val="99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f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bgSibTrans2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dgm:txEffectClrLst/>
  </dgm:styleLbl>
  <dgm:styleLbl name="sibTrans1D1">
    <dgm:fillClrLst meth="cycle">
      <a:schemeClr val="accent1">
        <a:shade val="90000"/>
      </a:schemeClr>
      <a:schemeClr val="accent1">
        <a:tint val="50000"/>
      </a:schemeClr>
    </dgm:fillClrLst>
    <dgm:linClrLst meth="cycle">
      <a:schemeClr val="accent1">
        <a:shade val="90000"/>
      </a:schemeClr>
      <a:schemeClr val="accent1">
        <a:tint val="5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0000"/>
      </a:schemeClr>
    </dgm:fillClrLst>
    <dgm:linClrLst meth="repeat">
      <a:schemeClr val="lt1"/>
    </dgm:linClrLst>
    <dgm:effectClrLst/>
    <dgm:txLinClrLst/>
    <dgm:txFillClrLst/>
    <dgm:txEffectClrLst/>
  </dgm:styleLbl>
  <dgm:styleLbl name="asst3">
    <dgm:fillClrLst>
      <a:schemeClr val="accent1">
        <a:tint val="70000"/>
      </a:schemeClr>
    </dgm:fillClrLst>
    <dgm:linClrLst meth="repeat">
      <a:schemeClr val="lt1"/>
    </dgm:linClrLst>
    <dgm:effectClrLst/>
    <dgm:txLinClrLst/>
    <dgm:txFillClrLst/>
    <dgm:txEffectClrLst/>
  </dgm:styleLbl>
  <dgm:styleLbl name="asst4">
    <dgm:fillClrLst>
      <a:schemeClr val="accent1">
        <a:tint val="5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shade val="80000"/>
      </a:schemeClr>
    </dgm:linClrLst>
    <dgm:effectClrLst/>
    <dgm:txLinClrLst/>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dk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0000"/>
      </a:schemeClr>
    </dgm:fillClrLst>
    <dgm:linClrLst meth="repeat">
      <a:schemeClr val="accent1">
        <a:tint val="90000"/>
      </a:schemeClr>
    </dgm:linClrLst>
    <dgm:effectClrLst/>
    <dgm:txLinClrLst/>
    <dgm:txFillClrLst meth="repeat">
      <a:schemeClr val="tx1"/>
    </dgm:txFillClrLst>
    <dgm:txEffectClrLst/>
  </dgm:styleLbl>
  <dgm:styleLbl name="parChTrans1D3">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parChTrans1D4">
    <dgm:fillClrLst meth="repeat">
      <a:schemeClr val="accent1">
        <a:tint val="50000"/>
      </a:schemeClr>
    </dgm:fillClrLst>
    <dgm:linClrLst meth="repeat">
      <a:schemeClr val="accent1">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1">
        <a:shade val="50000"/>
      </a:schemeClr>
      <a:schemeClr val="accent1">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alignAccFollowNode1">
    <dgm:fillClrLst meth="repeat">
      <a:schemeClr val="accent1">
        <a:alpha val="90000"/>
        <a:tint val="55000"/>
      </a:schemeClr>
    </dgm:fillClrLst>
    <dgm:linClrLst meth="repeat">
      <a:schemeClr val="accent1">
        <a:alpha val="90000"/>
        <a:tint val="55000"/>
      </a:schemeClr>
    </dgm:linClrLst>
    <dgm:effectClrLst/>
    <dgm:txLinClrLst/>
    <dgm:txFillClrLst meth="repeat">
      <a:schemeClr val="dk1"/>
    </dgm:txFillClrLst>
    <dgm:txEffectClrLst/>
  </dgm:styleLbl>
  <dgm:styleLbl name="bgAccFollowNode1">
    <dgm:fillClrLst meth="repeat">
      <a:schemeClr val="accent1">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50000"/>
      </a:schemeClr>
    </dgm:linClrLst>
    <dgm:effectClrLst/>
    <dgm:txLinClrLst/>
    <dgm:txFillClrLst meth="repeat">
      <a:schemeClr val="dk1"/>
    </dgm:txFillClrLst>
    <dgm:txEffectClrLst/>
  </dgm:styleLbl>
  <dgm:styleLbl name="bgShp">
    <dgm:fillClrLst meth="repeat">
      <a:schemeClr val="accent1">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55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29CAB1-4DAF-4FE1-ACD2-BF196E3A16C5}" type="doc">
      <dgm:prSet loTypeId="urn:microsoft.com/office/officeart/2005/8/layout/orgChart1" loCatId="hierarchy" qsTypeId="urn:microsoft.com/office/officeart/2005/8/quickstyle/3d1" qsCatId="3D" csTypeId="urn:microsoft.com/office/officeart/2005/8/colors/accent1_4" csCatId="accent1" phldr="1"/>
      <dgm:spPr/>
      <dgm:t>
        <a:bodyPr/>
        <a:lstStyle/>
        <a:p>
          <a:endParaRPr lang="en-US"/>
        </a:p>
      </dgm:t>
    </dgm:pt>
    <dgm:pt modelId="{45261AFF-EECA-4663-9E2E-6FEBD3001D63}">
      <dgm:prSet phldrT="[Text]" custT="1"/>
      <dgm:spPr>
        <a:gradFill rotWithShape="0">
          <a:gsLst>
            <a:gs pos="0">
              <a:schemeClr val="accent6"/>
            </a:gs>
            <a:gs pos="80000">
              <a:schemeClr val="accent2">
                <a:lumMod val="75000"/>
              </a:schemeClr>
            </a:gs>
            <a:gs pos="100000">
              <a:schemeClr val="accent6">
                <a:lumMod val="75000"/>
              </a:schemeClr>
            </a:gs>
          </a:gsLst>
        </a:gradFill>
      </dgm:spPr>
      <dgm:t>
        <a:bodyPr lIns="91440" tIns="91440" rIns="91440" anchor="t"/>
        <a:lstStyle/>
        <a:p>
          <a:r>
            <a:rPr lang="en-US" sz="1200" b="1" dirty="0" smtClean="0">
              <a:solidFill>
                <a:schemeClr val="bg2"/>
              </a:solidFill>
            </a:rPr>
            <a:t>Central Catalog</a:t>
          </a:r>
          <a:endParaRPr lang="en-US" sz="1200" b="1" dirty="0">
            <a:solidFill>
              <a:schemeClr val="bg2"/>
            </a:solidFill>
          </a:endParaRPr>
        </a:p>
      </dgm:t>
    </dgm:pt>
    <dgm:pt modelId="{F8676B71-A62F-451E-801C-5F9AC0321191}" type="parTrans" cxnId="{05A03A65-C116-4919-B719-1194811306C8}">
      <dgm:prSet/>
      <dgm:spPr/>
      <dgm:t>
        <a:bodyPr/>
        <a:lstStyle/>
        <a:p>
          <a:endParaRPr lang="en-US"/>
        </a:p>
      </dgm:t>
    </dgm:pt>
    <dgm:pt modelId="{18BA8BFC-8C7F-45A3-9F5E-3CF1221B367B}" type="sibTrans" cxnId="{05A03A65-C116-4919-B719-1194811306C8}">
      <dgm:prSet/>
      <dgm:spPr/>
      <dgm:t>
        <a:bodyPr/>
        <a:lstStyle/>
        <a:p>
          <a:endParaRPr lang="en-US"/>
        </a:p>
      </dgm:t>
    </dgm:pt>
    <dgm:pt modelId="{2D45E6C7-7973-40BB-A6D0-154E25A927CA}">
      <dgm:prSet phldrT="[Text]" custT="1"/>
      <dgm:spPr>
        <a:gradFill rotWithShape="0">
          <a:gsLst>
            <a:gs pos="0">
              <a:srgbClr val="00B0F0"/>
            </a:gs>
            <a:gs pos="80000">
              <a:srgbClr val="0070C0"/>
            </a:gs>
            <a:gs pos="100000">
              <a:srgbClr val="003399"/>
            </a:gs>
          </a:gsLst>
        </a:gradFill>
      </dgm:spPr>
      <dgm:t>
        <a:bodyPr lIns="91440" tIns="91440" rIns="91440" anchor="t"/>
        <a:lstStyle/>
        <a:p>
          <a:r>
            <a:rPr lang="en-US" sz="1100" b="1" dirty="0" smtClean="0">
              <a:solidFill>
                <a:schemeClr val="bg2"/>
              </a:solidFill>
            </a:rPr>
            <a:t>Data Repository</a:t>
          </a:r>
          <a:endParaRPr lang="en-US" sz="1100" b="1" dirty="0">
            <a:solidFill>
              <a:schemeClr val="bg2"/>
            </a:solidFill>
          </a:endParaRPr>
        </a:p>
      </dgm:t>
    </dgm:pt>
    <dgm:pt modelId="{4BFBE9F2-9F36-43DC-BCD6-9F19D9938FFB}" type="parTrans" cxnId="{75FE20C7-DDEE-4AB9-9BAE-31827BA1F69C}">
      <dgm:prSet/>
      <dgm:spPr>
        <a:ln>
          <a:solidFill>
            <a:srgbClr val="002060"/>
          </a:solidFill>
        </a:ln>
      </dgm:spPr>
      <dgm:t>
        <a:bodyPr/>
        <a:lstStyle/>
        <a:p>
          <a:endParaRPr lang="en-US"/>
        </a:p>
      </dgm:t>
    </dgm:pt>
    <dgm:pt modelId="{98C8A5AE-9439-4772-95A4-72CBA40D154A}" type="sibTrans" cxnId="{75FE20C7-DDEE-4AB9-9BAE-31827BA1F69C}">
      <dgm:prSet/>
      <dgm:spPr/>
      <dgm:t>
        <a:bodyPr/>
        <a:lstStyle/>
        <a:p>
          <a:endParaRPr lang="en-US"/>
        </a:p>
      </dgm:t>
    </dgm:pt>
    <dgm:pt modelId="{BD49D3DC-EAB0-4B21-9AAE-BFBD6253426A}">
      <dgm:prSet phldrT="[Text]" custT="1"/>
      <dgm:spPr>
        <a:gradFill rotWithShape="0">
          <a:gsLst>
            <a:gs pos="0">
              <a:srgbClr val="00B0F0"/>
            </a:gs>
            <a:gs pos="80000">
              <a:srgbClr val="0070C0"/>
            </a:gs>
            <a:gs pos="100000">
              <a:srgbClr val="003399"/>
            </a:gs>
          </a:gsLst>
        </a:gradFill>
      </dgm:spPr>
      <dgm:t>
        <a:bodyPr lIns="91440" tIns="91440" rIns="91440" anchor="t"/>
        <a:lstStyle/>
        <a:p>
          <a:r>
            <a:rPr lang="en-US" sz="1100" b="1" dirty="0" smtClean="0">
              <a:solidFill>
                <a:schemeClr val="bg2"/>
              </a:solidFill>
            </a:rPr>
            <a:t>Data Repository</a:t>
          </a:r>
          <a:endParaRPr lang="en-US" sz="1100" b="1" dirty="0">
            <a:solidFill>
              <a:schemeClr val="bg2"/>
            </a:solidFill>
          </a:endParaRPr>
        </a:p>
      </dgm:t>
    </dgm:pt>
    <dgm:pt modelId="{9DA39C2C-8D36-4A55-A96C-3E8632FD0EB9}" type="parTrans" cxnId="{2D71EC76-3D7D-475A-9FCF-9E0D08973050}">
      <dgm:prSet/>
      <dgm:spPr>
        <a:ln>
          <a:solidFill>
            <a:srgbClr val="002060"/>
          </a:solidFill>
        </a:ln>
      </dgm:spPr>
      <dgm:t>
        <a:bodyPr/>
        <a:lstStyle/>
        <a:p>
          <a:endParaRPr lang="en-US"/>
        </a:p>
      </dgm:t>
    </dgm:pt>
    <dgm:pt modelId="{BCF64DAD-1440-4617-8B32-55AEEFFB45E6}" type="sibTrans" cxnId="{2D71EC76-3D7D-475A-9FCF-9E0D08973050}">
      <dgm:prSet/>
      <dgm:spPr/>
      <dgm:t>
        <a:bodyPr/>
        <a:lstStyle/>
        <a:p>
          <a:endParaRPr lang="en-US"/>
        </a:p>
      </dgm:t>
    </dgm:pt>
    <dgm:pt modelId="{6D7FEBDF-3907-4398-989C-E46E1CD7F88F}">
      <dgm:prSet phldrT="[Text]" custT="1"/>
      <dgm:spPr>
        <a:gradFill rotWithShape="0">
          <a:gsLst>
            <a:gs pos="0">
              <a:srgbClr val="00B0F0"/>
            </a:gs>
            <a:gs pos="80000">
              <a:srgbClr val="0070C0"/>
            </a:gs>
            <a:gs pos="100000">
              <a:srgbClr val="003399"/>
            </a:gs>
          </a:gsLst>
        </a:gradFill>
      </dgm:spPr>
      <dgm:t>
        <a:bodyPr lIns="91440" tIns="91440" rIns="91440" anchor="t"/>
        <a:lstStyle/>
        <a:p>
          <a:r>
            <a:rPr lang="en-US" sz="1100" b="1" dirty="0" smtClean="0">
              <a:solidFill>
                <a:schemeClr val="bg2"/>
              </a:solidFill>
            </a:rPr>
            <a:t>Data Repository</a:t>
          </a:r>
          <a:endParaRPr lang="en-US" sz="1100" b="1" dirty="0">
            <a:solidFill>
              <a:schemeClr val="bg2"/>
            </a:solidFill>
          </a:endParaRPr>
        </a:p>
      </dgm:t>
    </dgm:pt>
    <dgm:pt modelId="{830A6A29-7CC6-4C2A-8384-6C23A1F1A986}" type="parTrans" cxnId="{21C3934E-B163-4155-9377-EC66C7E3CBE1}">
      <dgm:prSet/>
      <dgm:spPr>
        <a:ln>
          <a:solidFill>
            <a:srgbClr val="002060"/>
          </a:solidFill>
        </a:ln>
      </dgm:spPr>
      <dgm:t>
        <a:bodyPr/>
        <a:lstStyle/>
        <a:p>
          <a:endParaRPr lang="en-US"/>
        </a:p>
      </dgm:t>
    </dgm:pt>
    <dgm:pt modelId="{A3E0D2F7-39D3-41DD-96C6-62CD95C9E87A}" type="sibTrans" cxnId="{21C3934E-B163-4155-9377-EC66C7E3CBE1}">
      <dgm:prSet/>
      <dgm:spPr/>
      <dgm:t>
        <a:bodyPr/>
        <a:lstStyle/>
        <a:p>
          <a:endParaRPr lang="en-US"/>
        </a:p>
      </dgm:t>
    </dgm:pt>
    <dgm:pt modelId="{0270B5ED-AB4E-4636-B92F-864C82FBF5B7}" type="pres">
      <dgm:prSet presAssocID="{BE29CAB1-4DAF-4FE1-ACD2-BF196E3A16C5}" presName="hierChild1" presStyleCnt="0">
        <dgm:presLayoutVars>
          <dgm:orgChart val="1"/>
          <dgm:chPref val="1"/>
          <dgm:dir/>
          <dgm:animOne val="branch"/>
          <dgm:animLvl val="lvl"/>
          <dgm:resizeHandles/>
        </dgm:presLayoutVars>
      </dgm:prSet>
      <dgm:spPr/>
      <dgm:t>
        <a:bodyPr/>
        <a:lstStyle/>
        <a:p>
          <a:endParaRPr lang="en-US"/>
        </a:p>
      </dgm:t>
    </dgm:pt>
    <dgm:pt modelId="{65557F55-9490-4D71-B061-36058B5A3EB3}" type="pres">
      <dgm:prSet presAssocID="{45261AFF-EECA-4663-9E2E-6FEBD3001D63}" presName="hierRoot1" presStyleCnt="0">
        <dgm:presLayoutVars>
          <dgm:hierBranch val="init"/>
        </dgm:presLayoutVars>
      </dgm:prSet>
      <dgm:spPr/>
    </dgm:pt>
    <dgm:pt modelId="{77C3D4EF-21CF-4FF7-8C14-71149FAB0CC2}" type="pres">
      <dgm:prSet presAssocID="{45261AFF-EECA-4663-9E2E-6FEBD3001D63}" presName="rootComposite1" presStyleCnt="0"/>
      <dgm:spPr/>
    </dgm:pt>
    <dgm:pt modelId="{DF71FEC6-FABD-4070-9552-21D14993D611}" type="pres">
      <dgm:prSet presAssocID="{45261AFF-EECA-4663-9E2E-6FEBD3001D63}" presName="rootText1" presStyleLbl="node0" presStyleIdx="0" presStyleCnt="1" custScaleX="30315" custScaleY="47868" custLinFactNeighborY="-74455">
        <dgm:presLayoutVars>
          <dgm:chPref val="3"/>
        </dgm:presLayoutVars>
      </dgm:prSet>
      <dgm:spPr/>
      <dgm:t>
        <a:bodyPr/>
        <a:lstStyle/>
        <a:p>
          <a:endParaRPr lang="en-US"/>
        </a:p>
      </dgm:t>
    </dgm:pt>
    <dgm:pt modelId="{320B57D9-987F-4DB9-916E-FC4D50822BB8}" type="pres">
      <dgm:prSet presAssocID="{45261AFF-EECA-4663-9E2E-6FEBD3001D63}" presName="rootConnector1" presStyleLbl="node1" presStyleIdx="0" presStyleCnt="0"/>
      <dgm:spPr/>
      <dgm:t>
        <a:bodyPr/>
        <a:lstStyle/>
        <a:p>
          <a:endParaRPr lang="en-US"/>
        </a:p>
      </dgm:t>
    </dgm:pt>
    <dgm:pt modelId="{65A078D9-9FD2-46DA-8398-C5381D1D4B6A}" type="pres">
      <dgm:prSet presAssocID="{45261AFF-EECA-4663-9E2E-6FEBD3001D63}" presName="hierChild2" presStyleCnt="0"/>
      <dgm:spPr/>
    </dgm:pt>
    <dgm:pt modelId="{270D027E-EB51-4F02-9091-8DC86232194D}" type="pres">
      <dgm:prSet presAssocID="{4BFBE9F2-9F36-43DC-BCD6-9F19D9938FFB}" presName="Name37" presStyleLbl="parChTrans1D2" presStyleIdx="0" presStyleCnt="3"/>
      <dgm:spPr/>
      <dgm:t>
        <a:bodyPr/>
        <a:lstStyle/>
        <a:p>
          <a:endParaRPr lang="en-US"/>
        </a:p>
      </dgm:t>
    </dgm:pt>
    <dgm:pt modelId="{690C0C76-FD64-4363-981B-D9E3A4380528}" type="pres">
      <dgm:prSet presAssocID="{2D45E6C7-7973-40BB-A6D0-154E25A927CA}" presName="hierRoot2" presStyleCnt="0">
        <dgm:presLayoutVars>
          <dgm:hierBranch val="init"/>
        </dgm:presLayoutVars>
      </dgm:prSet>
      <dgm:spPr/>
    </dgm:pt>
    <dgm:pt modelId="{390121A2-7776-45B1-975C-4ACE59263EA6}" type="pres">
      <dgm:prSet presAssocID="{2D45E6C7-7973-40BB-A6D0-154E25A927CA}" presName="rootComposite" presStyleCnt="0"/>
      <dgm:spPr/>
    </dgm:pt>
    <dgm:pt modelId="{A4A45BC8-4477-4739-85B4-F5155C875D8B}" type="pres">
      <dgm:prSet presAssocID="{2D45E6C7-7973-40BB-A6D0-154E25A927CA}" presName="rootText" presStyleLbl="node2" presStyleIdx="0" presStyleCnt="3" custScaleX="39346" custScaleY="40653" custLinFactNeighborX="59" custLinFactNeighborY="-10296">
        <dgm:presLayoutVars>
          <dgm:chPref val="3"/>
        </dgm:presLayoutVars>
      </dgm:prSet>
      <dgm:spPr/>
      <dgm:t>
        <a:bodyPr/>
        <a:lstStyle/>
        <a:p>
          <a:endParaRPr lang="en-US"/>
        </a:p>
      </dgm:t>
    </dgm:pt>
    <dgm:pt modelId="{B862D795-672B-45FD-A3C4-145317B784B6}" type="pres">
      <dgm:prSet presAssocID="{2D45E6C7-7973-40BB-A6D0-154E25A927CA}" presName="rootConnector" presStyleLbl="node2" presStyleIdx="0" presStyleCnt="3"/>
      <dgm:spPr/>
      <dgm:t>
        <a:bodyPr/>
        <a:lstStyle/>
        <a:p>
          <a:endParaRPr lang="en-US"/>
        </a:p>
      </dgm:t>
    </dgm:pt>
    <dgm:pt modelId="{A560A289-564B-4780-8A4E-B9ABBBC673BA}" type="pres">
      <dgm:prSet presAssocID="{2D45E6C7-7973-40BB-A6D0-154E25A927CA}" presName="hierChild4" presStyleCnt="0"/>
      <dgm:spPr/>
    </dgm:pt>
    <dgm:pt modelId="{F6541EC4-467E-4DEB-9264-E5C87C0F3541}" type="pres">
      <dgm:prSet presAssocID="{2D45E6C7-7973-40BB-A6D0-154E25A927CA}" presName="hierChild5" presStyleCnt="0"/>
      <dgm:spPr/>
    </dgm:pt>
    <dgm:pt modelId="{74D2B38B-8E74-4A5E-8262-309F4BC613FE}" type="pres">
      <dgm:prSet presAssocID="{9DA39C2C-8D36-4A55-A96C-3E8632FD0EB9}" presName="Name37" presStyleLbl="parChTrans1D2" presStyleIdx="1" presStyleCnt="3"/>
      <dgm:spPr/>
      <dgm:t>
        <a:bodyPr/>
        <a:lstStyle/>
        <a:p>
          <a:endParaRPr lang="en-US"/>
        </a:p>
      </dgm:t>
    </dgm:pt>
    <dgm:pt modelId="{42AE78A0-CB17-4761-B297-1503420F125F}" type="pres">
      <dgm:prSet presAssocID="{BD49D3DC-EAB0-4B21-9AAE-BFBD6253426A}" presName="hierRoot2" presStyleCnt="0">
        <dgm:presLayoutVars>
          <dgm:hierBranch val="init"/>
        </dgm:presLayoutVars>
      </dgm:prSet>
      <dgm:spPr/>
    </dgm:pt>
    <dgm:pt modelId="{381B3C17-D498-47BD-89E8-F382985495F0}" type="pres">
      <dgm:prSet presAssocID="{BD49D3DC-EAB0-4B21-9AAE-BFBD6253426A}" presName="rootComposite" presStyleCnt="0"/>
      <dgm:spPr/>
    </dgm:pt>
    <dgm:pt modelId="{7714C0B9-20F2-4445-AC8D-016662364EC8}" type="pres">
      <dgm:prSet presAssocID="{BD49D3DC-EAB0-4B21-9AAE-BFBD6253426A}" presName="rootText" presStyleLbl="node2" presStyleIdx="1" presStyleCnt="3" custScaleX="39346" custScaleY="40653" custLinFactNeighborX="59" custLinFactNeighborY="-10296">
        <dgm:presLayoutVars>
          <dgm:chPref val="3"/>
        </dgm:presLayoutVars>
      </dgm:prSet>
      <dgm:spPr/>
      <dgm:t>
        <a:bodyPr/>
        <a:lstStyle/>
        <a:p>
          <a:endParaRPr lang="en-US"/>
        </a:p>
      </dgm:t>
    </dgm:pt>
    <dgm:pt modelId="{6E6C64CC-AD2F-4B09-9B36-241A4B714D88}" type="pres">
      <dgm:prSet presAssocID="{BD49D3DC-EAB0-4B21-9AAE-BFBD6253426A}" presName="rootConnector" presStyleLbl="node2" presStyleIdx="1" presStyleCnt="3"/>
      <dgm:spPr/>
      <dgm:t>
        <a:bodyPr/>
        <a:lstStyle/>
        <a:p>
          <a:endParaRPr lang="en-US"/>
        </a:p>
      </dgm:t>
    </dgm:pt>
    <dgm:pt modelId="{4503E3F2-1641-4005-A6C4-FAAB37159771}" type="pres">
      <dgm:prSet presAssocID="{BD49D3DC-EAB0-4B21-9AAE-BFBD6253426A}" presName="hierChild4" presStyleCnt="0"/>
      <dgm:spPr/>
    </dgm:pt>
    <dgm:pt modelId="{634ACBC1-8EC6-45F3-83FB-902EF4E5053C}" type="pres">
      <dgm:prSet presAssocID="{BD49D3DC-EAB0-4B21-9AAE-BFBD6253426A}" presName="hierChild5" presStyleCnt="0"/>
      <dgm:spPr/>
    </dgm:pt>
    <dgm:pt modelId="{EEB5F175-F223-42D9-94F8-639446EE91EB}" type="pres">
      <dgm:prSet presAssocID="{830A6A29-7CC6-4C2A-8384-6C23A1F1A986}" presName="Name37" presStyleLbl="parChTrans1D2" presStyleIdx="2" presStyleCnt="3"/>
      <dgm:spPr/>
      <dgm:t>
        <a:bodyPr/>
        <a:lstStyle/>
        <a:p>
          <a:endParaRPr lang="en-US"/>
        </a:p>
      </dgm:t>
    </dgm:pt>
    <dgm:pt modelId="{0E586A24-261E-43B5-9AC7-71C5A78B0639}" type="pres">
      <dgm:prSet presAssocID="{6D7FEBDF-3907-4398-989C-E46E1CD7F88F}" presName="hierRoot2" presStyleCnt="0">
        <dgm:presLayoutVars>
          <dgm:hierBranch val="init"/>
        </dgm:presLayoutVars>
      </dgm:prSet>
      <dgm:spPr/>
    </dgm:pt>
    <dgm:pt modelId="{4FF1BA31-5D17-4F48-9A59-976760B9DCBF}" type="pres">
      <dgm:prSet presAssocID="{6D7FEBDF-3907-4398-989C-E46E1CD7F88F}" presName="rootComposite" presStyleCnt="0"/>
      <dgm:spPr/>
    </dgm:pt>
    <dgm:pt modelId="{C393398F-450F-490D-A597-7B102EAA11ED}" type="pres">
      <dgm:prSet presAssocID="{6D7FEBDF-3907-4398-989C-E46E1CD7F88F}" presName="rootText" presStyleLbl="node2" presStyleIdx="2" presStyleCnt="3" custScaleX="39346" custScaleY="40653" custLinFactNeighborX="59" custLinFactNeighborY="-10296">
        <dgm:presLayoutVars>
          <dgm:chPref val="3"/>
        </dgm:presLayoutVars>
      </dgm:prSet>
      <dgm:spPr/>
      <dgm:t>
        <a:bodyPr/>
        <a:lstStyle/>
        <a:p>
          <a:endParaRPr lang="en-US"/>
        </a:p>
      </dgm:t>
    </dgm:pt>
    <dgm:pt modelId="{FFA733BA-DB12-4AF5-AA63-E233A692905E}" type="pres">
      <dgm:prSet presAssocID="{6D7FEBDF-3907-4398-989C-E46E1CD7F88F}" presName="rootConnector" presStyleLbl="node2" presStyleIdx="2" presStyleCnt="3"/>
      <dgm:spPr/>
      <dgm:t>
        <a:bodyPr/>
        <a:lstStyle/>
        <a:p>
          <a:endParaRPr lang="en-US"/>
        </a:p>
      </dgm:t>
    </dgm:pt>
    <dgm:pt modelId="{562EF2C2-085C-4152-B849-414806ED7DE4}" type="pres">
      <dgm:prSet presAssocID="{6D7FEBDF-3907-4398-989C-E46E1CD7F88F}" presName="hierChild4" presStyleCnt="0"/>
      <dgm:spPr/>
    </dgm:pt>
    <dgm:pt modelId="{EF2D6029-2E73-44A9-83C3-2FD1CA2850E6}" type="pres">
      <dgm:prSet presAssocID="{6D7FEBDF-3907-4398-989C-E46E1CD7F88F}" presName="hierChild5" presStyleCnt="0"/>
      <dgm:spPr/>
    </dgm:pt>
    <dgm:pt modelId="{3D17D60F-FDB2-414C-9A5C-93B26A8167F5}" type="pres">
      <dgm:prSet presAssocID="{45261AFF-EECA-4663-9E2E-6FEBD3001D63}" presName="hierChild3" presStyleCnt="0"/>
      <dgm:spPr/>
    </dgm:pt>
  </dgm:ptLst>
  <dgm:cxnLst>
    <dgm:cxn modelId="{5BC287C1-3D23-4F35-B595-81A253F31984}" type="presOf" srcId="{6D7FEBDF-3907-4398-989C-E46E1CD7F88F}" destId="{FFA733BA-DB12-4AF5-AA63-E233A692905E}" srcOrd="1" destOrd="0" presId="urn:microsoft.com/office/officeart/2005/8/layout/orgChart1"/>
    <dgm:cxn modelId="{2D71EC76-3D7D-475A-9FCF-9E0D08973050}" srcId="{45261AFF-EECA-4663-9E2E-6FEBD3001D63}" destId="{BD49D3DC-EAB0-4B21-9AAE-BFBD6253426A}" srcOrd="1" destOrd="0" parTransId="{9DA39C2C-8D36-4A55-A96C-3E8632FD0EB9}" sibTransId="{BCF64DAD-1440-4617-8B32-55AEEFFB45E6}"/>
    <dgm:cxn modelId="{C390CE0A-B0EA-4765-8058-8540026DF2E7}" type="presOf" srcId="{BE29CAB1-4DAF-4FE1-ACD2-BF196E3A16C5}" destId="{0270B5ED-AB4E-4636-B92F-864C82FBF5B7}" srcOrd="0" destOrd="0" presId="urn:microsoft.com/office/officeart/2005/8/layout/orgChart1"/>
    <dgm:cxn modelId="{21C3934E-B163-4155-9377-EC66C7E3CBE1}" srcId="{45261AFF-EECA-4663-9E2E-6FEBD3001D63}" destId="{6D7FEBDF-3907-4398-989C-E46E1CD7F88F}" srcOrd="2" destOrd="0" parTransId="{830A6A29-7CC6-4C2A-8384-6C23A1F1A986}" sibTransId="{A3E0D2F7-39D3-41DD-96C6-62CD95C9E87A}"/>
    <dgm:cxn modelId="{68B1BF9E-64DE-4ED2-8ED3-AE55C5F8FAF5}" type="presOf" srcId="{2D45E6C7-7973-40BB-A6D0-154E25A927CA}" destId="{A4A45BC8-4477-4739-85B4-F5155C875D8B}" srcOrd="0" destOrd="0" presId="urn:microsoft.com/office/officeart/2005/8/layout/orgChart1"/>
    <dgm:cxn modelId="{05A03A65-C116-4919-B719-1194811306C8}" srcId="{BE29CAB1-4DAF-4FE1-ACD2-BF196E3A16C5}" destId="{45261AFF-EECA-4663-9E2E-6FEBD3001D63}" srcOrd="0" destOrd="0" parTransId="{F8676B71-A62F-451E-801C-5F9AC0321191}" sibTransId="{18BA8BFC-8C7F-45A3-9F5E-3CF1221B367B}"/>
    <dgm:cxn modelId="{C3BD1C9A-0AEA-4547-814B-17CA80D55EFB}" type="presOf" srcId="{4BFBE9F2-9F36-43DC-BCD6-9F19D9938FFB}" destId="{270D027E-EB51-4F02-9091-8DC86232194D}" srcOrd="0" destOrd="0" presId="urn:microsoft.com/office/officeart/2005/8/layout/orgChart1"/>
    <dgm:cxn modelId="{9B9388E9-1749-4977-A42D-6D9E84A71DD3}" type="presOf" srcId="{BD49D3DC-EAB0-4B21-9AAE-BFBD6253426A}" destId="{6E6C64CC-AD2F-4B09-9B36-241A4B714D88}" srcOrd="1" destOrd="0" presId="urn:microsoft.com/office/officeart/2005/8/layout/orgChart1"/>
    <dgm:cxn modelId="{75FE20C7-DDEE-4AB9-9BAE-31827BA1F69C}" srcId="{45261AFF-EECA-4663-9E2E-6FEBD3001D63}" destId="{2D45E6C7-7973-40BB-A6D0-154E25A927CA}" srcOrd="0" destOrd="0" parTransId="{4BFBE9F2-9F36-43DC-BCD6-9F19D9938FFB}" sibTransId="{98C8A5AE-9439-4772-95A4-72CBA40D154A}"/>
    <dgm:cxn modelId="{E2B766EF-723A-4AFA-81EB-990BB0B6B0CE}" type="presOf" srcId="{830A6A29-7CC6-4C2A-8384-6C23A1F1A986}" destId="{EEB5F175-F223-42D9-94F8-639446EE91EB}" srcOrd="0" destOrd="0" presId="urn:microsoft.com/office/officeart/2005/8/layout/orgChart1"/>
    <dgm:cxn modelId="{FF031797-FCA6-4375-92EE-15F0E89BFC93}" type="presOf" srcId="{45261AFF-EECA-4663-9E2E-6FEBD3001D63}" destId="{320B57D9-987F-4DB9-916E-FC4D50822BB8}" srcOrd="1" destOrd="0" presId="urn:microsoft.com/office/officeart/2005/8/layout/orgChart1"/>
    <dgm:cxn modelId="{1968B701-04B1-444B-81B1-E20D760E8FCD}" type="presOf" srcId="{BD49D3DC-EAB0-4B21-9AAE-BFBD6253426A}" destId="{7714C0B9-20F2-4445-AC8D-016662364EC8}" srcOrd="0" destOrd="0" presId="urn:microsoft.com/office/officeart/2005/8/layout/orgChart1"/>
    <dgm:cxn modelId="{A4A7727F-D2B1-445B-AF89-E06E291E7AA9}" type="presOf" srcId="{2D45E6C7-7973-40BB-A6D0-154E25A927CA}" destId="{B862D795-672B-45FD-A3C4-145317B784B6}" srcOrd="1" destOrd="0" presId="urn:microsoft.com/office/officeart/2005/8/layout/orgChart1"/>
    <dgm:cxn modelId="{ADABC620-F13A-48EE-A21D-F7F3C4AC3427}" type="presOf" srcId="{6D7FEBDF-3907-4398-989C-E46E1CD7F88F}" destId="{C393398F-450F-490D-A597-7B102EAA11ED}" srcOrd="0" destOrd="0" presId="urn:microsoft.com/office/officeart/2005/8/layout/orgChart1"/>
    <dgm:cxn modelId="{BC82B6BF-5A87-477B-8CD2-7D0912FA405E}" type="presOf" srcId="{9DA39C2C-8D36-4A55-A96C-3E8632FD0EB9}" destId="{74D2B38B-8E74-4A5E-8262-309F4BC613FE}" srcOrd="0" destOrd="0" presId="urn:microsoft.com/office/officeart/2005/8/layout/orgChart1"/>
    <dgm:cxn modelId="{7DCC692F-8891-40A0-B27B-9CF5DF87DDB9}" type="presOf" srcId="{45261AFF-EECA-4663-9E2E-6FEBD3001D63}" destId="{DF71FEC6-FABD-4070-9552-21D14993D611}" srcOrd="0" destOrd="0" presId="urn:microsoft.com/office/officeart/2005/8/layout/orgChart1"/>
    <dgm:cxn modelId="{2BF45AD8-A40D-4A74-B5F3-20481B1E803A}" type="presParOf" srcId="{0270B5ED-AB4E-4636-B92F-864C82FBF5B7}" destId="{65557F55-9490-4D71-B061-36058B5A3EB3}" srcOrd="0" destOrd="0" presId="urn:microsoft.com/office/officeart/2005/8/layout/orgChart1"/>
    <dgm:cxn modelId="{B38FC905-3455-4E68-AEE1-316F378B91BB}" type="presParOf" srcId="{65557F55-9490-4D71-B061-36058B5A3EB3}" destId="{77C3D4EF-21CF-4FF7-8C14-71149FAB0CC2}" srcOrd="0" destOrd="0" presId="urn:microsoft.com/office/officeart/2005/8/layout/orgChart1"/>
    <dgm:cxn modelId="{93EC6B5A-6721-43D7-93FD-B45B1FED0564}" type="presParOf" srcId="{77C3D4EF-21CF-4FF7-8C14-71149FAB0CC2}" destId="{DF71FEC6-FABD-4070-9552-21D14993D611}" srcOrd="0" destOrd="0" presId="urn:microsoft.com/office/officeart/2005/8/layout/orgChart1"/>
    <dgm:cxn modelId="{5719A541-0BEE-4ABB-A25F-A48150AE78C6}" type="presParOf" srcId="{77C3D4EF-21CF-4FF7-8C14-71149FAB0CC2}" destId="{320B57D9-987F-4DB9-916E-FC4D50822BB8}" srcOrd="1" destOrd="0" presId="urn:microsoft.com/office/officeart/2005/8/layout/orgChart1"/>
    <dgm:cxn modelId="{7439A691-7FD6-4592-A747-BC0884EBC0D9}" type="presParOf" srcId="{65557F55-9490-4D71-B061-36058B5A3EB3}" destId="{65A078D9-9FD2-46DA-8398-C5381D1D4B6A}" srcOrd="1" destOrd="0" presId="urn:microsoft.com/office/officeart/2005/8/layout/orgChart1"/>
    <dgm:cxn modelId="{0318CA3F-B6B9-4945-BEC0-45505DB2EB4C}" type="presParOf" srcId="{65A078D9-9FD2-46DA-8398-C5381D1D4B6A}" destId="{270D027E-EB51-4F02-9091-8DC86232194D}" srcOrd="0" destOrd="0" presId="urn:microsoft.com/office/officeart/2005/8/layout/orgChart1"/>
    <dgm:cxn modelId="{A044D52B-6ECF-4B42-B4F7-4A38F5978416}" type="presParOf" srcId="{65A078D9-9FD2-46DA-8398-C5381D1D4B6A}" destId="{690C0C76-FD64-4363-981B-D9E3A4380528}" srcOrd="1" destOrd="0" presId="urn:microsoft.com/office/officeart/2005/8/layout/orgChart1"/>
    <dgm:cxn modelId="{BA921369-11E2-491E-8DA9-05CECB47DD96}" type="presParOf" srcId="{690C0C76-FD64-4363-981B-D9E3A4380528}" destId="{390121A2-7776-45B1-975C-4ACE59263EA6}" srcOrd="0" destOrd="0" presId="urn:microsoft.com/office/officeart/2005/8/layout/orgChart1"/>
    <dgm:cxn modelId="{38E56DA3-ACB0-457C-9CB2-506D21740E27}" type="presParOf" srcId="{390121A2-7776-45B1-975C-4ACE59263EA6}" destId="{A4A45BC8-4477-4739-85B4-F5155C875D8B}" srcOrd="0" destOrd="0" presId="urn:microsoft.com/office/officeart/2005/8/layout/orgChart1"/>
    <dgm:cxn modelId="{4141D14C-6E38-43A5-8CE2-28D359FFEB46}" type="presParOf" srcId="{390121A2-7776-45B1-975C-4ACE59263EA6}" destId="{B862D795-672B-45FD-A3C4-145317B784B6}" srcOrd="1" destOrd="0" presId="urn:microsoft.com/office/officeart/2005/8/layout/orgChart1"/>
    <dgm:cxn modelId="{1A538CFC-2E65-4DD1-8E4F-5FCFC71D06A4}" type="presParOf" srcId="{690C0C76-FD64-4363-981B-D9E3A4380528}" destId="{A560A289-564B-4780-8A4E-B9ABBBC673BA}" srcOrd="1" destOrd="0" presId="urn:microsoft.com/office/officeart/2005/8/layout/orgChart1"/>
    <dgm:cxn modelId="{2FFE6AC4-A03E-4CDE-8ACE-6FAFA8888F34}" type="presParOf" srcId="{690C0C76-FD64-4363-981B-D9E3A4380528}" destId="{F6541EC4-467E-4DEB-9264-E5C87C0F3541}" srcOrd="2" destOrd="0" presId="urn:microsoft.com/office/officeart/2005/8/layout/orgChart1"/>
    <dgm:cxn modelId="{C3953264-9487-4300-B113-A057A14CB271}" type="presParOf" srcId="{65A078D9-9FD2-46DA-8398-C5381D1D4B6A}" destId="{74D2B38B-8E74-4A5E-8262-309F4BC613FE}" srcOrd="2" destOrd="0" presId="urn:microsoft.com/office/officeart/2005/8/layout/orgChart1"/>
    <dgm:cxn modelId="{948CA076-1D1B-4BB8-8ACB-0EE944DCD557}" type="presParOf" srcId="{65A078D9-9FD2-46DA-8398-C5381D1D4B6A}" destId="{42AE78A0-CB17-4761-B297-1503420F125F}" srcOrd="3" destOrd="0" presId="urn:microsoft.com/office/officeart/2005/8/layout/orgChart1"/>
    <dgm:cxn modelId="{32D7344B-D4DA-4E71-883C-CB589E135085}" type="presParOf" srcId="{42AE78A0-CB17-4761-B297-1503420F125F}" destId="{381B3C17-D498-47BD-89E8-F382985495F0}" srcOrd="0" destOrd="0" presId="urn:microsoft.com/office/officeart/2005/8/layout/orgChart1"/>
    <dgm:cxn modelId="{6723AA20-3A6B-412D-A807-25B6C7DF56C3}" type="presParOf" srcId="{381B3C17-D498-47BD-89E8-F382985495F0}" destId="{7714C0B9-20F2-4445-AC8D-016662364EC8}" srcOrd="0" destOrd="0" presId="urn:microsoft.com/office/officeart/2005/8/layout/orgChart1"/>
    <dgm:cxn modelId="{EEF91E8F-CF91-45F7-B2A5-433ED827E89C}" type="presParOf" srcId="{381B3C17-D498-47BD-89E8-F382985495F0}" destId="{6E6C64CC-AD2F-4B09-9B36-241A4B714D88}" srcOrd="1" destOrd="0" presId="urn:microsoft.com/office/officeart/2005/8/layout/orgChart1"/>
    <dgm:cxn modelId="{E5154B72-751D-4CDC-984A-CDBD7B2810D6}" type="presParOf" srcId="{42AE78A0-CB17-4761-B297-1503420F125F}" destId="{4503E3F2-1641-4005-A6C4-FAAB37159771}" srcOrd="1" destOrd="0" presId="urn:microsoft.com/office/officeart/2005/8/layout/orgChart1"/>
    <dgm:cxn modelId="{7EBD4BF3-3E92-4D4E-AF63-C6C9065FD6EF}" type="presParOf" srcId="{42AE78A0-CB17-4761-B297-1503420F125F}" destId="{634ACBC1-8EC6-45F3-83FB-902EF4E5053C}" srcOrd="2" destOrd="0" presId="urn:microsoft.com/office/officeart/2005/8/layout/orgChart1"/>
    <dgm:cxn modelId="{571175FB-821C-4075-A35B-9F385DFA12F3}" type="presParOf" srcId="{65A078D9-9FD2-46DA-8398-C5381D1D4B6A}" destId="{EEB5F175-F223-42D9-94F8-639446EE91EB}" srcOrd="4" destOrd="0" presId="urn:microsoft.com/office/officeart/2005/8/layout/orgChart1"/>
    <dgm:cxn modelId="{2D46F117-F022-4177-BE47-40A61137FD22}" type="presParOf" srcId="{65A078D9-9FD2-46DA-8398-C5381D1D4B6A}" destId="{0E586A24-261E-43B5-9AC7-71C5A78B0639}" srcOrd="5" destOrd="0" presId="urn:microsoft.com/office/officeart/2005/8/layout/orgChart1"/>
    <dgm:cxn modelId="{0DB72FD1-5441-4466-8708-0DC641C8B956}" type="presParOf" srcId="{0E586A24-261E-43B5-9AC7-71C5A78B0639}" destId="{4FF1BA31-5D17-4F48-9A59-976760B9DCBF}" srcOrd="0" destOrd="0" presId="urn:microsoft.com/office/officeart/2005/8/layout/orgChart1"/>
    <dgm:cxn modelId="{3410986B-6AE4-40B4-A8A5-03AF28584835}" type="presParOf" srcId="{4FF1BA31-5D17-4F48-9A59-976760B9DCBF}" destId="{C393398F-450F-490D-A597-7B102EAA11ED}" srcOrd="0" destOrd="0" presId="urn:microsoft.com/office/officeart/2005/8/layout/orgChart1"/>
    <dgm:cxn modelId="{5DC3D6EA-06F4-4E3C-A8E2-F8EDAA5B082E}" type="presParOf" srcId="{4FF1BA31-5D17-4F48-9A59-976760B9DCBF}" destId="{FFA733BA-DB12-4AF5-AA63-E233A692905E}" srcOrd="1" destOrd="0" presId="urn:microsoft.com/office/officeart/2005/8/layout/orgChart1"/>
    <dgm:cxn modelId="{40398F1E-3E24-4F2C-B8ED-623E53E38A54}" type="presParOf" srcId="{0E586A24-261E-43B5-9AC7-71C5A78B0639}" destId="{562EF2C2-085C-4152-B849-414806ED7DE4}" srcOrd="1" destOrd="0" presId="urn:microsoft.com/office/officeart/2005/8/layout/orgChart1"/>
    <dgm:cxn modelId="{0AB99F58-DA95-47D3-B48E-2FD989027E66}" type="presParOf" srcId="{0E586A24-261E-43B5-9AC7-71C5A78B0639}" destId="{EF2D6029-2E73-44A9-83C3-2FD1CA2850E6}" srcOrd="2" destOrd="0" presId="urn:microsoft.com/office/officeart/2005/8/layout/orgChart1"/>
    <dgm:cxn modelId="{642BC6E4-70D5-4DE1-A786-ADA65CA686D2}" type="presParOf" srcId="{65557F55-9490-4D71-B061-36058B5A3EB3}" destId="{3D17D60F-FDB2-414C-9A5C-93B26A8167F5}" srcOrd="2" destOrd="0" presId="urn:microsoft.com/office/officeart/2005/8/layout/orgChart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EB5F175-F223-42D9-94F8-639446EE91EB}">
      <dsp:nvSpPr>
        <dsp:cNvPr id="0" name=""/>
        <dsp:cNvSpPr/>
      </dsp:nvSpPr>
      <dsp:spPr>
        <a:xfrm>
          <a:off x="1908810" y="570510"/>
          <a:ext cx="1439863" cy="525889"/>
        </a:xfrm>
        <a:custGeom>
          <a:avLst/>
          <a:gdLst/>
          <a:ahLst/>
          <a:cxnLst/>
          <a:rect l="0" t="0" r="0" b="0"/>
          <a:pathLst>
            <a:path>
              <a:moveTo>
                <a:pt x="0" y="0"/>
              </a:moveTo>
              <a:lnTo>
                <a:pt x="0" y="275603"/>
              </a:lnTo>
              <a:lnTo>
                <a:pt x="1439863" y="275603"/>
              </a:lnTo>
              <a:lnTo>
                <a:pt x="1439863" y="525889"/>
              </a:lnTo>
            </a:path>
          </a:pathLst>
        </a:custGeom>
        <a:noFill/>
        <a:ln w="25400" cap="flat" cmpd="sng" algn="ctr">
          <a:solidFill>
            <a:srgbClr val="002060"/>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74D2B38B-8E74-4A5E-8262-309F4BC613FE}">
      <dsp:nvSpPr>
        <dsp:cNvPr id="0" name=""/>
        <dsp:cNvSpPr/>
      </dsp:nvSpPr>
      <dsp:spPr>
        <a:xfrm>
          <a:off x="1863090" y="570510"/>
          <a:ext cx="91440" cy="525889"/>
        </a:xfrm>
        <a:custGeom>
          <a:avLst/>
          <a:gdLst/>
          <a:ahLst/>
          <a:cxnLst/>
          <a:rect l="0" t="0" r="0" b="0"/>
          <a:pathLst>
            <a:path>
              <a:moveTo>
                <a:pt x="45720" y="0"/>
              </a:moveTo>
              <a:lnTo>
                <a:pt x="45720" y="275603"/>
              </a:lnTo>
              <a:lnTo>
                <a:pt x="47126" y="275603"/>
              </a:lnTo>
              <a:lnTo>
                <a:pt x="47126" y="525889"/>
              </a:lnTo>
            </a:path>
          </a:pathLst>
        </a:custGeom>
        <a:noFill/>
        <a:ln w="25400" cap="flat" cmpd="sng" algn="ctr">
          <a:solidFill>
            <a:srgbClr val="002060"/>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70D027E-EB51-4F02-9091-8DC86232194D}">
      <dsp:nvSpPr>
        <dsp:cNvPr id="0" name=""/>
        <dsp:cNvSpPr/>
      </dsp:nvSpPr>
      <dsp:spPr>
        <a:xfrm>
          <a:off x="471759" y="570510"/>
          <a:ext cx="1437050" cy="525889"/>
        </a:xfrm>
        <a:custGeom>
          <a:avLst/>
          <a:gdLst/>
          <a:ahLst/>
          <a:cxnLst/>
          <a:rect l="0" t="0" r="0" b="0"/>
          <a:pathLst>
            <a:path>
              <a:moveTo>
                <a:pt x="1437050" y="0"/>
              </a:moveTo>
              <a:lnTo>
                <a:pt x="1437050" y="275603"/>
              </a:lnTo>
              <a:lnTo>
                <a:pt x="0" y="275603"/>
              </a:lnTo>
              <a:lnTo>
                <a:pt x="0" y="525889"/>
              </a:lnTo>
            </a:path>
          </a:pathLst>
        </a:custGeom>
        <a:noFill/>
        <a:ln w="25400" cap="flat" cmpd="sng" algn="ctr">
          <a:solidFill>
            <a:srgbClr val="002060"/>
          </a:solidFill>
          <a:prstDash val="solid"/>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F71FEC6-FABD-4070-9552-21D14993D611}">
      <dsp:nvSpPr>
        <dsp:cNvPr id="0" name=""/>
        <dsp:cNvSpPr/>
      </dsp:nvSpPr>
      <dsp:spPr>
        <a:xfrm>
          <a:off x="1547503" y="0"/>
          <a:ext cx="722613" cy="570510"/>
        </a:xfrm>
        <a:prstGeom prst="rect">
          <a:avLst/>
        </a:prstGeom>
        <a:gradFill rotWithShape="0">
          <a:gsLst>
            <a:gs pos="0">
              <a:schemeClr val="accent6"/>
            </a:gs>
            <a:gs pos="80000">
              <a:schemeClr val="accent2">
                <a:lumMod val="75000"/>
              </a:schemeClr>
            </a:gs>
            <a:gs pos="100000">
              <a:schemeClr val="accent6">
                <a:lumMod val="75000"/>
              </a:schemeClr>
            </a:gs>
          </a:gsLst>
          <a:lin ang="16200000" scaled="0"/>
        </a:gradFill>
        <a:ln>
          <a:noFill/>
        </a:ln>
        <a:effectLst>
          <a:outerShdw blurRad="40000" dist="23000" dir="5400000" rotWithShape="0">
            <a:srgbClr val="000000">
              <a:alpha val="35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91440" tIns="91440" rIns="91440" bIns="7620" numCol="1" spcCol="1270" anchor="t" anchorCtr="0">
          <a:noAutofit/>
        </a:bodyPr>
        <a:lstStyle/>
        <a:p>
          <a:pPr lvl="0" algn="ctr" defTabSz="533400">
            <a:lnSpc>
              <a:spcPct val="90000"/>
            </a:lnSpc>
            <a:spcBef>
              <a:spcPct val="0"/>
            </a:spcBef>
            <a:spcAft>
              <a:spcPct val="35000"/>
            </a:spcAft>
          </a:pPr>
          <a:r>
            <a:rPr lang="en-US" sz="1200" b="1" kern="1200" dirty="0" smtClean="0">
              <a:solidFill>
                <a:schemeClr val="bg2"/>
              </a:solidFill>
            </a:rPr>
            <a:t>Central Catalog</a:t>
          </a:r>
          <a:endParaRPr lang="en-US" sz="1200" b="1" kern="1200" dirty="0">
            <a:solidFill>
              <a:schemeClr val="bg2"/>
            </a:solidFill>
          </a:endParaRPr>
        </a:p>
      </dsp:txBody>
      <dsp:txXfrm>
        <a:off x="1547503" y="0"/>
        <a:ext cx="722613" cy="570510"/>
      </dsp:txXfrm>
    </dsp:sp>
    <dsp:sp modelId="{A4A45BC8-4477-4739-85B4-F5155C875D8B}">
      <dsp:nvSpPr>
        <dsp:cNvPr id="0" name=""/>
        <dsp:cNvSpPr/>
      </dsp:nvSpPr>
      <dsp:spPr>
        <a:xfrm>
          <a:off x="2817" y="1096400"/>
          <a:ext cx="937883" cy="484519"/>
        </a:xfrm>
        <a:prstGeom prst="rect">
          <a:avLst/>
        </a:prstGeom>
        <a:gradFill rotWithShape="0">
          <a:gsLst>
            <a:gs pos="0">
              <a:srgbClr val="00B0F0"/>
            </a:gs>
            <a:gs pos="80000">
              <a:srgbClr val="0070C0"/>
            </a:gs>
            <a:gs pos="100000">
              <a:srgbClr val="003399"/>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91440" tIns="91440" rIns="91440" bIns="6985" numCol="1" spcCol="1270" anchor="t" anchorCtr="0">
          <a:noAutofit/>
        </a:bodyPr>
        <a:lstStyle/>
        <a:p>
          <a:pPr lvl="0" algn="ctr" defTabSz="488950">
            <a:lnSpc>
              <a:spcPct val="90000"/>
            </a:lnSpc>
            <a:spcBef>
              <a:spcPct val="0"/>
            </a:spcBef>
            <a:spcAft>
              <a:spcPct val="35000"/>
            </a:spcAft>
          </a:pPr>
          <a:r>
            <a:rPr lang="en-US" sz="1100" b="1" kern="1200" dirty="0" smtClean="0">
              <a:solidFill>
                <a:schemeClr val="bg2"/>
              </a:solidFill>
            </a:rPr>
            <a:t>Data Repository</a:t>
          </a:r>
          <a:endParaRPr lang="en-US" sz="1100" b="1" kern="1200" dirty="0">
            <a:solidFill>
              <a:schemeClr val="bg2"/>
            </a:solidFill>
          </a:endParaRPr>
        </a:p>
      </dsp:txBody>
      <dsp:txXfrm>
        <a:off x="2817" y="1096400"/>
        <a:ext cx="937883" cy="484519"/>
      </dsp:txXfrm>
    </dsp:sp>
    <dsp:sp modelId="{7714C0B9-20F2-4445-AC8D-016662364EC8}">
      <dsp:nvSpPr>
        <dsp:cNvPr id="0" name=""/>
        <dsp:cNvSpPr/>
      </dsp:nvSpPr>
      <dsp:spPr>
        <a:xfrm>
          <a:off x="1441274" y="1096400"/>
          <a:ext cx="937883" cy="484519"/>
        </a:xfrm>
        <a:prstGeom prst="rect">
          <a:avLst/>
        </a:prstGeom>
        <a:gradFill rotWithShape="0">
          <a:gsLst>
            <a:gs pos="0">
              <a:srgbClr val="00B0F0"/>
            </a:gs>
            <a:gs pos="80000">
              <a:srgbClr val="0070C0"/>
            </a:gs>
            <a:gs pos="100000">
              <a:srgbClr val="003399"/>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91440" tIns="91440" rIns="91440" bIns="6985" numCol="1" spcCol="1270" anchor="t" anchorCtr="0">
          <a:noAutofit/>
        </a:bodyPr>
        <a:lstStyle/>
        <a:p>
          <a:pPr lvl="0" algn="ctr" defTabSz="488950">
            <a:lnSpc>
              <a:spcPct val="90000"/>
            </a:lnSpc>
            <a:spcBef>
              <a:spcPct val="0"/>
            </a:spcBef>
            <a:spcAft>
              <a:spcPct val="35000"/>
            </a:spcAft>
          </a:pPr>
          <a:r>
            <a:rPr lang="en-US" sz="1100" b="1" kern="1200" dirty="0" smtClean="0">
              <a:solidFill>
                <a:schemeClr val="bg2"/>
              </a:solidFill>
            </a:rPr>
            <a:t>Data Repository</a:t>
          </a:r>
          <a:endParaRPr lang="en-US" sz="1100" b="1" kern="1200" dirty="0">
            <a:solidFill>
              <a:schemeClr val="bg2"/>
            </a:solidFill>
          </a:endParaRPr>
        </a:p>
      </dsp:txBody>
      <dsp:txXfrm>
        <a:off x="1441274" y="1096400"/>
        <a:ext cx="937883" cy="484519"/>
      </dsp:txXfrm>
    </dsp:sp>
    <dsp:sp modelId="{C393398F-450F-490D-A597-7B102EAA11ED}">
      <dsp:nvSpPr>
        <dsp:cNvPr id="0" name=""/>
        <dsp:cNvSpPr/>
      </dsp:nvSpPr>
      <dsp:spPr>
        <a:xfrm>
          <a:off x="2879731" y="1096400"/>
          <a:ext cx="937883" cy="484519"/>
        </a:xfrm>
        <a:prstGeom prst="rect">
          <a:avLst/>
        </a:prstGeom>
        <a:gradFill rotWithShape="0">
          <a:gsLst>
            <a:gs pos="0">
              <a:srgbClr val="00B0F0"/>
            </a:gs>
            <a:gs pos="80000">
              <a:srgbClr val="0070C0"/>
            </a:gs>
            <a:gs pos="100000">
              <a:srgbClr val="003399"/>
            </a:gs>
          </a:gsLst>
          <a:lin ang="16200000" scaled="0"/>
        </a:gradFill>
        <a:ln>
          <a:noFill/>
        </a:ln>
        <a:effectLst>
          <a:outerShdw blurRad="40000" dist="20000" dir="5400000" rotWithShape="0">
            <a:srgbClr val="000000">
              <a:alpha val="38000"/>
            </a:srgbClr>
          </a:outerShdw>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91440" tIns="91440" rIns="91440" bIns="6985" numCol="1" spcCol="1270" anchor="t" anchorCtr="0">
          <a:noAutofit/>
        </a:bodyPr>
        <a:lstStyle/>
        <a:p>
          <a:pPr lvl="0" algn="ctr" defTabSz="488950">
            <a:lnSpc>
              <a:spcPct val="90000"/>
            </a:lnSpc>
            <a:spcBef>
              <a:spcPct val="0"/>
            </a:spcBef>
            <a:spcAft>
              <a:spcPct val="35000"/>
            </a:spcAft>
          </a:pPr>
          <a:r>
            <a:rPr lang="en-US" sz="1100" b="1" kern="1200" dirty="0" smtClean="0">
              <a:solidFill>
                <a:schemeClr val="bg2"/>
              </a:solidFill>
            </a:rPr>
            <a:t>Data Repository</a:t>
          </a:r>
          <a:endParaRPr lang="en-US" sz="1100" b="1" kern="1200" dirty="0">
            <a:solidFill>
              <a:schemeClr val="bg2"/>
            </a:solidFill>
          </a:endParaRPr>
        </a:p>
      </dsp:txBody>
      <dsp:txXfrm>
        <a:off x="2879731" y="1096400"/>
        <a:ext cx="937883" cy="484519"/>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C47B5B4B40745D29C8B8DD58492321D"/>
        <w:category>
          <w:name w:val="General"/>
          <w:gallery w:val="placeholder"/>
        </w:category>
        <w:types>
          <w:type w:val="bbPlcHdr"/>
        </w:types>
        <w:behaviors>
          <w:behavior w:val="content"/>
        </w:behaviors>
        <w:guid w:val="{06FF3258-F272-416E-B40C-32ECBBCA55A7}"/>
      </w:docPartPr>
      <w:docPartBody>
        <w:p w:rsidR="009A05BF" w:rsidRDefault="009A05BF">
          <w:r w:rsidRPr="00B345BC">
            <w:rPr>
              <w:rStyle w:val="PlaceholderText"/>
            </w:rPr>
            <w:t>[Title]</w:t>
          </w:r>
        </w:p>
      </w:docPartBody>
    </w:docPart>
    <w:docPart>
      <w:docPartPr>
        <w:name w:val="58A0AEADCE6544C08210A1384EE6BBB6"/>
        <w:category>
          <w:name w:val="General"/>
          <w:gallery w:val="placeholder"/>
        </w:category>
        <w:types>
          <w:type w:val="bbPlcHdr"/>
        </w:types>
        <w:behaviors>
          <w:behavior w:val="content"/>
        </w:behaviors>
        <w:guid w:val="{8541434C-F7A8-4717-A0D5-801224A990BE}"/>
      </w:docPartPr>
      <w:docPartBody>
        <w:p w:rsidR="009A05BF" w:rsidRDefault="009A05BF">
          <w:r w:rsidRPr="00B345BC">
            <w:rPr>
              <w:rStyle w:val="PlaceholderText"/>
            </w:rPr>
            <w:t>[Status]</w:t>
          </w:r>
        </w:p>
      </w:docPartBody>
    </w:docPart>
    <w:docPart>
      <w:docPartPr>
        <w:name w:val="34C164D1FE44432094F0D3032B59A95D"/>
        <w:category>
          <w:name w:val="General"/>
          <w:gallery w:val="placeholder"/>
        </w:category>
        <w:types>
          <w:type w:val="bbPlcHdr"/>
        </w:types>
        <w:behaviors>
          <w:behavior w:val="content"/>
        </w:behaviors>
        <w:guid w:val="{982D4AC4-B529-444A-B88B-A427A0901F7D}"/>
      </w:docPartPr>
      <w:docPartBody>
        <w:p w:rsidR="00D1168C" w:rsidRDefault="00D1168C">
          <w:r w:rsidRPr="007D380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Rockwell">
    <w:panose1 w:val="02060603020205020403"/>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27243"/>
    <w:rsid w:val="00005D52"/>
    <w:rsid w:val="00027243"/>
    <w:rsid w:val="00033C50"/>
    <w:rsid w:val="001003D2"/>
    <w:rsid w:val="00170798"/>
    <w:rsid w:val="00195187"/>
    <w:rsid w:val="001D0060"/>
    <w:rsid w:val="002971A5"/>
    <w:rsid w:val="002A0028"/>
    <w:rsid w:val="002B306D"/>
    <w:rsid w:val="00356361"/>
    <w:rsid w:val="00402C47"/>
    <w:rsid w:val="005606D8"/>
    <w:rsid w:val="005A4412"/>
    <w:rsid w:val="00603E0E"/>
    <w:rsid w:val="006F77BF"/>
    <w:rsid w:val="00726EF6"/>
    <w:rsid w:val="00736B33"/>
    <w:rsid w:val="00787F54"/>
    <w:rsid w:val="007C2728"/>
    <w:rsid w:val="009050B9"/>
    <w:rsid w:val="00953EC4"/>
    <w:rsid w:val="009A05BF"/>
    <w:rsid w:val="00A9195B"/>
    <w:rsid w:val="00B72CDE"/>
    <w:rsid w:val="00B9796F"/>
    <w:rsid w:val="00BD15FA"/>
    <w:rsid w:val="00CA042F"/>
    <w:rsid w:val="00CD6997"/>
    <w:rsid w:val="00D1168C"/>
    <w:rsid w:val="00D80299"/>
    <w:rsid w:val="00E059DE"/>
    <w:rsid w:val="00E51380"/>
    <w:rsid w:val="00F37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2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059DE"/>
    <w:rPr>
      <w:color w:val="808080"/>
    </w:rPr>
  </w:style>
  <w:style w:type="paragraph" w:customStyle="1" w:styleId="B2EA69EE5DA64C0E99C0D438B24019F5">
    <w:name w:val="B2EA69EE5DA64C0E99C0D438B24019F5"/>
    <w:rsid w:val="00E059DE"/>
  </w:style>
  <w:style w:type="paragraph" w:customStyle="1" w:styleId="941838B63CE0471FB1A99764FE34AC2C">
    <w:name w:val="941838B63CE0471FB1A99764FE34AC2C"/>
    <w:rsid w:val="00E059DE"/>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593DBD-3451-4861-9DD4-201F4ABA1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12</TotalTime>
  <Pages>30</Pages>
  <Words>3783</Words>
  <Characters>21569</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Siemens AG</Company>
  <LinksUpToDate>false</LinksUpToDate>
  <CharactersWithSpaces>25302</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dc:description>This Document Outlines the process to install the NGDS software stack.</dc:description>
  <cp:lastModifiedBy>Stephen Richard</cp:lastModifiedBy>
  <cp:revision>3</cp:revision>
  <cp:lastPrinted>2013-08-20T14:02:00Z</cp:lastPrinted>
  <dcterms:created xsi:type="dcterms:W3CDTF">2014-01-28T22:28:00Z</dcterms:created>
  <dcterms:modified xsi:type="dcterms:W3CDTF">2014-01-28T23:58:00Z</dcterms:modified>
  <cp:category>Software Architecture</cp:category>
  <cp:contentStatus>V1.0</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